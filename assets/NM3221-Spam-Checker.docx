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00155" w14:textId="09C9E405" w:rsidR="00E81978" w:rsidRPr="00F50F40" w:rsidRDefault="00974A29">
      <w:pPr>
        <w:pStyle w:val="Title"/>
        <w:rPr>
          <w:b/>
          <w:bCs/>
          <w:lang w:val="en-SG"/>
        </w:rPr>
      </w:pPr>
      <w:sdt>
        <w:sdtPr>
          <w:rPr>
            <w:b/>
            <w:bCs/>
            <w:lang w:val="en-SG"/>
          </w:rPr>
          <w:alias w:val="Title:"/>
          <w:tag w:val="Title:"/>
          <w:id w:val="726351117"/>
          <w:placeholder>
            <w:docPart w:val="F400836B36574454AD4CC9399DD6711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B51A6">
            <w:rPr>
              <w:b/>
              <w:bCs/>
              <w:lang w:val="en-SG"/>
            </w:rPr>
            <w:t xml:space="preserve">Design Proposal: </w:t>
          </w:r>
          <w:r w:rsidR="007E4903" w:rsidRPr="00F50F40">
            <w:rPr>
              <w:b/>
              <w:bCs/>
              <w:lang w:val="en-SG"/>
            </w:rPr>
            <w:t>Spam Checker</w:t>
          </w:r>
        </w:sdtContent>
      </w:sdt>
    </w:p>
    <w:p w14:paraId="3F2FCCC1" w14:textId="7B25DFA6" w:rsidR="00B823AA" w:rsidRPr="00F50F40" w:rsidRDefault="00EE781B" w:rsidP="00B823AA">
      <w:pPr>
        <w:pStyle w:val="Title2"/>
        <w:rPr>
          <w:lang w:val="en-SG"/>
        </w:rPr>
      </w:pPr>
      <w:r w:rsidRPr="00F50F40">
        <w:rPr>
          <w:lang w:val="en-SG"/>
        </w:rPr>
        <w:t>Tan Yi Jia</w:t>
      </w:r>
    </w:p>
    <w:p w14:paraId="27CEEEC4" w14:textId="1DD1DCA6" w:rsidR="00E81978" w:rsidRPr="00F50F40" w:rsidRDefault="00EE781B" w:rsidP="00164ADB">
      <w:pPr>
        <w:pStyle w:val="Title2"/>
        <w:rPr>
          <w:lang w:val="en-SG"/>
        </w:rPr>
      </w:pPr>
      <w:r w:rsidRPr="00F50F40">
        <w:rPr>
          <w:lang w:val="en-SG"/>
        </w:rPr>
        <w:t>Department of Communications and New Media</w:t>
      </w:r>
      <w:r w:rsidR="00164ADB" w:rsidRPr="00F50F40">
        <w:rPr>
          <w:lang w:val="en-SG"/>
        </w:rPr>
        <w:t xml:space="preserve">, </w:t>
      </w:r>
      <w:r w:rsidRPr="00F50F40">
        <w:rPr>
          <w:lang w:val="en-SG"/>
        </w:rPr>
        <w:t>National University of Singapore</w:t>
      </w:r>
    </w:p>
    <w:p w14:paraId="6A7D322F" w14:textId="7296E951" w:rsidR="005B7748" w:rsidRPr="00F50F40" w:rsidRDefault="005B7748" w:rsidP="00B823AA">
      <w:pPr>
        <w:pStyle w:val="Title2"/>
        <w:rPr>
          <w:lang w:val="en-SG"/>
        </w:rPr>
      </w:pPr>
      <w:r w:rsidRPr="00F50F40">
        <w:rPr>
          <w:lang w:val="en-SG"/>
        </w:rPr>
        <w:t xml:space="preserve">Dr </w:t>
      </w:r>
      <w:r w:rsidR="00316ADE" w:rsidRPr="00F50F40">
        <w:rPr>
          <w:lang w:val="en-SG"/>
        </w:rPr>
        <w:t>Dennis Ang</w:t>
      </w:r>
    </w:p>
    <w:p w14:paraId="77F1DDE9" w14:textId="6451AEFB" w:rsidR="000C6276" w:rsidRDefault="006A48F3" w:rsidP="00B823AA">
      <w:pPr>
        <w:pStyle w:val="Title2"/>
        <w:rPr>
          <w:lang w:val="en-SG"/>
        </w:rPr>
      </w:pPr>
      <w:r>
        <w:rPr>
          <w:lang w:val="en-SG"/>
        </w:rPr>
        <w:t>November 12</w:t>
      </w:r>
      <w:r w:rsidR="00716B34" w:rsidRPr="00F50F40">
        <w:rPr>
          <w:lang w:val="en-SG"/>
        </w:rPr>
        <w:t>, 2021</w:t>
      </w:r>
    </w:p>
    <w:p w14:paraId="3C3BFC7A" w14:textId="4B9C1109" w:rsidR="00FF57DB" w:rsidRPr="00F50F40" w:rsidRDefault="000C6276" w:rsidP="000B20FF">
      <w:pPr>
        <w:rPr>
          <w:lang w:val="en-SG"/>
        </w:rPr>
      </w:pPr>
      <w:r>
        <w:rPr>
          <w:lang w:val="en-SG"/>
        </w:rPr>
        <w:br w:type="page"/>
      </w:r>
    </w:p>
    <w:bookmarkStart w:id="0" w:name="_Toc87271504"/>
    <w:p w14:paraId="313DB37D" w14:textId="4D758606" w:rsidR="00E81978" w:rsidRPr="00F50F40" w:rsidRDefault="00974A29" w:rsidP="00DE7813">
      <w:pPr>
        <w:pStyle w:val="SectionTitle"/>
        <w:rPr>
          <w:lang w:val="en-SG"/>
        </w:rPr>
      </w:pPr>
      <w:sdt>
        <w:sdtPr>
          <w:rPr>
            <w:lang w:val="en-SG"/>
          </w:rPr>
          <w:alias w:val="Section title:"/>
          <w:tag w:val="Section title:"/>
          <w:id w:val="984196707"/>
          <w:placeholder>
            <w:docPart w:val="D1A5589EFF8546EA833A4A3BC2DC793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B51A6">
            <w:rPr>
              <w:lang w:val="en-SG"/>
            </w:rPr>
            <w:t>Design Proposal: Spam Checker</w:t>
          </w:r>
        </w:sdtContent>
      </w:sdt>
      <w:bookmarkEnd w:id="0"/>
    </w:p>
    <w:p w14:paraId="6927FB2E" w14:textId="77777777" w:rsidR="00B24C32" w:rsidRPr="00AE7C2C" w:rsidRDefault="00B24C32" w:rsidP="00B24C32">
      <w:pPr>
        <w:rPr>
          <w:lang w:val="en-SG"/>
        </w:rPr>
      </w:pPr>
      <w:r w:rsidRPr="00AE7C2C">
        <w:rPr>
          <w:lang w:val="en-SG"/>
        </w:rPr>
        <w:t xml:space="preserve">According to a Straits Times article, in the first half of 2021, scam victims in Singapore lost $168 million to conmen in the top 10 scam categories, up from $63.5 million in the same period last year (Low, 2021b). Of these scams, many were conducted via advertisements on social media platforms and “unsolicited WhatsApp messages” offering fake jobs and investment opportunities. These results come despite existing efforts to combat text scams such as the National Crime Prevention Council’s scam prevention mobile </w:t>
      </w:r>
      <w:r>
        <w:rPr>
          <w:lang w:val="en-SG"/>
        </w:rPr>
        <w:t>app</w:t>
      </w:r>
      <w:r w:rsidRPr="00AE7C2C">
        <w:rPr>
          <w:lang w:val="en-SG"/>
        </w:rPr>
        <w:t xml:space="preserve"> ScamShield which “uses artificial intelligence to identify and filter scam messages… (and) block phone calls” (Low, 2021a). Though ScamShield has blocked more than “8,600 phone numbers” and “about 1.4 million </w:t>
      </w:r>
      <w:proofErr w:type="spellStart"/>
      <w:r w:rsidRPr="00AE7C2C">
        <w:rPr>
          <w:lang w:val="en-SG"/>
        </w:rPr>
        <w:t>SMSes</w:t>
      </w:r>
      <w:proofErr w:type="spellEnd"/>
      <w:r w:rsidRPr="00AE7C2C">
        <w:rPr>
          <w:lang w:val="en-SG"/>
        </w:rPr>
        <w:t xml:space="preserve"> have been reported via the app”, scams remain rampant today. Hence, I propose the design of a Spam </w:t>
      </w:r>
      <w:r>
        <w:rPr>
          <w:lang w:val="en-SG"/>
        </w:rPr>
        <w:t>Checker</w:t>
      </w:r>
      <w:r w:rsidRPr="00AE7C2C">
        <w:rPr>
          <w:lang w:val="en-SG"/>
        </w:rPr>
        <w:t xml:space="preserve"> mobile application that can help</w:t>
      </w:r>
      <w:r>
        <w:rPr>
          <w:lang w:val="en-SG"/>
        </w:rPr>
        <w:t xml:space="preserve"> users identify spam messages, preventing them from</w:t>
      </w:r>
      <w:r w:rsidRPr="00AE7C2C">
        <w:rPr>
          <w:lang w:val="en-SG"/>
        </w:rPr>
        <w:t xml:space="preserve"> falling for such scams that are missed by existing measures</w:t>
      </w:r>
      <w:r>
        <w:rPr>
          <w:lang w:val="en-SG"/>
        </w:rPr>
        <w:t xml:space="preserve"> </w:t>
      </w:r>
      <w:r w:rsidRPr="00AE7C2C">
        <w:rPr>
          <w:lang w:val="en-SG"/>
        </w:rPr>
        <w:t>while also keeping them from mistaking legitimate messages for spam.</w:t>
      </w:r>
    </w:p>
    <w:p w14:paraId="3DDC05E7" w14:textId="38EA3FF0" w:rsidR="00B24C32" w:rsidRPr="00AE7C2C" w:rsidRDefault="00B24C32" w:rsidP="00B24C32">
      <w:pPr>
        <w:pStyle w:val="Heading1"/>
        <w:rPr>
          <w:lang w:val="en-SG"/>
        </w:rPr>
      </w:pPr>
      <w:bookmarkStart w:id="1" w:name="_Toc87271505"/>
      <w:r w:rsidRPr="00AE7C2C">
        <w:rPr>
          <w:lang w:val="en-SG"/>
        </w:rPr>
        <w:t>Data Sources</w:t>
      </w:r>
      <w:bookmarkEnd w:id="1"/>
    </w:p>
    <w:p w14:paraId="3CDB41DD" w14:textId="77777777" w:rsidR="00B24C32" w:rsidRPr="00AE7C2C" w:rsidRDefault="00B24C32" w:rsidP="00B24C32">
      <w:pPr>
        <w:rPr>
          <w:lang w:val="en-SG"/>
        </w:rPr>
      </w:pPr>
      <w:r w:rsidRPr="00AE7C2C">
        <w:rPr>
          <w:lang w:val="en-SG"/>
        </w:rPr>
        <w:t>To inform the design,</w:t>
      </w:r>
      <w:r>
        <w:rPr>
          <w:lang w:val="en-SG"/>
        </w:rPr>
        <w:t xml:space="preserve"> two relevant news articles regarding scams in Singapore are used to justify the need for this design. In addition, t</w:t>
      </w:r>
      <w:r w:rsidRPr="00AE7C2C">
        <w:rPr>
          <w:lang w:val="en-SG"/>
        </w:rPr>
        <w:t xml:space="preserve">wo datasets </w:t>
      </w:r>
      <w:r>
        <w:rPr>
          <w:lang w:val="en-SG"/>
        </w:rPr>
        <w:t>are used</w:t>
      </w:r>
      <w:r w:rsidRPr="00AE7C2C">
        <w:rPr>
          <w:lang w:val="en-SG"/>
        </w:rPr>
        <w:t>: a dataset of SMS labelled messages collected for mobile phone spam research</w:t>
      </w:r>
      <w:r>
        <w:rPr>
          <w:lang w:val="en-SG"/>
        </w:rPr>
        <w:t xml:space="preserve"> to provide a starting base for the design,</w:t>
      </w:r>
      <w:r w:rsidRPr="00AE7C2C">
        <w:rPr>
          <w:lang w:val="en-SG"/>
        </w:rPr>
        <w:t xml:space="preserve"> and the mobile operating system market share dataset in Singapore</w:t>
      </w:r>
      <w:r>
        <w:rPr>
          <w:lang w:val="en-SG"/>
        </w:rPr>
        <w:t xml:space="preserve"> to inform what platform the design should be made for</w:t>
      </w:r>
      <w:r w:rsidRPr="00AE7C2C">
        <w:rPr>
          <w:lang w:val="en-SG"/>
        </w:rPr>
        <w:t>.</w:t>
      </w:r>
    </w:p>
    <w:p w14:paraId="427A980C" w14:textId="4152E7E4" w:rsidR="00B24C32" w:rsidRPr="00AE7C2C" w:rsidRDefault="00B24C32" w:rsidP="00B24C32">
      <w:pPr>
        <w:pStyle w:val="Heading2"/>
        <w:rPr>
          <w:lang w:val="en-SG"/>
        </w:rPr>
      </w:pPr>
      <w:bookmarkStart w:id="2" w:name="_Toc87271506"/>
      <w:r w:rsidRPr="00AE7C2C">
        <w:rPr>
          <w:lang w:val="en-SG"/>
        </w:rPr>
        <w:t>Relevant News Articles</w:t>
      </w:r>
      <w:bookmarkEnd w:id="2"/>
    </w:p>
    <w:p w14:paraId="7427D940" w14:textId="77777777" w:rsidR="00B24C32" w:rsidRDefault="00B24C32" w:rsidP="00B24C32">
      <w:pPr>
        <w:rPr>
          <w:lang w:val="en-SG"/>
        </w:rPr>
      </w:pPr>
      <w:r w:rsidRPr="00AE7C2C">
        <w:rPr>
          <w:lang w:val="en-SG"/>
        </w:rPr>
        <w:t xml:space="preserve">The two news articles written by Donald Low (2021) are used to highlight the prevalence of scams in Singapore, revealing a glaring need for scam prevention in the country. As mentioned earlier, the amount of scam victims continues to increase yearly despite current </w:t>
      </w:r>
      <w:r w:rsidRPr="00AE7C2C">
        <w:rPr>
          <w:lang w:val="en-SG"/>
        </w:rPr>
        <w:lastRenderedPageBreak/>
        <w:t>efforts, as more people begin to assimilate communication devices and technologies into their daily lives without much education regarding scams. One particularly vulnerable population in Singapore is the elderly, who – according to Lions Befrienders chairman Anthony Tay – are “often targeted by scammers as they are more susceptible to trusting strangers and often lack confidence in using the Internet” (Menon, 2021). This reveals that not only is there a need for increased efforts in scam prevention in Singapore, but this need is also amplified among the elderly. Hence, the proposed mobile application should be designed to be elderly-friendly as well, keeping it accessible and easy for them to use so that they can use it to avoid getting scammed.</w:t>
      </w:r>
    </w:p>
    <w:p w14:paraId="37C664BC" w14:textId="793CCAFC" w:rsidR="00B24C32" w:rsidRPr="00AE7C2C" w:rsidRDefault="00B24C32" w:rsidP="00B24C32">
      <w:pPr>
        <w:pStyle w:val="Heading2"/>
        <w:rPr>
          <w:lang w:val="en-SG"/>
        </w:rPr>
      </w:pPr>
      <w:bookmarkStart w:id="3" w:name="_Toc87271507"/>
      <w:r w:rsidRPr="00AE7C2C">
        <w:rPr>
          <w:lang w:val="en-SG"/>
        </w:rPr>
        <w:t>SMS Spam Collection Dataset</w:t>
      </w:r>
      <w:bookmarkEnd w:id="3"/>
    </w:p>
    <w:p w14:paraId="51135D22" w14:textId="77777777" w:rsidR="00B24C32" w:rsidRPr="00AE7C2C" w:rsidRDefault="00B24C32" w:rsidP="00B24C32">
      <w:pPr>
        <w:rPr>
          <w:lang w:val="en-SG"/>
        </w:rPr>
      </w:pPr>
      <w:r w:rsidRPr="00AE7C2C">
        <w:rPr>
          <w:lang w:val="en-SG"/>
        </w:rPr>
        <w:t xml:space="preserve">Donated in 2012 and published on the UCI Machine Learning Repository, this public dataset consists of </w:t>
      </w:r>
      <w:r>
        <w:rPr>
          <w:lang w:val="en-SG"/>
        </w:rPr>
        <w:t xml:space="preserve">5,574 </w:t>
      </w:r>
      <w:r w:rsidRPr="00AE7C2C">
        <w:rPr>
          <w:lang w:val="en-SG"/>
        </w:rPr>
        <w:t>SMS messages collated from various sources</w:t>
      </w:r>
      <w:r>
        <w:rPr>
          <w:lang w:val="en-SG"/>
        </w:rPr>
        <w:t xml:space="preserve">, labelled as “ham” or “spam” </w:t>
      </w:r>
      <w:r w:rsidRPr="00AE7C2C">
        <w:rPr>
          <w:lang w:val="en-SG"/>
        </w:rPr>
        <w:t xml:space="preserve">depending on whether they are legitimate or </w:t>
      </w:r>
      <w:r>
        <w:rPr>
          <w:lang w:val="en-SG"/>
        </w:rPr>
        <w:t>irrelevant/</w:t>
      </w:r>
      <w:r w:rsidRPr="00AE7C2C">
        <w:rPr>
          <w:lang w:val="en-SG"/>
        </w:rPr>
        <w:t>unsolicite</w:t>
      </w:r>
      <w:r>
        <w:rPr>
          <w:lang w:val="en-SG"/>
        </w:rPr>
        <w:t>d</w:t>
      </w:r>
      <w:r w:rsidRPr="00AE7C2C">
        <w:rPr>
          <w:lang w:val="en-SG"/>
        </w:rPr>
        <w:t xml:space="preserve"> messages respectively (Almeida et al., 2012).</w:t>
      </w:r>
      <w:r>
        <w:rPr>
          <w:lang w:val="en-SG"/>
        </w:rPr>
        <w:t xml:space="preserve"> Specifically,</w:t>
      </w:r>
      <w:r w:rsidRPr="00AE7C2C">
        <w:rPr>
          <w:lang w:val="en-SG"/>
        </w:rPr>
        <w:t xml:space="preserve"> </w:t>
      </w:r>
      <w:r>
        <w:rPr>
          <w:lang w:val="en-SG"/>
        </w:rPr>
        <w:t xml:space="preserve">the dataset includes 3,375 randomly selected SMS ham messages from </w:t>
      </w:r>
      <w:r w:rsidRPr="00AE7C2C">
        <w:rPr>
          <w:lang w:val="en-SG"/>
        </w:rPr>
        <w:t>the NUS SMS Corpus (NSC)</w:t>
      </w:r>
      <w:r>
        <w:rPr>
          <w:lang w:val="en-SG"/>
        </w:rPr>
        <w:t xml:space="preserve">, 425 SMS spam messages from </w:t>
      </w:r>
      <w:r w:rsidRPr="00AE7C2C">
        <w:rPr>
          <w:lang w:val="en-SG"/>
        </w:rPr>
        <w:t xml:space="preserve">the </w:t>
      </w:r>
      <w:proofErr w:type="spellStart"/>
      <w:r w:rsidRPr="00AE7C2C">
        <w:rPr>
          <w:lang w:val="en-SG"/>
        </w:rPr>
        <w:t>Grumbletext</w:t>
      </w:r>
      <w:proofErr w:type="spellEnd"/>
      <w:r w:rsidRPr="00AE7C2C">
        <w:rPr>
          <w:lang w:val="en-SG"/>
        </w:rPr>
        <w:t xml:space="preserve"> Web site (a UK forum where users report SMS spam messages)</w:t>
      </w:r>
      <w:r>
        <w:rPr>
          <w:lang w:val="en-SG"/>
        </w:rPr>
        <w:t xml:space="preserve">, 450 SMS ham messages from a Caroline Tag’s PhD Thesis, and 1,002 ham and 322 spam SMS messages from the SMS Spam Corpus v0.1 Big which has been used in multiple academic studies </w:t>
      </w:r>
      <w:r w:rsidRPr="00AE7C2C">
        <w:rPr>
          <w:lang w:val="en-SG"/>
        </w:rPr>
        <w:t>(Almeida et al., 2012)</w:t>
      </w:r>
      <w:r>
        <w:rPr>
          <w:lang w:val="en-SG"/>
        </w:rPr>
        <w:t xml:space="preserve">. </w:t>
      </w:r>
      <w:r w:rsidRPr="00AE7C2C">
        <w:rPr>
          <w:lang w:val="en-SG"/>
        </w:rPr>
        <w:t>This dataset will be used in the proposed mobile application</w:t>
      </w:r>
      <w:r>
        <w:rPr>
          <w:lang w:val="en-SG"/>
        </w:rPr>
        <w:t>’s algorithm</w:t>
      </w:r>
      <w:r w:rsidRPr="00AE7C2C">
        <w:rPr>
          <w:lang w:val="en-SG"/>
        </w:rPr>
        <w:t xml:space="preserve"> to detect whether submitted messages are likely to be spam or not</w:t>
      </w:r>
      <w:r>
        <w:rPr>
          <w:lang w:val="en-SG"/>
        </w:rPr>
        <w:t xml:space="preserve"> and will provide the app with a strong starting base. As more spam and legitimate messages are submitted to the Spam Checker app, its database will grow, and the algorithm should thus be able to detect spam messages more accurately.</w:t>
      </w:r>
    </w:p>
    <w:p w14:paraId="6EE8BD36" w14:textId="4CB3AD7B" w:rsidR="00B24C32" w:rsidRPr="00AE7C2C" w:rsidRDefault="00B24C32" w:rsidP="00B24C32">
      <w:pPr>
        <w:pStyle w:val="Heading2"/>
        <w:rPr>
          <w:lang w:val="en-SG"/>
        </w:rPr>
      </w:pPr>
      <w:bookmarkStart w:id="4" w:name="_Toc87271508"/>
      <w:r w:rsidRPr="00AE7C2C">
        <w:rPr>
          <w:lang w:val="en-SG"/>
        </w:rPr>
        <w:lastRenderedPageBreak/>
        <w:t>Mobile Operating System Market Share Dataset</w:t>
      </w:r>
      <w:bookmarkEnd w:id="4"/>
    </w:p>
    <w:p w14:paraId="71AFB4FA" w14:textId="77777777" w:rsidR="00B24C32" w:rsidRPr="00AE7C2C" w:rsidRDefault="00B24C32" w:rsidP="00B24C32">
      <w:pPr>
        <w:rPr>
          <w:lang w:val="en-SG"/>
        </w:rPr>
      </w:pPr>
      <w:r w:rsidRPr="00AE7C2C">
        <w:rPr>
          <w:lang w:val="en-SG"/>
        </w:rPr>
        <w:t xml:space="preserve">This dataset by </w:t>
      </w:r>
      <w:proofErr w:type="spellStart"/>
      <w:r w:rsidRPr="00AE7C2C">
        <w:rPr>
          <w:lang w:val="en-SG"/>
        </w:rPr>
        <w:t>StatCounter</w:t>
      </w:r>
      <w:proofErr w:type="spellEnd"/>
      <w:r w:rsidRPr="00AE7C2C">
        <w:rPr>
          <w:lang w:val="en-SG"/>
        </w:rPr>
        <w:t xml:space="preserve"> </w:t>
      </w:r>
      <w:r>
        <w:rPr>
          <w:lang w:val="en-SG"/>
        </w:rPr>
        <w:t xml:space="preserve">detailing the market share of the different mobile operating systems used by Singaporeans </w:t>
      </w:r>
      <w:r w:rsidRPr="00AE7C2C">
        <w:rPr>
          <w:lang w:val="en-SG"/>
        </w:rPr>
        <w:t>reveals that as of September 2021, 70.36% of mobile phone users in Singapore use Android devices whilst 28.54% use iOS devices (</w:t>
      </w:r>
      <w:proofErr w:type="spellStart"/>
      <w:r w:rsidRPr="00AE7C2C">
        <w:rPr>
          <w:lang w:val="en-SG"/>
        </w:rPr>
        <w:t>StatCounter</w:t>
      </w:r>
      <w:proofErr w:type="spellEnd"/>
      <w:r w:rsidRPr="00AE7C2C">
        <w:rPr>
          <w:lang w:val="en-SG"/>
        </w:rPr>
        <w:t xml:space="preserve">, 2021). This raises a big issue since the ScamShield application </w:t>
      </w:r>
      <w:r>
        <w:rPr>
          <w:lang w:val="en-SG"/>
        </w:rPr>
        <w:t xml:space="preserve">mentioned in the introduction </w:t>
      </w:r>
      <w:r w:rsidRPr="00AE7C2C">
        <w:rPr>
          <w:lang w:val="en-SG"/>
        </w:rPr>
        <w:t>is only available for iOS devices, meaning that Android users would not be able to receive the same protection from scams. While a few spam blocking applications exist on the Google Play store for Android, their functionalities are extremely limited (</w:t>
      </w:r>
      <w:r>
        <w:rPr>
          <w:lang w:val="en-SG"/>
        </w:rPr>
        <w:t>e.g.</w:t>
      </w:r>
      <w:r w:rsidRPr="00AE7C2C">
        <w:rPr>
          <w:lang w:val="en-SG"/>
        </w:rPr>
        <w:t xml:space="preserve">, only text, email, or calls) and </w:t>
      </w:r>
      <w:r>
        <w:rPr>
          <w:lang w:val="en-SG"/>
        </w:rPr>
        <w:t xml:space="preserve">they </w:t>
      </w:r>
      <w:r w:rsidRPr="00AE7C2C">
        <w:rPr>
          <w:lang w:val="en-SG"/>
        </w:rPr>
        <w:t>are overall not very polished</w:t>
      </w:r>
      <w:r>
        <w:rPr>
          <w:lang w:val="en-SG"/>
        </w:rPr>
        <w:t xml:space="preserve"> with a sub-par user experience</w:t>
      </w:r>
      <w:r w:rsidRPr="00AE7C2C">
        <w:rPr>
          <w:lang w:val="en-SG"/>
        </w:rPr>
        <w:t>, impeding upon their usefulness for scam prevention</w:t>
      </w:r>
      <w:r>
        <w:rPr>
          <w:lang w:val="en-SG"/>
        </w:rPr>
        <w:t xml:space="preserve"> and adoptability by the elderly. Furthermore, these applications solely rely upon their algorithm’s detection of spam and do not allow for human discernment of what is spam or not, leading them to possibly detect a legitimate message as spam or miss some spam messages. </w:t>
      </w:r>
      <w:r w:rsidRPr="00AE7C2C">
        <w:rPr>
          <w:lang w:val="en-SG"/>
        </w:rPr>
        <w:t>Hence, knowing that most Singaporeans use Android devices and that iOS users have the option of ScamShield for some level of scam protection, the proposed mobile application would be designed for Android devices</w:t>
      </w:r>
      <w:r>
        <w:rPr>
          <w:lang w:val="en-SG"/>
        </w:rPr>
        <w:t>, with iOS support only to be considered after the Android version is polished enough</w:t>
      </w:r>
      <w:r w:rsidRPr="00AE7C2C">
        <w:rPr>
          <w:lang w:val="en-SG"/>
        </w:rPr>
        <w:t>.</w:t>
      </w:r>
    </w:p>
    <w:p w14:paraId="7CBEDE77" w14:textId="6F59AC94" w:rsidR="00B24C32" w:rsidRDefault="00B24C32" w:rsidP="00B24C32">
      <w:pPr>
        <w:pStyle w:val="Heading1"/>
        <w:rPr>
          <w:lang w:val="en-SG"/>
        </w:rPr>
      </w:pPr>
      <w:bookmarkStart w:id="5" w:name="_Toc87271509"/>
      <w:r>
        <w:rPr>
          <w:lang w:val="en-SG"/>
        </w:rPr>
        <w:t>Interviews</w:t>
      </w:r>
      <w:bookmarkEnd w:id="5"/>
    </w:p>
    <w:p w14:paraId="416980FA" w14:textId="77777777" w:rsidR="00B24C32" w:rsidRDefault="00B24C32" w:rsidP="00B24C32">
      <w:pPr>
        <w:rPr>
          <w:lang w:val="en-SG"/>
        </w:rPr>
      </w:pPr>
      <w:r>
        <w:rPr>
          <w:lang w:val="en-SG"/>
        </w:rPr>
        <w:t xml:space="preserve">As highlighted by the news articles, the elderly </w:t>
      </w:r>
      <w:proofErr w:type="gramStart"/>
      <w:r>
        <w:rPr>
          <w:lang w:val="en-SG"/>
        </w:rPr>
        <w:t>are</w:t>
      </w:r>
      <w:proofErr w:type="gramEnd"/>
      <w:r>
        <w:rPr>
          <w:lang w:val="en-SG"/>
        </w:rPr>
        <w:t xml:space="preserve"> especially susceptible to scams in Singapore. Hence, to better understand the elderly and the context surrounding their handling of spam messages, interviews were conducted with my parents – a 63-year-old Chinese male (Interviewee S) and a 68-year-old Chinese female (Interviewee D). The former holds a masters’ degree and is a civil engineer in a management position, while the latter holds a diploma and is a homemaker. Both use messaging apps on their smartphone daily. Other non-familial elderly </w:t>
      </w:r>
      <w:r>
        <w:rPr>
          <w:lang w:val="en-SG"/>
        </w:rPr>
        <w:lastRenderedPageBreak/>
        <w:t>interviewees would have been preferred to avoid a conflict of interest during the interview, but these were the only accessible interviewees within the time frame and my reach. Hence, explicit reminders were made before the interview to answer the questions honestly. The interview transcripts and notes can be found in Appendix A and B. From these two interviews, the following key findings were observed.</w:t>
      </w:r>
    </w:p>
    <w:p w14:paraId="0785D981" w14:textId="21306D9E" w:rsidR="00B24C32" w:rsidRDefault="00B24C32" w:rsidP="00B24C32">
      <w:pPr>
        <w:pStyle w:val="Heading2"/>
        <w:rPr>
          <w:lang w:val="en-SG"/>
        </w:rPr>
      </w:pPr>
      <w:bookmarkStart w:id="6" w:name="_Toc87271510"/>
      <w:r>
        <w:rPr>
          <w:lang w:val="en-SG"/>
        </w:rPr>
        <w:t>Education is Key</w:t>
      </w:r>
      <w:bookmarkEnd w:id="6"/>
    </w:p>
    <w:p w14:paraId="34F5E5CF" w14:textId="77777777" w:rsidR="00B24C32" w:rsidRPr="00505B81" w:rsidRDefault="00B24C32" w:rsidP="00B24C32">
      <w:pPr>
        <w:rPr>
          <w:lang w:val="en-SG"/>
        </w:rPr>
      </w:pPr>
      <w:r>
        <w:rPr>
          <w:lang w:val="en-SG"/>
        </w:rPr>
        <w:t xml:space="preserve">While both interviewees had an acute awareness of spam messages on their mobile phones and were generally able to detect scams easily, this may have been influenced by their high levels of education. Both interviewees were relatively educated compared to the rest of the elderly in Singapore, with one holding a diploma and the other holding a master’s degree. In contrast, according to the 2015 General Housing Survey, only 8.2% have a university degree and 6.4% have a diploma or professional qualification respectively among residents aged 55 years and above (Singapore Department of Statistics, 2015, p. 14). Both interviewees agreed on the importance of education in preventing people from falling for scams, with S pointing out that “(even) in the old days, </w:t>
      </w:r>
      <w:r w:rsidRPr="00B101D6">
        <w:rPr>
          <w:lang w:val="en-SG"/>
        </w:rPr>
        <w:t>people can be fooled by cheats and many scams as well</w:t>
      </w:r>
      <w:r>
        <w:rPr>
          <w:lang w:val="en-SG"/>
        </w:rPr>
        <w:t xml:space="preserve"> (though it wasn’t the) digital age”.</w:t>
      </w:r>
    </w:p>
    <w:p w14:paraId="587DF5AA" w14:textId="7F804527" w:rsidR="00B24C32" w:rsidRDefault="00B24C32" w:rsidP="00B24C32">
      <w:pPr>
        <w:pStyle w:val="Heading2"/>
        <w:rPr>
          <w:lang w:val="en-SG"/>
        </w:rPr>
      </w:pPr>
      <w:bookmarkStart w:id="7" w:name="_Toc87271511"/>
      <w:r>
        <w:rPr>
          <w:lang w:val="en-SG"/>
        </w:rPr>
        <w:t xml:space="preserve">Knowledge Gap between What to do and </w:t>
      </w:r>
      <w:proofErr w:type="gramStart"/>
      <w:r>
        <w:rPr>
          <w:lang w:val="en-SG"/>
        </w:rPr>
        <w:t>How</w:t>
      </w:r>
      <w:proofErr w:type="gramEnd"/>
      <w:r>
        <w:rPr>
          <w:lang w:val="en-SG"/>
        </w:rPr>
        <w:t xml:space="preserve"> to do it</w:t>
      </w:r>
      <w:bookmarkEnd w:id="7"/>
    </w:p>
    <w:p w14:paraId="73464ED3" w14:textId="77777777" w:rsidR="00B24C32" w:rsidRDefault="00B24C32" w:rsidP="00B24C32">
      <w:pPr>
        <w:rPr>
          <w:lang w:val="en-SG"/>
        </w:rPr>
      </w:pPr>
      <w:r>
        <w:rPr>
          <w:lang w:val="en-SG"/>
        </w:rPr>
        <w:t>While S had no problems dealing with spam messages due to his tech literacy level from his experience with programming and as an engineer, there was a mismatch between D’s knowledge of what to do and how to do it. While D was able to identify spam messages and knew what to do in response, she did not know how to do everything that was recommended – in this case, blocking the spam contacts (see Table 1).</w:t>
      </w:r>
    </w:p>
    <w:p w14:paraId="6B4AED36" w14:textId="77777777" w:rsidR="00B24C32" w:rsidRDefault="00B24C32" w:rsidP="00B24C32">
      <w:pPr>
        <w:rPr>
          <w:lang w:val="en-SG"/>
        </w:rPr>
      </w:pPr>
    </w:p>
    <w:tbl>
      <w:tblPr>
        <w:tblStyle w:val="TableGrid"/>
        <w:tblW w:w="9351" w:type="dxa"/>
        <w:tblLook w:val="04A0" w:firstRow="1" w:lastRow="0" w:firstColumn="1" w:lastColumn="0" w:noHBand="0" w:noVBand="1"/>
      </w:tblPr>
      <w:tblGrid>
        <w:gridCol w:w="1271"/>
        <w:gridCol w:w="8080"/>
      </w:tblGrid>
      <w:tr w:rsidR="00B24C32" w:rsidRPr="008364F0" w14:paraId="305170F5" w14:textId="77777777" w:rsidTr="00421B6F">
        <w:tc>
          <w:tcPr>
            <w:tcW w:w="1271" w:type="dxa"/>
          </w:tcPr>
          <w:p w14:paraId="347B147F" w14:textId="77777777" w:rsidR="00B24C32" w:rsidRPr="00F82F8A" w:rsidRDefault="00B24C32" w:rsidP="00421B6F">
            <w:pPr>
              <w:spacing w:line="276" w:lineRule="auto"/>
              <w:ind w:firstLine="0"/>
            </w:pPr>
            <w:r w:rsidRPr="00F82F8A">
              <w:lastRenderedPageBreak/>
              <w:t>D:</w:t>
            </w:r>
          </w:p>
        </w:tc>
        <w:tc>
          <w:tcPr>
            <w:tcW w:w="8080" w:type="dxa"/>
          </w:tcPr>
          <w:p w14:paraId="70CE2AEB" w14:textId="77777777" w:rsidR="00B24C32" w:rsidRPr="00F82F8A" w:rsidRDefault="00B24C32" w:rsidP="00421B6F">
            <w:pPr>
              <w:spacing w:line="276" w:lineRule="auto"/>
              <w:ind w:firstLine="0"/>
            </w:pPr>
            <w:r w:rsidRPr="00F82F8A">
              <w:t>Must learn how to block. That is very important. If not it (the spam) keeps on coming, then (I keep needing to) exit.</w:t>
            </w:r>
          </w:p>
        </w:tc>
      </w:tr>
      <w:tr w:rsidR="00B24C32" w:rsidRPr="008364F0" w14:paraId="0BA06C28" w14:textId="77777777" w:rsidTr="00421B6F">
        <w:tc>
          <w:tcPr>
            <w:tcW w:w="1271" w:type="dxa"/>
          </w:tcPr>
          <w:p w14:paraId="3F673CF2" w14:textId="77777777" w:rsidR="00B24C32" w:rsidRPr="00F82F8A" w:rsidRDefault="00B24C32" w:rsidP="00421B6F">
            <w:pPr>
              <w:spacing w:line="276" w:lineRule="auto"/>
              <w:ind w:firstLine="0"/>
            </w:pPr>
            <w:r w:rsidRPr="00F82F8A">
              <w:t>I:</w:t>
            </w:r>
          </w:p>
        </w:tc>
        <w:tc>
          <w:tcPr>
            <w:tcW w:w="8080" w:type="dxa"/>
          </w:tcPr>
          <w:p w14:paraId="7699F6DD" w14:textId="77777777" w:rsidR="00B24C32" w:rsidRPr="00F82F8A" w:rsidRDefault="00B24C32" w:rsidP="00421B6F">
            <w:pPr>
              <w:spacing w:line="276" w:lineRule="auto"/>
              <w:ind w:firstLine="0"/>
            </w:pPr>
            <w:r w:rsidRPr="00F82F8A">
              <w:t>Do you know how to block?</w:t>
            </w:r>
          </w:p>
        </w:tc>
      </w:tr>
      <w:tr w:rsidR="00B24C32" w:rsidRPr="008364F0" w14:paraId="07E26FBC" w14:textId="77777777" w:rsidTr="00421B6F">
        <w:trPr>
          <w:trHeight w:val="54"/>
        </w:trPr>
        <w:tc>
          <w:tcPr>
            <w:tcW w:w="1271" w:type="dxa"/>
          </w:tcPr>
          <w:p w14:paraId="2461F55A" w14:textId="77777777" w:rsidR="00B24C32" w:rsidRPr="00F82F8A" w:rsidRDefault="00B24C32" w:rsidP="00421B6F">
            <w:pPr>
              <w:spacing w:line="276" w:lineRule="auto"/>
              <w:ind w:firstLine="0"/>
            </w:pPr>
            <w:r w:rsidRPr="00F82F8A">
              <w:t>D:</w:t>
            </w:r>
          </w:p>
        </w:tc>
        <w:tc>
          <w:tcPr>
            <w:tcW w:w="8080" w:type="dxa"/>
          </w:tcPr>
          <w:p w14:paraId="5D0E47B9" w14:textId="77777777" w:rsidR="00B24C32" w:rsidRPr="00F82F8A" w:rsidRDefault="00B24C32" w:rsidP="00421B6F">
            <w:pPr>
              <w:keepNext/>
              <w:spacing w:line="276" w:lineRule="auto"/>
              <w:ind w:firstLine="0"/>
            </w:pPr>
            <w:r w:rsidRPr="00F82F8A">
              <w:t xml:space="preserve">I don’t know. That’s why (I) </w:t>
            </w:r>
            <w:proofErr w:type="gramStart"/>
            <w:r w:rsidRPr="00F82F8A">
              <w:t>have to</w:t>
            </w:r>
            <w:proofErr w:type="gramEnd"/>
            <w:r w:rsidRPr="00F82F8A">
              <w:t xml:space="preserve"> find out.</w:t>
            </w:r>
          </w:p>
        </w:tc>
      </w:tr>
    </w:tbl>
    <w:p w14:paraId="14E52583" w14:textId="4BAABB70" w:rsidR="00B24C32" w:rsidRPr="009343E4" w:rsidRDefault="00B24C32" w:rsidP="00B24C32">
      <w:pPr>
        <w:pStyle w:val="Caption"/>
      </w:pPr>
      <w:r>
        <w:t xml:space="preserve">Table </w:t>
      </w:r>
      <w:fldSimple w:instr=" SEQ Table \* ARABIC ">
        <w:r w:rsidR="00F26FDB">
          <w:rPr>
            <w:noProof/>
          </w:rPr>
          <w:t>1</w:t>
        </w:r>
      </w:fldSimple>
      <w:r>
        <w:t>: Interview transcript portion with D on blocking spam contacts. “I” represents the Interviewer, myself.</w:t>
      </w:r>
    </w:p>
    <w:p w14:paraId="35DCDE7E" w14:textId="77777777" w:rsidR="00B24C32" w:rsidRDefault="00B24C32" w:rsidP="00B24C32">
      <w:r>
        <w:t>There is a gap between D knowing to block spam contacts and how to do so, revealing that education regarding dealing with spam messages should go beyond what to do, also teaching how to do what needs to be done. Therefore, the spam checker mobile app should teach users not only what to do in response to a spam message but also how to do so.</w:t>
      </w:r>
    </w:p>
    <w:p w14:paraId="755061AF" w14:textId="7744CC65" w:rsidR="00B24C32" w:rsidRDefault="00B24C32" w:rsidP="00B24C32">
      <w:pPr>
        <w:pStyle w:val="Heading3"/>
      </w:pPr>
      <w:bookmarkStart w:id="8" w:name="_Toc87271512"/>
      <w:r>
        <w:t>Skipping of Unsure Messages</w:t>
      </w:r>
      <w:bookmarkEnd w:id="8"/>
    </w:p>
    <w:p w14:paraId="27C07594" w14:textId="50BB7B2A" w:rsidR="00B24C32" w:rsidRDefault="00B24C32" w:rsidP="00B24C32">
      <w:r>
        <w:t>Both interviewees were confident in their handling of spam messages, especially S who lay out specific ways to detect whether a message is</w:t>
      </w:r>
      <w:r w:rsidR="00A64C41">
        <w:t xml:space="preserve"> </w:t>
      </w:r>
      <w:r>
        <w:t>spam or not by checking the sender’s contact number. However, when D was asked what she would do if unsure whether a message was spam or not, she said that she would just skip it (see Table 2).</w:t>
      </w:r>
    </w:p>
    <w:tbl>
      <w:tblPr>
        <w:tblStyle w:val="TableGrid"/>
        <w:tblW w:w="9351" w:type="dxa"/>
        <w:tblLook w:val="04A0" w:firstRow="1" w:lastRow="0" w:firstColumn="1" w:lastColumn="0" w:noHBand="0" w:noVBand="1"/>
      </w:tblPr>
      <w:tblGrid>
        <w:gridCol w:w="1271"/>
        <w:gridCol w:w="8080"/>
      </w:tblGrid>
      <w:tr w:rsidR="00B24C32" w:rsidRPr="008364F0" w14:paraId="6D416C21" w14:textId="77777777" w:rsidTr="00421B6F">
        <w:tc>
          <w:tcPr>
            <w:tcW w:w="1271" w:type="dxa"/>
          </w:tcPr>
          <w:p w14:paraId="1D6B841D" w14:textId="77777777" w:rsidR="00B24C32" w:rsidRPr="00F82F8A" w:rsidRDefault="00B24C32" w:rsidP="00421B6F">
            <w:pPr>
              <w:spacing w:line="276" w:lineRule="auto"/>
              <w:ind w:firstLine="0"/>
            </w:pPr>
            <w:r w:rsidRPr="00F82F8A">
              <w:t>I:</w:t>
            </w:r>
          </w:p>
        </w:tc>
        <w:tc>
          <w:tcPr>
            <w:tcW w:w="8080" w:type="dxa"/>
          </w:tcPr>
          <w:p w14:paraId="40B7FBBE" w14:textId="77777777" w:rsidR="00B24C32" w:rsidRPr="00F82F8A" w:rsidRDefault="00B24C32" w:rsidP="00421B6F">
            <w:pPr>
              <w:spacing w:line="276" w:lineRule="auto"/>
              <w:ind w:firstLine="0"/>
            </w:pPr>
            <w:r w:rsidRPr="00F82F8A">
              <w:t xml:space="preserve">Then if you’re not sure whether it is </w:t>
            </w:r>
            <w:r>
              <w:t xml:space="preserve">(a) </w:t>
            </w:r>
            <w:r w:rsidRPr="00F82F8A">
              <w:t>scam or not – especially fake news all that – how do you check whether it is true or not?</w:t>
            </w:r>
          </w:p>
        </w:tc>
      </w:tr>
      <w:tr w:rsidR="00B24C32" w:rsidRPr="008364F0" w14:paraId="4E9D921E" w14:textId="77777777" w:rsidTr="00421B6F">
        <w:tc>
          <w:tcPr>
            <w:tcW w:w="1271" w:type="dxa"/>
          </w:tcPr>
          <w:p w14:paraId="01DE3277" w14:textId="77777777" w:rsidR="00B24C32" w:rsidRPr="00F82F8A" w:rsidRDefault="00B24C32" w:rsidP="00421B6F">
            <w:pPr>
              <w:spacing w:line="276" w:lineRule="auto"/>
              <w:ind w:firstLine="0"/>
            </w:pPr>
            <w:r w:rsidRPr="00F82F8A">
              <w:t>D:</w:t>
            </w:r>
          </w:p>
        </w:tc>
        <w:tc>
          <w:tcPr>
            <w:tcW w:w="8080" w:type="dxa"/>
          </w:tcPr>
          <w:p w14:paraId="4442B81A" w14:textId="77777777" w:rsidR="00B24C32" w:rsidRPr="00F82F8A" w:rsidRDefault="00B24C32" w:rsidP="00421B6F">
            <w:pPr>
              <w:spacing w:line="276" w:lineRule="auto"/>
              <w:ind w:firstLine="0"/>
            </w:pPr>
            <w:r w:rsidRPr="00F82F8A">
              <w:t>Normally I will just skip it.</w:t>
            </w:r>
          </w:p>
        </w:tc>
      </w:tr>
      <w:tr w:rsidR="00B24C32" w:rsidRPr="008364F0" w14:paraId="757C9677" w14:textId="77777777" w:rsidTr="00421B6F">
        <w:tc>
          <w:tcPr>
            <w:tcW w:w="1271" w:type="dxa"/>
          </w:tcPr>
          <w:p w14:paraId="0DFB5D1F" w14:textId="77777777" w:rsidR="00B24C32" w:rsidRPr="00F82F8A" w:rsidRDefault="00B24C32" w:rsidP="00421B6F">
            <w:pPr>
              <w:spacing w:line="276" w:lineRule="auto"/>
              <w:ind w:firstLine="0"/>
            </w:pPr>
            <w:r w:rsidRPr="00F82F8A">
              <w:t>I:</w:t>
            </w:r>
          </w:p>
        </w:tc>
        <w:tc>
          <w:tcPr>
            <w:tcW w:w="8080" w:type="dxa"/>
          </w:tcPr>
          <w:p w14:paraId="7F302807" w14:textId="77777777" w:rsidR="00B24C32" w:rsidRPr="00F82F8A" w:rsidRDefault="00B24C32" w:rsidP="00421B6F">
            <w:pPr>
              <w:spacing w:line="276" w:lineRule="auto"/>
              <w:ind w:firstLine="0"/>
            </w:pPr>
            <w:r w:rsidRPr="00F82F8A">
              <w:t>Skip it, like just ignore?</w:t>
            </w:r>
          </w:p>
        </w:tc>
      </w:tr>
      <w:tr w:rsidR="00B24C32" w:rsidRPr="008364F0" w14:paraId="2BA943A6" w14:textId="77777777" w:rsidTr="00421B6F">
        <w:tc>
          <w:tcPr>
            <w:tcW w:w="1271" w:type="dxa"/>
          </w:tcPr>
          <w:p w14:paraId="47A5523C" w14:textId="77777777" w:rsidR="00B24C32" w:rsidRPr="00F82F8A" w:rsidRDefault="00B24C32" w:rsidP="00421B6F">
            <w:pPr>
              <w:spacing w:line="276" w:lineRule="auto"/>
              <w:ind w:firstLine="0"/>
            </w:pPr>
            <w:r w:rsidRPr="00F82F8A">
              <w:t>D:</w:t>
            </w:r>
          </w:p>
        </w:tc>
        <w:tc>
          <w:tcPr>
            <w:tcW w:w="8080" w:type="dxa"/>
          </w:tcPr>
          <w:p w14:paraId="2C509D24" w14:textId="77777777" w:rsidR="00B24C32" w:rsidRPr="00F82F8A" w:rsidRDefault="00B24C32" w:rsidP="00421B6F">
            <w:pPr>
              <w:keepNext/>
              <w:spacing w:line="276" w:lineRule="auto"/>
              <w:ind w:firstLine="0"/>
            </w:pPr>
            <w:r w:rsidRPr="00F82F8A">
              <w:t>Just ignore it.</w:t>
            </w:r>
          </w:p>
        </w:tc>
      </w:tr>
    </w:tbl>
    <w:p w14:paraId="1794FB6B" w14:textId="3C64560E" w:rsidR="00B24C32" w:rsidRDefault="00B24C32" w:rsidP="00B24C32">
      <w:pPr>
        <w:pStyle w:val="Caption"/>
      </w:pPr>
      <w:r>
        <w:t xml:space="preserve">Table </w:t>
      </w:r>
      <w:fldSimple w:instr=" SEQ Table \* ARABIC ">
        <w:r w:rsidR="00F26FDB">
          <w:rPr>
            <w:noProof/>
          </w:rPr>
          <w:t>2</w:t>
        </w:r>
      </w:fldSimple>
      <w:r>
        <w:t>: Interview transcript portion with D on what they do when unsure if a message is spam or not.</w:t>
      </w:r>
    </w:p>
    <w:p w14:paraId="497DEF9E" w14:textId="77777777" w:rsidR="00B24C32" w:rsidRPr="00B064D9" w:rsidRDefault="00B24C32" w:rsidP="00B24C32">
      <w:r>
        <w:t>This may pose a problem if the suspected message is legitimate, causing D to dismiss a potentially important message. Hence, some way for users like D to check the legitimacy of a message more definitively would be useful.</w:t>
      </w:r>
    </w:p>
    <w:p w14:paraId="7F5E5FA1" w14:textId="2FC2C107" w:rsidR="00B24C32" w:rsidRDefault="00B24C32" w:rsidP="00B24C32">
      <w:pPr>
        <w:pStyle w:val="Heading3"/>
      </w:pPr>
      <w:bookmarkStart w:id="9" w:name="_Toc87271513"/>
      <w:r>
        <w:t>Reliance on Messaging Software’s Spam Handling</w:t>
      </w:r>
      <w:bookmarkEnd w:id="9"/>
    </w:p>
    <w:p w14:paraId="62879E85" w14:textId="77777777" w:rsidR="00B24C32" w:rsidRDefault="00B24C32" w:rsidP="00B24C32">
      <w:r>
        <w:t>In their handling of spam messages, both interviewees used the existing apps’ scam handling software on their phones extensively (see Tables 3 and 4).</w:t>
      </w:r>
    </w:p>
    <w:p w14:paraId="07D9380D" w14:textId="77777777" w:rsidR="00B24C32" w:rsidRDefault="00B24C32" w:rsidP="00B24C32"/>
    <w:tbl>
      <w:tblPr>
        <w:tblStyle w:val="TableGrid3"/>
        <w:tblW w:w="0" w:type="auto"/>
        <w:tblLook w:val="04A0" w:firstRow="1" w:lastRow="0" w:firstColumn="1" w:lastColumn="0" w:noHBand="0" w:noVBand="1"/>
      </w:tblPr>
      <w:tblGrid>
        <w:gridCol w:w="1696"/>
        <w:gridCol w:w="7320"/>
      </w:tblGrid>
      <w:tr w:rsidR="00B24C32" w:rsidRPr="00146B6A" w14:paraId="47CBBD25" w14:textId="77777777" w:rsidTr="00421B6F">
        <w:tc>
          <w:tcPr>
            <w:tcW w:w="1696" w:type="dxa"/>
          </w:tcPr>
          <w:p w14:paraId="3347F522" w14:textId="77777777" w:rsidR="00B24C32" w:rsidRPr="00146B6A" w:rsidRDefault="00B24C32" w:rsidP="00421B6F">
            <w:pPr>
              <w:contextualSpacing/>
              <w:rPr>
                <w:rFonts w:ascii="Times New Roman" w:eastAsia="DengXian" w:hAnsi="Times New Roman" w:cs="Times New Roman"/>
                <w:noProof/>
                <w:kern w:val="0"/>
                <w:sz w:val="24"/>
                <w:szCs w:val="24"/>
              </w:rPr>
            </w:pPr>
            <w:r w:rsidRPr="00146B6A">
              <w:rPr>
                <w:rFonts w:ascii="Times New Roman" w:eastAsia="DengXian" w:hAnsi="Times New Roman" w:cs="Times New Roman"/>
                <w:noProof/>
                <w:kern w:val="0"/>
                <w:sz w:val="24"/>
                <w:szCs w:val="24"/>
              </w:rPr>
              <w:lastRenderedPageBreak/>
              <w:t>S:</w:t>
            </w:r>
          </w:p>
        </w:tc>
        <w:tc>
          <w:tcPr>
            <w:tcW w:w="7320" w:type="dxa"/>
          </w:tcPr>
          <w:p w14:paraId="6A93EBD8" w14:textId="77777777" w:rsidR="00B24C32" w:rsidRPr="00146B6A" w:rsidRDefault="00B24C32" w:rsidP="00421B6F">
            <w:pPr>
              <w:contextualSpacing/>
              <w:rPr>
                <w:rFonts w:ascii="Times New Roman" w:eastAsia="DengXian" w:hAnsi="Times New Roman" w:cs="Times New Roman"/>
                <w:noProof/>
                <w:kern w:val="0"/>
                <w:sz w:val="24"/>
                <w:szCs w:val="24"/>
              </w:rPr>
            </w:pPr>
            <w:r w:rsidRPr="00146B6A">
              <w:rPr>
                <w:rFonts w:ascii="Times New Roman" w:eastAsia="DengXian" w:hAnsi="Times New Roman" w:cs="Times New Roman"/>
                <w:noProof/>
                <w:kern w:val="0"/>
                <w:sz w:val="24"/>
                <w:szCs w:val="24"/>
              </w:rPr>
              <w:t>I will just so call “block” them. Block the phone number, block the people. It can block. Software can block.</w:t>
            </w:r>
          </w:p>
        </w:tc>
      </w:tr>
      <w:tr w:rsidR="00B24C32" w:rsidRPr="00146B6A" w14:paraId="37041EB1" w14:textId="77777777" w:rsidTr="00421B6F">
        <w:tc>
          <w:tcPr>
            <w:tcW w:w="1696" w:type="dxa"/>
          </w:tcPr>
          <w:p w14:paraId="6E24220F" w14:textId="77777777" w:rsidR="00B24C32" w:rsidRPr="00146B6A" w:rsidRDefault="00B24C32" w:rsidP="00421B6F">
            <w:pPr>
              <w:contextualSpacing/>
              <w:rPr>
                <w:rFonts w:ascii="Times New Roman" w:eastAsia="DengXian" w:hAnsi="Times New Roman" w:cs="Times New Roman"/>
                <w:noProof/>
                <w:kern w:val="0"/>
                <w:sz w:val="24"/>
                <w:szCs w:val="24"/>
              </w:rPr>
            </w:pPr>
            <w:r w:rsidRPr="00146B6A">
              <w:rPr>
                <w:rFonts w:ascii="Times New Roman" w:eastAsia="DengXian" w:hAnsi="Times New Roman" w:cs="Times New Roman"/>
                <w:noProof/>
                <w:kern w:val="0"/>
                <w:sz w:val="24"/>
                <w:szCs w:val="24"/>
              </w:rPr>
              <w:t>I:</w:t>
            </w:r>
          </w:p>
        </w:tc>
        <w:tc>
          <w:tcPr>
            <w:tcW w:w="7320" w:type="dxa"/>
          </w:tcPr>
          <w:p w14:paraId="7B3B8FAF" w14:textId="77777777" w:rsidR="00B24C32" w:rsidRPr="00146B6A" w:rsidRDefault="00B24C32" w:rsidP="00421B6F">
            <w:pPr>
              <w:contextualSpacing/>
              <w:rPr>
                <w:rFonts w:ascii="Times New Roman" w:eastAsia="DengXian" w:hAnsi="Times New Roman" w:cs="Times New Roman"/>
                <w:noProof/>
                <w:kern w:val="0"/>
                <w:sz w:val="24"/>
                <w:szCs w:val="24"/>
              </w:rPr>
            </w:pPr>
            <w:r w:rsidRPr="00146B6A">
              <w:rPr>
                <w:rFonts w:ascii="Times New Roman" w:eastAsia="DengXian" w:hAnsi="Times New Roman" w:cs="Times New Roman"/>
                <w:noProof/>
                <w:kern w:val="0"/>
                <w:sz w:val="24"/>
                <w:szCs w:val="24"/>
              </w:rPr>
              <w:t>By “software” you mean…</w:t>
            </w:r>
          </w:p>
        </w:tc>
      </w:tr>
      <w:tr w:rsidR="00B24C32" w:rsidRPr="00146B6A" w14:paraId="6A7E1741" w14:textId="77777777" w:rsidTr="00421B6F">
        <w:tc>
          <w:tcPr>
            <w:tcW w:w="1696" w:type="dxa"/>
          </w:tcPr>
          <w:p w14:paraId="341A385B" w14:textId="77777777" w:rsidR="00B24C32" w:rsidRPr="00146B6A" w:rsidRDefault="00B24C32" w:rsidP="00421B6F">
            <w:pPr>
              <w:contextualSpacing/>
              <w:rPr>
                <w:rFonts w:ascii="Times New Roman" w:eastAsia="DengXian" w:hAnsi="Times New Roman" w:cs="Times New Roman"/>
                <w:noProof/>
                <w:kern w:val="0"/>
                <w:sz w:val="24"/>
                <w:szCs w:val="24"/>
              </w:rPr>
            </w:pPr>
            <w:r w:rsidRPr="00146B6A">
              <w:rPr>
                <w:rFonts w:ascii="Times New Roman" w:eastAsia="DengXian" w:hAnsi="Times New Roman" w:cs="Times New Roman"/>
                <w:noProof/>
                <w:kern w:val="0"/>
                <w:sz w:val="24"/>
                <w:szCs w:val="24"/>
              </w:rPr>
              <w:t>S:</w:t>
            </w:r>
          </w:p>
        </w:tc>
        <w:tc>
          <w:tcPr>
            <w:tcW w:w="7320" w:type="dxa"/>
          </w:tcPr>
          <w:p w14:paraId="6CF0BC8B" w14:textId="77777777" w:rsidR="00B24C32" w:rsidRPr="00146B6A" w:rsidRDefault="00B24C32" w:rsidP="00421B6F">
            <w:pPr>
              <w:keepNext/>
              <w:contextualSpacing/>
              <w:rPr>
                <w:rFonts w:ascii="Times New Roman" w:eastAsia="DengXian" w:hAnsi="Times New Roman" w:cs="Times New Roman"/>
                <w:noProof/>
                <w:kern w:val="0"/>
                <w:sz w:val="24"/>
                <w:szCs w:val="24"/>
              </w:rPr>
            </w:pPr>
            <w:r w:rsidRPr="00146B6A">
              <w:rPr>
                <w:rFonts w:ascii="Times New Roman" w:eastAsia="DengXian" w:hAnsi="Times New Roman" w:cs="Times New Roman"/>
                <w:noProof/>
                <w:kern w:val="0"/>
                <w:sz w:val="24"/>
                <w:szCs w:val="24"/>
              </w:rPr>
              <w:t>The apps! The apps can block, including SMS can block, including telephone call can block. But these people always change their number.</w:t>
            </w:r>
          </w:p>
        </w:tc>
      </w:tr>
    </w:tbl>
    <w:p w14:paraId="024F1513" w14:textId="619287C5" w:rsidR="00B24C32" w:rsidRDefault="00B24C32" w:rsidP="00B24C32">
      <w:pPr>
        <w:pStyle w:val="Caption"/>
        <w:rPr>
          <w:noProof/>
        </w:rPr>
      </w:pPr>
      <w:r>
        <w:t xml:space="preserve">Table </w:t>
      </w:r>
      <w:fldSimple w:instr=" SEQ Table \* ARABIC ">
        <w:r w:rsidR="00F26FDB">
          <w:rPr>
            <w:noProof/>
          </w:rPr>
          <w:t>3</w:t>
        </w:r>
      </w:fldSimple>
      <w:r>
        <w:t xml:space="preserve">: Interview transcript portion with S on </w:t>
      </w:r>
      <w:r>
        <w:rPr>
          <w:noProof/>
        </w:rPr>
        <w:t>what they do in response to spam messages.</w:t>
      </w:r>
    </w:p>
    <w:tbl>
      <w:tblPr>
        <w:tblStyle w:val="TableGrid4"/>
        <w:tblW w:w="0" w:type="auto"/>
        <w:tblLook w:val="04A0" w:firstRow="1" w:lastRow="0" w:firstColumn="1" w:lastColumn="0" w:noHBand="0" w:noVBand="1"/>
      </w:tblPr>
      <w:tblGrid>
        <w:gridCol w:w="1696"/>
        <w:gridCol w:w="7320"/>
      </w:tblGrid>
      <w:tr w:rsidR="00B24C32" w:rsidRPr="00EB1E2D" w14:paraId="48776C8C" w14:textId="77777777" w:rsidTr="00421B6F">
        <w:tc>
          <w:tcPr>
            <w:tcW w:w="1696" w:type="dxa"/>
          </w:tcPr>
          <w:p w14:paraId="2EE82211" w14:textId="77777777" w:rsidR="00B24C32" w:rsidRPr="00EB1E2D" w:rsidRDefault="00B24C32" w:rsidP="00421B6F">
            <w:pPr>
              <w:spacing w:line="276" w:lineRule="auto"/>
              <w:contextualSpacing/>
              <w:rPr>
                <w:rFonts w:ascii="Times New Roman" w:eastAsia="DengXian" w:hAnsi="Times New Roman" w:cs="Times New Roman"/>
                <w:noProof/>
                <w:kern w:val="0"/>
                <w:sz w:val="24"/>
                <w:szCs w:val="24"/>
              </w:rPr>
            </w:pPr>
            <w:r w:rsidRPr="00EB1E2D">
              <w:rPr>
                <w:rFonts w:ascii="Times New Roman" w:eastAsia="DengXian" w:hAnsi="Times New Roman" w:cs="Times New Roman"/>
                <w:noProof/>
                <w:kern w:val="0"/>
                <w:sz w:val="24"/>
                <w:szCs w:val="24"/>
              </w:rPr>
              <w:t>D:</w:t>
            </w:r>
          </w:p>
        </w:tc>
        <w:tc>
          <w:tcPr>
            <w:tcW w:w="7320" w:type="dxa"/>
          </w:tcPr>
          <w:p w14:paraId="1A6FA771" w14:textId="77777777" w:rsidR="00B24C32" w:rsidRPr="00EB1E2D" w:rsidRDefault="00B24C32" w:rsidP="00421B6F">
            <w:pPr>
              <w:keepNext/>
              <w:spacing w:line="276" w:lineRule="auto"/>
              <w:contextualSpacing/>
              <w:rPr>
                <w:rFonts w:ascii="Times New Roman" w:eastAsia="DengXian" w:hAnsi="Times New Roman" w:cs="Times New Roman"/>
                <w:noProof/>
                <w:kern w:val="0"/>
                <w:sz w:val="24"/>
                <w:szCs w:val="24"/>
              </w:rPr>
            </w:pPr>
            <w:r w:rsidRPr="00EB1E2D">
              <w:rPr>
                <w:rFonts w:ascii="Times New Roman" w:eastAsia="DengXian" w:hAnsi="Times New Roman" w:cs="Times New Roman"/>
                <w:noProof/>
                <w:kern w:val="0"/>
                <w:sz w:val="24"/>
                <w:szCs w:val="24"/>
              </w:rPr>
              <w:t>They (WhatsApp) have an indication “Report Scam” or whatever… so I just press “Report Scam”. Then when you report scam it is already deleted.</w:t>
            </w:r>
          </w:p>
        </w:tc>
      </w:tr>
    </w:tbl>
    <w:p w14:paraId="288C102D" w14:textId="1A6F217A" w:rsidR="00B24C32" w:rsidRDefault="00B24C32" w:rsidP="00B24C32">
      <w:pPr>
        <w:pStyle w:val="Caption"/>
      </w:pPr>
      <w:r>
        <w:t xml:space="preserve">Table </w:t>
      </w:r>
      <w:fldSimple w:instr=" SEQ Table \* ARABIC ">
        <w:r w:rsidR="00F26FDB">
          <w:rPr>
            <w:noProof/>
          </w:rPr>
          <w:t>4</w:t>
        </w:r>
      </w:fldSimple>
      <w:r>
        <w:t>: Interview transcript portion with D on how they report spam messages.</w:t>
      </w:r>
    </w:p>
    <w:p w14:paraId="2055559B" w14:textId="65C255C1" w:rsidR="00B24C32" w:rsidRPr="00B264B7" w:rsidRDefault="00B24C32" w:rsidP="00B24C32">
      <w:r>
        <w:t xml:space="preserve">However, these functions still require users to discern for themselves whether the suspected messages are spam or not before they can indicate them as such. While this may not be an issue for D and S due to their ability to detect scams, other less-educated elderly users may wrongly report legitimate messages as spam when prompted by messaging apps, causing them to not only miss out on potentially important messages but also block a legitimate contact. On the other hand, an over-reliance on these messaging apps’ detection algorithms may cause problems, such as if a spam message manages to get past the algorithm. If a user is too reliant on the apps’ ability to detect spam, they may accept these messages as legitimate and fall prey to the relevant scams. Therefore, a way to more definitively detect whether </w:t>
      </w:r>
      <w:proofErr w:type="gramStart"/>
      <w:r>
        <w:t>an</w:t>
      </w:r>
      <w:proofErr w:type="gramEnd"/>
      <w:r>
        <w:t xml:space="preserve"> </w:t>
      </w:r>
      <w:r w:rsidR="00342F50">
        <w:t>message</w:t>
      </w:r>
      <w:r>
        <w:t xml:space="preserve"> is spam or not would be useful for such users to better discern what messages are spam.</w:t>
      </w:r>
    </w:p>
    <w:p w14:paraId="04C1EB30" w14:textId="6D4FE5C1" w:rsidR="00B24C32" w:rsidRPr="00AE7C2C" w:rsidRDefault="00B24C32" w:rsidP="00B24C32">
      <w:pPr>
        <w:pStyle w:val="Heading1"/>
        <w:rPr>
          <w:lang w:val="en-SG"/>
        </w:rPr>
      </w:pPr>
      <w:bookmarkStart w:id="10" w:name="_Toc87271514"/>
      <w:r w:rsidRPr="00AE7C2C">
        <w:rPr>
          <w:lang w:val="en-SG"/>
        </w:rPr>
        <w:t>Design Problem</w:t>
      </w:r>
      <w:bookmarkEnd w:id="10"/>
    </w:p>
    <w:p w14:paraId="1E6835AE" w14:textId="77777777" w:rsidR="00B24C32" w:rsidRDefault="00B24C32" w:rsidP="00B24C32">
      <w:pPr>
        <w:rPr>
          <w:lang w:val="en-SG"/>
        </w:rPr>
      </w:pPr>
      <w:r w:rsidRPr="00AE7C2C">
        <w:rPr>
          <w:lang w:val="en-SG"/>
        </w:rPr>
        <w:t>Based on the above data sources</w:t>
      </w:r>
      <w:r>
        <w:rPr>
          <w:lang w:val="en-SG"/>
        </w:rPr>
        <w:t xml:space="preserve"> and interviews</w:t>
      </w:r>
      <w:r w:rsidRPr="00AE7C2C">
        <w:rPr>
          <w:lang w:val="en-SG"/>
        </w:rPr>
        <w:t>, I have conceived of the following design problem statement</w:t>
      </w:r>
      <w:r>
        <w:rPr>
          <w:lang w:val="en-SG"/>
        </w:rPr>
        <w:t>s</w:t>
      </w:r>
      <w:r w:rsidRPr="00AE7C2C">
        <w:rPr>
          <w:lang w:val="en-SG"/>
        </w:rPr>
        <w:t xml:space="preserve">: </w:t>
      </w:r>
    </w:p>
    <w:p w14:paraId="1EE01241" w14:textId="77777777" w:rsidR="00B24C32" w:rsidRPr="00316B9F" w:rsidRDefault="00B24C32" w:rsidP="002E49F1">
      <w:pPr>
        <w:pStyle w:val="ListParagraph"/>
        <w:numPr>
          <w:ilvl w:val="0"/>
          <w:numId w:val="11"/>
        </w:numPr>
        <w:rPr>
          <w:lang w:val="en-SG"/>
        </w:rPr>
      </w:pPr>
      <w:r w:rsidRPr="00316B9F">
        <w:rPr>
          <w:b/>
          <w:bCs/>
          <w:lang w:val="en-SG"/>
        </w:rPr>
        <w:t>Elderly Android users need an accessible way to confidently verify the legitimacy of messages to avoid being scammed</w:t>
      </w:r>
      <w:r w:rsidRPr="00316B9F">
        <w:rPr>
          <w:lang w:val="en-SG"/>
        </w:rPr>
        <w:t xml:space="preserve">. </w:t>
      </w:r>
    </w:p>
    <w:p w14:paraId="15290A61" w14:textId="77777777" w:rsidR="00B24C32" w:rsidRDefault="00B24C32" w:rsidP="002E49F1">
      <w:pPr>
        <w:pStyle w:val="ListParagraph"/>
        <w:numPr>
          <w:ilvl w:val="0"/>
          <w:numId w:val="11"/>
        </w:numPr>
        <w:rPr>
          <w:lang w:val="en-SG"/>
        </w:rPr>
      </w:pPr>
      <w:r>
        <w:rPr>
          <w:b/>
          <w:bCs/>
          <w:lang w:val="en-SG"/>
        </w:rPr>
        <w:t>Elderly Android users need to be educated on how to recognise and deal with spam messages to avoid being scammed.</w:t>
      </w:r>
    </w:p>
    <w:p w14:paraId="627FD8A5" w14:textId="77777777" w:rsidR="00B24C32" w:rsidRPr="007E66F5" w:rsidRDefault="00B24C32" w:rsidP="00B24C32">
      <w:pPr>
        <w:rPr>
          <w:lang w:val="en-SG"/>
        </w:rPr>
      </w:pPr>
      <w:r>
        <w:rPr>
          <w:lang w:val="en-SG"/>
        </w:rPr>
        <w:t>T</w:t>
      </w:r>
      <w:r w:rsidRPr="007E66F5">
        <w:rPr>
          <w:lang w:val="en-SG"/>
        </w:rPr>
        <w:t xml:space="preserve">he mobile application must therefore meet these </w:t>
      </w:r>
      <w:r>
        <w:rPr>
          <w:lang w:val="en-SG"/>
        </w:rPr>
        <w:t>five</w:t>
      </w:r>
      <w:r w:rsidRPr="007E66F5">
        <w:rPr>
          <w:lang w:val="en-SG"/>
        </w:rPr>
        <w:t xml:space="preserve"> primary goals:</w:t>
      </w:r>
    </w:p>
    <w:p w14:paraId="5DA70EA0" w14:textId="77777777" w:rsidR="00B24C32" w:rsidRPr="00AE7C2C" w:rsidRDefault="00B24C32" w:rsidP="002E49F1">
      <w:pPr>
        <w:pStyle w:val="ListParagraph"/>
        <w:numPr>
          <w:ilvl w:val="0"/>
          <w:numId w:val="12"/>
        </w:numPr>
        <w:rPr>
          <w:lang w:val="en-SG"/>
        </w:rPr>
      </w:pPr>
      <w:r>
        <w:rPr>
          <w:lang w:val="en-SG"/>
        </w:rPr>
        <w:lastRenderedPageBreak/>
        <w:t>Users must be able to</w:t>
      </w:r>
      <w:r w:rsidRPr="00AE7C2C">
        <w:rPr>
          <w:lang w:val="en-SG"/>
        </w:rPr>
        <w:t xml:space="preserve"> verify the legitimacy of messages</w:t>
      </w:r>
      <w:r>
        <w:rPr>
          <w:lang w:val="en-SG"/>
        </w:rPr>
        <w:t xml:space="preserve"> through the app</w:t>
      </w:r>
    </w:p>
    <w:p w14:paraId="6CE90469" w14:textId="77777777" w:rsidR="00B24C32" w:rsidRDefault="00B24C32" w:rsidP="002E49F1">
      <w:pPr>
        <w:pStyle w:val="ListParagraph"/>
        <w:numPr>
          <w:ilvl w:val="0"/>
          <w:numId w:val="12"/>
        </w:numPr>
        <w:rPr>
          <w:lang w:val="en-SG"/>
        </w:rPr>
      </w:pPr>
      <w:r>
        <w:rPr>
          <w:lang w:val="en-SG"/>
        </w:rPr>
        <w:t>The app must teach users how to recognise scam messages</w:t>
      </w:r>
    </w:p>
    <w:p w14:paraId="425B2CC0" w14:textId="77777777" w:rsidR="00B24C32" w:rsidRDefault="00B24C32" w:rsidP="002E49F1">
      <w:pPr>
        <w:pStyle w:val="ListParagraph"/>
        <w:numPr>
          <w:ilvl w:val="0"/>
          <w:numId w:val="12"/>
        </w:numPr>
        <w:rPr>
          <w:lang w:val="en-SG"/>
        </w:rPr>
      </w:pPr>
      <w:r>
        <w:rPr>
          <w:lang w:val="en-SG"/>
        </w:rPr>
        <w:t>The app must teach users what to do in response to scam messages and how</w:t>
      </w:r>
    </w:p>
    <w:p w14:paraId="3ED09E49" w14:textId="77777777" w:rsidR="00B24C32" w:rsidRPr="00B777A7" w:rsidRDefault="00B24C32" w:rsidP="002E49F1">
      <w:pPr>
        <w:pStyle w:val="ListParagraph"/>
        <w:numPr>
          <w:ilvl w:val="0"/>
          <w:numId w:val="12"/>
        </w:numPr>
        <w:rPr>
          <w:lang w:val="en-SG"/>
        </w:rPr>
      </w:pPr>
      <w:r w:rsidRPr="00AE7C2C">
        <w:rPr>
          <w:lang w:val="en-SG"/>
        </w:rPr>
        <w:t>The elderly must be able to use the application easily</w:t>
      </w:r>
    </w:p>
    <w:p w14:paraId="64553CDF" w14:textId="77777777" w:rsidR="00B24C32" w:rsidRPr="00123E13" w:rsidRDefault="00B24C32" w:rsidP="002E49F1">
      <w:pPr>
        <w:pStyle w:val="ListParagraph"/>
        <w:numPr>
          <w:ilvl w:val="0"/>
          <w:numId w:val="12"/>
        </w:numPr>
        <w:rPr>
          <w:lang w:val="en-SG"/>
        </w:rPr>
      </w:pPr>
      <w:r w:rsidRPr="00AE7C2C">
        <w:rPr>
          <w:lang w:val="en-SG"/>
        </w:rPr>
        <w:t>The app must meet Android application design guidelines</w:t>
      </w:r>
      <w:r>
        <w:rPr>
          <w:lang w:val="en-SG"/>
        </w:rPr>
        <w:t xml:space="preserve"> and be optimised for it</w:t>
      </w:r>
    </w:p>
    <w:p w14:paraId="350D157F" w14:textId="5DFA6FE8" w:rsidR="00B24C32" w:rsidRPr="00AE7C2C" w:rsidRDefault="00B24C32" w:rsidP="00B24C32">
      <w:pPr>
        <w:pStyle w:val="Heading1"/>
        <w:rPr>
          <w:lang w:val="en-SG"/>
        </w:rPr>
      </w:pPr>
      <w:bookmarkStart w:id="11" w:name="_Toc87271515"/>
      <w:r>
        <w:rPr>
          <w:lang w:val="en-SG"/>
        </w:rPr>
        <w:t xml:space="preserve">Proposed </w:t>
      </w:r>
      <w:r w:rsidRPr="00AE7C2C">
        <w:rPr>
          <w:lang w:val="en-SG"/>
        </w:rPr>
        <w:t xml:space="preserve">Design </w:t>
      </w:r>
      <w:r>
        <w:rPr>
          <w:lang w:val="en-SG"/>
        </w:rPr>
        <w:t>Solution</w:t>
      </w:r>
      <w:bookmarkEnd w:id="11"/>
    </w:p>
    <w:p w14:paraId="51FE84D9" w14:textId="77777777" w:rsidR="00B24C32" w:rsidRPr="00AE7C2C" w:rsidRDefault="00B24C32" w:rsidP="00B24C32">
      <w:pPr>
        <w:rPr>
          <w:lang w:val="en-SG"/>
        </w:rPr>
      </w:pPr>
      <w:r w:rsidRPr="00AE7C2C">
        <w:rPr>
          <w:lang w:val="en-SG"/>
        </w:rPr>
        <w:t>To address the design problem</w:t>
      </w:r>
      <w:r>
        <w:rPr>
          <w:lang w:val="en-SG"/>
        </w:rPr>
        <w:t>s</w:t>
      </w:r>
      <w:r w:rsidRPr="00AE7C2C">
        <w:rPr>
          <w:lang w:val="en-SG"/>
        </w:rPr>
        <w:t xml:space="preserve">, I propose the following features for the design of </w:t>
      </w:r>
      <w:r>
        <w:rPr>
          <w:lang w:val="en-SG"/>
        </w:rPr>
        <w:t>a</w:t>
      </w:r>
      <w:r w:rsidRPr="00AE7C2C">
        <w:rPr>
          <w:lang w:val="en-SG"/>
        </w:rPr>
        <w:t xml:space="preserve"> Spam </w:t>
      </w:r>
      <w:r>
        <w:rPr>
          <w:lang w:val="en-SG"/>
        </w:rPr>
        <w:t>Checker mobile Android app, which would not only allow elderly users to verify the legitimacy of questionable messages but also teach them what to do in response to spam messages and how</w:t>
      </w:r>
      <w:r w:rsidRPr="00AE7C2C">
        <w:rPr>
          <w:lang w:val="en-SG"/>
        </w:rPr>
        <w:t>.</w:t>
      </w:r>
    </w:p>
    <w:p w14:paraId="2C3B5F43" w14:textId="3402C655" w:rsidR="00B24C32" w:rsidRPr="00AE7C2C" w:rsidRDefault="00B24C32" w:rsidP="00B24C32">
      <w:pPr>
        <w:pStyle w:val="Heading2"/>
        <w:rPr>
          <w:lang w:val="en-SG"/>
        </w:rPr>
      </w:pPr>
      <w:bookmarkStart w:id="12" w:name="_Toc87271516"/>
      <w:r w:rsidRPr="00AE7C2C">
        <w:rPr>
          <w:lang w:val="en-SG"/>
        </w:rPr>
        <w:t xml:space="preserve">Upload to Check </w:t>
      </w:r>
      <w:r>
        <w:rPr>
          <w:lang w:val="en-SG"/>
        </w:rPr>
        <w:t xml:space="preserve">for </w:t>
      </w:r>
      <w:r w:rsidRPr="00AE7C2C">
        <w:rPr>
          <w:lang w:val="en-SG"/>
        </w:rPr>
        <w:t>S</w:t>
      </w:r>
      <w:r>
        <w:rPr>
          <w:lang w:val="en-SG"/>
        </w:rPr>
        <w:t>p</w:t>
      </w:r>
      <w:r w:rsidRPr="00AE7C2C">
        <w:rPr>
          <w:lang w:val="en-SG"/>
        </w:rPr>
        <w:t>am</w:t>
      </w:r>
      <w:bookmarkEnd w:id="12"/>
    </w:p>
    <w:p w14:paraId="7CC24C6D" w14:textId="77777777" w:rsidR="00B24C32" w:rsidRPr="00AE7C2C" w:rsidRDefault="00B24C32" w:rsidP="00B24C32">
      <w:pPr>
        <w:rPr>
          <w:lang w:val="en-SG"/>
        </w:rPr>
      </w:pPr>
      <w:r w:rsidRPr="00AE7C2C">
        <w:rPr>
          <w:lang w:val="en-SG"/>
        </w:rPr>
        <w:t xml:space="preserve">Understanding that </w:t>
      </w:r>
      <w:r>
        <w:rPr>
          <w:lang w:val="en-SG"/>
        </w:rPr>
        <w:t xml:space="preserve">elderly users who may be especially wary of new technology </w:t>
      </w:r>
      <w:r w:rsidRPr="00AE7C2C">
        <w:rPr>
          <w:lang w:val="en-SG"/>
        </w:rPr>
        <w:t>may not feel comfortable having an</w:t>
      </w:r>
      <w:r>
        <w:rPr>
          <w:lang w:val="en-SG"/>
        </w:rPr>
        <w:t xml:space="preserve"> </w:t>
      </w:r>
      <w:r w:rsidRPr="00AE7C2C">
        <w:rPr>
          <w:lang w:val="en-SG"/>
        </w:rPr>
        <w:t xml:space="preserve">application read their private messages, the Spam </w:t>
      </w:r>
      <w:r>
        <w:rPr>
          <w:lang w:val="en-SG"/>
        </w:rPr>
        <w:t>Checker</w:t>
      </w:r>
      <w:r w:rsidRPr="00AE7C2C">
        <w:rPr>
          <w:lang w:val="en-SG"/>
        </w:rPr>
        <w:t xml:space="preserve"> </w:t>
      </w:r>
      <w:r>
        <w:rPr>
          <w:lang w:val="en-SG"/>
        </w:rPr>
        <w:t>app</w:t>
      </w:r>
      <w:r w:rsidRPr="00AE7C2C">
        <w:rPr>
          <w:lang w:val="en-SG"/>
        </w:rPr>
        <w:t xml:space="preserve"> will not read any of the user’s messages or emails. Instead, if a user is unsure whether a message or advertisement from any platform is a scam, they can upload it to the application which will then inform them whether it is s</w:t>
      </w:r>
      <w:r>
        <w:rPr>
          <w:lang w:val="en-SG"/>
        </w:rPr>
        <w:t>p</w:t>
      </w:r>
      <w:r w:rsidRPr="00AE7C2C">
        <w:rPr>
          <w:lang w:val="en-SG"/>
        </w:rPr>
        <w:t>am or not. This determination will be informed</w:t>
      </w:r>
      <w:r>
        <w:rPr>
          <w:lang w:val="en-SG"/>
        </w:rPr>
        <w:t xml:space="preserve"> via an algorithm that checks the message against messages in the app’s database, consisting of</w:t>
      </w:r>
      <w:r w:rsidRPr="00AE7C2C">
        <w:rPr>
          <w:lang w:val="en-SG"/>
        </w:rPr>
        <w:t xml:space="preserve"> not only the SMS Spam Collection Dataset but also user uploads to the application</w:t>
      </w:r>
      <w:r>
        <w:rPr>
          <w:lang w:val="en-SG"/>
        </w:rPr>
        <w:t xml:space="preserve"> when they check for the legitimacy of a message. These messages will be added to the database </w:t>
      </w:r>
      <w:r w:rsidRPr="00AE7C2C">
        <w:rPr>
          <w:lang w:val="en-SG"/>
        </w:rPr>
        <w:t xml:space="preserve">on an opt-in </w:t>
      </w:r>
      <w:r>
        <w:rPr>
          <w:lang w:val="en-SG"/>
        </w:rPr>
        <w:t xml:space="preserve">basis </w:t>
      </w:r>
      <w:r w:rsidRPr="00AE7C2C">
        <w:rPr>
          <w:lang w:val="en-SG"/>
        </w:rPr>
        <w:t xml:space="preserve">in case </w:t>
      </w:r>
      <w:r>
        <w:rPr>
          <w:lang w:val="en-SG"/>
        </w:rPr>
        <w:t>users</w:t>
      </w:r>
      <w:r w:rsidRPr="00AE7C2C">
        <w:rPr>
          <w:lang w:val="en-SG"/>
        </w:rPr>
        <w:t xml:space="preserve"> do not want their private messages to be stored in the </w:t>
      </w:r>
      <w:r>
        <w:rPr>
          <w:lang w:val="en-SG"/>
        </w:rPr>
        <w:t>app</w:t>
      </w:r>
      <w:r w:rsidRPr="00AE7C2C">
        <w:rPr>
          <w:lang w:val="en-SG"/>
        </w:rPr>
        <w:t>.</w:t>
      </w:r>
      <w:r>
        <w:rPr>
          <w:lang w:val="en-SG"/>
        </w:rPr>
        <w:t xml:space="preserve"> To further enhance the accuracy of the app in detecting spam messages, there could be a collaboration with ScamShield and the Singapore Police Force to share data and integrate their existing scam detection systems with the Scam Checker app’s, which may also enhance their systems as well.</w:t>
      </w:r>
    </w:p>
    <w:p w14:paraId="44FAEF8D" w14:textId="3E5AADFB" w:rsidR="00B24C32" w:rsidRPr="00AE7C2C" w:rsidRDefault="00B24C32" w:rsidP="00B24C32">
      <w:pPr>
        <w:pStyle w:val="Heading3"/>
        <w:rPr>
          <w:lang w:val="en-SG"/>
        </w:rPr>
      </w:pPr>
      <w:bookmarkStart w:id="13" w:name="_Toc87271517"/>
      <w:r w:rsidRPr="00AE7C2C">
        <w:rPr>
          <w:lang w:val="en-SG"/>
        </w:rPr>
        <w:lastRenderedPageBreak/>
        <w:t>Multiple Modes of Input</w:t>
      </w:r>
      <w:bookmarkEnd w:id="13"/>
    </w:p>
    <w:p w14:paraId="69C4DB19" w14:textId="77777777" w:rsidR="00B24C32" w:rsidRPr="00AE7C2C" w:rsidRDefault="00B24C32" w:rsidP="00B24C32">
      <w:pPr>
        <w:rPr>
          <w:lang w:val="en-SG"/>
        </w:rPr>
      </w:pPr>
      <w:r w:rsidRPr="00AE7C2C">
        <w:rPr>
          <w:lang w:val="en-SG"/>
        </w:rPr>
        <w:t xml:space="preserve">To encourage users to use the application to check for whether something is a scam or not, the process should be made as convenient as possible. </w:t>
      </w:r>
      <w:r>
        <w:rPr>
          <w:lang w:val="en-SG"/>
        </w:rPr>
        <w:t>Furthermore, spam messages today may take on forms beyond text, extending to images. Being able to detect whether both texts and images are legitimate or not would thus enhance the application’s ability to detect spam for users. Therefore</w:t>
      </w:r>
      <w:r w:rsidRPr="00AE7C2C">
        <w:rPr>
          <w:lang w:val="en-SG"/>
        </w:rPr>
        <w:t>, the application would not only support text</w:t>
      </w:r>
      <w:r>
        <w:rPr>
          <w:lang w:val="en-SG"/>
        </w:rPr>
        <w:t>ual</w:t>
      </w:r>
      <w:r w:rsidRPr="00AE7C2C">
        <w:rPr>
          <w:lang w:val="en-SG"/>
        </w:rPr>
        <w:t xml:space="preserve"> input</w:t>
      </w:r>
      <w:r>
        <w:rPr>
          <w:lang w:val="en-SG"/>
        </w:rPr>
        <w:t>s</w:t>
      </w:r>
      <w:r w:rsidRPr="00AE7C2C">
        <w:rPr>
          <w:lang w:val="en-SG"/>
        </w:rPr>
        <w:t xml:space="preserve"> but also </w:t>
      </w:r>
      <w:r>
        <w:rPr>
          <w:lang w:val="en-SG"/>
        </w:rPr>
        <w:t xml:space="preserve">images that can be analysed with </w:t>
      </w:r>
      <w:r w:rsidRPr="00AE7C2C">
        <w:rPr>
          <w:lang w:val="en-SG"/>
        </w:rPr>
        <w:t>textual recognition, allow</w:t>
      </w:r>
      <w:r>
        <w:rPr>
          <w:lang w:val="en-SG"/>
        </w:rPr>
        <w:t>ing also</w:t>
      </w:r>
      <w:r w:rsidRPr="00AE7C2C">
        <w:rPr>
          <w:lang w:val="en-SG"/>
        </w:rPr>
        <w:t xml:space="preserve"> for the analysis of </w:t>
      </w:r>
      <w:r>
        <w:rPr>
          <w:lang w:val="en-SG"/>
        </w:rPr>
        <w:t xml:space="preserve">questionable </w:t>
      </w:r>
      <w:r w:rsidRPr="00AE7C2C">
        <w:rPr>
          <w:lang w:val="en-SG"/>
        </w:rPr>
        <w:t>image advertisements</w:t>
      </w:r>
      <w:r>
        <w:rPr>
          <w:lang w:val="en-SG"/>
        </w:rPr>
        <w:t xml:space="preserve"> or promotions received by users</w:t>
      </w:r>
      <w:r w:rsidRPr="00AE7C2C">
        <w:rPr>
          <w:lang w:val="en-SG"/>
        </w:rPr>
        <w:t>.</w:t>
      </w:r>
    </w:p>
    <w:p w14:paraId="401636FB" w14:textId="6E1E6063" w:rsidR="00B24C32" w:rsidRPr="00AE7C2C" w:rsidRDefault="00B24C32" w:rsidP="00B24C32">
      <w:pPr>
        <w:pStyle w:val="Heading2"/>
        <w:rPr>
          <w:lang w:val="en-SG"/>
        </w:rPr>
      </w:pPr>
      <w:bookmarkStart w:id="14" w:name="_Toc87271518"/>
      <w:r>
        <w:rPr>
          <w:lang w:val="en-SG"/>
        </w:rPr>
        <w:t>Spam Checking Collaboration</w:t>
      </w:r>
      <w:bookmarkEnd w:id="14"/>
    </w:p>
    <w:p w14:paraId="2F48206A" w14:textId="77777777" w:rsidR="00B24C32" w:rsidRDefault="00B24C32" w:rsidP="00B24C32">
      <w:pPr>
        <w:rPr>
          <w:lang w:val="en-SG"/>
        </w:rPr>
      </w:pPr>
      <w:r w:rsidRPr="00AE7C2C">
        <w:rPr>
          <w:lang w:val="en-SG"/>
        </w:rPr>
        <w:t>If the application is unable to confidently detect whether something is a scam or not, other users using the application can help to identify it via a “</w:t>
      </w:r>
      <w:r>
        <w:rPr>
          <w:lang w:val="en-SG"/>
        </w:rPr>
        <w:t>Spam or Not</w:t>
      </w:r>
      <w:r w:rsidRPr="00AE7C2C">
        <w:rPr>
          <w:lang w:val="en-SG"/>
        </w:rPr>
        <w:t>” page on the application. These will last there for a short duration (maybe a few days) before being taken down. The votes are then tallied by the application and registered in its machine learning algorithm based on the votes by the majority, while the user will be informed of the vote numbers and the application’s decision as to whether it is a scam or not.</w:t>
      </w:r>
    </w:p>
    <w:p w14:paraId="7D104531" w14:textId="77777777" w:rsidR="00B24C32" w:rsidRDefault="00B24C32" w:rsidP="00B24C32">
      <w:pPr>
        <w:rPr>
          <w:lang w:val="en-SG"/>
        </w:rPr>
      </w:pPr>
      <w:r>
        <w:rPr>
          <w:lang w:val="en-SG"/>
        </w:rPr>
        <w:t>To help the application better detect spam messages, users will also be able to upload known spam messages to the app. This will grow the application’s database of spam and legitimate messages, enhancing its ability to detect spam messages. However, if the application detects that these alleged spam messages may be legitimate, they will still have to go through a vote by other users to verify whether it is spam or not, preventing users from uploading legitimate messages as spam which may ruin the database.</w:t>
      </w:r>
    </w:p>
    <w:p w14:paraId="743B5BF6" w14:textId="0E835F4C" w:rsidR="00B24C32" w:rsidRDefault="00B24C32" w:rsidP="00B24C32">
      <w:pPr>
        <w:pStyle w:val="Heading2"/>
        <w:rPr>
          <w:lang w:val="en-SG"/>
        </w:rPr>
      </w:pPr>
      <w:bookmarkStart w:id="15" w:name="_Toc87271519"/>
      <w:r>
        <w:rPr>
          <w:lang w:val="en-SG"/>
        </w:rPr>
        <w:lastRenderedPageBreak/>
        <w:t>Suggested Response to Spam</w:t>
      </w:r>
      <w:bookmarkEnd w:id="15"/>
    </w:p>
    <w:p w14:paraId="2443F39D" w14:textId="77777777" w:rsidR="00B24C32" w:rsidRPr="00201313" w:rsidRDefault="00B24C32" w:rsidP="00B24C32">
      <w:pPr>
        <w:rPr>
          <w:lang w:val="en-SG"/>
        </w:rPr>
      </w:pPr>
      <w:r>
        <w:rPr>
          <w:lang w:val="en-SG"/>
        </w:rPr>
        <w:t>Recognising a spam message is important but knowing what to do then and how is vital as well. Following the receipt of a spam message, many users may simply choose to delete and/or ignore it. However, this would mean that future spam of a similar nature may still be received by the target user. The application will thus recommend actions to be taken in response to the spam detected, such as reporting the spam message to the application (such as on WhatsApp and Telegram) and blocking the relevant numbers to avoid receiving such messages from the same number. For users who do not know how to do these, the application will provide a step-by-step visual guide on how to do so through popular messaging applications such as WhatsApp, WeChat, and Telegram. The application will also encourage users to continue uploading spam messages to the application in the future even if they can identify them as spam to refine the app’s database and help it to better detect spam messages for other users.</w:t>
      </w:r>
    </w:p>
    <w:p w14:paraId="5DE5A2A1" w14:textId="08B8219E" w:rsidR="00B24C32" w:rsidRPr="00AE7C2C" w:rsidRDefault="00B24C32" w:rsidP="00B24C32">
      <w:pPr>
        <w:pStyle w:val="Heading2"/>
        <w:rPr>
          <w:lang w:val="en-SG"/>
        </w:rPr>
      </w:pPr>
      <w:bookmarkStart w:id="16" w:name="_Toc87271520"/>
      <w:r w:rsidRPr="00AE7C2C">
        <w:rPr>
          <w:lang w:val="en-SG"/>
        </w:rPr>
        <w:t>Elderly-Friendly Features</w:t>
      </w:r>
      <w:bookmarkEnd w:id="16"/>
    </w:p>
    <w:p w14:paraId="4D9CD719" w14:textId="77777777" w:rsidR="00B24C32" w:rsidRDefault="00B24C32" w:rsidP="00B24C32">
      <w:pPr>
        <w:rPr>
          <w:lang w:val="en-SG"/>
        </w:rPr>
      </w:pPr>
      <w:r w:rsidRPr="00AE7C2C">
        <w:rPr>
          <w:lang w:val="en-SG"/>
        </w:rPr>
        <w:t>Noting that the target user group consists of mostly the elderly</w:t>
      </w:r>
      <w:r>
        <w:rPr>
          <w:lang w:val="en-SG"/>
        </w:rPr>
        <w:t xml:space="preserve"> who are most susceptible to scams</w:t>
      </w:r>
      <w:r w:rsidRPr="00AE7C2C">
        <w:rPr>
          <w:lang w:val="en-SG"/>
        </w:rPr>
        <w:t>, design decisions would be implemented surrounding them such as having adjustable font sizes, larger buttons, and a simple user interface. A comprehensive yet intuitive onboarding process via an interactive tutorial will also be implemented</w:t>
      </w:r>
      <w:r>
        <w:rPr>
          <w:lang w:val="en-SG"/>
        </w:rPr>
        <w:t xml:space="preserve"> the first time the app is launched</w:t>
      </w:r>
      <w:r w:rsidRPr="00AE7C2C">
        <w:rPr>
          <w:lang w:val="en-SG"/>
        </w:rPr>
        <w:t>, and it can be recalled any time the user forgets how to use the application.</w:t>
      </w:r>
    </w:p>
    <w:p w14:paraId="14F4C768" w14:textId="07BDB4FD" w:rsidR="00B24C32" w:rsidRDefault="00B24C32" w:rsidP="00B24C32">
      <w:pPr>
        <w:pStyle w:val="Heading3"/>
        <w:rPr>
          <w:lang w:val="en-SG"/>
        </w:rPr>
      </w:pPr>
      <w:bookmarkStart w:id="17" w:name="_Toc87271521"/>
      <w:r>
        <w:rPr>
          <w:lang w:val="en-SG"/>
        </w:rPr>
        <w:t>Support for Multiple Languages</w:t>
      </w:r>
      <w:bookmarkEnd w:id="17"/>
    </w:p>
    <w:p w14:paraId="0D9294C9" w14:textId="77777777" w:rsidR="00B24C32" w:rsidRPr="00AE7C2C" w:rsidRDefault="00B24C32" w:rsidP="00B24C32">
      <w:pPr>
        <w:rPr>
          <w:lang w:val="en-SG"/>
        </w:rPr>
      </w:pPr>
      <w:r>
        <w:rPr>
          <w:lang w:val="en-SG"/>
        </w:rPr>
        <w:t xml:space="preserve">The 2015 General Household Survey found that among residents aged 55 years and above, only 24.1% of Chinese, 6.8% of Malay, and 39.1% of Indian residents most frequently spoke English at home (Singapore Department of Statistics, 2015, p. 20). Most of them spoke their native language(s) instead. Hence, it would be necessary for the Spam Checker mobile app </w:t>
      </w:r>
      <w:r>
        <w:rPr>
          <w:lang w:val="en-SG"/>
        </w:rPr>
        <w:lastRenderedPageBreak/>
        <w:t>to support multiple languages – primarily Chinese, Malay, and Tamil. While the option to allow users to change language will thus be made available, elderly users may find it hard to navigate to this setting if they cannot understand the application. Therefore, this selecting of a preferred language for the interface will be done at the very start of the onboarding process.</w:t>
      </w:r>
    </w:p>
    <w:p w14:paraId="4B6298BE" w14:textId="66BB1739" w:rsidR="00B24C32" w:rsidRPr="00AE7C2C" w:rsidRDefault="00B24C32" w:rsidP="00B24C32">
      <w:pPr>
        <w:pStyle w:val="Heading2"/>
        <w:rPr>
          <w:lang w:val="en-SG"/>
        </w:rPr>
      </w:pPr>
      <w:bookmarkStart w:id="18" w:name="_Toc87271522"/>
      <w:r w:rsidRPr="00AE7C2C">
        <w:rPr>
          <w:lang w:val="en-SG"/>
        </w:rPr>
        <w:t>Android Design Guidelines</w:t>
      </w:r>
      <w:bookmarkEnd w:id="18"/>
    </w:p>
    <w:p w14:paraId="208A93EE" w14:textId="77777777" w:rsidR="00B24C32" w:rsidRDefault="00B24C32" w:rsidP="00B24C32">
      <w:pPr>
        <w:rPr>
          <w:lang w:val="en-SG"/>
        </w:rPr>
      </w:pPr>
      <w:r w:rsidRPr="00AE7C2C">
        <w:rPr>
          <w:lang w:val="en-SG"/>
        </w:rPr>
        <w:t xml:space="preserve">To allow the application to be published on the Google Play store and ensure a quality user experience, the design guidelines from the Android developers’ website at </w:t>
      </w:r>
      <w:hyperlink r:id="rId9" w:history="1">
        <w:r w:rsidRPr="00AE7C2C">
          <w:rPr>
            <w:rStyle w:val="Hyperlink"/>
            <w:lang w:val="en-SG"/>
          </w:rPr>
          <w:t>https://developer.android.com/design</w:t>
        </w:r>
      </w:hyperlink>
      <w:r w:rsidRPr="00AE7C2C">
        <w:rPr>
          <w:lang w:val="en-SG"/>
        </w:rPr>
        <w:t xml:space="preserve"> will be adhered t</w:t>
      </w:r>
      <w:r>
        <w:rPr>
          <w:lang w:val="en-SG"/>
        </w:rPr>
        <w:t>o</w:t>
      </w:r>
      <w:r w:rsidRPr="00AE7C2C">
        <w:rPr>
          <w:lang w:val="en-SG"/>
        </w:rPr>
        <w:t>. Having it published on the Google Play store will allow more users to be able to find and download it, increasing accessibility</w:t>
      </w:r>
      <w:r>
        <w:rPr>
          <w:lang w:val="en-SG"/>
        </w:rPr>
        <w:t xml:space="preserve"> as compared to having to download and install it on an external website via a separate file which the elderly may not know how to do.</w:t>
      </w:r>
    </w:p>
    <w:p w14:paraId="2572E91D" w14:textId="020B5586" w:rsidR="007F1D6F" w:rsidRPr="007F1D6F" w:rsidRDefault="00BD66AE" w:rsidP="007F1D6F">
      <w:pPr>
        <w:pStyle w:val="Heading1"/>
        <w:rPr>
          <w:lang w:val="en-SG"/>
        </w:rPr>
      </w:pPr>
      <w:bookmarkStart w:id="19" w:name="_Toc87271524"/>
      <w:r>
        <w:rPr>
          <w:lang w:val="en-SG"/>
        </w:rPr>
        <w:t xml:space="preserve">Low-Fi </w:t>
      </w:r>
      <w:r w:rsidR="00B24C32">
        <w:rPr>
          <w:lang w:val="en-SG"/>
        </w:rPr>
        <w:t>User Testing</w:t>
      </w:r>
      <w:bookmarkEnd w:id="19"/>
    </w:p>
    <w:p w14:paraId="23A5A71A" w14:textId="60C5C51B" w:rsidR="00EF549F" w:rsidRDefault="00EF549F" w:rsidP="00EF549F">
      <w:pPr>
        <w:rPr>
          <w:lang w:val="en-SG"/>
        </w:rPr>
      </w:pPr>
      <w:r w:rsidRPr="00F50F40">
        <w:rPr>
          <w:lang w:val="en-SG"/>
        </w:rPr>
        <w:t xml:space="preserve">To gain insights into the intuitiveness and </w:t>
      </w:r>
      <w:r w:rsidR="00395ACF">
        <w:rPr>
          <w:lang w:val="en-SG"/>
        </w:rPr>
        <w:t>usability</w:t>
      </w:r>
      <w:r w:rsidRPr="00F50F40">
        <w:rPr>
          <w:lang w:val="en-SG"/>
        </w:rPr>
        <w:t xml:space="preserve"> of the Spam Checker application’s interaction flow, two think-aloud us</w:t>
      </w:r>
      <w:r w:rsidR="001E1372">
        <w:rPr>
          <w:lang w:val="en-SG"/>
        </w:rPr>
        <w:t>ability</w:t>
      </w:r>
      <w:r w:rsidRPr="00F50F40">
        <w:rPr>
          <w:lang w:val="en-SG"/>
        </w:rPr>
        <w:t xml:space="preserve"> tests were conducted with my parents – a 63-year-old Chinese male (Participant S) and a 68-year-old Chinese female (Participant D). The former holds a masters’ degree and is a civil engineer in a management position, while the latter holds a diploma and is a homemaker. Both use messaging apps on their smartphone daily. It is worth noting that S has developed software for work before and is much more tech</w:t>
      </w:r>
      <w:r w:rsidR="00806B22">
        <w:rPr>
          <w:lang w:val="en-SG"/>
        </w:rPr>
        <w:t>-</w:t>
      </w:r>
      <w:r w:rsidRPr="00F50F40">
        <w:rPr>
          <w:lang w:val="en-SG"/>
        </w:rPr>
        <w:t>savvy than D, who struggles with the use of smartphone applications daily and requires continuous guidance for basic functions.</w:t>
      </w:r>
    </w:p>
    <w:p w14:paraId="1E278AE1" w14:textId="638DB3C0" w:rsidR="001D3EEE" w:rsidRDefault="001D3EEE" w:rsidP="001D3EEE">
      <w:pPr>
        <w:pStyle w:val="Heading2"/>
        <w:rPr>
          <w:lang w:val="en-SG"/>
        </w:rPr>
      </w:pPr>
      <w:bookmarkStart w:id="20" w:name="_Toc87271525"/>
      <w:r>
        <w:rPr>
          <w:lang w:val="en-SG"/>
        </w:rPr>
        <w:t>Methodology</w:t>
      </w:r>
      <w:bookmarkEnd w:id="20"/>
    </w:p>
    <w:p w14:paraId="5186903F" w14:textId="2BAD5B63" w:rsidR="00250DE5" w:rsidRDefault="00EB098C" w:rsidP="00080ED0">
      <w:pPr>
        <w:rPr>
          <w:lang w:val="en-SG"/>
        </w:rPr>
      </w:pPr>
      <w:r w:rsidRPr="00F50F40">
        <w:rPr>
          <w:lang w:val="en-SG"/>
        </w:rPr>
        <w:t xml:space="preserve">Both participants were given a brief introduction to the Spam Checker application and its features then asked to go through </w:t>
      </w:r>
      <w:r w:rsidR="00825EA1" w:rsidRPr="00F50F40">
        <w:rPr>
          <w:lang w:val="en-SG"/>
        </w:rPr>
        <w:t>a</w:t>
      </w:r>
      <w:r w:rsidR="000E2A15" w:rsidRPr="00F50F40">
        <w:rPr>
          <w:lang w:val="en-SG"/>
        </w:rPr>
        <w:t xml:space="preserve"> </w:t>
      </w:r>
      <w:r w:rsidR="00F90952">
        <w:t xml:space="preserve">low-fi </w:t>
      </w:r>
      <w:r w:rsidR="00BC666A">
        <w:t xml:space="preserve">prototype </w:t>
      </w:r>
      <w:r w:rsidR="00564966" w:rsidRPr="00F50F40">
        <w:rPr>
          <w:lang w:val="en-SG"/>
        </w:rPr>
        <w:t xml:space="preserve">of the application </w:t>
      </w:r>
      <w:r w:rsidRPr="00F50F40">
        <w:rPr>
          <w:lang w:val="en-SG"/>
        </w:rPr>
        <w:t xml:space="preserve">and perform a series of </w:t>
      </w:r>
      <w:r w:rsidRPr="00F50F40">
        <w:rPr>
          <w:lang w:val="en-SG"/>
        </w:rPr>
        <w:lastRenderedPageBreak/>
        <w:t xml:space="preserve">tasks. </w:t>
      </w:r>
      <w:r w:rsidR="00C73CA3">
        <w:rPr>
          <w:lang w:val="en-SG"/>
        </w:rPr>
        <w:t xml:space="preserve">The prototype can be found </w:t>
      </w:r>
      <w:r w:rsidR="0064103F">
        <w:rPr>
          <w:lang w:val="en-SG"/>
        </w:rPr>
        <w:t xml:space="preserve">here: </w:t>
      </w:r>
      <w:hyperlink r:id="rId10" w:history="1">
        <w:r w:rsidR="0064103F" w:rsidRPr="008053D8">
          <w:rPr>
            <w:rStyle w:val="Hyperlink"/>
            <w:lang w:val="en-SG"/>
          </w:rPr>
          <w:t>Low-Fi Prototype</w:t>
        </w:r>
      </w:hyperlink>
      <w:r w:rsidR="002210E8">
        <w:rPr>
          <w:lang w:val="en-SG"/>
        </w:rPr>
        <w:t xml:space="preserve">. </w:t>
      </w:r>
      <w:r w:rsidR="00D04480" w:rsidRPr="00F50F40">
        <w:rPr>
          <w:lang w:val="en-SG"/>
        </w:rPr>
        <w:t>Participants were asked</w:t>
      </w:r>
      <w:r w:rsidR="00095E12" w:rsidRPr="00F50F40">
        <w:rPr>
          <w:lang w:val="en-SG"/>
        </w:rPr>
        <w:t xml:space="preserve"> questions about the layout and their understanding of features throughout the testing as </w:t>
      </w:r>
      <w:r w:rsidR="00784216" w:rsidRPr="00F50F40">
        <w:rPr>
          <w:lang w:val="en-SG"/>
        </w:rPr>
        <w:t>each</w:t>
      </w:r>
      <w:r w:rsidR="00095E12" w:rsidRPr="00F50F40">
        <w:rPr>
          <w:lang w:val="en-SG"/>
        </w:rPr>
        <w:t xml:space="preserve"> task</w:t>
      </w:r>
      <w:r w:rsidR="00784216" w:rsidRPr="00F50F40">
        <w:rPr>
          <w:lang w:val="en-SG"/>
        </w:rPr>
        <w:t xml:space="preserve"> was completed</w:t>
      </w:r>
      <w:r w:rsidR="00095E12" w:rsidRPr="00F50F40">
        <w:rPr>
          <w:lang w:val="en-SG"/>
        </w:rPr>
        <w:t>,</w:t>
      </w:r>
      <w:r w:rsidR="007D11EF" w:rsidRPr="00F50F40">
        <w:rPr>
          <w:lang w:val="en-SG"/>
        </w:rPr>
        <w:t xml:space="preserve"> followed by a few post-test questions to ask about their overall experience, inclinations to using the application, and other suggestions.</w:t>
      </w:r>
    </w:p>
    <w:p w14:paraId="28776A36" w14:textId="34A09DD0" w:rsidR="00DF16B8" w:rsidRDefault="007D11EF" w:rsidP="00080ED0">
      <w:pPr>
        <w:rPr>
          <w:lang w:val="en-SG"/>
        </w:rPr>
      </w:pPr>
      <w:r w:rsidRPr="00F50F40">
        <w:rPr>
          <w:lang w:val="en-SG"/>
        </w:rPr>
        <w:t xml:space="preserve">The full testing guide can be seen in Appendix </w:t>
      </w:r>
      <w:r w:rsidR="00D9249B">
        <w:rPr>
          <w:lang w:val="en-SG"/>
        </w:rPr>
        <w:t>C</w:t>
      </w:r>
      <w:r w:rsidRPr="00F50F40">
        <w:rPr>
          <w:lang w:val="en-SG"/>
        </w:rPr>
        <w:t>.</w:t>
      </w:r>
      <w:r w:rsidR="00C2448D" w:rsidRPr="00F50F40">
        <w:rPr>
          <w:lang w:val="en-SG"/>
        </w:rPr>
        <w:t xml:space="preserve"> </w:t>
      </w:r>
      <w:r w:rsidR="00DF16B8" w:rsidRPr="00F50F40">
        <w:rPr>
          <w:lang w:val="en-SG"/>
        </w:rPr>
        <w:t>Other</w:t>
      </w:r>
      <w:r w:rsidR="00857E99" w:rsidRPr="00F50F40">
        <w:rPr>
          <w:lang w:val="en-SG"/>
        </w:rPr>
        <w:t xml:space="preserve"> non-familial</w:t>
      </w:r>
      <w:r w:rsidR="00DF16B8" w:rsidRPr="00F50F40">
        <w:rPr>
          <w:lang w:val="en-SG"/>
        </w:rPr>
        <w:t xml:space="preserve"> elderly </w:t>
      </w:r>
      <w:r w:rsidR="009E6689" w:rsidRPr="00F50F40">
        <w:rPr>
          <w:lang w:val="en-SG"/>
        </w:rPr>
        <w:t>participants</w:t>
      </w:r>
      <w:r w:rsidR="00DF16B8" w:rsidRPr="00F50F40">
        <w:rPr>
          <w:lang w:val="en-SG"/>
        </w:rPr>
        <w:t xml:space="preserve"> would have been preferred to avoid a conflict of interest</w:t>
      </w:r>
      <w:r w:rsidR="000B442C" w:rsidRPr="00F50F40">
        <w:rPr>
          <w:lang w:val="en-SG"/>
        </w:rPr>
        <w:t xml:space="preserve"> for the user testing</w:t>
      </w:r>
      <w:r w:rsidR="00DF16B8" w:rsidRPr="00F50F40">
        <w:rPr>
          <w:lang w:val="en-SG"/>
        </w:rPr>
        <w:t xml:space="preserve">, but these were the only accessible </w:t>
      </w:r>
      <w:r w:rsidR="00CA53F5" w:rsidRPr="00F50F40">
        <w:rPr>
          <w:lang w:val="en-SG"/>
        </w:rPr>
        <w:t xml:space="preserve">participants closest to the </w:t>
      </w:r>
      <w:r w:rsidR="009E6689" w:rsidRPr="00F50F40">
        <w:rPr>
          <w:lang w:val="en-SG"/>
        </w:rPr>
        <w:t xml:space="preserve">elderly </w:t>
      </w:r>
      <w:r w:rsidR="00DF16B8" w:rsidRPr="00F50F40">
        <w:rPr>
          <w:lang w:val="en-SG"/>
        </w:rPr>
        <w:t xml:space="preserve">within the time frame and my reach. Hence, explicit reminders were made before the </w:t>
      </w:r>
      <w:r w:rsidR="009E6689" w:rsidRPr="00F50F40">
        <w:rPr>
          <w:lang w:val="en-SG"/>
        </w:rPr>
        <w:t>user testing</w:t>
      </w:r>
      <w:r w:rsidR="00CA53F5" w:rsidRPr="00F50F40">
        <w:rPr>
          <w:lang w:val="en-SG"/>
        </w:rPr>
        <w:t xml:space="preserve"> </w:t>
      </w:r>
      <w:r w:rsidR="00DF16B8" w:rsidRPr="00F50F40">
        <w:rPr>
          <w:lang w:val="en-SG"/>
        </w:rPr>
        <w:t>to</w:t>
      </w:r>
      <w:r w:rsidR="0022381C" w:rsidRPr="00F50F40">
        <w:rPr>
          <w:lang w:val="en-SG"/>
        </w:rPr>
        <w:t xml:space="preserve"> participate in the testing honestly</w:t>
      </w:r>
      <w:r w:rsidR="009E6689" w:rsidRPr="00F50F40">
        <w:rPr>
          <w:lang w:val="en-SG"/>
        </w:rPr>
        <w:t xml:space="preserve"> and both participants’ feedback was considered carefully</w:t>
      </w:r>
      <w:r w:rsidR="00DF16B8" w:rsidRPr="00F50F40">
        <w:rPr>
          <w:lang w:val="en-SG"/>
        </w:rPr>
        <w:t>. The</w:t>
      </w:r>
      <w:r w:rsidR="00250DE5">
        <w:rPr>
          <w:lang w:val="en-SG"/>
        </w:rPr>
        <w:t xml:space="preserve"> user</w:t>
      </w:r>
      <w:r w:rsidR="00DF16B8" w:rsidRPr="00F50F40">
        <w:rPr>
          <w:lang w:val="en-SG"/>
        </w:rPr>
        <w:t xml:space="preserve"> </w:t>
      </w:r>
      <w:r w:rsidR="00250DE5">
        <w:rPr>
          <w:lang w:val="en-SG"/>
        </w:rPr>
        <w:t>test</w:t>
      </w:r>
      <w:r w:rsidR="00DF16B8" w:rsidRPr="00F50F40">
        <w:rPr>
          <w:lang w:val="en-SG"/>
        </w:rPr>
        <w:t xml:space="preserve"> </w:t>
      </w:r>
      <w:r w:rsidR="00C12CEB" w:rsidRPr="00F50F40">
        <w:rPr>
          <w:lang w:val="en-SG"/>
        </w:rPr>
        <w:t>findings</w:t>
      </w:r>
      <w:r w:rsidR="00DF16B8" w:rsidRPr="00F50F40">
        <w:rPr>
          <w:lang w:val="en-SG"/>
        </w:rPr>
        <w:t xml:space="preserve"> </w:t>
      </w:r>
      <w:r w:rsidR="0005739F">
        <w:rPr>
          <w:lang w:val="en-SG"/>
        </w:rPr>
        <w:t xml:space="preserve">for S and D </w:t>
      </w:r>
      <w:r w:rsidR="00DF16B8" w:rsidRPr="00F50F40">
        <w:rPr>
          <w:lang w:val="en-SG"/>
        </w:rPr>
        <w:t xml:space="preserve">can be found in Appendix </w:t>
      </w:r>
      <w:r w:rsidR="00222529" w:rsidRPr="00F50F40">
        <w:rPr>
          <w:lang w:val="en-SG"/>
        </w:rPr>
        <w:t>B</w:t>
      </w:r>
      <w:r w:rsidR="00DF16B8" w:rsidRPr="00F50F40">
        <w:rPr>
          <w:lang w:val="en-SG"/>
        </w:rPr>
        <w:t xml:space="preserve"> and </w:t>
      </w:r>
      <w:r w:rsidR="00222529" w:rsidRPr="00F50F40">
        <w:rPr>
          <w:lang w:val="en-SG"/>
        </w:rPr>
        <w:t>C</w:t>
      </w:r>
      <w:r w:rsidR="0005739F">
        <w:rPr>
          <w:lang w:val="en-SG"/>
        </w:rPr>
        <w:t xml:space="preserve"> respectively or </w:t>
      </w:r>
      <w:r w:rsidR="00F940DE">
        <w:rPr>
          <w:lang w:val="en-SG"/>
        </w:rPr>
        <w:t xml:space="preserve">from </w:t>
      </w:r>
      <w:r w:rsidR="0005739F">
        <w:rPr>
          <w:lang w:val="en-SG"/>
        </w:rPr>
        <w:t>the</w:t>
      </w:r>
      <w:r w:rsidR="004D7B21">
        <w:rPr>
          <w:lang w:val="en-SG"/>
        </w:rPr>
        <w:t xml:space="preserve"> respective </w:t>
      </w:r>
      <w:r w:rsidR="00832A7F">
        <w:rPr>
          <w:lang w:val="en-SG"/>
        </w:rPr>
        <w:t>documents</w:t>
      </w:r>
      <w:r w:rsidR="005B48E1">
        <w:rPr>
          <w:lang w:val="en-SG"/>
        </w:rPr>
        <w:t>.</w:t>
      </w:r>
    </w:p>
    <w:p w14:paraId="3C41D230" w14:textId="02AD04A3" w:rsidR="00A3722B" w:rsidRDefault="00A3722B" w:rsidP="00A3722B">
      <w:pPr>
        <w:pStyle w:val="Heading2"/>
        <w:rPr>
          <w:lang w:val="en-SG"/>
        </w:rPr>
      </w:pPr>
      <w:bookmarkStart w:id="21" w:name="_Toc87271526"/>
      <w:r>
        <w:rPr>
          <w:lang w:val="en-SG"/>
        </w:rPr>
        <w:t>Findings</w:t>
      </w:r>
      <w:bookmarkEnd w:id="21"/>
    </w:p>
    <w:p w14:paraId="08684082" w14:textId="1D529217" w:rsidR="006E5E5E" w:rsidRPr="006E5E5E" w:rsidRDefault="006E5E5E" w:rsidP="006E5E5E">
      <w:pPr>
        <w:rPr>
          <w:lang w:val="en-SG"/>
        </w:rPr>
      </w:pPr>
      <w:r>
        <w:rPr>
          <w:lang w:val="en-SG"/>
        </w:rPr>
        <w:t>From the user testing, t</w:t>
      </w:r>
      <w:r w:rsidRPr="00F50F40">
        <w:rPr>
          <w:lang w:val="en-SG"/>
        </w:rPr>
        <w:t>he following key findings were observed.</w:t>
      </w:r>
    </w:p>
    <w:p w14:paraId="0832703D" w14:textId="56040997" w:rsidR="00DF16B8" w:rsidRPr="00F50F40" w:rsidRDefault="006A6077" w:rsidP="006E5E5E">
      <w:pPr>
        <w:pStyle w:val="Heading3"/>
        <w:rPr>
          <w:lang w:val="en-SG"/>
        </w:rPr>
      </w:pPr>
      <w:bookmarkStart w:id="22" w:name="_Toc87271527"/>
      <w:r w:rsidRPr="00F50F40">
        <w:rPr>
          <w:lang w:val="en-SG"/>
        </w:rPr>
        <w:t xml:space="preserve">Confusing </w:t>
      </w:r>
      <w:r w:rsidR="00204468" w:rsidRPr="00F50F40">
        <w:rPr>
          <w:lang w:val="en-SG"/>
        </w:rPr>
        <w:t>Icons</w:t>
      </w:r>
      <w:bookmarkEnd w:id="22"/>
    </w:p>
    <w:p w14:paraId="3312E886" w14:textId="1E60FB32" w:rsidR="008F68EF" w:rsidRPr="00F50F40" w:rsidRDefault="000318D3" w:rsidP="008F68EF">
      <w:pPr>
        <w:rPr>
          <w:lang w:val="en-SG"/>
        </w:rPr>
      </w:pPr>
      <w:r w:rsidRPr="00F50F40">
        <w:rPr>
          <w:lang w:val="en-SG"/>
        </w:rPr>
        <w:t xml:space="preserve">Both participants found the menu icons at the bottom of the screen confusing </w:t>
      </w:r>
      <w:r w:rsidR="001C7513" w:rsidRPr="00F50F40">
        <w:rPr>
          <w:lang w:val="en-SG"/>
        </w:rPr>
        <w:t xml:space="preserve">and </w:t>
      </w:r>
      <w:r w:rsidR="00E53C95" w:rsidRPr="00F50F40">
        <w:rPr>
          <w:lang w:val="en-SG"/>
        </w:rPr>
        <w:t>struggled to figure out</w:t>
      </w:r>
      <w:r w:rsidR="001C7513" w:rsidRPr="00F50F40">
        <w:rPr>
          <w:lang w:val="en-SG"/>
        </w:rPr>
        <w:t xml:space="preserve"> what they were for (see Figure 1)</w:t>
      </w:r>
      <w:r w:rsidR="008F68EF" w:rsidRPr="00F50F40">
        <w:rPr>
          <w:lang w:val="en-SG"/>
        </w:rPr>
        <w:t>.</w:t>
      </w:r>
    </w:p>
    <w:p w14:paraId="18AED09D" w14:textId="77777777" w:rsidR="001E7F3A" w:rsidRPr="00F50F40" w:rsidRDefault="00C455C6" w:rsidP="001E7F3A">
      <w:pPr>
        <w:keepNext/>
        <w:ind w:firstLine="0"/>
        <w:jc w:val="center"/>
        <w:rPr>
          <w:lang w:val="en-SG"/>
        </w:rPr>
      </w:pPr>
      <w:r w:rsidRPr="00F50F40">
        <w:rPr>
          <w:noProof/>
          <w:lang w:val="en-SG"/>
        </w:rPr>
        <w:drawing>
          <wp:inline distT="0" distB="0" distL="0" distR="0" wp14:anchorId="6910AC20" wp14:editId="0F7A0CAF">
            <wp:extent cx="4010025" cy="504252"/>
            <wp:effectExtent l="0" t="0" r="0" b="0"/>
            <wp:docPr id="89" name="Picture 89" descr="Diagram,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Diagram, icon&#10;&#10;Description automatically generated"/>
                    <pic:cNvPicPr/>
                  </pic:nvPicPr>
                  <pic:blipFill>
                    <a:blip r:embed="rId11"/>
                    <a:stretch>
                      <a:fillRect/>
                    </a:stretch>
                  </pic:blipFill>
                  <pic:spPr>
                    <a:xfrm>
                      <a:off x="0" y="0"/>
                      <a:ext cx="4020770" cy="505603"/>
                    </a:xfrm>
                    <a:prstGeom prst="rect">
                      <a:avLst/>
                    </a:prstGeom>
                  </pic:spPr>
                </pic:pic>
              </a:graphicData>
            </a:graphic>
          </wp:inline>
        </w:drawing>
      </w:r>
    </w:p>
    <w:p w14:paraId="3E501F0A" w14:textId="41F416B6" w:rsidR="00C455C6" w:rsidRPr="00F50F40" w:rsidRDefault="001E7F3A" w:rsidP="00087237">
      <w:pPr>
        <w:pStyle w:val="Caption"/>
        <w:jc w:val="center"/>
        <w:rPr>
          <w:lang w:val="en-SG"/>
        </w:rPr>
      </w:pPr>
      <w:r w:rsidRPr="00F50F40">
        <w:rPr>
          <w:lang w:val="en-SG"/>
        </w:rPr>
        <w:t xml:space="preserve">Figure </w:t>
      </w:r>
      <w:r w:rsidRPr="00F50F40">
        <w:rPr>
          <w:lang w:val="en-SG"/>
        </w:rPr>
        <w:fldChar w:fldCharType="begin"/>
      </w:r>
      <w:r w:rsidRPr="00F50F40">
        <w:rPr>
          <w:lang w:val="en-SG"/>
        </w:rPr>
        <w:instrText xml:space="preserve"> SEQ Figure \* ARABIC </w:instrText>
      </w:r>
      <w:r w:rsidRPr="00F50F40">
        <w:rPr>
          <w:lang w:val="en-SG"/>
        </w:rPr>
        <w:fldChar w:fldCharType="separate"/>
      </w:r>
      <w:r w:rsidR="0077523B">
        <w:rPr>
          <w:noProof/>
          <w:lang w:val="en-SG"/>
        </w:rPr>
        <w:t>1</w:t>
      </w:r>
      <w:r w:rsidRPr="00F50F40">
        <w:rPr>
          <w:lang w:val="en-SG"/>
        </w:rPr>
        <w:fldChar w:fldCharType="end"/>
      </w:r>
      <w:r w:rsidRPr="00F50F40">
        <w:rPr>
          <w:lang w:val="en-SG"/>
        </w:rPr>
        <w:t>: Menu Icons for Collaboration, Check Spam, and Archives from left to right.</w:t>
      </w:r>
    </w:p>
    <w:p w14:paraId="2A6BE923" w14:textId="6DC8B821" w:rsidR="00586D81" w:rsidRPr="00F50F40" w:rsidRDefault="00087237" w:rsidP="00E07277">
      <w:pPr>
        <w:rPr>
          <w:lang w:val="en-SG"/>
        </w:rPr>
      </w:pPr>
      <w:r w:rsidRPr="00F50F40">
        <w:rPr>
          <w:lang w:val="en-SG"/>
        </w:rPr>
        <w:t xml:space="preserve">From the user testing, S was at first confused about the Collaboration icon but quickly figured out that it was </w:t>
      </w:r>
      <w:r w:rsidR="00587332" w:rsidRPr="00F50F40">
        <w:rPr>
          <w:lang w:val="en-SG"/>
        </w:rPr>
        <w:t xml:space="preserve">for </w:t>
      </w:r>
      <w:r w:rsidRPr="00F50F40">
        <w:rPr>
          <w:lang w:val="en-SG"/>
        </w:rPr>
        <w:t>Collaboration after some thinking</w:t>
      </w:r>
      <w:r w:rsidR="005C79F7" w:rsidRPr="00F50F40">
        <w:rPr>
          <w:lang w:val="en-SG"/>
        </w:rPr>
        <w:t xml:space="preserve">, while </w:t>
      </w:r>
      <w:r w:rsidR="001F5FB3" w:rsidRPr="00F50F40">
        <w:rPr>
          <w:lang w:val="en-SG"/>
        </w:rPr>
        <w:t xml:space="preserve">D </w:t>
      </w:r>
      <w:r w:rsidR="00A617BA" w:rsidRPr="00F50F40">
        <w:rPr>
          <w:lang w:val="en-SG"/>
        </w:rPr>
        <w:t>was completely unable to figure out what it was and thought it was for a “Locked” function of sorts.</w:t>
      </w:r>
      <w:r w:rsidR="002B15F1" w:rsidRPr="00F50F40">
        <w:rPr>
          <w:lang w:val="en-SG"/>
        </w:rPr>
        <w:t xml:space="preserve"> Both participants could not understand</w:t>
      </w:r>
      <w:r w:rsidR="00AE46A7" w:rsidRPr="00F50F40">
        <w:rPr>
          <w:lang w:val="en-SG"/>
        </w:rPr>
        <w:t xml:space="preserve"> both the Check Spam icon and the Archives icon</w:t>
      </w:r>
      <w:r w:rsidR="00024726" w:rsidRPr="00F50F40">
        <w:rPr>
          <w:lang w:val="en-SG"/>
        </w:rPr>
        <w:t xml:space="preserve"> at all, with S even mistaking the icon to be for “Mail”</w:t>
      </w:r>
      <w:r w:rsidR="00876514" w:rsidRPr="00F50F40">
        <w:rPr>
          <w:lang w:val="en-SG"/>
        </w:rPr>
        <w:t xml:space="preserve"> (see Table 1)</w:t>
      </w:r>
      <w:r w:rsidR="007C796E" w:rsidRPr="00F50F40">
        <w:rPr>
          <w:lang w:val="en-SG"/>
        </w:rPr>
        <w:t>.</w:t>
      </w:r>
    </w:p>
    <w:p w14:paraId="13F52A95" w14:textId="79569383" w:rsidR="00A15A2F" w:rsidRPr="00F50F40" w:rsidRDefault="00D862ED" w:rsidP="00E07277">
      <w:pPr>
        <w:rPr>
          <w:lang w:val="en-SG"/>
        </w:rPr>
      </w:pPr>
      <w:r w:rsidRPr="00F50F40">
        <w:rPr>
          <w:lang w:val="en-SG"/>
        </w:rPr>
        <w:lastRenderedPageBreak/>
        <w:t>Apart from the Menu icons, w</w:t>
      </w:r>
      <w:r w:rsidR="000A47AF" w:rsidRPr="00F50F40">
        <w:rPr>
          <w:lang w:val="en-SG"/>
        </w:rPr>
        <w:t>hen trying to find the Settings menu cog icon</w:t>
      </w:r>
      <w:r w:rsidR="00CE4D8C" w:rsidRPr="00F50F40">
        <w:rPr>
          <w:lang w:val="en-SG"/>
        </w:rPr>
        <w:t xml:space="preserve"> located at the top </w:t>
      </w:r>
      <w:r w:rsidR="005A0164" w:rsidRPr="00F50F40">
        <w:rPr>
          <w:lang w:val="en-SG"/>
        </w:rPr>
        <w:t>right-hand</w:t>
      </w:r>
      <w:r w:rsidR="00CE4D8C" w:rsidRPr="00F50F40">
        <w:rPr>
          <w:lang w:val="en-SG"/>
        </w:rPr>
        <w:t xml:space="preserve"> corner of the screen</w:t>
      </w:r>
      <w:r w:rsidR="000A47AF" w:rsidRPr="00F50F40">
        <w:rPr>
          <w:lang w:val="en-SG"/>
        </w:rPr>
        <w:t xml:space="preserve"> to change the application’s font size, S found it almost instantly and tapped on it instinctively</w:t>
      </w:r>
      <w:r w:rsidR="00A27A80" w:rsidRPr="00F50F40">
        <w:rPr>
          <w:lang w:val="en-SG"/>
        </w:rPr>
        <w:t xml:space="preserve"> while</w:t>
      </w:r>
      <w:r w:rsidR="000A47AF" w:rsidRPr="00F50F40">
        <w:rPr>
          <w:lang w:val="en-SG"/>
        </w:rPr>
        <w:t xml:space="preserve"> D could not recognize the icon at all</w:t>
      </w:r>
      <w:r w:rsidR="00D77DB7" w:rsidRPr="00F50F40">
        <w:rPr>
          <w:lang w:val="en-SG"/>
        </w:rPr>
        <w:t xml:space="preserve"> </w:t>
      </w:r>
      <w:r w:rsidR="00E37E27" w:rsidRPr="00F50F40">
        <w:rPr>
          <w:lang w:val="en-SG"/>
        </w:rPr>
        <w:t>(</w:t>
      </w:r>
      <w:r w:rsidR="00D77DB7" w:rsidRPr="00F50F40">
        <w:rPr>
          <w:lang w:val="en-SG"/>
        </w:rPr>
        <w:t>see</w:t>
      </w:r>
      <w:r w:rsidR="00E37E27" w:rsidRPr="00F50F40">
        <w:rPr>
          <w:lang w:val="en-SG"/>
        </w:rPr>
        <w:t xml:space="preserve"> Table 1)</w:t>
      </w:r>
      <w:r w:rsidR="005A0164" w:rsidRPr="00F50F40">
        <w:rPr>
          <w:lang w:val="en-SG"/>
        </w:rPr>
        <w:t>.</w:t>
      </w:r>
    </w:p>
    <w:p w14:paraId="46FA29AD" w14:textId="3F4D713F" w:rsidR="00252DBD" w:rsidRPr="00F50F40" w:rsidRDefault="00252DBD" w:rsidP="00252DBD">
      <w:pPr>
        <w:pStyle w:val="Caption"/>
        <w:keepNext/>
        <w:rPr>
          <w:lang w:val="en-SG"/>
        </w:rPr>
      </w:pPr>
      <w:r w:rsidRPr="00F50F40">
        <w:rPr>
          <w:lang w:val="en-SG"/>
        </w:rPr>
        <w:t xml:space="preserve">Table </w:t>
      </w:r>
      <w:r w:rsidRPr="00F50F40">
        <w:rPr>
          <w:lang w:val="en-SG"/>
        </w:rPr>
        <w:fldChar w:fldCharType="begin"/>
      </w:r>
      <w:r w:rsidRPr="00F50F40">
        <w:rPr>
          <w:lang w:val="en-SG"/>
        </w:rPr>
        <w:instrText xml:space="preserve"> SEQ Table \* ARABIC </w:instrText>
      </w:r>
      <w:r w:rsidRPr="00F50F40">
        <w:rPr>
          <w:lang w:val="en-SG"/>
        </w:rPr>
        <w:fldChar w:fldCharType="separate"/>
      </w:r>
      <w:r w:rsidR="00F26FDB">
        <w:rPr>
          <w:noProof/>
          <w:lang w:val="en-SG"/>
        </w:rPr>
        <w:t>5</w:t>
      </w:r>
      <w:r w:rsidRPr="00F50F40">
        <w:rPr>
          <w:lang w:val="en-SG"/>
        </w:rPr>
        <w:fldChar w:fldCharType="end"/>
      </w:r>
      <w:r w:rsidRPr="00F50F40">
        <w:rPr>
          <w:lang w:val="en-SG"/>
        </w:rPr>
        <w:t>: Reactions from S and D regarding the menu icons.</w:t>
      </w:r>
    </w:p>
    <w:tbl>
      <w:tblPr>
        <w:tblStyle w:val="APAReport"/>
        <w:tblW w:w="0" w:type="auto"/>
        <w:tblLook w:val="04A0" w:firstRow="1" w:lastRow="0" w:firstColumn="1" w:lastColumn="0" w:noHBand="0" w:noVBand="1"/>
      </w:tblPr>
      <w:tblGrid>
        <w:gridCol w:w="2127"/>
        <w:gridCol w:w="3543"/>
        <w:gridCol w:w="3690"/>
      </w:tblGrid>
      <w:tr w:rsidR="00C95A9A" w:rsidRPr="00F50F40" w14:paraId="643C5B33" w14:textId="77777777" w:rsidTr="00DE18FA">
        <w:trPr>
          <w:cnfStyle w:val="100000000000" w:firstRow="1" w:lastRow="0" w:firstColumn="0" w:lastColumn="0" w:oddVBand="0" w:evenVBand="0" w:oddHBand="0" w:evenHBand="0" w:firstRowFirstColumn="0" w:firstRowLastColumn="0" w:lastRowFirstColumn="0" w:lastRowLastColumn="0"/>
        </w:trPr>
        <w:tc>
          <w:tcPr>
            <w:tcW w:w="2127" w:type="dxa"/>
          </w:tcPr>
          <w:p w14:paraId="61495086" w14:textId="5D320708" w:rsidR="00C95A9A" w:rsidRPr="00F50F40" w:rsidRDefault="00C95A9A" w:rsidP="00E07277">
            <w:pPr>
              <w:rPr>
                <w:lang w:val="en-SG"/>
              </w:rPr>
            </w:pPr>
            <w:r w:rsidRPr="00F50F40">
              <w:rPr>
                <w:lang w:val="en-SG"/>
              </w:rPr>
              <w:t>Feature</w:t>
            </w:r>
          </w:p>
        </w:tc>
        <w:tc>
          <w:tcPr>
            <w:tcW w:w="3543" w:type="dxa"/>
          </w:tcPr>
          <w:p w14:paraId="54A31692" w14:textId="46886E0D" w:rsidR="00C95A9A" w:rsidRPr="00F50F40" w:rsidRDefault="00C95A9A" w:rsidP="00E07277">
            <w:pPr>
              <w:rPr>
                <w:lang w:val="en-SG"/>
              </w:rPr>
            </w:pPr>
            <w:r w:rsidRPr="00F50F40">
              <w:rPr>
                <w:lang w:val="en-SG"/>
              </w:rPr>
              <w:t>Reaction from S</w:t>
            </w:r>
          </w:p>
        </w:tc>
        <w:tc>
          <w:tcPr>
            <w:tcW w:w="3690" w:type="dxa"/>
          </w:tcPr>
          <w:p w14:paraId="0FA5BC7A" w14:textId="5A2C6EC0" w:rsidR="00C95A9A" w:rsidRPr="00F50F40" w:rsidRDefault="00C95A9A" w:rsidP="00E07277">
            <w:pPr>
              <w:rPr>
                <w:lang w:val="en-SG"/>
              </w:rPr>
            </w:pPr>
            <w:r w:rsidRPr="00F50F40">
              <w:rPr>
                <w:lang w:val="en-SG"/>
              </w:rPr>
              <w:t>Reaction from D</w:t>
            </w:r>
          </w:p>
        </w:tc>
      </w:tr>
      <w:tr w:rsidR="00C95A9A" w:rsidRPr="00F50F40" w14:paraId="6AA7E4D0" w14:textId="77777777" w:rsidTr="00DE18FA">
        <w:trPr>
          <w:trHeight w:val="1142"/>
        </w:trPr>
        <w:tc>
          <w:tcPr>
            <w:tcW w:w="2127" w:type="dxa"/>
          </w:tcPr>
          <w:p w14:paraId="7A83AD48" w14:textId="70F5816B" w:rsidR="00C95A9A" w:rsidRPr="00F50F40" w:rsidRDefault="008875EB" w:rsidP="00E07277">
            <w:pPr>
              <w:rPr>
                <w:lang w:val="en-SG"/>
              </w:rPr>
            </w:pPr>
            <w:r w:rsidRPr="00F50F40">
              <w:rPr>
                <w:lang w:val="en-SG"/>
              </w:rPr>
              <w:t>Collaboration icon</w:t>
            </w:r>
          </w:p>
        </w:tc>
        <w:tc>
          <w:tcPr>
            <w:tcW w:w="3543" w:type="dxa"/>
          </w:tcPr>
          <w:p w14:paraId="289BA9BB" w14:textId="79C5D4F9" w:rsidR="00C95A9A" w:rsidRPr="00F50F40" w:rsidRDefault="00B733BA" w:rsidP="00B733BA">
            <w:pPr>
              <w:spacing w:after="160" w:line="256" w:lineRule="auto"/>
              <w:rPr>
                <w:kern w:val="0"/>
                <w:lang w:val="en-SG"/>
              </w:rPr>
            </w:pPr>
            <w:r w:rsidRPr="00F50F40">
              <w:rPr>
                <w:lang w:val="en-SG"/>
              </w:rPr>
              <w:t xml:space="preserve">At first was confused by the Collaboration icon, but quickly figured out that it was </w:t>
            </w:r>
            <w:r w:rsidR="00BF056C" w:rsidRPr="00F50F40">
              <w:rPr>
                <w:lang w:val="en-SG"/>
              </w:rPr>
              <w:t xml:space="preserve">for the </w:t>
            </w:r>
            <w:r w:rsidR="00965338" w:rsidRPr="00F50F40">
              <w:rPr>
                <w:lang w:val="en-SG"/>
              </w:rPr>
              <w:t>C</w:t>
            </w:r>
            <w:r w:rsidRPr="00F50F40">
              <w:rPr>
                <w:lang w:val="en-SG"/>
              </w:rPr>
              <w:t>ollaboration</w:t>
            </w:r>
            <w:r w:rsidR="001D6C0A" w:rsidRPr="00F50F40">
              <w:rPr>
                <w:lang w:val="en-SG"/>
              </w:rPr>
              <w:t xml:space="preserve"> function</w:t>
            </w:r>
            <w:r w:rsidRPr="00F50F40">
              <w:rPr>
                <w:lang w:val="en-SG"/>
              </w:rPr>
              <w:t>.</w:t>
            </w:r>
          </w:p>
        </w:tc>
        <w:tc>
          <w:tcPr>
            <w:tcW w:w="3690" w:type="dxa"/>
          </w:tcPr>
          <w:p w14:paraId="76CB2719" w14:textId="638311E5" w:rsidR="00C95A9A" w:rsidRPr="00F50F40" w:rsidRDefault="00BD6C1F" w:rsidP="00E07277">
            <w:pPr>
              <w:rPr>
                <w:lang w:val="en-SG"/>
              </w:rPr>
            </w:pPr>
            <w:r w:rsidRPr="00F50F40">
              <w:rPr>
                <w:lang w:val="en-SG"/>
              </w:rPr>
              <w:t xml:space="preserve">Did not understand the Collaboration icon. </w:t>
            </w:r>
            <w:r w:rsidRPr="00F50F40">
              <w:rPr>
                <w:i/>
                <w:iCs/>
                <w:lang w:val="en-SG"/>
              </w:rPr>
              <w:t>“Locked it?”</w:t>
            </w:r>
          </w:p>
        </w:tc>
      </w:tr>
      <w:tr w:rsidR="00C95A9A" w:rsidRPr="00F50F40" w14:paraId="2B0929C4" w14:textId="77777777" w:rsidTr="00DE18FA">
        <w:tc>
          <w:tcPr>
            <w:tcW w:w="2127" w:type="dxa"/>
          </w:tcPr>
          <w:p w14:paraId="4601EDC8" w14:textId="3A3C6F6D" w:rsidR="00C95A9A" w:rsidRPr="00F50F40" w:rsidRDefault="008875EB" w:rsidP="00E07277">
            <w:pPr>
              <w:rPr>
                <w:lang w:val="en-SG"/>
              </w:rPr>
            </w:pPr>
            <w:r w:rsidRPr="00F50F40">
              <w:rPr>
                <w:lang w:val="en-SG"/>
              </w:rPr>
              <w:t>Check Spam icon</w:t>
            </w:r>
          </w:p>
        </w:tc>
        <w:tc>
          <w:tcPr>
            <w:tcW w:w="3543" w:type="dxa"/>
          </w:tcPr>
          <w:p w14:paraId="530BF2EA" w14:textId="0DD7B59A" w:rsidR="00C95A9A" w:rsidRPr="00F50F40" w:rsidRDefault="00B733BA" w:rsidP="00B733BA">
            <w:pPr>
              <w:rPr>
                <w:kern w:val="0"/>
                <w:lang w:val="en-SG"/>
              </w:rPr>
            </w:pPr>
            <w:r w:rsidRPr="00F50F40">
              <w:rPr>
                <w:lang w:val="en-SG"/>
              </w:rPr>
              <w:t xml:space="preserve">Did not understand the Check Spam ‘+’ icon. </w:t>
            </w:r>
            <w:r w:rsidRPr="00F50F40">
              <w:rPr>
                <w:i/>
                <w:iCs/>
                <w:lang w:val="en-SG"/>
              </w:rPr>
              <w:t>“</w:t>
            </w:r>
            <w:proofErr w:type="gramStart"/>
            <w:r w:rsidRPr="00F50F40">
              <w:rPr>
                <w:i/>
                <w:iCs/>
                <w:lang w:val="en-SG"/>
              </w:rPr>
              <w:t>Plus</w:t>
            </w:r>
            <w:proofErr w:type="gramEnd"/>
            <w:r w:rsidRPr="00F50F40">
              <w:rPr>
                <w:i/>
                <w:iCs/>
                <w:lang w:val="en-SG"/>
              </w:rPr>
              <w:t xml:space="preserve"> icon is a what?”</w:t>
            </w:r>
          </w:p>
        </w:tc>
        <w:tc>
          <w:tcPr>
            <w:tcW w:w="3690" w:type="dxa"/>
          </w:tcPr>
          <w:p w14:paraId="0C72CC02" w14:textId="379AAC40" w:rsidR="00C95A9A" w:rsidRPr="00F50F40" w:rsidRDefault="00BD6C1F" w:rsidP="00BD6C1F">
            <w:pPr>
              <w:spacing w:after="160" w:line="259" w:lineRule="auto"/>
              <w:rPr>
                <w:i/>
                <w:iCs/>
                <w:lang w:val="en-SG"/>
              </w:rPr>
            </w:pPr>
            <w:r w:rsidRPr="00F50F40">
              <w:rPr>
                <w:lang w:val="en-SG"/>
              </w:rPr>
              <w:t xml:space="preserve">Did not understand the Check Spam ‘+’ icon. </w:t>
            </w:r>
            <w:r w:rsidRPr="00F50F40">
              <w:rPr>
                <w:i/>
                <w:iCs/>
                <w:lang w:val="en-SG"/>
              </w:rPr>
              <w:t>“</w:t>
            </w:r>
            <w:proofErr w:type="gramStart"/>
            <w:r w:rsidRPr="00F50F40">
              <w:rPr>
                <w:i/>
                <w:iCs/>
                <w:lang w:val="en-SG"/>
              </w:rPr>
              <w:t>Plus</w:t>
            </w:r>
            <w:proofErr w:type="gramEnd"/>
            <w:r w:rsidRPr="00F50F40">
              <w:rPr>
                <w:i/>
                <w:iCs/>
                <w:lang w:val="en-SG"/>
              </w:rPr>
              <w:t xml:space="preserve"> message… Can add info? </w:t>
            </w:r>
            <w:proofErr w:type="gramStart"/>
            <w:r w:rsidRPr="00F50F40">
              <w:rPr>
                <w:i/>
                <w:iCs/>
                <w:lang w:val="en-SG"/>
              </w:rPr>
              <w:t>Plus</w:t>
            </w:r>
            <w:proofErr w:type="gramEnd"/>
            <w:r w:rsidRPr="00F50F40">
              <w:rPr>
                <w:i/>
                <w:iCs/>
                <w:lang w:val="en-SG"/>
              </w:rPr>
              <w:t xml:space="preserve"> message is what?”</w:t>
            </w:r>
          </w:p>
        </w:tc>
      </w:tr>
      <w:tr w:rsidR="00C95A9A" w:rsidRPr="00F50F40" w14:paraId="1D5586F1" w14:textId="77777777" w:rsidTr="00DE18FA">
        <w:tc>
          <w:tcPr>
            <w:tcW w:w="2127" w:type="dxa"/>
          </w:tcPr>
          <w:p w14:paraId="19941128" w14:textId="3B99E9AD" w:rsidR="00C95A9A" w:rsidRPr="00F50F40" w:rsidRDefault="008875EB" w:rsidP="00E07277">
            <w:pPr>
              <w:rPr>
                <w:lang w:val="en-SG"/>
              </w:rPr>
            </w:pPr>
            <w:r w:rsidRPr="00F50F40">
              <w:rPr>
                <w:lang w:val="en-SG"/>
              </w:rPr>
              <w:t>Archives icon</w:t>
            </w:r>
          </w:p>
        </w:tc>
        <w:tc>
          <w:tcPr>
            <w:tcW w:w="3543" w:type="dxa"/>
          </w:tcPr>
          <w:p w14:paraId="6062F3E9" w14:textId="66CE8A8D" w:rsidR="00C95A9A" w:rsidRPr="00F50F40" w:rsidRDefault="00B733BA" w:rsidP="00B733BA">
            <w:pPr>
              <w:spacing w:after="160" w:line="256" w:lineRule="auto"/>
              <w:rPr>
                <w:kern w:val="0"/>
                <w:lang w:val="en-SG"/>
              </w:rPr>
            </w:pPr>
            <w:r w:rsidRPr="00F50F40">
              <w:rPr>
                <w:lang w:val="en-SG"/>
              </w:rPr>
              <w:t>Mistook the Archives icon as a “Mail” icon.</w:t>
            </w:r>
          </w:p>
        </w:tc>
        <w:tc>
          <w:tcPr>
            <w:tcW w:w="3690" w:type="dxa"/>
          </w:tcPr>
          <w:p w14:paraId="4F341D51" w14:textId="40BB9BD8" w:rsidR="00C95A9A" w:rsidRPr="00F50F40" w:rsidRDefault="00BD6C1F" w:rsidP="00E07277">
            <w:pPr>
              <w:rPr>
                <w:lang w:val="en-SG"/>
              </w:rPr>
            </w:pPr>
            <w:r w:rsidRPr="00F50F40">
              <w:rPr>
                <w:lang w:val="en-SG"/>
              </w:rPr>
              <w:t>Did not understand the Archives icon at all.</w:t>
            </w:r>
          </w:p>
        </w:tc>
      </w:tr>
      <w:tr w:rsidR="006D3504" w:rsidRPr="00F50F40" w14:paraId="1A305E2B" w14:textId="77777777" w:rsidTr="00DE18FA">
        <w:tc>
          <w:tcPr>
            <w:tcW w:w="2127" w:type="dxa"/>
          </w:tcPr>
          <w:p w14:paraId="702CAEDD" w14:textId="7886E887" w:rsidR="006D3504" w:rsidRPr="00F50F40" w:rsidRDefault="006D3504" w:rsidP="00E07277">
            <w:pPr>
              <w:rPr>
                <w:lang w:val="en-SG"/>
              </w:rPr>
            </w:pPr>
            <w:r w:rsidRPr="00F50F40">
              <w:rPr>
                <w:lang w:val="en-SG"/>
              </w:rPr>
              <w:t>Settings Icon</w:t>
            </w:r>
          </w:p>
        </w:tc>
        <w:tc>
          <w:tcPr>
            <w:tcW w:w="3543" w:type="dxa"/>
          </w:tcPr>
          <w:p w14:paraId="7D3D4978" w14:textId="3D732B47" w:rsidR="006D3504" w:rsidRPr="00F50F40" w:rsidRDefault="00E642F1" w:rsidP="00B733BA">
            <w:pPr>
              <w:spacing w:after="160" w:line="256" w:lineRule="auto"/>
              <w:rPr>
                <w:kern w:val="0"/>
                <w:lang w:val="en-SG"/>
              </w:rPr>
            </w:pPr>
            <w:r w:rsidRPr="00F50F40">
              <w:rPr>
                <w:lang w:val="en-SG"/>
              </w:rPr>
              <w:t xml:space="preserve">Easily found the settings menu and changed the font size. </w:t>
            </w:r>
            <w:r w:rsidRPr="00F50F40">
              <w:rPr>
                <w:i/>
                <w:iCs/>
                <w:lang w:val="en-SG"/>
              </w:rPr>
              <w:t>“Settings ah, this one. Everybody understands settings.”</w:t>
            </w:r>
          </w:p>
        </w:tc>
        <w:tc>
          <w:tcPr>
            <w:tcW w:w="3690" w:type="dxa"/>
          </w:tcPr>
          <w:p w14:paraId="33388418" w14:textId="7D0C5B3E" w:rsidR="006D3504" w:rsidRPr="00F50F40" w:rsidRDefault="00437E73" w:rsidP="0042259E">
            <w:pPr>
              <w:spacing w:after="160" w:line="259" w:lineRule="auto"/>
              <w:rPr>
                <w:i/>
                <w:iCs/>
                <w:lang w:val="en-SG"/>
              </w:rPr>
            </w:pPr>
            <w:r w:rsidRPr="00F50F40">
              <w:rPr>
                <w:lang w:val="en-SG"/>
              </w:rPr>
              <w:t>Not familiar with a settings menu, did not recognise the Settings icon.</w:t>
            </w:r>
          </w:p>
        </w:tc>
      </w:tr>
    </w:tbl>
    <w:p w14:paraId="4C6ADC6A" w14:textId="71A91F09" w:rsidR="008F68EF" w:rsidRPr="00F50F40" w:rsidRDefault="00204468" w:rsidP="006E5E5E">
      <w:pPr>
        <w:pStyle w:val="Heading3"/>
        <w:rPr>
          <w:lang w:val="en-SG"/>
        </w:rPr>
      </w:pPr>
      <w:bookmarkStart w:id="23" w:name="_Toc87271528"/>
      <w:r w:rsidRPr="00F50F40">
        <w:rPr>
          <w:lang w:val="en-SG"/>
        </w:rPr>
        <w:t>Unclear Onboarding</w:t>
      </w:r>
      <w:r w:rsidR="009F21D7" w:rsidRPr="00F50F40">
        <w:rPr>
          <w:lang w:val="en-SG"/>
        </w:rPr>
        <w:t xml:space="preserve"> Exper</w:t>
      </w:r>
      <w:r w:rsidR="008E2566" w:rsidRPr="00F50F40">
        <w:rPr>
          <w:lang w:val="en-SG"/>
        </w:rPr>
        <w:t>ience</w:t>
      </w:r>
      <w:bookmarkEnd w:id="23"/>
    </w:p>
    <w:p w14:paraId="3183A33C" w14:textId="593BCF7F" w:rsidR="00103C96" w:rsidRPr="00F50F40" w:rsidRDefault="0053457A" w:rsidP="00157A2E">
      <w:pPr>
        <w:rPr>
          <w:lang w:val="en-SG"/>
        </w:rPr>
      </w:pPr>
      <w:r w:rsidRPr="00F50F40">
        <w:rPr>
          <w:lang w:val="en-SG"/>
        </w:rPr>
        <w:t xml:space="preserve">Both </w:t>
      </w:r>
      <w:r w:rsidR="000E42AB" w:rsidRPr="00F50F40">
        <w:rPr>
          <w:lang w:val="en-SG"/>
        </w:rPr>
        <w:t>participants experienced some level of confusion from the Onboarding screens and did not understand them.</w:t>
      </w:r>
      <w:r w:rsidR="006249AB" w:rsidRPr="00F50F40">
        <w:rPr>
          <w:lang w:val="en-SG"/>
        </w:rPr>
        <w:t xml:space="preserve"> Interestingly, </w:t>
      </w:r>
      <w:r w:rsidR="009F2908" w:rsidRPr="00F50F40">
        <w:rPr>
          <w:lang w:val="en-SG"/>
        </w:rPr>
        <w:t xml:space="preserve">the onboarding experience </w:t>
      </w:r>
      <w:r w:rsidR="00DB36B1" w:rsidRPr="00F50F40">
        <w:rPr>
          <w:lang w:val="en-SG"/>
        </w:rPr>
        <w:t>confused</w:t>
      </w:r>
      <w:r w:rsidR="009F2908" w:rsidRPr="00F50F40">
        <w:rPr>
          <w:lang w:val="en-SG"/>
        </w:rPr>
        <w:t xml:space="preserve"> S’s understanding of the application</w:t>
      </w:r>
      <w:r w:rsidR="000B64C6" w:rsidRPr="00F50F40">
        <w:rPr>
          <w:lang w:val="en-SG"/>
        </w:rPr>
        <w:t xml:space="preserve">s as he </w:t>
      </w:r>
      <w:r w:rsidR="009A5324" w:rsidRPr="00F50F40">
        <w:rPr>
          <w:lang w:val="en-SG"/>
        </w:rPr>
        <w:t xml:space="preserve">thought the screens were being shown in a </w:t>
      </w:r>
      <w:r w:rsidR="002914AF" w:rsidRPr="00F50F40">
        <w:rPr>
          <w:lang w:val="en-SG"/>
        </w:rPr>
        <w:t>chronological sequence instead of showcasing the application’s features</w:t>
      </w:r>
      <w:r w:rsidR="00AC6231">
        <w:rPr>
          <w:lang w:val="en-SG"/>
        </w:rPr>
        <w:t xml:space="preserve">, wondering why he had to vote for whether messages were spam or not </w:t>
      </w:r>
      <w:r w:rsidR="000D1F3B">
        <w:rPr>
          <w:lang w:val="en-SG"/>
        </w:rPr>
        <w:t>when the</w:t>
      </w:r>
      <w:r w:rsidR="00AC6231">
        <w:rPr>
          <w:lang w:val="en-SG"/>
        </w:rPr>
        <w:t xml:space="preserve"> application </w:t>
      </w:r>
      <w:r w:rsidR="000D1F3B">
        <w:rPr>
          <w:lang w:val="en-SG"/>
        </w:rPr>
        <w:t xml:space="preserve">had </w:t>
      </w:r>
      <w:r w:rsidR="00AC6231">
        <w:rPr>
          <w:lang w:val="en-SG"/>
        </w:rPr>
        <w:t xml:space="preserve">already determined </w:t>
      </w:r>
      <w:r w:rsidR="000D1F3B">
        <w:rPr>
          <w:lang w:val="en-SG"/>
        </w:rPr>
        <w:t xml:space="preserve">that </w:t>
      </w:r>
      <w:r w:rsidR="00AC6231">
        <w:rPr>
          <w:lang w:val="en-SG"/>
        </w:rPr>
        <w:t xml:space="preserve">a submitted </w:t>
      </w:r>
      <w:r w:rsidR="000D1F3B">
        <w:rPr>
          <w:lang w:val="en-SG"/>
        </w:rPr>
        <w:t xml:space="preserve">message </w:t>
      </w:r>
      <w:r w:rsidR="00AC6231">
        <w:rPr>
          <w:lang w:val="en-SG"/>
        </w:rPr>
        <w:t>was spam</w:t>
      </w:r>
      <w:r w:rsidR="00DB36B1" w:rsidRPr="00F50F40">
        <w:rPr>
          <w:lang w:val="en-SG"/>
        </w:rPr>
        <w:t>.</w:t>
      </w:r>
      <w:r w:rsidR="007C1009" w:rsidRPr="00F50F40">
        <w:rPr>
          <w:lang w:val="en-SG"/>
        </w:rPr>
        <w:t xml:space="preserve"> </w:t>
      </w:r>
      <w:r w:rsidR="002133CE" w:rsidRPr="00F50F40">
        <w:rPr>
          <w:lang w:val="en-SG"/>
        </w:rPr>
        <w:t xml:space="preserve">D was completely confused by the onboarding screens and did </w:t>
      </w:r>
      <w:r w:rsidR="00E54F30" w:rsidRPr="00F50F40">
        <w:rPr>
          <w:lang w:val="en-SG"/>
        </w:rPr>
        <w:t>gain any understanding about the application’s features</w:t>
      </w:r>
      <w:r w:rsidR="005425C1" w:rsidRPr="00F50F40">
        <w:rPr>
          <w:lang w:val="en-SG"/>
        </w:rPr>
        <w:t xml:space="preserve"> from the screens</w:t>
      </w:r>
      <w:r w:rsidR="007D507D" w:rsidRPr="00F50F40">
        <w:rPr>
          <w:lang w:val="en-SG"/>
        </w:rPr>
        <w:t>, remarking that the animations moved too quickly</w:t>
      </w:r>
      <w:r w:rsidR="000D1F3B">
        <w:rPr>
          <w:lang w:val="en-SG"/>
        </w:rPr>
        <w:t>.</w:t>
      </w:r>
    </w:p>
    <w:p w14:paraId="24EEDA90" w14:textId="166B7E94" w:rsidR="00204468" w:rsidRPr="00F50F40" w:rsidRDefault="003B42E4" w:rsidP="006E5E5E">
      <w:pPr>
        <w:pStyle w:val="Heading3"/>
        <w:rPr>
          <w:lang w:val="en-SG"/>
        </w:rPr>
      </w:pPr>
      <w:bookmarkStart w:id="24" w:name="_Toc87271529"/>
      <w:r w:rsidRPr="00F50F40">
        <w:rPr>
          <w:lang w:val="en-SG"/>
        </w:rPr>
        <w:lastRenderedPageBreak/>
        <w:t>Unwieldy Collaboration Experience</w:t>
      </w:r>
      <w:bookmarkEnd w:id="24"/>
    </w:p>
    <w:p w14:paraId="00F691FB" w14:textId="44B5D9FD" w:rsidR="006507DD" w:rsidRPr="000C0165" w:rsidRDefault="00966826" w:rsidP="000C0165">
      <w:r w:rsidRPr="00F50F40">
        <w:rPr>
          <w:lang w:val="en-SG"/>
        </w:rPr>
        <w:t xml:space="preserve">Both participants faced some confusion while interacting with the application’s Collaboration feature. </w:t>
      </w:r>
      <w:r w:rsidR="001A5D02" w:rsidRPr="00F50F40">
        <w:rPr>
          <w:lang w:val="en-SG"/>
        </w:rPr>
        <w:t xml:space="preserve">S struggled to </w:t>
      </w:r>
      <w:r w:rsidR="00BA049C" w:rsidRPr="00F50F40">
        <w:rPr>
          <w:lang w:val="en-SG"/>
        </w:rPr>
        <w:t>understand the Collaboration feature</w:t>
      </w:r>
      <w:r w:rsidR="003358F6" w:rsidRPr="00F50F40">
        <w:rPr>
          <w:lang w:val="en-SG"/>
        </w:rPr>
        <w:t xml:space="preserve"> and </w:t>
      </w:r>
      <w:r w:rsidR="00205222" w:rsidRPr="00F50F40">
        <w:rPr>
          <w:lang w:val="en-SG"/>
        </w:rPr>
        <w:t>initially did not understand that he was supposed to vote on the cards</w:t>
      </w:r>
      <w:r w:rsidR="006E71A2" w:rsidRPr="00F50F40">
        <w:rPr>
          <w:lang w:val="en-SG"/>
        </w:rPr>
        <w:t xml:space="preserve"> despite viewing the </w:t>
      </w:r>
      <w:r w:rsidR="007C5097" w:rsidRPr="00F50F40">
        <w:rPr>
          <w:lang w:val="en-SG"/>
        </w:rPr>
        <w:t>tutorial</w:t>
      </w:r>
      <w:r w:rsidR="00D92960" w:rsidRPr="00F50F40">
        <w:rPr>
          <w:lang w:val="en-SG"/>
        </w:rPr>
        <w:t xml:space="preserve"> </w:t>
      </w:r>
      <w:r w:rsidR="006E71A2" w:rsidRPr="00F50F40">
        <w:rPr>
          <w:lang w:val="en-SG"/>
        </w:rPr>
        <w:t xml:space="preserve">screen – likely also because the </w:t>
      </w:r>
      <w:r w:rsidR="007C5097" w:rsidRPr="00F50F40">
        <w:rPr>
          <w:lang w:val="en-SG"/>
        </w:rPr>
        <w:t xml:space="preserve">tutorial </w:t>
      </w:r>
      <w:r w:rsidR="00D92960" w:rsidRPr="00F50F40">
        <w:rPr>
          <w:lang w:val="en-SG"/>
        </w:rPr>
        <w:t>video was just a placeholder</w:t>
      </w:r>
      <w:r w:rsidR="00F158DD" w:rsidRPr="00F50F40">
        <w:rPr>
          <w:lang w:val="en-SG"/>
        </w:rPr>
        <w:t>.</w:t>
      </w:r>
      <w:r w:rsidR="007504CF" w:rsidRPr="00F50F40">
        <w:rPr>
          <w:lang w:val="en-SG"/>
        </w:rPr>
        <w:t xml:space="preserve"> Furthermore, </w:t>
      </w:r>
      <w:r w:rsidR="00B56DA0" w:rsidRPr="00F50F40">
        <w:rPr>
          <w:lang w:val="en-SG"/>
        </w:rPr>
        <w:t xml:space="preserve">the collaboration confused S’s understanding of the application, thinking that </w:t>
      </w:r>
      <w:r w:rsidR="002C294B" w:rsidRPr="00F50F40">
        <w:rPr>
          <w:lang w:val="en-SG"/>
        </w:rPr>
        <w:t>the collaborated checking of spam completely replace</w:t>
      </w:r>
      <w:r w:rsidR="00553240" w:rsidRPr="00F50F40">
        <w:rPr>
          <w:lang w:val="en-SG"/>
        </w:rPr>
        <w:t>s the algorithm’s checking of spam</w:t>
      </w:r>
      <w:r w:rsidR="00CE22FC" w:rsidRPr="00F50F40">
        <w:rPr>
          <w:lang w:val="en-SG"/>
        </w:rPr>
        <w:t>.</w:t>
      </w:r>
      <w:r w:rsidR="00003AF2" w:rsidRPr="00F50F40">
        <w:rPr>
          <w:lang w:val="en-SG"/>
        </w:rPr>
        <w:t xml:space="preserve"> </w:t>
      </w:r>
      <w:r w:rsidR="008F0A5F" w:rsidRPr="00F50F40">
        <w:rPr>
          <w:lang w:val="en-SG"/>
        </w:rPr>
        <w:t xml:space="preserve">S suggested that informing the users </w:t>
      </w:r>
      <w:r w:rsidR="00F718BF" w:rsidRPr="00F50F40">
        <w:rPr>
          <w:lang w:val="en-SG"/>
        </w:rPr>
        <w:t xml:space="preserve">of this Collaboration feature </w:t>
      </w:r>
      <w:r w:rsidR="00806B22">
        <w:rPr>
          <w:lang w:val="en-SG"/>
        </w:rPr>
        <w:t>before</w:t>
      </w:r>
      <w:r w:rsidR="008F0A5F" w:rsidRPr="00F50F40">
        <w:rPr>
          <w:lang w:val="en-SG"/>
        </w:rPr>
        <w:t xml:space="preserve"> downloading the application may remove this confusion</w:t>
      </w:r>
      <w:r w:rsidR="00F718BF">
        <w:rPr>
          <w:lang w:val="en-SG"/>
        </w:rPr>
        <w:t xml:space="preserve"> (e.g., through the application store page screenshots)</w:t>
      </w:r>
      <w:r w:rsidR="008F0A5F" w:rsidRPr="00F50F40">
        <w:rPr>
          <w:lang w:val="en-SG"/>
        </w:rPr>
        <w:t xml:space="preserve">. </w:t>
      </w:r>
      <w:r w:rsidR="00003AF2" w:rsidRPr="00F50F40">
        <w:rPr>
          <w:lang w:val="en-SG"/>
        </w:rPr>
        <w:t>D, on the other hand, was completely lost and could not understand the Collaboration feature even after explanation</w:t>
      </w:r>
      <w:r w:rsidR="00252924" w:rsidRPr="00F50F40">
        <w:rPr>
          <w:lang w:val="en-SG"/>
        </w:rPr>
        <w:t xml:space="preserve">. Both participants were confused by the </w:t>
      </w:r>
      <w:r w:rsidR="00690244" w:rsidRPr="00F50F40">
        <w:rPr>
          <w:lang w:val="en-SG"/>
        </w:rPr>
        <w:t>voting card</w:t>
      </w:r>
      <w:r w:rsidR="00B94FB2" w:rsidRPr="00F50F40">
        <w:rPr>
          <w:lang w:val="en-SG"/>
        </w:rPr>
        <w:t xml:space="preserve"> </w:t>
      </w:r>
      <w:r w:rsidR="000C0165">
        <w:rPr>
          <w:lang w:val="en-SG"/>
        </w:rPr>
        <w:t xml:space="preserve">and were confused when asked to cast their votes for whether </w:t>
      </w:r>
      <w:r w:rsidR="00AC6231">
        <w:rPr>
          <w:lang w:val="en-SG"/>
        </w:rPr>
        <w:t>the</w:t>
      </w:r>
      <w:r w:rsidR="000C0165">
        <w:rPr>
          <w:lang w:val="en-SG"/>
        </w:rPr>
        <w:t xml:space="preserve"> message was spam or not.</w:t>
      </w:r>
    </w:p>
    <w:p w14:paraId="7DBC41AF" w14:textId="446C5B6A" w:rsidR="00AD6975" w:rsidRPr="00F50F40" w:rsidRDefault="00AD6975" w:rsidP="006E5E5E">
      <w:pPr>
        <w:pStyle w:val="Heading3"/>
        <w:rPr>
          <w:lang w:val="en-SG"/>
        </w:rPr>
      </w:pPr>
      <w:bookmarkStart w:id="25" w:name="_Toc87271530"/>
      <w:r w:rsidRPr="00F50F40">
        <w:rPr>
          <w:lang w:val="en-SG"/>
        </w:rPr>
        <w:t>Confusing Archives Page</w:t>
      </w:r>
      <w:bookmarkEnd w:id="25"/>
    </w:p>
    <w:p w14:paraId="1287823A" w14:textId="3D2B1042" w:rsidR="00461551" w:rsidRDefault="00D31188" w:rsidP="00F718BF">
      <w:pPr>
        <w:rPr>
          <w:lang w:val="en-SG"/>
        </w:rPr>
      </w:pPr>
      <w:r w:rsidRPr="00F50F40">
        <w:rPr>
          <w:lang w:val="en-SG"/>
        </w:rPr>
        <w:t>Both participants were confused by the functionality of the Archives page.</w:t>
      </w:r>
      <w:r w:rsidR="00995641" w:rsidRPr="00F50F40">
        <w:rPr>
          <w:lang w:val="en-SG"/>
        </w:rPr>
        <w:t xml:space="preserve"> S misunderstood </w:t>
      </w:r>
      <w:r w:rsidR="00A5324B" w:rsidRPr="00F50F40">
        <w:rPr>
          <w:lang w:val="en-SG"/>
        </w:rPr>
        <w:t xml:space="preserve">the Archives page, thinking that it was displaying all the messages submitted by all users to the application rather </w:t>
      </w:r>
      <w:r w:rsidR="00BB044D" w:rsidRPr="00F50F40">
        <w:rPr>
          <w:lang w:val="en-SG"/>
        </w:rPr>
        <w:t xml:space="preserve">than just </w:t>
      </w:r>
      <w:r w:rsidR="00204E13" w:rsidRPr="00F50F40">
        <w:rPr>
          <w:lang w:val="en-SG"/>
        </w:rPr>
        <w:t>the user’s own messages</w:t>
      </w:r>
      <w:r w:rsidR="00577CA9" w:rsidRPr="00F50F40">
        <w:rPr>
          <w:lang w:val="en-SG"/>
        </w:rPr>
        <w:t>.</w:t>
      </w:r>
      <w:r w:rsidR="003722C4" w:rsidRPr="00F50F40">
        <w:rPr>
          <w:lang w:val="en-SG"/>
        </w:rPr>
        <w:t xml:space="preserve"> However, after figuring out</w:t>
      </w:r>
      <w:r w:rsidR="00884138" w:rsidRPr="00F50F40">
        <w:rPr>
          <w:lang w:val="en-SG"/>
        </w:rPr>
        <w:t xml:space="preserve"> the page’s function, S was able to navigate it with ease and was able to complete the task of deleting</w:t>
      </w:r>
      <w:r w:rsidR="00C85CB4" w:rsidRPr="00F50F40">
        <w:rPr>
          <w:lang w:val="en-SG"/>
        </w:rPr>
        <w:t xml:space="preserve"> a submitted message without much difficulty. D, on the other hand, completely did not understand the Archives page and struggled to delete a message</w:t>
      </w:r>
      <w:r w:rsidR="00DC606A">
        <w:rPr>
          <w:lang w:val="en-SG"/>
        </w:rPr>
        <w:t>.</w:t>
      </w:r>
    </w:p>
    <w:p w14:paraId="49F3F964" w14:textId="3D7B15D7" w:rsidR="008E25B1" w:rsidRPr="00F50F40" w:rsidRDefault="008E25B1" w:rsidP="008E25B1">
      <w:pPr>
        <w:rPr>
          <w:lang w:val="en-SG"/>
        </w:rPr>
      </w:pPr>
      <w:r w:rsidRPr="00F50F40">
        <w:rPr>
          <w:lang w:val="en-SG"/>
        </w:rPr>
        <w:t>S suggested that the delete button could be bigger and coloured “red” to match his mental model of a destructive delete button and that the number of people who have voted on pending messages should be displayed as well</w:t>
      </w:r>
      <w:r w:rsidR="00DC606A">
        <w:rPr>
          <w:lang w:val="en-SG"/>
        </w:rPr>
        <w:t>.</w:t>
      </w:r>
    </w:p>
    <w:p w14:paraId="17F8C27E" w14:textId="0C0E8BB0" w:rsidR="009A55DD" w:rsidRPr="00F50F40" w:rsidRDefault="00CF1A03" w:rsidP="006E5E5E">
      <w:pPr>
        <w:pStyle w:val="Heading3"/>
        <w:rPr>
          <w:lang w:val="en-SG"/>
        </w:rPr>
      </w:pPr>
      <w:bookmarkStart w:id="26" w:name="_Toc87271531"/>
      <w:r w:rsidRPr="00F50F40">
        <w:rPr>
          <w:lang w:val="en-SG"/>
        </w:rPr>
        <w:lastRenderedPageBreak/>
        <w:t>Collaboration Reward System</w:t>
      </w:r>
      <w:bookmarkEnd w:id="26"/>
    </w:p>
    <w:p w14:paraId="0D986CD7" w14:textId="6ECCF62C" w:rsidR="009E0B7C" w:rsidRPr="00F50F40" w:rsidRDefault="006D7F7D" w:rsidP="00C7261B">
      <w:pPr>
        <w:rPr>
          <w:lang w:val="en-SG"/>
        </w:rPr>
      </w:pPr>
      <w:r w:rsidRPr="00F50F40">
        <w:rPr>
          <w:lang w:val="en-SG"/>
        </w:rPr>
        <w:t xml:space="preserve">S </w:t>
      </w:r>
      <w:r w:rsidR="00FB1B05" w:rsidRPr="00F50F40">
        <w:rPr>
          <w:lang w:val="en-SG"/>
        </w:rPr>
        <w:t xml:space="preserve">noted that there were no incentives for users to use the Collaboration feature and </w:t>
      </w:r>
      <w:r w:rsidRPr="00F50F40">
        <w:rPr>
          <w:lang w:val="en-SG"/>
        </w:rPr>
        <w:t xml:space="preserve">suggested </w:t>
      </w:r>
      <w:r w:rsidR="008B031E" w:rsidRPr="00F50F40">
        <w:rPr>
          <w:lang w:val="en-SG"/>
        </w:rPr>
        <w:t>that to entice users to use</w:t>
      </w:r>
      <w:r w:rsidR="00FB7A18" w:rsidRPr="00F50F40">
        <w:rPr>
          <w:lang w:val="en-SG"/>
        </w:rPr>
        <w:t xml:space="preserve"> it,</w:t>
      </w:r>
      <w:r w:rsidR="006E3D35" w:rsidRPr="00F50F40">
        <w:rPr>
          <w:lang w:val="en-SG"/>
        </w:rPr>
        <w:t xml:space="preserve"> the application should thank users</w:t>
      </w:r>
      <w:r w:rsidR="008142B7" w:rsidRPr="00F50F40">
        <w:rPr>
          <w:lang w:val="en-SG"/>
        </w:rPr>
        <w:t xml:space="preserve"> “for helping the community” or a similar message</w:t>
      </w:r>
      <w:r w:rsidR="0004083B" w:rsidRPr="00F50F40">
        <w:rPr>
          <w:lang w:val="en-SG"/>
        </w:rPr>
        <w:t>.</w:t>
      </w:r>
      <w:r w:rsidR="00D101A6" w:rsidRPr="00F50F40">
        <w:rPr>
          <w:lang w:val="en-SG"/>
        </w:rPr>
        <w:t xml:space="preserve"> S then also suggested a points and ranking system, whereby users can gain points from</w:t>
      </w:r>
      <w:r w:rsidR="00B23668" w:rsidRPr="00F50F40">
        <w:rPr>
          <w:lang w:val="en-SG"/>
        </w:rPr>
        <w:t xml:space="preserve"> voting </w:t>
      </w:r>
      <w:r w:rsidR="005D0067" w:rsidRPr="00F50F40">
        <w:rPr>
          <w:lang w:val="en-SG"/>
        </w:rPr>
        <w:t>and level up to different ranks as they gain more points</w:t>
      </w:r>
      <w:r w:rsidR="004B76AB" w:rsidRPr="00F50F40">
        <w:rPr>
          <w:lang w:val="en-SG"/>
        </w:rPr>
        <w:t>.</w:t>
      </w:r>
      <w:r w:rsidR="00797375" w:rsidRPr="00F50F40">
        <w:rPr>
          <w:lang w:val="en-SG"/>
        </w:rPr>
        <w:t xml:space="preserve"> However, S also noted that there should be punishments to prevent users from gaming the system and voting mindlessly just to earn points.</w:t>
      </w:r>
      <w:r w:rsidR="009E0B7C" w:rsidRPr="00F50F40">
        <w:rPr>
          <w:lang w:val="en-SG"/>
        </w:rPr>
        <w:t xml:space="preserve"> S also suggested that for the Collaboration feature, a page </w:t>
      </w:r>
      <w:r w:rsidR="00455571" w:rsidRPr="00F50F40">
        <w:rPr>
          <w:lang w:val="en-SG"/>
        </w:rPr>
        <w:t>like</w:t>
      </w:r>
      <w:r w:rsidR="009E0B7C" w:rsidRPr="00F50F40">
        <w:rPr>
          <w:lang w:val="en-SG"/>
        </w:rPr>
        <w:t xml:space="preserve"> the Archives could exist whereby users can </w:t>
      </w:r>
      <w:r w:rsidR="00CB7498" w:rsidRPr="00F50F40">
        <w:rPr>
          <w:lang w:val="en-SG"/>
        </w:rPr>
        <w:t>view</w:t>
      </w:r>
      <w:r w:rsidR="009E0B7C" w:rsidRPr="00F50F40">
        <w:rPr>
          <w:lang w:val="en-SG"/>
        </w:rPr>
        <w:t xml:space="preserve"> </w:t>
      </w:r>
      <w:r w:rsidR="00CB7498" w:rsidRPr="00F50F40">
        <w:rPr>
          <w:lang w:val="en-SG"/>
        </w:rPr>
        <w:t xml:space="preserve">a </w:t>
      </w:r>
      <w:r w:rsidR="009E0B7C" w:rsidRPr="00F50F40">
        <w:rPr>
          <w:lang w:val="en-SG"/>
        </w:rPr>
        <w:t xml:space="preserve">whole list of </w:t>
      </w:r>
      <w:r w:rsidR="00B92E22" w:rsidRPr="00F50F40">
        <w:rPr>
          <w:lang w:val="en-SG"/>
        </w:rPr>
        <w:t xml:space="preserve">Unknown messages </w:t>
      </w:r>
      <w:r w:rsidR="00306679" w:rsidRPr="00F50F40">
        <w:rPr>
          <w:lang w:val="en-SG"/>
        </w:rPr>
        <w:t>submitted by the community and vote on them</w:t>
      </w:r>
      <w:r w:rsidR="00DD18B6" w:rsidRPr="00F50F40">
        <w:rPr>
          <w:lang w:val="en-SG"/>
        </w:rPr>
        <w:t xml:space="preserve"> if they are familiar with some of the messages.</w:t>
      </w:r>
    </w:p>
    <w:p w14:paraId="2BBC9DEE" w14:textId="33554B28" w:rsidR="00302C63" w:rsidRPr="00F50F40" w:rsidRDefault="009E1A2A" w:rsidP="006E5E5E">
      <w:pPr>
        <w:pStyle w:val="Heading3"/>
        <w:rPr>
          <w:lang w:val="en-SG"/>
        </w:rPr>
      </w:pPr>
      <w:bookmarkStart w:id="27" w:name="_Toc87271532"/>
      <w:r w:rsidRPr="00F50F40">
        <w:rPr>
          <w:lang w:val="en-SG"/>
        </w:rPr>
        <w:t>Font Size</w:t>
      </w:r>
      <w:bookmarkEnd w:id="27"/>
    </w:p>
    <w:p w14:paraId="3420D453" w14:textId="21F7F1D3" w:rsidR="003D302D" w:rsidRDefault="00A5249C" w:rsidP="00FD3861">
      <w:pPr>
        <w:rPr>
          <w:lang w:val="en-SG"/>
        </w:rPr>
      </w:pPr>
      <w:r>
        <w:rPr>
          <w:lang w:val="en-SG"/>
        </w:rPr>
        <w:t>D found that the</w:t>
      </w:r>
      <w:r w:rsidR="00D65979">
        <w:rPr>
          <w:lang w:val="en-SG"/>
        </w:rPr>
        <w:t xml:space="preserve"> default</w:t>
      </w:r>
      <w:r>
        <w:rPr>
          <w:lang w:val="en-SG"/>
        </w:rPr>
        <w:t xml:space="preserve"> font size was too small </w:t>
      </w:r>
      <w:r w:rsidR="00E67560">
        <w:rPr>
          <w:lang w:val="en-SG"/>
        </w:rPr>
        <w:t>for her and struggled to read most of the text despite wearing her reading glasses</w:t>
      </w:r>
      <w:r w:rsidR="00D85CA2">
        <w:rPr>
          <w:lang w:val="en-SG"/>
        </w:rPr>
        <w:t>, impeding upon her ability to navigate through the application.</w:t>
      </w:r>
      <w:r w:rsidR="007C1BE1">
        <w:rPr>
          <w:lang w:val="en-SG"/>
        </w:rPr>
        <w:t xml:space="preserve"> </w:t>
      </w:r>
      <w:r w:rsidR="00452EEB">
        <w:rPr>
          <w:lang w:val="en-SG"/>
        </w:rPr>
        <w:t>Interestingly, when asked how she would change the font size for the application, D pinched the screen to zoom in instinctively.</w:t>
      </w:r>
      <w:r w:rsidR="009323F5">
        <w:rPr>
          <w:lang w:val="en-SG"/>
        </w:rPr>
        <w:t xml:space="preserve"> In line with her mental model, the screen did enlarge because the Adobe XD prototype allowed for it though it was not an intended feature.</w:t>
      </w:r>
    </w:p>
    <w:p w14:paraId="2853B2E7" w14:textId="3762E3C6" w:rsidR="00071308" w:rsidRPr="00F50F40" w:rsidRDefault="003D302D" w:rsidP="00F718BF">
      <w:pPr>
        <w:rPr>
          <w:lang w:val="en-SG"/>
        </w:rPr>
      </w:pPr>
      <w:r>
        <w:rPr>
          <w:lang w:val="en-SG"/>
        </w:rPr>
        <w:t xml:space="preserve">Though S liked that the font size could be </w:t>
      </w:r>
      <w:r w:rsidR="006F4991">
        <w:rPr>
          <w:lang w:val="en-SG"/>
        </w:rPr>
        <w:t>changed, he mentioned that smartphones’ limited screen sizes should be taken into consideration when considering the largest font size in the settings</w:t>
      </w:r>
      <w:r w:rsidR="006B5608">
        <w:rPr>
          <w:lang w:val="en-SG"/>
        </w:rPr>
        <w:t>.</w:t>
      </w:r>
    </w:p>
    <w:p w14:paraId="4DECF364" w14:textId="086B1D67" w:rsidR="00FD3861" w:rsidRPr="00F50F40" w:rsidRDefault="002D11DA" w:rsidP="006E5E5E">
      <w:pPr>
        <w:pStyle w:val="Heading3"/>
        <w:rPr>
          <w:lang w:val="en-SG"/>
        </w:rPr>
      </w:pPr>
      <w:bookmarkStart w:id="28" w:name="_Toc87271533"/>
      <w:r>
        <w:rPr>
          <w:lang w:val="en-SG"/>
        </w:rPr>
        <w:t>Unclear Button Affordances</w:t>
      </w:r>
      <w:bookmarkEnd w:id="28"/>
    </w:p>
    <w:p w14:paraId="31B3D085" w14:textId="53EDB95B" w:rsidR="00A871DA" w:rsidRPr="00F50F40" w:rsidRDefault="003E511C" w:rsidP="00A871DA">
      <w:pPr>
        <w:rPr>
          <w:lang w:val="en-SG"/>
        </w:rPr>
      </w:pPr>
      <w:r>
        <w:rPr>
          <w:lang w:val="en-SG"/>
        </w:rPr>
        <w:t xml:space="preserve">Both participants faced some confusion when interacting with buttons and figuring out what elements of the application were interactive. </w:t>
      </w:r>
      <w:r w:rsidR="009D7B93">
        <w:rPr>
          <w:lang w:val="en-SG"/>
        </w:rPr>
        <w:t>After checking a text message for spam, he could not understand what the “Share for Collaboration” button would do</w:t>
      </w:r>
      <w:r w:rsidR="00E37C3F">
        <w:rPr>
          <w:lang w:val="en-SG"/>
        </w:rPr>
        <w:t xml:space="preserve">. </w:t>
      </w:r>
      <w:r w:rsidR="004A06F1">
        <w:rPr>
          <w:lang w:val="en-SG"/>
        </w:rPr>
        <w:t>D, being much less tech</w:t>
      </w:r>
      <w:r w:rsidR="006E0816">
        <w:rPr>
          <w:lang w:val="en-SG"/>
        </w:rPr>
        <w:t>-</w:t>
      </w:r>
      <w:r w:rsidR="004A06F1">
        <w:rPr>
          <w:lang w:val="en-SG"/>
        </w:rPr>
        <w:t xml:space="preserve">savvy, was unfamiliar with the “Upload Image” </w:t>
      </w:r>
      <w:r w:rsidR="00DB685F">
        <w:rPr>
          <w:lang w:val="en-SG"/>
        </w:rPr>
        <w:t xml:space="preserve">button and did not recognise it. </w:t>
      </w:r>
      <w:r w:rsidR="00AA0D97">
        <w:rPr>
          <w:lang w:val="en-SG"/>
        </w:rPr>
        <w:t xml:space="preserve">Both S and </w:t>
      </w:r>
      <w:r w:rsidR="00AA0D97">
        <w:rPr>
          <w:lang w:val="en-SG"/>
        </w:rPr>
        <w:lastRenderedPageBreak/>
        <w:t xml:space="preserve">D did not think to tap on the “What should I do” hyperlinked text </w:t>
      </w:r>
      <w:r w:rsidR="00881449">
        <w:rPr>
          <w:lang w:val="en-SG"/>
        </w:rPr>
        <w:t xml:space="preserve">to find out more about what to do in response to a spam </w:t>
      </w:r>
      <w:r w:rsidR="00237B60">
        <w:rPr>
          <w:lang w:val="en-SG"/>
        </w:rPr>
        <w:t>message and</w:t>
      </w:r>
      <w:r w:rsidR="006E1ED6">
        <w:rPr>
          <w:lang w:val="en-SG"/>
        </w:rPr>
        <w:t xml:space="preserve"> did not know that the</w:t>
      </w:r>
      <w:r w:rsidR="009D20DF">
        <w:rPr>
          <w:lang w:val="en-SG"/>
        </w:rPr>
        <w:t>y could tap the</w:t>
      </w:r>
      <w:r w:rsidR="006E1ED6">
        <w:rPr>
          <w:lang w:val="en-SG"/>
        </w:rPr>
        <w:t xml:space="preserve"> “?” icon beside the result</w:t>
      </w:r>
      <w:r w:rsidR="009D20DF">
        <w:rPr>
          <w:lang w:val="en-SG"/>
        </w:rPr>
        <w:t xml:space="preserve"> to learn more about the result and the </w:t>
      </w:r>
      <w:r w:rsidR="00436F6A">
        <w:rPr>
          <w:lang w:val="en-SG"/>
        </w:rPr>
        <w:t>“</w:t>
      </w:r>
      <w:r w:rsidR="009D20DF">
        <w:rPr>
          <w:lang w:val="en-SG"/>
        </w:rPr>
        <w:t>Share for Collaboration</w:t>
      </w:r>
      <w:r w:rsidR="00436F6A">
        <w:rPr>
          <w:lang w:val="en-SG"/>
        </w:rPr>
        <w:t>”</w:t>
      </w:r>
      <w:r w:rsidR="009D20DF">
        <w:rPr>
          <w:lang w:val="en-SG"/>
        </w:rPr>
        <w:t xml:space="preserve"> feature</w:t>
      </w:r>
      <w:r w:rsidR="005E62A3">
        <w:rPr>
          <w:lang w:val="en-SG"/>
        </w:rPr>
        <w:t>.</w:t>
      </w:r>
      <w:r w:rsidR="006E1ED6">
        <w:rPr>
          <w:lang w:val="en-SG"/>
        </w:rPr>
        <w:t xml:space="preserve"> </w:t>
      </w:r>
      <w:r w:rsidR="00B42A85">
        <w:rPr>
          <w:lang w:val="en-SG"/>
        </w:rPr>
        <w:t>S</w:t>
      </w:r>
      <w:r w:rsidR="006E0816">
        <w:rPr>
          <w:lang w:val="en-SG"/>
        </w:rPr>
        <w:t>, therefore,</w:t>
      </w:r>
      <w:r w:rsidR="006E1ED6">
        <w:rPr>
          <w:lang w:val="en-SG"/>
        </w:rPr>
        <w:t xml:space="preserve"> </w:t>
      </w:r>
      <w:r w:rsidR="00E42D3A">
        <w:rPr>
          <w:lang w:val="en-SG"/>
        </w:rPr>
        <w:t xml:space="preserve">suggested </w:t>
      </w:r>
      <w:r w:rsidR="006E1ED6">
        <w:rPr>
          <w:lang w:val="en-SG"/>
        </w:rPr>
        <w:t xml:space="preserve">that </w:t>
      </w:r>
      <w:r w:rsidR="005E1B4F">
        <w:rPr>
          <w:lang w:val="en-SG"/>
        </w:rPr>
        <w:t>the “?” icon</w:t>
      </w:r>
      <w:r w:rsidR="006E1ED6">
        <w:rPr>
          <w:lang w:val="en-SG"/>
        </w:rPr>
        <w:t xml:space="preserve"> should be coloured red to let people know that they can tap on it.</w:t>
      </w:r>
      <w:r w:rsidR="007064E7">
        <w:rPr>
          <w:lang w:val="en-SG"/>
        </w:rPr>
        <w:t xml:space="preserve"> Overall, when D was confused, she tended towards </w:t>
      </w:r>
      <w:r w:rsidR="00C05172">
        <w:rPr>
          <w:lang w:val="en-SG"/>
        </w:rPr>
        <w:t xml:space="preserve">tapping </w:t>
      </w:r>
      <w:r w:rsidR="007064E7">
        <w:rPr>
          <w:lang w:val="en-SG"/>
        </w:rPr>
        <w:t>the primary buttons which ended up performing an unintended action.</w:t>
      </w:r>
    </w:p>
    <w:p w14:paraId="4BA3C66F" w14:textId="0A3CCD38" w:rsidR="00A871DA" w:rsidRPr="00F50F40" w:rsidRDefault="002D11DA" w:rsidP="006E5E5E">
      <w:pPr>
        <w:pStyle w:val="Heading3"/>
        <w:rPr>
          <w:lang w:val="en-SG"/>
        </w:rPr>
      </w:pPr>
      <w:bookmarkStart w:id="29" w:name="_Toc87271534"/>
      <w:r>
        <w:rPr>
          <w:lang w:val="en-SG"/>
        </w:rPr>
        <w:t>Amateur VS Advanced Users</w:t>
      </w:r>
      <w:bookmarkEnd w:id="29"/>
    </w:p>
    <w:p w14:paraId="7DA1B938" w14:textId="6FA2559F" w:rsidR="00B33356" w:rsidRPr="00F50F40" w:rsidRDefault="00496006" w:rsidP="00B33356">
      <w:pPr>
        <w:rPr>
          <w:lang w:val="en-SG"/>
        </w:rPr>
      </w:pPr>
      <w:r>
        <w:rPr>
          <w:lang w:val="en-SG"/>
        </w:rPr>
        <w:t>While S was able to</w:t>
      </w:r>
      <w:r w:rsidR="00B44914">
        <w:rPr>
          <w:lang w:val="en-SG"/>
        </w:rPr>
        <w:t xml:space="preserve"> understand the application’s features by the end of the prototype testing and was able to navigate through it with relative ease during the test, D struggled heavily and was still lost after the experience despite extensive explanations.</w:t>
      </w:r>
      <w:r w:rsidR="00FE79AC">
        <w:rPr>
          <w:lang w:val="en-SG"/>
        </w:rPr>
        <w:t xml:space="preserve"> D completely could not understand how to use the Archives and Collaboration features and was only able to understand the basics of the Check Spam feature while S had a comprehensive understanding of the application after exploring it through the prototype testing. This highlighted that </w:t>
      </w:r>
      <w:r w:rsidR="005E5203">
        <w:rPr>
          <w:lang w:val="en-SG"/>
        </w:rPr>
        <w:t>not every aspect of the application must be used by every user, and less tech-savvy users may only utilise the simplest and most necessary part of the application – the check for spam</w:t>
      </w:r>
      <w:r w:rsidR="0029446C">
        <w:rPr>
          <w:lang w:val="en-SG"/>
        </w:rPr>
        <w:t xml:space="preserve"> feature</w:t>
      </w:r>
      <w:r w:rsidR="00956F82">
        <w:rPr>
          <w:lang w:val="en-SG"/>
        </w:rPr>
        <w:t>. In essence, while a user like D may only use the application to check for spam, users like S may use it to not only check for spam but also help others check messages and review their past messages as well</w:t>
      </w:r>
      <w:r w:rsidR="005E5203">
        <w:rPr>
          <w:lang w:val="en-SG"/>
        </w:rPr>
        <w:t>.</w:t>
      </w:r>
      <w:r w:rsidR="00956F82">
        <w:rPr>
          <w:lang w:val="en-SG"/>
        </w:rPr>
        <w:t xml:space="preserve"> </w:t>
      </w:r>
      <w:r w:rsidR="0063361B">
        <w:rPr>
          <w:lang w:val="en-SG"/>
        </w:rPr>
        <w:t>That said, D did not even know how to copy messages from WhatsApp</w:t>
      </w:r>
      <w:r w:rsidR="009D4871">
        <w:rPr>
          <w:lang w:val="en-SG"/>
        </w:rPr>
        <w:t xml:space="preserve">, which made them unable to </w:t>
      </w:r>
      <w:r w:rsidR="00080586">
        <w:rPr>
          <w:lang w:val="en-SG"/>
        </w:rPr>
        <w:t xml:space="preserve">properly </w:t>
      </w:r>
      <w:r w:rsidR="009D4871">
        <w:rPr>
          <w:lang w:val="en-SG"/>
        </w:rPr>
        <w:t>use the check spam feature anyway.</w:t>
      </w:r>
    </w:p>
    <w:p w14:paraId="2CB60D74" w14:textId="47252232" w:rsidR="00176BFB" w:rsidRPr="00F50F40" w:rsidRDefault="00176BFB" w:rsidP="006E5E5E">
      <w:pPr>
        <w:pStyle w:val="Heading3"/>
        <w:rPr>
          <w:lang w:val="en-SG"/>
        </w:rPr>
      </w:pPr>
      <w:bookmarkStart w:id="30" w:name="_Toc87271535"/>
      <w:r w:rsidRPr="00F50F40">
        <w:rPr>
          <w:lang w:val="en-SG"/>
        </w:rPr>
        <w:t>Confused by Low-Fi Prototype Limitations</w:t>
      </w:r>
      <w:bookmarkEnd w:id="30"/>
    </w:p>
    <w:p w14:paraId="541E5618" w14:textId="5348D582" w:rsidR="00176BFB" w:rsidRPr="00F50F40" w:rsidRDefault="0051746F" w:rsidP="00176BFB">
      <w:pPr>
        <w:rPr>
          <w:lang w:val="en-SG"/>
        </w:rPr>
      </w:pPr>
      <w:r>
        <w:rPr>
          <w:lang w:val="en-SG"/>
        </w:rPr>
        <w:t>Both participants were confused by</w:t>
      </w:r>
      <w:r w:rsidR="00096C30">
        <w:rPr>
          <w:lang w:val="en-SG"/>
        </w:rPr>
        <w:t xml:space="preserve"> missing screens and placeholder elements from the Low-Fi</w:t>
      </w:r>
      <w:r>
        <w:rPr>
          <w:lang w:val="en-SG"/>
        </w:rPr>
        <w:t xml:space="preserve"> </w:t>
      </w:r>
      <w:r w:rsidR="00096C30">
        <w:rPr>
          <w:lang w:val="en-SG"/>
        </w:rPr>
        <w:t xml:space="preserve">prototype. </w:t>
      </w:r>
      <w:r w:rsidR="00245ADA">
        <w:rPr>
          <w:lang w:val="en-SG"/>
        </w:rPr>
        <w:t xml:space="preserve">This was most noticeable </w:t>
      </w:r>
      <w:r w:rsidR="00A444E7">
        <w:rPr>
          <w:lang w:val="en-SG"/>
        </w:rPr>
        <w:t xml:space="preserve">from the prototype’s spam image checking feature whereby both participants </w:t>
      </w:r>
      <w:r w:rsidR="00F81C68">
        <w:rPr>
          <w:lang w:val="en-SG"/>
        </w:rPr>
        <w:t xml:space="preserve">were confused as to why the uploaded image was </w:t>
      </w:r>
      <w:r w:rsidR="006E0816">
        <w:rPr>
          <w:lang w:val="en-SG"/>
        </w:rPr>
        <w:t>blank</w:t>
      </w:r>
      <w:r w:rsidR="007E7CF5">
        <w:rPr>
          <w:lang w:val="en-SG"/>
        </w:rPr>
        <w:t xml:space="preserve"> – it did not </w:t>
      </w:r>
      <w:r w:rsidR="007E7CF5">
        <w:rPr>
          <w:lang w:val="en-SG"/>
        </w:rPr>
        <w:lastRenderedPageBreak/>
        <w:t>make sense to them to check it for spam.</w:t>
      </w:r>
      <w:r w:rsidR="00AB3579">
        <w:rPr>
          <w:lang w:val="en-SG"/>
        </w:rPr>
        <w:t xml:space="preserve"> </w:t>
      </w:r>
      <w:r w:rsidR="00824DDB">
        <w:rPr>
          <w:lang w:val="en-SG"/>
        </w:rPr>
        <w:t xml:space="preserve">S was also confused by the Upload Image button since </w:t>
      </w:r>
      <w:r w:rsidR="00412A01">
        <w:rPr>
          <w:lang w:val="en-SG"/>
        </w:rPr>
        <w:t>screens were not added for him to choose an image from his device to upload like regular image uploading features in other applications</w:t>
      </w:r>
      <w:r w:rsidR="009E4EC3">
        <w:rPr>
          <w:lang w:val="en-SG"/>
        </w:rPr>
        <w:t>. I</w:t>
      </w:r>
      <w:r w:rsidR="00240A3A">
        <w:rPr>
          <w:lang w:val="en-SG"/>
        </w:rPr>
        <w:t>nstead</w:t>
      </w:r>
      <w:r w:rsidR="009E4EC3">
        <w:rPr>
          <w:lang w:val="en-SG"/>
        </w:rPr>
        <w:t>,</w:t>
      </w:r>
      <w:r w:rsidR="00240A3A">
        <w:rPr>
          <w:lang w:val="en-SG"/>
        </w:rPr>
        <w:t xml:space="preserve"> the image was instantly uploaded after he tapped “Upload Image”</w:t>
      </w:r>
      <w:r w:rsidR="009E4EC3">
        <w:rPr>
          <w:lang w:val="en-SG"/>
        </w:rPr>
        <w:t xml:space="preserve"> to his</w:t>
      </w:r>
      <w:r w:rsidR="00F57A82">
        <w:rPr>
          <w:lang w:val="en-SG"/>
        </w:rPr>
        <w:t xml:space="preserve"> surprise</w:t>
      </w:r>
      <w:r w:rsidR="00240A3A">
        <w:rPr>
          <w:lang w:val="en-SG"/>
        </w:rPr>
        <w:t>.</w:t>
      </w:r>
    </w:p>
    <w:p w14:paraId="3E1B1CA0" w14:textId="48B41C7B" w:rsidR="00A10C33" w:rsidRDefault="00A10C33" w:rsidP="006E5E5E">
      <w:pPr>
        <w:pStyle w:val="Heading3"/>
        <w:rPr>
          <w:lang w:val="en-SG"/>
        </w:rPr>
      </w:pPr>
      <w:bookmarkStart w:id="31" w:name="_Toc87271536"/>
      <w:r w:rsidRPr="00F50F40">
        <w:rPr>
          <w:lang w:val="en-SG"/>
        </w:rPr>
        <w:t>Facebook and Google SSO</w:t>
      </w:r>
      <w:r w:rsidR="009A1A97">
        <w:rPr>
          <w:lang w:val="en-SG"/>
        </w:rPr>
        <w:t xml:space="preserve"> Login</w:t>
      </w:r>
      <w:bookmarkEnd w:id="31"/>
    </w:p>
    <w:p w14:paraId="5BA9D05A" w14:textId="55C5A864" w:rsidR="00583848" w:rsidRPr="00F50F40" w:rsidRDefault="008C6235" w:rsidP="00096C30">
      <w:pPr>
        <w:rPr>
          <w:lang w:val="en-SG"/>
        </w:rPr>
      </w:pPr>
      <w:r>
        <w:rPr>
          <w:lang w:val="en-SG"/>
        </w:rPr>
        <w:t>S expressed discomfort over the idea that he had to log in using Facebook or Google</w:t>
      </w:r>
      <w:r w:rsidR="002B38F8">
        <w:rPr>
          <w:lang w:val="en-SG"/>
        </w:rPr>
        <w:t xml:space="preserve"> citing </w:t>
      </w:r>
      <w:r w:rsidR="007575CD">
        <w:rPr>
          <w:lang w:val="en-SG"/>
        </w:rPr>
        <w:t>concerns over these corporations’ control over the application</w:t>
      </w:r>
      <w:r w:rsidR="00494A61">
        <w:rPr>
          <w:lang w:val="en-SG"/>
        </w:rPr>
        <w:t xml:space="preserve"> and hence chose to continue as a guest, </w:t>
      </w:r>
      <w:r>
        <w:rPr>
          <w:lang w:val="en-SG"/>
        </w:rPr>
        <w:t>disappointed that he could not create an account by the usual password system via email</w:t>
      </w:r>
      <w:r w:rsidR="00494A61">
        <w:rPr>
          <w:lang w:val="en-SG"/>
        </w:rPr>
        <w:t xml:space="preserve"> to save his data</w:t>
      </w:r>
      <w:r w:rsidR="00463167">
        <w:rPr>
          <w:lang w:val="en-SG"/>
        </w:rPr>
        <w:t>. D, on the other hand,</w:t>
      </w:r>
      <w:r w:rsidR="00916F6B">
        <w:rPr>
          <w:lang w:val="en-SG"/>
        </w:rPr>
        <w:t xml:space="preserve"> was unfamiliar with the </w:t>
      </w:r>
      <w:r w:rsidR="00DD2C81">
        <w:rPr>
          <w:lang w:val="en-SG"/>
        </w:rPr>
        <w:t>Single-Sign</w:t>
      </w:r>
      <w:r w:rsidR="006E0816">
        <w:rPr>
          <w:lang w:val="en-SG"/>
        </w:rPr>
        <w:t>-</w:t>
      </w:r>
      <w:r w:rsidR="00DD2C81">
        <w:rPr>
          <w:lang w:val="en-SG"/>
        </w:rPr>
        <w:t>On (</w:t>
      </w:r>
      <w:r w:rsidR="00916F6B">
        <w:rPr>
          <w:lang w:val="en-SG"/>
        </w:rPr>
        <w:t>SSO</w:t>
      </w:r>
      <w:r w:rsidR="00DD2C81">
        <w:rPr>
          <w:lang w:val="en-SG"/>
        </w:rPr>
        <w:t>)</w:t>
      </w:r>
      <w:r w:rsidR="00916F6B">
        <w:rPr>
          <w:lang w:val="en-SG"/>
        </w:rPr>
        <w:t xml:space="preserve"> login feature</w:t>
      </w:r>
      <w:r w:rsidR="004E47B5">
        <w:rPr>
          <w:lang w:val="en-SG"/>
        </w:rPr>
        <w:t xml:space="preserve"> and</w:t>
      </w:r>
      <w:r w:rsidR="007810ED">
        <w:rPr>
          <w:lang w:val="en-SG"/>
        </w:rPr>
        <w:t xml:space="preserve"> asked for guidance on how to log in</w:t>
      </w:r>
      <w:r w:rsidR="009950CD">
        <w:rPr>
          <w:lang w:val="en-SG"/>
        </w:rPr>
        <w:t>, afraid to press any buttons.</w:t>
      </w:r>
      <w:r w:rsidR="005B41F0">
        <w:rPr>
          <w:lang w:val="en-SG"/>
        </w:rPr>
        <w:t xml:space="preserve"> This was exacerbated by her inability to read the login buttons due to their small size.</w:t>
      </w:r>
    </w:p>
    <w:p w14:paraId="7ED7E43E" w14:textId="0EE7CD36" w:rsidR="00D11E92" w:rsidRPr="00F50F40" w:rsidRDefault="001443EA" w:rsidP="008D0523">
      <w:pPr>
        <w:pStyle w:val="Heading1"/>
        <w:rPr>
          <w:lang w:val="en-SG"/>
        </w:rPr>
      </w:pPr>
      <w:bookmarkStart w:id="32" w:name="_Toc87271537"/>
      <w:r w:rsidRPr="00F50F40">
        <w:rPr>
          <w:lang w:val="en-SG"/>
        </w:rPr>
        <w:t>Mid-Fi Prototype</w:t>
      </w:r>
      <w:bookmarkEnd w:id="32"/>
    </w:p>
    <w:p w14:paraId="5115BF0A" w14:textId="759FADB4" w:rsidR="003415BA" w:rsidRPr="00F50F40" w:rsidRDefault="008D0523" w:rsidP="003415BA">
      <w:pPr>
        <w:rPr>
          <w:lang w:val="en-SG"/>
        </w:rPr>
      </w:pPr>
      <w:r w:rsidRPr="00F50F40">
        <w:rPr>
          <w:lang w:val="en-SG"/>
        </w:rPr>
        <w:t xml:space="preserve">Based on the </w:t>
      </w:r>
      <w:r w:rsidR="00955898" w:rsidRPr="00F50F40">
        <w:rPr>
          <w:lang w:val="en-SG"/>
        </w:rPr>
        <w:t xml:space="preserve">findings from this iteration of user testing, </w:t>
      </w:r>
      <w:r w:rsidR="00221E59" w:rsidRPr="00F50F40">
        <w:rPr>
          <w:lang w:val="en-SG"/>
        </w:rPr>
        <w:t xml:space="preserve">the following </w:t>
      </w:r>
      <w:r w:rsidR="000A0781">
        <w:rPr>
          <w:lang w:val="en-SG"/>
        </w:rPr>
        <w:t xml:space="preserve">changes </w:t>
      </w:r>
      <w:r w:rsidR="00221E59" w:rsidRPr="00F50F40">
        <w:rPr>
          <w:lang w:val="en-SG"/>
        </w:rPr>
        <w:t>were made for the Mid-Fi prototype</w:t>
      </w:r>
      <w:r w:rsidR="00DD45CB">
        <w:rPr>
          <w:lang w:val="en-SG"/>
        </w:rPr>
        <w:t xml:space="preserve">, which can be found </w:t>
      </w:r>
      <w:r w:rsidR="007F4725">
        <w:rPr>
          <w:lang w:val="en-SG"/>
        </w:rPr>
        <w:t xml:space="preserve">here: </w:t>
      </w:r>
      <w:hyperlink r:id="rId12" w:history="1">
        <w:r w:rsidR="007F4725" w:rsidRPr="007F4725">
          <w:rPr>
            <w:rStyle w:val="Hyperlink"/>
            <w:lang w:val="en-SG"/>
          </w:rPr>
          <w:t>Mid-Fi Prototype</w:t>
        </w:r>
      </w:hyperlink>
      <w:r w:rsidR="00221E59" w:rsidRPr="00F50F40">
        <w:rPr>
          <w:lang w:val="en-SG"/>
        </w:rPr>
        <w:t>.</w:t>
      </w:r>
    </w:p>
    <w:p w14:paraId="6A0ADAA2" w14:textId="5C3B101B" w:rsidR="003415BA" w:rsidRPr="00F50F40" w:rsidRDefault="00454BE6" w:rsidP="00853DB9">
      <w:pPr>
        <w:pStyle w:val="Heading2"/>
        <w:rPr>
          <w:lang w:val="en-SG"/>
        </w:rPr>
      </w:pPr>
      <w:bookmarkStart w:id="33" w:name="_Toc87271538"/>
      <w:r w:rsidRPr="00F50F40">
        <w:rPr>
          <w:lang w:val="en-SG"/>
        </w:rPr>
        <w:t xml:space="preserve">Icon </w:t>
      </w:r>
      <w:r w:rsidR="006B4479" w:rsidRPr="00F50F40">
        <w:rPr>
          <w:lang w:val="en-SG"/>
        </w:rPr>
        <w:t>Changes</w:t>
      </w:r>
      <w:r w:rsidR="005F2566">
        <w:rPr>
          <w:lang w:val="en-SG"/>
        </w:rPr>
        <w:t xml:space="preserve"> and Labels</w:t>
      </w:r>
      <w:bookmarkEnd w:id="33"/>
    </w:p>
    <w:p w14:paraId="5CCFD5D5" w14:textId="7C062D93" w:rsidR="00A7577C" w:rsidRPr="002A7762" w:rsidRDefault="008E46CC" w:rsidP="003415BA">
      <w:r>
        <w:rPr>
          <w:lang w:val="en-SG"/>
        </w:rPr>
        <w:t>The “Check Spam” menu icon has been changed to an eye icon to</w:t>
      </w:r>
      <w:r w:rsidR="0077523B">
        <w:rPr>
          <w:lang w:val="en-SG"/>
        </w:rPr>
        <w:t xml:space="preserve"> </w:t>
      </w:r>
      <w:r>
        <w:rPr>
          <w:lang w:val="en-SG"/>
        </w:rPr>
        <w:t>communicate its function better</w:t>
      </w:r>
      <w:r w:rsidR="0008359B">
        <w:rPr>
          <w:lang w:val="en-SG"/>
        </w:rPr>
        <w:t xml:space="preserve">, and </w:t>
      </w:r>
      <w:r w:rsidR="00DF17DB">
        <w:rPr>
          <w:lang w:val="en-SG"/>
        </w:rPr>
        <w:t>the settings icon has been replaced with the word “Settings”</w:t>
      </w:r>
      <w:r w:rsidR="00065F8B">
        <w:rPr>
          <w:lang w:val="en-SG"/>
        </w:rPr>
        <w:t xml:space="preserve"> (in blue so users know that it is clickable)</w:t>
      </w:r>
      <w:r w:rsidR="00DF17DB">
        <w:rPr>
          <w:lang w:val="en-SG"/>
        </w:rPr>
        <w:t xml:space="preserve"> so that elderly users who are unfamiliar with application icon</w:t>
      </w:r>
      <w:r w:rsidR="00553438">
        <w:rPr>
          <w:lang w:val="en-SG"/>
        </w:rPr>
        <w:t xml:space="preserve"> conventions</w:t>
      </w:r>
      <w:r w:rsidR="00DF17DB">
        <w:rPr>
          <w:lang w:val="en-SG"/>
        </w:rPr>
        <w:t xml:space="preserve"> can find it easily.</w:t>
      </w:r>
      <w:r w:rsidR="00554DB1">
        <w:rPr>
          <w:lang w:val="en-SG"/>
        </w:rPr>
        <w:t xml:space="preserve"> To make the icons </w:t>
      </w:r>
      <w:r w:rsidR="009F563B">
        <w:rPr>
          <w:lang w:val="en-SG"/>
        </w:rPr>
        <w:t xml:space="preserve">even </w:t>
      </w:r>
      <w:r w:rsidR="00554DB1">
        <w:rPr>
          <w:lang w:val="en-SG"/>
        </w:rPr>
        <w:t>clearer, menu icons are now accompanied with labels as well</w:t>
      </w:r>
      <w:r w:rsidR="006816B0">
        <w:rPr>
          <w:lang w:val="en-SG"/>
        </w:rPr>
        <w:t xml:space="preserve"> to remove potential confusion in understanding the icons</w:t>
      </w:r>
      <w:r w:rsidR="00D23FBD">
        <w:rPr>
          <w:lang w:val="en-SG"/>
        </w:rPr>
        <w:t xml:space="preserve"> (see Figure 2)</w:t>
      </w:r>
      <w:r w:rsidR="00554DB1">
        <w:rPr>
          <w:lang w:val="en-SG"/>
        </w:rPr>
        <w:t>.</w:t>
      </w:r>
    </w:p>
    <w:p w14:paraId="7B95251A" w14:textId="77777777" w:rsidR="0077523B" w:rsidRDefault="00A7577C" w:rsidP="0077523B">
      <w:pPr>
        <w:keepNext/>
        <w:ind w:firstLine="0"/>
        <w:jc w:val="center"/>
      </w:pPr>
      <w:r w:rsidRPr="00A7577C">
        <w:rPr>
          <w:noProof/>
          <w:lang w:val="en-SG"/>
        </w:rPr>
        <w:drawing>
          <wp:inline distT="0" distB="0" distL="0" distR="0" wp14:anchorId="4649A8B3" wp14:editId="44F5B9DF">
            <wp:extent cx="3752850" cy="608040"/>
            <wp:effectExtent l="0" t="0" r="0" b="1905"/>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3"/>
                    <a:stretch>
                      <a:fillRect/>
                    </a:stretch>
                  </pic:blipFill>
                  <pic:spPr>
                    <a:xfrm>
                      <a:off x="0" y="0"/>
                      <a:ext cx="3774421" cy="611535"/>
                    </a:xfrm>
                    <a:prstGeom prst="rect">
                      <a:avLst/>
                    </a:prstGeom>
                  </pic:spPr>
                </pic:pic>
              </a:graphicData>
            </a:graphic>
          </wp:inline>
        </w:drawing>
      </w:r>
    </w:p>
    <w:p w14:paraId="2E6C61F6" w14:textId="639C77A4" w:rsidR="002A26C5" w:rsidRDefault="0077523B" w:rsidP="0077523B">
      <w:pPr>
        <w:pStyle w:val="Caption"/>
        <w:jc w:val="center"/>
        <w:rPr>
          <w:lang w:val="en-SG"/>
        </w:rPr>
      </w:pPr>
      <w:r>
        <w:t xml:space="preserve">Figure </w:t>
      </w:r>
      <w:fldSimple w:instr=" SEQ Figure \* ARABIC ">
        <w:r>
          <w:rPr>
            <w:noProof/>
          </w:rPr>
          <w:t>2</w:t>
        </w:r>
      </w:fldSimple>
      <w:r>
        <w:t>: Updated menu icons</w:t>
      </w:r>
    </w:p>
    <w:p w14:paraId="29CB9B00" w14:textId="2A7EA8B7" w:rsidR="002A26C5" w:rsidRDefault="002A26C5" w:rsidP="002A26C5">
      <w:pPr>
        <w:rPr>
          <w:lang w:val="en-SG"/>
        </w:rPr>
      </w:pPr>
      <w:r>
        <w:rPr>
          <w:lang w:val="en-SG"/>
        </w:rPr>
        <w:lastRenderedPageBreak/>
        <w:t>Also, the “Archives”</w:t>
      </w:r>
      <w:r w:rsidR="0011300E">
        <w:rPr>
          <w:lang w:val="en-SG"/>
        </w:rPr>
        <w:t xml:space="preserve"> heading</w:t>
      </w:r>
      <w:r>
        <w:rPr>
          <w:lang w:val="en-SG"/>
        </w:rPr>
        <w:t xml:space="preserve"> has been changed to “My Archives” to make it clear that messages there belong to the user.</w:t>
      </w:r>
      <w:r w:rsidR="00781F7B">
        <w:rPr>
          <w:lang w:val="en-SG"/>
        </w:rPr>
        <w:t xml:space="preserve"> Within each card in the archives, the delete button is now also accompanied </w:t>
      </w:r>
      <w:r w:rsidR="00C53FEC">
        <w:rPr>
          <w:lang w:val="en-SG"/>
        </w:rPr>
        <w:t>by</w:t>
      </w:r>
      <w:r w:rsidR="00781F7B">
        <w:rPr>
          <w:lang w:val="en-SG"/>
        </w:rPr>
        <w:t xml:space="preserve"> a “Delete” label to make it easier to find and recognise</w:t>
      </w:r>
      <w:r w:rsidR="00E34AC1">
        <w:rPr>
          <w:lang w:val="en-SG"/>
        </w:rPr>
        <w:t>.</w:t>
      </w:r>
      <w:r w:rsidR="00781F7B">
        <w:rPr>
          <w:lang w:val="en-SG"/>
        </w:rPr>
        <w:t xml:space="preserve"> </w:t>
      </w:r>
    </w:p>
    <w:p w14:paraId="4938AB0F" w14:textId="4B74F693" w:rsidR="0035600F" w:rsidRPr="00F50F40" w:rsidRDefault="003F6DF9" w:rsidP="00853DB9">
      <w:pPr>
        <w:pStyle w:val="Heading2"/>
        <w:rPr>
          <w:lang w:val="en-SG"/>
        </w:rPr>
      </w:pPr>
      <w:bookmarkStart w:id="34" w:name="_Toc87271539"/>
      <w:r>
        <w:rPr>
          <w:lang w:val="en-SG"/>
        </w:rPr>
        <w:t>Revised</w:t>
      </w:r>
      <w:r w:rsidR="009746BF">
        <w:rPr>
          <w:lang w:val="en-SG"/>
        </w:rPr>
        <w:t xml:space="preserve"> Onboarding Experience</w:t>
      </w:r>
      <w:bookmarkEnd w:id="34"/>
      <w:r w:rsidR="0035600F" w:rsidRPr="00F50F40">
        <w:rPr>
          <w:lang w:val="en-SG"/>
        </w:rPr>
        <w:t xml:space="preserve"> </w:t>
      </w:r>
    </w:p>
    <w:p w14:paraId="3D624777" w14:textId="2CFA4679" w:rsidR="00355647" w:rsidRDefault="003349F6" w:rsidP="00C62C98">
      <w:pPr>
        <w:rPr>
          <w:lang w:val="en-SG"/>
        </w:rPr>
      </w:pPr>
      <w:r>
        <w:rPr>
          <w:lang w:val="en-SG"/>
        </w:rPr>
        <w:t>Noting that the initial onboarding screens only served to cause confusion rather than inform users, they have been shorted to simply inform the user what they can do using the application</w:t>
      </w:r>
      <w:r w:rsidR="00742609">
        <w:rPr>
          <w:lang w:val="en-SG"/>
        </w:rPr>
        <w:t>, A dark-grey background behind the screenshots on the onboarding screens has also been added to show users that they are not interactive.</w:t>
      </w:r>
    </w:p>
    <w:p w14:paraId="62F24207" w14:textId="43E2DE60" w:rsidR="00450C43" w:rsidRDefault="00C54C61" w:rsidP="00AB0C36">
      <w:pPr>
        <w:rPr>
          <w:lang w:val="en-SG"/>
        </w:rPr>
      </w:pPr>
      <w:r>
        <w:rPr>
          <w:lang w:val="en-SG"/>
        </w:rPr>
        <w:t>I</w:t>
      </w:r>
      <w:r w:rsidR="004D0468">
        <w:rPr>
          <w:lang w:val="en-SG"/>
        </w:rPr>
        <w:t>nstead of relying on a tutorial</w:t>
      </w:r>
      <w:r>
        <w:rPr>
          <w:lang w:val="en-SG"/>
        </w:rPr>
        <w:t xml:space="preserve"> for the Check Spam</w:t>
      </w:r>
      <w:r w:rsidR="00C26BFF">
        <w:rPr>
          <w:lang w:val="en-SG"/>
        </w:rPr>
        <w:t xml:space="preserve"> feature</w:t>
      </w:r>
      <w:r>
        <w:rPr>
          <w:lang w:val="en-SG"/>
        </w:rPr>
        <w:t xml:space="preserve"> – noting that very tech-illiterate users may get confused by tutorials – </w:t>
      </w:r>
      <w:r w:rsidR="004D0468">
        <w:rPr>
          <w:lang w:val="en-SG"/>
        </w:rPr>
        <w:t>the steps are now made</w:t>
      </w:r>
      <w:r w:rsidR="00E61C26">
        <w:rPr>
          <w:lang w:val="en-SG"/>
        </w:rPr>
        <w:t xml:space="preserve"> clearer using more obvious instructions and better styling of buttons</w:t>
      </w:r>
      <w:r w:rsidR="00187E2D">
        <w:rPr>
          <w:lang w:val="en-SG"/>
        </w:rPr>
        <w:t xml:space="preserve"> to lead users to the correct action.</w:t>
      </w:r>
      <w:r w:rsidR="00450C43">
        <w:rPr>
          <w:lang w:val="en-SG"/>
        </w:rPr>
        <w:t xml:space="preserve"> </w:t>
      </w:r>
      <w:r w:rsidR="00E900AA">
        <w:rPr>
          <w:lang w:val="en-SG"/>
        </w:rPr>
        <w:t>Hence, there is also l</w:t>
      </w:r>
      <w:r w:rsidR="00450C43">
        <w:rPr>
          <w:lang w:val="en-SG"/>
        </w:rPr>
        <w:t xml:space="preserve">ess reliance on the “?” </w:t>
      </w:r>
      <w:r w:rsidR="00E900AA">
        <w:rPr>
          <w:lang w:val="en-SG"/>
        </w:rPr>
        <w:t>icons for users to find out more</w:t>
      </w:r>
      <w:r w:rsidR="00E12A6F">
        <w:rPr>
          <w:lang w:val="en-SG"/>
        </w:rPr>
        <w:t>, and instead</w:t>
      </w:r>
      <w:r w:rsidR="00C53FEC">
        <w:rPr>
          <w:lang w:val="en-SG"/>
        </w:rPr>
        <w:t>,</w:t>
      </w:r>
      <w:r w:rsidR="00E12A6F">
        <w:rPr>
          <w:lang w:val="en-SG"/>
        </w:rPr>
        <w:t xml:space="preserve"> the relevant information is displayed instantly for users to see.</w:t>
      </w:r>
    </w:p>
    <w:p w14:paraId="000F66F1" w14:textId="30EBD90B" w:rsidR="00C54C61" w:rsidRDefault="001613B5" w:rsidP="00AB0C36">
      <w:pPr>
        <w:rPr>
          <w:lang w:val="en-SG"/>
        </w:rPr>
      </w:pPr>
      <w:r>
        <w:rPr>
          <w:lang w:val="en-SG"/>
        </w:rPr>
        <w:t>Instead, a comprehensive tutorial has been added for the Collaboration featur</w:t>
      </w:r>
      <w:r w:rsidR="00272A9A">
        <w:rPr>
          <w:lang w:val="en-SG"/>
        </w:rPr>
        <w:t>e</w:t>
      </w:r>
      <w:r w:rsidR="00D150E4">
        <w:rPr>
          <w:lang w:val="en-SG"/>
        </w:rPr>
        <w:t>, noting that it is not only more complex but also not targeted towards the most basic users who only seek to use the application to check their spam messages.</w:t>
      </w:r>
    </w:p>
    <w:p w14:paraId="2D5C6A65" w14:textId="7E63AC4A" w:rsidR="001901A6" w:rsidRPr="00F50F40" w:rsidRDefault="001901A6" w:rsidP="00853DB9">
      <w:pPr>
        <w:pStyle w:val="Heading2"/>
        <w:rPr>
          <w:lang w:val="en-SG"/>
        </w:rPr>
      </w:pPr>
      <w:bookmarkStart w:id="35" w:name="_Toc87271540"/>
      <w:r w:rsidRPr="00F50F40">
        <w:rPr>
          <w:lang w:val="en-SG"/>
        </w:rPr>
        <w:t xml:space="preserve">Revamped Collaboration </w:t>
      </w:r>
      <w:r>
        <w:rPr>
          <w:lang w:val="en-SG"/>
        </w:rPr>
        <w:t>System</w:t>
      </w:r>
      <w:bookmarkEnd w:id="35"/>
    </w:p>
    <w:p w14:paraId="2FFFC200" w14:textId="1A37D3AA" w:rsidR="00853DB9" w:rsidRDefault="00C74FD4" w:rsidP="00853DB9">
      <w:pPr>
        <w:rPr>
          <w:lang w:val="en-SG"/>
        </w:rPr>
      </w:pPr>
      <w:r>
        <w:rPr>
          <w:lang w:val="en-SG"/>
        </w:rPr>
        <w:t xml:space="preserve">Instead of going straight to a voting card, the first screen in the Collaboration feature is now a dashboard screen showing the user’s level, experience points (XP), </w:t>
      </w:r>
      <w:r w:rsidR="00824F6D">
        <w:rPr>
          <w:lang w:val="en-SG"/>
        </w:rPr>
        <w:t>their submitted messages</w:t>
      </w:r>
      <w:r w:rsidR="00B41D5B">
        <w:rPr>
          <w:lang w:val="en-SG"/>
        </w:rPr>
        <w:t xml:space="preserve"> that are still undergoing community voting</w:t>
      </w:r>
      <w:r w:rsidR="00824F6D">
        <w:rPr>
          <w:lang w:val="en-SG"/>
        </w:rPr>
        <w:t>, and a “Start Voting” button leading them to the voting cards.</w:t>
      </w:r>
      <w:r w:rsidR="003E72C9">
        <w:rPr>
          <w:lang w:val="en-SG"/>
        </w:rPr>
        <w:t xml:space="preserve"> Users can gain XP by helping other users to check if their messages are spam via voting cards, whereby </w:t>
      </w:r>
      <w:r w:rsidR="00DA4932">
        <w:rPr>
          <w:lang w:val="en-SG"/>
        </w:rPr>
        <w:t>correct votes will give them 3 XP</w:t>
      </w:r>
      <w:r w:rsidR="005A19CF">
        <w:rPr>
          <w:lang w:val="en-SG"/>
        </w:rPr>
        <w:t>.</w:t>
      </w:r>
      <w:r w:rsidR="00C24C13">
        <w:rPr>
          <w:lang w:val="en-SG"/>
        </w:rPr>
        <w:t xml:space="preserve"> To disincentivise users from voting carelessly, incorrect votes will give them 0 XP</w:t>
      </w:r>
      <w:r w:rsidR="00403D57">
        <w:rPr>
          <w:lang w:val="en-SG"/>
        </w:rPr>
        <w:t xml:space="preserve">. Noting that users may not remember </w:t>
      </w:r>
      <w:r w:rsidR="0081680D">
        <w:rPr>
          <w:lang w:val="en-SG"/>
        </w:rPr>
        <w:t xml:space="preserve">everything </w:t>
      </w:r>
      <w:r w:rsidR="00403D57">
        <w:rPr>
          <w:lang w:val="en-SG"/>
        </w:rPr>
        <w:lastRenderedPageBreak/>
        <w:t>from the</w:t>
      </w:r>
      <w:r w:rsidR="00BD68A5">
        <w:rPr>
          <w:lang w:val="en-SG"/>
        </w:rPr>
        <w:t xml:space="preserve"> tutorial, </w:t>
      </w:r>
      <w:r w:rsidR="004D655F">
        <w:rPr>
          <w:lang w:val="en-SG"/>
        </w:rPr>
        <w:t xml:space="preserve">prominent </w:t>
      </w:r>
      <w:r w:rsidR="00BD68A5">
        <w:rPr>
          <w:lang w:val="en-SG"/>
        </w:rPr>
        <w:t>information</w:t>
      </w:r>
      <w:r w:rsidR="003108E0">
        <w:rPr>
          <w:lang w:val="en-SG"/>
        </w:rPr>
        <w:t xml:space="preserve"> “?” </w:t>
      </w:r>
      <w:r w:rsidR="00071398">
        <w:rPr>
          <w:lang w:val="en-SG"/>
        </w:rPr>
        <w:t>buttons</w:t>
      </w:r>
      <w:r w:rsidR="003108E0">
        <w:rPr>
          <w:lang w:val="en-SG"/>
        </w:rPr>
        <w:t xml:space="preserve"> </w:t>
      </w:r>
      <w:r w:rsidR="00BD68A5">
        <w:rPr>
          <w:lang w:val="en-SG"/>
        </w:rPr>
        <w:t xml:space="preserve">have been added </w:t>
      </w:r>
      <w:r w:rsidR="004F07A0">
        <w:rPr>
          <w:lang w:val="en-SG"/>
        </w:rPr>
        <w:t>to</w:t>
      </w:r>
      <w:r w:rsidR="00BD68A5">
        <w:rPr>
          <w:lang w:val="en-SG"/>
        </w:rPr>
        <w:t xml:space="preserve"> the Collaboration dashboard</w:t>
      </w:r>
      <w:r w:rsidR="003F0843">
        <w:rPr>
          <w:lang w:val="en-SG"/>
        </w:rPr>
        <w:t xml:space="preserve"> </w:t>
      </w:r>
      <w:r w:rsidR="005675F1">
        <w:rPr>
          <w:lang w:val="en-SG"/>
        </w:rPr>
        <w:t>that they can tap to</w:t>
      </w:r>
      <w:r w:rsidR="003433A9">
        <w:rPr>
          <w:lang w:val="en-SG"/>
        </w:rPr>
        <w:t xml:space="preserve"> reveal</w:t>
      </w:r>
      <w:r w:rsidR="00FF3368">
        <w:rPr>
          <w:lang w:val="en-SG"/>
        </w:rPr>
        <w:t xml:space="preserve"> guiding</w:t>
      </w:r>
      <w:r w:rsidR="003433A9">
        <w:rPr>
          <w:lang w:val="en-SG"/>
        </w:rPr>
        <w:t xml:space="preserve"> tooltips providing information</w:t>
      </w:r>
      <w:r w:rsidR="00A34503">
        <w:rPr>
          <w:lang w:val="en-SG"/>
        </w:rPr>
        <w:t xml:space="preserve"> about the different parts of the Collaboration experience.</w:t>
      </w:r>
    </w:p>
    <w:p w14:paraId="7CDBCB46" w14:textId="331B8E44" w:rsidR="002A6991" w:rsidRDefault="00853DB9" w:rsidP="00853DB9">
      <w:pPr>
        <w:pStyle w:val="Heading2"/>
        <w:rPr>
          <w:lang w:val="en-SG"/>
        </w:rPr>
      </w:pPr>
      <w:bookmarkStart w:id="36" w:name="_Toc87271541"/>
      <w:r>
        <w:rPr>
          <w:lang w:val="en-SG"/>
        </w:rPr>
        <w:t>N</w:t>
      </w:r>
      <w:r w:rsidR="002A6991">
        <w:rPr>
          <w:lang w:val="en-SG"/>
        </w:rPr>
        <w:t>umber of Votes for Pending Messages</w:t>
      </w:r>
      <w:bookmarkEnd w:id="36"/>
    </w:p>
    <w:p w14:paraId="5EBB7629" w14:textId="58B0EECA" w:rsidR="002A6991" w:rsidRPr="002A6991" w:rsidRDefault="002A6991" w:rsidP="002A6991">
      <w:pPr>
        <w:rPr>
          <w:lang w:val="en-SG"/>
        </w:rPr>
      </w:pPr>
      <w:r>
        <w:rPr>
          <w:lang w:val="en-SG"/>
        </w:rPr>
        <w:t>Submitted pending messages now also show the number of votes cast for the message (out of 50) to provide users with feedback as to how soon they can expect their pending messages to be ready. Upon garnering 50 votes, messages will then be classified as “Spam</w:t>
      </w:r>
      <w:proofErr w:type="gramStart"/>
      <w:r>
        <w:rPr>
          <w:lang w:val="en-SG"/>
        </w:rPr>
        <w:t>”</w:t>
      </w:r>
      <w:proofErr w:type="gramEnd"/>
      <w:r>
        <w:rPr>
          <w:lang w:val="en-SG"/>
        </w:rPr>
        <w:t xml:space="preserve"> or “Not Spam” based on the majority vote. If a vote has only a small majority of less than 55%, the message will be marked as “Unknown”.</w:t>
      </w:r>
    </w:p>
    <w:p w14:paraId="0E46B8FF" w14:textId="527E0169" w:rsidR="00800857" w:rsidRDefault="00800857" w:rsidP="00853DB9">
      <w:pPr>
        <w:pStyle w:val="Heading2"/>
        <w:rPr>
          <w:lang w:val="en-SG"/>
        </w:rPr>
      </w:pPr>
      <w:bookmarkStart w:id="37" w:name="_Toc87271542"/>
      <w:r>
        <w:rPr>
          <w:lang w:val="en-SG"/>
        </w:rPr>
        <w:t>Removal of Image Uploading</w:t>
      </w:r>
      <w:bookmarkEnd w:id="37"/>
    </w:p>
    <w:p w14:paraId="3FDEB8BA" w14:textId="37DBE42C" w:rsidR="00800857" w:rsidRDefault="00D33F22" w:rsidP="00800857">
      <w:pPr>
        <w:rPr>
          <w:lang w:val="en-SG"/>
        </w:rPr>
      </w:pPr>
      <w:r>
        <w:rPr>
          <w:lang w:val="en-SG"/>
        </w:rPr>
        <w:t xml:space="preserve">Noting that the image uploading feature </w:t>
      </w:r>
      <w:r w:rsidR="00950101">
        <w:rPr>
          <w:lang w:val="en-SG"/>
        </w:rPr>
        <w:t xml:space="preserve">could </w:t>
      </w:r>
      <w:r>
        <w:rPr>
          <w:lang w:val="en-SG"/>
        </w:rPr>
        <w:t>confuse</w:t>
      </w:r>
      <w:r w:rsidR="005937CC">
        <w:rPr>
          <w:lang w:val="en-SG"/>
        </w:rPr>
        <w:t xml:space="preserve"> the</w:t>
      </w:r>
      <w:r>
        <w:rPr>
          <w:lang w:val="en-SG"/>
        </w:rPr>
        <w:t xml:space="preserve"> more tech-illiterate users</w:t>
      </w:r>
      <w:r w:rsidR="005937CC">
        <w:rPr>
          <w:lang w:val="en-SG"/>
        </w:rPr>
        <w:t xml:space="preserve"> like D</w:t>
      </w:r>
      <w:r w:rsidR="00DA287E">
        <w:rPr>
          <w:lang w:val="en-SG"/>
        </w:rPr>
        <w:t xml:space="preserve">, the feature – though </w:t>
      </w:r>
      <w:r w:rsidR="00147DCD">
        <w:rPr>
          <w:lang w:val="en-SG"/>
        </w:rPr>
        <w:t>a nice</w:t>
      </w:r>
      <w:r w:rsidR="007026C8">
        <w:rPr>
          <w:lang w:val="en-SG"/>
        </w:rPr>
        <w:t xml:space="preserve"> addition </w:t>
      </w:r>
      <w:r w:rsidR="00DA287E">
        <w:rPr>
          <w:lang w:val="en-SG"/>
        </w:rPr>
        <w:t xml:space="preserve">– </w:t>
      </w:r>
      <w:r w:rsidR="002D07A6">
        <w:rPr>
          <w:lang w:val="en-SG"/>
        </w:rPr>
        <w:t>had to be reconsidere</w:t>
      </w:r>
      <w:r w:rsidR="00CC217A">
        <w:rPr>
          <w:lang w:val="en-SG"/>
        </w:rPr>
        <w:t>d.</w:t>
      </w:r>
      <w:r w:rsidR="008D14B2">
        <w:rPr>
          <w:lang w:val="en-SG"/>
        </w:rPr>
        <w:t xml:space="preserve"> After all, </w:t>
      </w:r>
      <w:r w:rsidR="003E72C9">
        <w:rPr>
          <w:lang w:val="en-SG"/>
        </w:rPr>
        <w:t>most</w:t>
      </w:r>
      <w:r w:rsidR="008D14B2">
        <w:rPr>
          <w:lang w:val="en-SG"/>
        </w:rPr>
        <w:t xml:space="preserve"> spam messages sent to mobile devices </w:t>
      </w:r>
      <w:r w:rsidR="005F5F9F">
        <w:rPr>
          <w:lang w:val="en-SG"/>
        </w:rPr>
        <w:t xml:space="preserve">via messaging apps </w:t>
      </w:r>
      <w:r w:rsidR="008D14B2">
        <w:rPr>
          <w:lang w:val="en-SG"/>
        </w:rPr>
        <w:t>come in the form of text,</w:t>
      </w:r>
      <w:r w:rsidR="005F5F9F">
        <w:rPr>
          <w:lang w:val="en-SG"/>
        </w:rPr>
        <w:t xml:space="preserve"> and even those with images are accompanied by text that can be </w:t>
      </w:r>
      <w:r w:rsidR="00AC0D31">
        <w:rPr>
          <w:lang w:val="en-SG"/>
        </w:rPr>
        <w:t xml:space="preserve">submitted </w:t>
      </w:r>
      <w:r w:rsidR="005F5F9F">
        <w:rPr>
          <w:lang w:val="en-SG"/>
        </w:rPr>
        <w:t>through the application to check if</w:t>
      </w:r>
      <w:r w:rsidR="00AC0D31">
        <w:rPr>
          <w:lang w:val="en-SG"/>
        </w:rPr>
        <w:t xml:space="preserve"> the message is spam or not.</w:t>
      </w:r>
      <w:r w:rsidR="0005305D">
        <w:rPr>
          <w:lang w:val="en-SG"/>
        </w:rPr>
        <w:t xml:space="preserve"> This also factors in the consideration that if elderly users like D don’t even know how to copy and paste messages, would they know how to take a screenshot with their phone</w:t>
      </w:r>
      <w:r w:rsidR="00BE0F6E">
        <w:rPr>
          <w:lang w:val="en-SG"/>
        </w:rPr>
        <w:t xml:space="preserve">? Overall, the decision to have an image uploading feature that is potentially confusing </w:t>
      </w:r>
      <w:r w:rsidR="001B23EC">
        <w:rPr>
          <w:lang w:val="en-SG"/>
        </w:rPr>
        <w:t xml:space="preserve">and </w:t>
      </w:r>
      <w:r w:rsidR="008354FD">
        <w:rPr>
          <w:lang w:val="en-SG"/>
        </w:rPr>
        <w:t>rarely used</w:t>
      </w:r>
      <w:r w:rsidR="003A788F">
        <w:rPr>
          <w:lang w:val="en-SG"/>
        </w:rPr>
        <w:t xml:space="preserve"> may not be viable, and hence it was removed.</w:t>
      </w:r>
    </w:p>
    <w:p w14:paraId="31C435C3" w14:textId="5C9ABC26" w:rsidR="006D406A" w:rsidRPr="00F50F40" w:rsidRDefault="00B54733" w:rsidP="00853DB9">
      <w:pPr>
        <w:pStyle w:val="Heading2"/>
        <w:rPr>
          <w:lang w:val="en-SG"/>
        </w:rPr>
      </w:pPr>
      <w:bookmarkStart w:id="38" w:name="_Toc87271543"/>
      <w:r w:rsidRPr="00F50F40">
        <w:rPr>
          <w:lang w:val="en-SG"/>
        </w:rPr>
        <w:t xml:space="preserve">Larger Default Font Size &amp; Adjust font size </w:t>
      </w:r>
      <w:r w:rsidR="005471E1">
        <w:rPr>
          <w:lang w:val="en-SG"/>
        </w:rPr>
        <w:t>on First Launch</w:t>
      </w:r>
      <w:bookmarkEnd w:id="38"/>
    </w:p>
    <w:p w14:paraId="0B02679E" w14:textId="11FEC963" w:rsidR="00B54733" w:rsidRPr="00F50F40" w:rsidRDefault="00AF61FA" w:rsidP="00B54733">
      <w:pPr>
        <w:rPr>
          <w:lang w:val="en-SG"/>
        </w:rPr>
      </w:pPr>
      <w:r>
        <w:rPr>
          <w:lang w:val="en-SG"/>
        </w:rPr>
        <w:t xml:space="preserve">Elderly users like D not only have visual impairments but also phones with smaller screens as larger phones may be </w:t>
      </w:r>
      <w:r w:rsidR="008F77F1">
        <w:rPr>
          <w:lang w:val="en-SG"/>
        </w:rPr>
        <w:t>too expensive and heavy to carry around.</w:t>
      </w:r>
      <w:r w:rsidR="00A1039A">
        <w:rPr>
          <w:lang w:val="en-SG"/>
        </w:rPr>
        <w:t xml:space="preserve"> Hence, </w:t>
      </w:r>
      <w:r w:rsidR="00C12250">
        <w:rPr>
          <w:lang w:val="en-SG"/>
        </w:rPr>
        <w:t>accounting for different phone screen sizes and different levels of visual acuity among the elderly, users are now able to adjust the font size when they first start up the application</w:t>
      </w:r>
      <w:r w:rsidR="00470B1F">
        <w:rPr>
          <w:lang w:val="en-SG"/>
        </w:rPr>
        <w:t xml:space="preserve">, ensuring that </w:t>
      </w:r>
      <w:r w:rsidR="006977C2">
        <w:rPr>
          <w:lang w:val="en-SG"/>
        </w:rPr>
        <w:t xml:space="preserve">they </w:t>
      </w:r>
      <w:r w:rsidR="006D2249">
        <w:rPr>
          <w:lang w:val="en-SG"/>
        </w:rPr>
        <w:t>can</w:t>
      </w:r>
      <w:r w:rsidR="006977C2">
        <w:rPr>
          <w:lang w:val="en-SG"/>
        </w:rPr>
        <w:t xml:space="preserve"> </w:t>
      </w:r>
      <w:r w:rsidR="006977C2">
        <w:rPr>
          <w:lang w:val="en-SG"/>
        </w:rPr>
        <w:lastRenderedPageBreak/>
        <w:t>navigate the application</w:t>
      </w:r>
      <w:r w:rsidR="00E750FC">
        <w:rPr>
          <w:lang w:val="en-SG"/>
        </w:rPr>
        <w:t xml:space="preserve"> comfortably from the beginning.</w:t>
      </w:r>
      <w:r w:rsidR="006D2249">
        <w:rPr>
          <w:lang w:val="en-SG"/>
        </w:rPr>
        <w:t xml:space="preserve"> Also, the default font size has</w:t>
      </w:r>
      <w:r w:rsidR="002F659C">
        <w:rPr>
          <w:lang w:val="en-SG"/>
        </w:rPr>
        <w:t xml:space="preserve"> been increased</w:t>
      </w:r>
      <w:r w:rsidR="00A502CD">
        <w:rPr>
          <w:lang w:val="en-SG"/>
        </w:rPr>
        <w:t xml:space="preserve"> to allow even the login screen to be </w:t>
      </w:r>
      <w:r w:rsidR="00E63179">
        <w:rPr>
          <w:lang w:val="en-SG"/>
        </w:rPr>
        <w:t>accessible and</w:t>
      </w:r>
      <w:r w:rsidR="00A62803">
        <w:rPr>
          <w:lang w:val="en-SG"/>
        </w:rPr>
        <w:t xml:space="preserve"> ensure that the</w:t>
      </w:r>
      <w:r w:rsidR="0027485C">
        <w:rPr>
          <w:lang w:val="en-SG"/>
        </w:rPr>
        <w:t xml:space="preserve"> visual aesthetics</w:t>
      </w:r>
      <w:r w:rsidR="00A62803">
        <w:rPr>
          <w:lang w:val="en-SG"/>
        </w:rPr>
        <w:t xml:space="preserve"> of the </w:t>
      </w:r>
      <w:r w:rsidR="0027485C">
        <w:rPr>
          <w:lang w:val="en-SG"/>
        </w:rPr>
        <w:t xml:space="preserve">application’s UI </w:t>
      </w:r>
      <w:r w:rsidR="00A62803">
        <w:rPr>
          <w:lang w:val="en-SG"/>
        </w:rPr>
        <w:t>is maintained for larger font sizes.</w:t>
      </w:r>
      <w:r w:rsidR="006D2249">
        <w:rPr>
          <w:lang w:val="en-SG"/>
        </w:rPr>
        <w:t xml:space="preserve"> </w:t>
      </w:r>
    </w:p>
    <w:p w14:paraId="56CA489B" w14:textId="62891166" w:rsidR="00130DD6" w:rsidRPr="00F50F40" w:rsidRDefault="00A26383" w:rsidP="00853DB9">
      <w:pPr>
        <w:pStyle w:val="Heading2"/>
        <w:rPr>
          <w:lang w:val="en-SG"/>
        </w:rPr>
      </w:pPr>
      <w:bookmarkStart w:id="39" w:name="_Toc87271544"/>
      <w:r>
        <w:rPr>
          <w:lang w:val="en-SG"/>
        </w:rPr>
        <w:t>Clearer Interactive Elements</w:t>
      </w:r>
      <w:bookmarkEnd w:id="39"/>
    </w:p>
    <w:p w14:paraId="5CE4ED69" w14:textId="59834C2A" w:rsidR="00FC3ABA" w:rsidRDefault="00781F7B" w:rsidP="00FC3ABA">
      <w:pPr>
        <w:rPr>
          <w:lang w:val="en-SG"/>
        </w:rPr>
      </w:pPr>
      <w:r>
        <w:rPr>
          <w:lang w:val="en-SG"/>
        </w:rPr>
        <w:t>Noting that D and S frequently missed interactive elements</w:t>
      </w:r>
      <w:r w:rsidR="00810ABC">
        <w:rPr>
          <w:lang w:val="en-SG"/>
        </w:rPr>
        <w:t xml:space="preserve"> like the “?” icons</w:t>
      </w:r>
      <w:r>
        <w:rPr>
          <w:lang w:val="en-SG"/>
        </w:rPr>
        <w:t xml:space="preserve"> as they could not tell they were interactive from their design on the low-fi prototype, these elements have been </w:t>
      </w:r>
      <w:r w:rsidR="00E20384">
        <w:rPr>
          <w:lang w:val="en-SG"/>
        </w:rPr>
        <w:t>not only made larger but also stylised to stand out more to make it more obvious that they can be interacted with.</w:t>
      </w:r>
      <w:r w:rsidR="00CA31F5">
        <w:rPr>
          <w:lang w:val="en-SG"/>
        </w:rPr>
        <w:t xml:space="preserve"> For instance, buttons are now larger, have more striking colours, and have a drop shadow to provide an illusion of “3D” space as if they are raised above other elements. </w:t>
      </w:r>
      <w:r w:rsidR="00E45581">
        <w:rPr>
          <w:lang w:val="en-SG"/>
        </w:rPr>
        <w:t xml:space="preserve">This thus separates them from other elements and makes it clearer to users that they can tap </w:t>
      </w:r>
      <w:r w:rsidR="00432B04">
        <w:rPr>
          <w:lang w:val="en-SG"/>
        </w:rPr>
        <w:t>on these elements.</w:t>
      </w:r>
    </w:p>
    <w:p w14:paraId="15B2CA0A" w14:textId="6DE2BD6D" w:rsidR="00E20384" w:rsidRDefault="006E5A1D" w:rsidP="00853DB9">
      <w:pPr>
        <w:pStyle w:val="Heading2"/>
        <w:rPr>
          <w:lang w:val="en-SG"/>
        </w:rPr>
      </w:pPr>
      <w:bookmarkStart w:id="40" w:name="_Toc87271545"/>
      <w:r>
        <w:rPr>
          <w:lang w:val="en-SG"/>
        </w:rPr>
        <w:t>Revised Login Experience</w:t>
      </w:r>
      <w:bookmarkEnd w:id="40"/>
    </w:p>
    <w:p w14:paraId="018D0064" w14:textId="1ED4B201" w:rsidR="00377714" w:rsidRDefault="00377714" w:rsidP="00377714">
      <w:pPr>
        <w:rPr>
          <w:lang w:val="en-SG"/>
        </w:rPr>
      </w:pPr>
      <w:r>
        <w:rPr>
          <w:lang w:val="en-SG"/>
        </w:rPr>
        <w:t>Noting D’s unsureness as to which button to press and S’s discomfort with the default login being done via Google or Facebook, the login buttons have been rearranged such that the default action is for users to login without having to sync their accounts.</w:t>
      </w:r>
      <w:r w:rsidR="00E47B42">
        <w:rPr>
          <w:lang w:val="en-SG"/>
        </w:rPr>
        <w:t xml:space="preserve"> This not only makes the fastest way into the app clearer for less tech</w:t>
      </w:r>
      <w:r w:rsidR="00C53FEC">
        <w:rPr>
          <w:lang w:val="en-SG"/>
        </w:rPr>
        <w:t>-</w:t>
      </w:r>
      <w:r w:rsidR="00E47B42">
        <w:rPr>
          <w:lang w:val="en-SG"/>
        </w:rPr>
        <w:t xml:space="preserve">literate users who may be confused by </w:t>
      </w:r>
      <w:r w:rsidR="00E46BCA">
        <w:rPr>
          <w:lang w:val="en-SG"/>
        </w:rPr>
        <w:t>SSO</w:t>
      </w:r>
      <w:r w:rsidR="00E47B42">
        <w:rPr>
          <w:lang w:val="en-SG"/>
        </w:rPr>
        <w:t xml:space="preserve"> </w:t>
      </w:r>
      <w:r w:rsidR="00E46BCA">
        <w:rPr>
          <w:lang w:val="en-SG"/>
        </w:rPr>
        <w:t xml:space="preserve">login </w:t>
      </w:r>
      <w:r w:rsidR="00052CF1">
        <w:rPr>
          <w:lang w:val="en-SG"/>
        </w:rPr>
        <w:t xml:space="preserve">functionality </w:t>
      </w:r>
      <w:r w:rsidR="004F3AAF">
        <w:rPr>
          <w:lang w:val="en-SG"/>
        </w:rPr>
        <w:t xml:space="preserve">but also makes it clear that Google and Facebook syncing </w:t>
      </w:r>
      <w:r w:rsidR="00C53FEC">
        <w:rPr>
          <w:lang w:val="en-SG"/>
        </w:rPr>
        <w:t>is</w:t>
      </w:r>
      <w:r w:rsidR="004F3AAF">
        <w:rPr>
          <w:lang w:val="en-SG"/>
        </w:rPr>
        <w:t xml:space="preserve"> optional.</w:t>
      </w:r>
    </w:p>
    <w:p w14:paraId="0A8FD9AB" w14:textId="1A581FD5" w:rsidR="00FD6DA9" w:rsidRDefault="004729E7" w:rsidP="00853DB9">
      <w:pPr>
        <w:pStyle w:val="Heading2"/>
        <w:rPr>
          <w:lang w:val="en-SG"/>
        </w:rPr>
      </w:pPr>
      <w:bookmarkStart w:id="41" w:name="_Toc87271546"/>
      <w:r>
        <w:rPr>
          <w:lang w:val="en-SG"/>
        </w:rPr>
        <w:t>Clearer Help Screens</w:t>
      </w:r>
      <w:bookmarkEnd w:id="41"/>
    </w:p>
    <w:p w14:paraId="2920CA01" w14:textId="666F907B" w:rsidR="004729E7" w:rsidRDefault="00D125DD" w:rsidP="004729E7">
      <w:pPr>
        <w:rPr>
          <w:lang w:val="en-SG"/>
        </w:rPr>
      </w:pPr>
      <w:r>
        <w:rPr>
          <w:lang w:val="en-SG"/>
        </w:rPr>
        <w:t>Noting that less tech</w:t>
      </w:r>
      <w:r w:rsidR="00661119">
        <w:rPr>
          <w:lang w:val="en-SG"/>
        </w:rPr>
        <w:t>-</w:t>
      </w:r>
      <w:r>
        <w:rPr>
          <w:lang w:val="en-SG"/>
        </w:rPr>
        <w:t>literate users like D may not even know how to copy and paste messages</w:t>
      </w:r>
      <w:r w:rsidR="00FC325A">
        <w:rPr>
          <w:lang w:val="en-SG"/>
        </w:rPr>
        <w:t xml:space="preserve"> and may need extra guidance to use the application</w:t>
      </w:r>
      <w:r>
        <w:rPr>
          <w:lang w:val="en-SG"/>
        </w:rPr>
        <w:t>,</w:t>
      </w:r>
      <w:r w:rsidR="00317EA2">
        <w:rPr>
          <w:lang w:val="en-SG"/>
        </w:rPr>
        <w:t xml:space="preserve"> the help screens </w:t>
      </w:r>
      <w:r w:rsidR="00D437A6">
        <w:rPr>
          <w:lang w:val="en-SG"/>
        </w:rPr>
        <w:t>now display more detailed step-by-step instructions to guide the user</w:t>
      </w:r>
      <w:r w:rsidR="00BC661B">
        <w:rPr>
          <w:lang w:val="en-SG"/>
        </w:rPr>
        <w:t xml:space="preserve"> to perform</w:t>
      </w:r>
      <w:r w:rsidR="00742430">
        <w:rPr>
          <w:lang w:val="en-SG"/>
        </w:rPr>
        <w:t xml:space="preserve"> actions from blocking and reporting users to copy messages from messaging applications.</w:t>
      </w:r>
      <w:r w:rsidR="00A43465">
        <w:rPr>
          <w:lang w:val="en-SG"/>
        </w:rPr>
        <w:t xml:space="preserve"> Access to these screens </w:t>
      </w:r>
      <w:r w:rsidR="00D219C8">
        <w:rPr>
          <w:lang w:val="en-SG"/>
        </w:rPr>
        <w:t>have</w:t>
      </w:r>
      <w:r w:rsidR="00A43465">
        <w:rPr>
          <w:lang w:val="en-SG"/>
        </w:rPr>
        <w:t xml:space="preserve"> also </w:t>
      </w:r>
      <w:r w:rsidR="00BD1B36">
        <w:rPr>
          <w:lang w:val="en-SG"/>
        </w:rPr>
        <w:t xml:space="preserve">been </w:t>
      </w:r>
      <w:r w:rsidR="00A43465">
        <w:rPr>
          <w:lang w:val="en-SG"/>
        </w:rPr>
        <w:t xml:space="preserve">made more obvious with buttons instead of hyperlinks, noting that </w:t>
      </w:r>
      <w:r w:rsidR="00424259">
        <w:rPr>
          <w:lang w:val="en-SG"/>
        </w:rPr>
        <w:t xml:space="preserve">elderly users like </w:t>
      </w:r>
      <w:r w:rsidR="00A569BD">
        <w:rPr>
          <w:lang w:val="en-SG"/>
        </w:rPr>
        <w:t xml:space="preserve">D and </w:t>
      </w:r>
      <w:r w:rsidR="00A569BD">
        <w:rPr>
          <w:lang w:val="en-SG"/>
        </w:rPr>
        <w:lastRenderedPageBreak/>
        <w:t xml:space="preserve">S </w:t>
      </w:r>
      <w:r w:rsidR="0056369D">
        <w:rPr>
          <w:lang w:val="en-SG"/>
        </w:rPr>
        <w:t>may</w:t>
      </w:r>
      <w:r w:rsidR="0036716E">
        <w:rPr>
          <w:lang w:val="en-SG"/>
        </w:rPr>
        <w:t xml:space="preserve"> find it more obvious to interact with buttons than hyperlinked text like the initial “What should I do?” underlined hyperlinks</w:t>
      </w:r>
      <w:r w:rsidR="00A569BD">
        <w:rPr>
          <w:lang w:val="en-SG"/>
        </w:rPr>
        <w:t>.</w:t>
      </w:r>
      <w:r w:rsidR="0080561E">
        <w:rPr>
          <w:lang w:val="en-SG"/>
        </w:rPr>
        <w:t xml:space="preserve"> This is also noting that users who need such help are normally less tec</w:t>
      </w:r>
      <w:r w:rsidR="001209EF">
        <w:rPr>
          <w:lang w:val="en-SG"/>
        </w:rPr>
        <w:t>h-literate</w:t>
      </w:r>
      <w:r w:rsidR="00D23E24">
        <w:rPr>
          <w:lang w:val="en-SG"/>
        </w:rPr>
        <w:t>, hence it makes sense to make the help screens more accessible.</w:t>
      </w:r>
      <w:r w:rsidR="0080561E">
        <w:rPr>
          <w:lang w:val="en-SG"/>
        </w:rPr>
        <w:t xml:space="preserve"> </w:t>
      </w:r>
    </w:p>
    <w:p w14:paraId="63FCB02B" w14:textId="0A31D070" w:rsidR="00E84B9E" w:rsidRDefault="00B6303C" w:rsidP="00E84B9E">
      <w:pPr>
        <w:pStyle w:val="Heading1"/>
        <w:rPr>
          <w:lang w:val="en-SG"/>
        </w:rPr>
      </w:pPr>
      <w:r>
        <w:rPr>
          <w:lang w:val="en-SG"/>
        </w:rPr>
        <w:t>Mid-Fi</w:t>
      </w:r>
      <w:r w:rsidR="00BD66AE">
        <w:rPr>
          <w:lang w:val="en-SG"/>
        </w:rPr>
        <w:t xml:space="preserve"> User Testing</w:t>
      </w:r>
    </w:p>
    <w:p w14:paraId="7FEEBAF0" w14:textId="26BBA0C7" w:rsidR="008B0DEE" w:rsidRDefault="008B0DEE" w:rsidP="008B0DEE">
      <w:pPr>
        <w:rPr>
          <w:lang w:val="en-SG"/>
        </w:rPr>
      </w:pPr>
      <w:r>
        <w:rPr>
          <w:lang w:val="en-SG"/>
        </w:rPr>
        <w:t xml:space="preserve">Understanding that the </w:t>
      </w:r>
      <w:r w:rsidR="00D27B6B">
        <w:rPr>
          <w:lang w:val="en-SG"/>
        </w:rPr>
        <w:t xml:space="preserve">elderly may not be so familiar with </w:t>
      </w:r>
      <w:r w:rsidR="004B2357">
        <w:rPr>
          <w:lang w:val="en-SG"/>
        </w:rPr>
        <w:t xml:space="preserve">many </w:t>
      </w:r>
      <w:r w:rsidR="00D002DE">
        <w:rPr>
          <w:lang w:val="en-SG"/>
        </w:rPr>
        <w:t>important</w:t>
      </w:r>
      <w:r w:rsidR="00911021">
        <w:rPr>
          <w:lang w:val="en-SG"/>
        </w:rPr>
        <w:t xml:space="preserve"> </w:t>
      </w:r>
      <w:r w:rsidR="007706D3">
        <w:rPr>
          <w:lang w:val="en-SG"/>
        </w:rPr>
        <w:t>aspect</w:t>
      </w:r>
      <w:r w:rsidR="004B2357">
        <w:rPr>
          <w:lang w:val="en-SG"/>
        </w:rPr>
        <w:t>s</w:t>
      </w:r>
      <w:r w:rsidR="007706D3">
        <w:rPr>
          <w:lang w:val="en-SG"/>
        </w:rPr>
        <w:t xml:space="preserve"> of mobile applications</w:t>
      </w:r>
      <w:r w:rsidR="00D27B6B">
        <w:rPr>
          <w:lang w:val="en-SG"/>
        </w:rPr>
        <w:t>, t</w:t>
      </w:r>
      <w:r w:rsidRPr="00F50F40">
        <w:rPr>
          <w:lang w:val="en-SG"/>
        </w:rPr>
        <w:t xml:space="preserve">o gain </w:t>
      </w:r>
      <w:r w:rsidR="00D27B6B">
        <w:rPr>
          <w:lang w:val="en-SG"/>
        </w:rPr>
        <w:t xml:space="preserve">more critical </w:t>
      </w:r>
      <w:r w:rsidRPr="00F50F40">
        <w:rPr>
          <w:lang w:val="en-SG"/>
        </w:rPr>
        <w:t xml:space="preserve">insights into the intuitiveness and </w:t>
      </w:r>
      <w:r>
        <w:rPr>
          <w:lang w:val="en-SG"/>
        </w:rPr>
        <w:t>usability</w:t>
      </w:r>
      <w:r w:rsidRPr="00F50F40">
        <w:rPr>
          <w:lang w:val="en-SG"/>
        </w:rPr>
        <w:t xml:space="preserve"> of the Spam Checker application’s interaction flow, </w:t>
      </w:r>
      <w:r w:rsidR="00D27B6B">
        <w:rPr>
          <w:lang w:val="en-SG"/>
        </w:rPr>
        <w:t>a</w:t>
      </w:r>
      <w:r w:rsidRPr="00F50F40">
        <w:rPr>
          <w:lang w:val="en-SG"/>
        </w:rPr>
        <w:t xml:space="preserve"> think-aloud us</w:t>
      </w:r>
      <w:r>
        <w:rPr>
          <w:lang w:val="en-SG"/>
        </w:rPr>
        <w:t>ability</w:t>
      </w:r>
      <w:r w:rsidRPr="00F50F40">
        <w:rPr>
          <w:lang w:val="en-SG"/>
        </w:rPr>
        <w:t xml:space="preserve"> test </w:t>
      </w:r>
      <w:r w:rsidR="00773103">
        <w:rPr>
          <w:lang w:val="en-SG"/>
        </w:rPr>
        <w:t>was</w:t>
      </w:r>
      <w:r w:rsidRPr="00F50F40">
        <w:rPr>
          <w:lang w:val="en-SG"/>
        </w:rPr>
        <w:t xml:space="preserve"> conducted </w:t>
      </w:r>
      <w:r w:rsidR="00D27B6B">
        <w:rPr>
          <w:lang w:val="en-SG"/>
        </w:rPr>
        <w:t>with</w:t>
      </w:r>
      <w:r w:rsidRPr="00F50F40">
        <w:rPr>
          <w:lang w:val="en-SG"/>
        </w:rPr>
        <w:t xml:space="preserve"> a </w:t>
      </w:r>
      <w:r w:rsidR="00D27B6B">
        <w:rPr>
          <w:lang w:val="en-SG"/>
        </w:rPr>
        <w:t>2</w:t>
      </w:r>
      <w:r w:rsidRPr="00F50F40">
        <w:rPr>
          <w:lang w:val="en-SG"/>
        </w:rPr>
        <w:t xml:space="preserve">3-year-old Chinese male (Participant </w:t>
      </w:r>
      <w:r w:rsidR="004F6D6E">
        <w:rPr>
          <w:lang w:val="en-SG"/>
        </w:rPr>
        <w:t>E</w:t>
      </w:r>
      <w:r w:rsidRPr="00F50F40">
        <w:rPr>
          <w:lang w:val="en-SG"/>
        </w:rPr>
        <w:t>)</w:t>
      </w:r>
      <w:r w:rsidR="00773103">
        <w:rPr>
          <w:lang w:val="en-SG"/>
        </w:rPr>
        <w:t xml:space="preserve">, a computer science </w:t>
      </w:r>
      <w:r w:rsidR="007D6931">
        <w:rPr>
          <w:lang w:val="en-SG"/>
        </w:rPr>
        <w:t>student</w:t>
      </w:r>
      <w:r w:rsidR="004F6D6E">
        <w:rPr>
          <w:lang w:val="en-SG"/>
        </w:rPr>
        <w:t xml:space="preserve"> who has experience with designing </w:t>
      </w:r>
      <w:r w:rsidR="00B929CD">
        <w:rPr>
          <w:lang w:val="en-SG"/>
        </w:rPr>
        <w:t xml:space="preserve">mobile </w:t>
      </w:r>
      <w:r w:rsidR="004F6D6E">
        <w:rPr>
          <w:lang w:val="en-SG"/>
        </w:rPr>
        <w:t>applications and interfaces.</w:t>
      </w:r>
      <w:r w:rsidR="00EB09E8">
        <w:rPr>
          <w:lang w:val="en-SG"/>
        </w:rPr>
        <w:t xml:space="preserve"> The methodology is </w:t>
      </w:r>
      <w:proofErr w:type="gramStart"/>
      <w:r w:rsidR="00EB09E8">
        <w:rPr>
          <w:lang w:val="en-SG"/>
        </w:rPr>
        <w:t>similar to</w:t>
      </w:r>
      <w:proofErr w:type="gramEnd"/>
      <w:r w:rsidR="00EB09E8">
        <w:rPr>
          <w:lang w:val="en-SG"/>
        </w:rPr>
        <w:t xml:space="preserve"> the low-fi user testing, except </w:t>
      </w:r>
      <w:r w:rsidR="001954E9">
        <w:rPr>
          <w:lang w:val="en-SG"/>
        </w:rPr>
        <w:t>the mid-fi prototype was used instead of the low-fi prototype. The full testing results can be seen in Appendix F.</w:t>
      </w:r>
      <w:r w:rsidR="00EB09E8">
        <w:rPr>
          <w:lang w:val="en-SG"/>
        </w:rPr>
        <w:t xml:space="preserve"> </w:t>
      </w:r>
    </w:p>
    <w:p w14:paraId="35A6033F" w14:textId="67FA5281" w:rsidR="000907FD" w:rsidRDefault="001954E9" w:rsidP="000907FD">
      <w:pPr>
        <w:pStyle w:val="Heading2"/>
        <w:rPr>
          <w:lang w:val="en-SG"/>
        </w:rPr>
      </w:pPr>
      <w:r>
        <w:rPr>
          <w:lang w:val="en-SG"/>
        </w:rPr>
        <w:t>Findings</w:t>
      </w:r>
    </w:p>
    <w:p w14:paraId="756CE1CD" w14:textId="31A138BB" w:rsidR="001954E9" w:rsidRDefault="001954E9" w:rsidP="001954E9">
      <w:pPr>
        <w:rPr>
          <w:lang w:val="en-SG"/>
        </w:rPr>
      </w:pPr>
      <w:r>
        <w:rPr>
          <w:lang w:val="en-SG"/>
        </w:rPr>
        <w:t>From the mid-fi user testing with E, the following key observations were noted.</w:t>
      </w:r>
    </w:p>
    <w:p w14:paraId="110A39CD" w14:textId="27CF3B1B" w:rsidR="001954E9" w:rsidRDefault="00D43F06" w:rsidP="001954E9">
      <w:pPr>
        <w:pStyle w:val="Heading3"/>
        <w:rPr>
          <w:lang w:val="en-SG"/>
        </w:rPr>
      </w:pPr>
      <w:r>
        <w:rPr>
          <w:lang w:val="en-SG"/>
        </w:rPr>
        <w:t>Help Screens Toggling Issue</w:t>
      </w:r>
    </w:p>
    <w:p w14:paraId="541B34BB" w14:textId="53B8DC92" w:rsidR="00D43F06" w:rsidRDefault="00971662" w:rsidP="00D43F06">
      <w:pPr>
        <w:rPr>
          <w:lang w:val="en-SG"/>
        </w:rPr>
      </w:pPr>
      <w:r>
        <w:rPr>
          <w:lang w:val="en-SG"/>
        </w:rPr>
        <w:t xml:space="preserve">E raised an issue whereby if a user wants to follow the guides provided step-by-step on the same phone as their messaging app, they will have to </w:t>
      </w:r>
      <w:r w:rsidR="00313B14">
        <w:rPr>
          <w:lang w:val="en-SG"/>
        </w:rPr>
        <w:t>“keep toggling”</w:t>
      </w:r>
      <w:r>
        <w:rPr>
          <w:lang w:val="en-SG"/>
        </w:rPr>
        <w:t xml:space="preserve"> between both </w:t>
      </w:r>
      <w:r w:rsidR="00313B14">
        <w:rPr>
          <w:lang w:val="en-SG"/>
        </w:rPr>
        <w:t>applications.</w:t>
      </w:r>
      <w:r w:rsidR="00C614A1">
        <w:rPr>
          <w:lang w:val="en-SG"/>
        </w:rPr>
        <w:t xml:space="preserve"> </w:t>
      </w:r>
      <w:r w:rsidR="00E75B2C">
        <w:rPr>
          <w:lang w:val="en-SG"/>
        </w:rPr>
        <w:t xml:space="preserve">This may be difficult for elderly users, as they may not only struggle when switching between the two </w:t>
      </w:r>
      <w:r w:rsidR="000327E6">
        <w:rPr>
          <w:lang w:val="en-SG"/>
        </w:rPr>
        <w:t>applications but</w:t>
      </w:r>
      <w:r w:rsidR="00E75B2C">
        <w:rPr>
          <w:lang w:val="en-SG"/>
        </w:rPr>
        <w:t xml:space="preserve"> may </w:t>
      </w:r>
      <w:r w:rsidR="000327E6">
        <w:rPr>
          <w:lang w:val="en-SG"/>
        </w:rPr>
        <w:t xml:space="preserve">also </w:t>
      </w:r>
      <w:r w:rsidR="00E75B2C">
        <w:rPr>
          <w:lang w:val="en-SG"/>
        </w:rPr>
        <w:t>get lost when returning to the Spam Checker application to find the next step</w:t>
      </w:r>
      <w:r w:rsidR="00772A19">
        <w:rPr>
          <w:lang w:val="en-SG"/>
        </w:rPr>
        <w:t>.</w:t>
      </w:r>
      <w:r w:rsidR="00364B13">
        <w:rPr>
          <w:lang w:val="en-SG"/>
        </w:rPr>
        <w:t xml:space="preserve"> </w:t>
      </w:r>
      <w:proofErr w:type="spellStart"/>
      <w:r w:rsidR="00364B13">
        <w:rPr>
          <w:lang w:val="en-SG"/>
        </w:rPr>
        <w:t>E</w:t>
      </w:r>
      <w:proofErr w:type="spellEnd"/>
      <w:r w:rsidR="00364B13">
        <w:rPr>
          <w:lang w:val="en-SG"/>
        </w:rPr>
        <w:t xml:space="preserve"> also found himself a bit confused after reaching the end of the help page regarding what to do next and took a while to realise that he had to either tap the “Back” icon on the top left or one of the menu buttons at the bottom.</w:t>
      </w:r>
    </w:p>
    <w:p w14:paraId="3E24072F" w14:textId="33F7F6AC" w:rsidR="000327E6" w:rsidRPr="00D43F06" w:rsidRDefault="00CC56A4" w:rsidP="00CC56A4">
      <w:pPr>
        <w:pStyle w:val="Heading3"/>
        <w:rPr>
          <w:lang w:val="en-SG"/>
        </w:rPr>
      </w:pPr>
      <w:r>
        <w:rPr>
          <w:lang w:val="en-SG"/>
        </w:rPr>
        <w:lastRenderedPageBreak/>
        <w:t>Unaware of Community Sharing Implications</w:t>
      </w:r>
    </w:p>
    <w:p w14:paraId="04C77A9B" w14:textId="75F2ABF8" w:rsidR="001F5C63" w:rsidRDefault="00514B94" w:rsidP="008B0DEE">
      <w:pPr>
        <w:rPr>
          <w:lang w:val="en-SG"/>
        </w:rPr>
      </w:pPr>
      <w:proofErr w:type="spellStart"/>
      <w:r>
        <w:rPr>
          <w:lang w:val="en-SG"/>
        </w:rPr>
        <w:t>E</w:t>
      </w:r>
      <w:proofErr w:type="spellEnd"/>
      <w:r>
        <w:rPr>
          <w:lang w:val="en-SG"/>
        </w:rPr>
        <w:t xml:space="preserve"> also mentioned that elderly users may not be familiar with </w:t>
      </w:r>
      <w:r w:rsidR="000C3ECF">
        <w:rPr>
          <w:lang w:val="en-SG"/>
        </w:rPr>
        <w:t xml:space="preserve">the concept </w:t>
      </w:r>
      <w:r>
        <w:rPr>
          <w:lang w:val="en-SG"/>
        </w:rPr>
        <w:t xml:space="preserve">of </w:t>
      </w:r>
      <w:r w:rsidR="002322BC">
        <w:rPr>
          <w:lang w:val="en-SG"/>
        </w:rPr>
        <w:t>a</w:t>
      </w:r>
      <w:r>
        <w:rPr>
          <w:lang w:val="en-SG"/>
        </w:rPr>
        <w:t xml:space="preserve"> community, </w:t>
      </w:r>
      <w:r w:rsidR="00C066D5">
        <w:rPr>
          <w:lang w:val="en-SG"/>
        </w:rPr>
        <w:t xml:space="preserve">unaware </w:t>
      </w:r>
      <w:r>
        <w:rPr>
          <w:lang w:val="en-SG"/>
        </w:rPr>
        <w:t xml:space="preserve">that they are sharing their </w:t>
      </w:r>
      <w:r w:rsidR="001F5C63">
        <w:rPr>
          <w:lang w:val="en-SG"/>
        </w:rPr>
        <w:t xml:space="preserve">potentially private </w:t>
      </w:r>
      <w:r>
        <w:rPr>
          <w:lang w:val="en-SG"/>
        </w:rPr>
        <w:t xml:space="preserve">messages with other </w:t>
      </w:r>
      <w:r w:rsidR="001F5C63">
        <w:rPr>
          <w:lang w:val="en-SG"/>
        </w:rPr>
        <w:t xml:space="preserve">users in public. He mentioned that “they might not… have the intuition that… whatever they share can be seen and interacted with by other people”. Hence, this </w:t>
      </w:r>
      <w:r w:rsidR="00113295">
        <w:rPr>
          <w:lang w:val="en-SG"/>
        </w:rPr>
        <w:t>raises</w:t>
      </w:r>
      <w:r w:rsidR="001F5C63">
        <w:rPr>
          <w:lang w:val="en-SG"/>
        </w:rPr>
        <w:t xml:space="preserve"> some privacy concerns</w:t>
      </w:r>
      <w:r w:rsidR="006833D7">
        <w:rPr>
          <w:lang w:val="en-SG"/>
        </w:rPr>
        <w:t xml:space="preserve"> as </w:t>
      </w:r>
      <w:r w:rsidR="001F5C63">
        <w:rPr>
          <w:lang w:val="en-SG"/>
        </w:rPr>
        <w:t xml:space="preserve">the elderly may unknowingly share private information via the </w:t>
      </w:r>
      <w:r w:rsidR="00752562">
        <w:rPr>
          <w:lang w:val="en-SG"/>
        </w:rPr>
        <w:t>collaboration</w:t>
      </w:r>
      <w:r w:rsidR="001F5C63">
        <w:rPr>
          <w:lang w:val="en-SG"/>
        </w:rPr>
        <w:t xml:space="preserve"> feature which would be detrimental for them.</w:t>
      </w:r>
      <w:r w:rsidR="00AD03C4">
        <w:rPr>
          <w:lang w:val="en-SG"/>
        </w:rPr>
        <w:t xml:space="preserve"> </w:t>
      </w:r>
      <w:proofErr w:type="spellStart"/>
      <w:r w:rsidR="00AD03C4">
        <w:rPr>
          <w:lang w:val="en-SG"/>
        </w:rPr>
        <w:t>E</w:t>
      </w:r>
      <w:proofErr w:type="spellEnd"/>
      <w:r w:rsidR="00AD03C4">
        <w:rPr>
          <w:lang w:val="en-SG"/>
        </w:rPr>
        <w:t xml:space="preserve"> also questioned the effectiveness of the </w:t>
      </w:r>
      <w:r w:rsidR="00C438C4">
        <w:rPr>
          <w:lang w:val="en-SG"/>
        </w:rPr>
        <w:t>collaboration</w:t>
      </w:r>
      <w:r w:rsidR="00AD03C4">
        <w:rPr>
          <w:lang w:val="en-SG"/>
        </w:rPr>
        <w:t xml:space="preserve"> feature since the elderly would vote for each other as if the blind leading the blind.</w:t>
      </w:r>
    </w:p>
    <w:p w14:paraId="68BCFF96" w14:textId="3045C4BF" w:rsidR="000907FD" w:rsidRDefault="00A63958" w:rsidP="001F5C63">
      <w:pPr>
        <w:pStyle w:val="Heading3"/>
        <w:rPr>
          <w:lang w:val="en-SG"/>
        </w:rPr>
      </w:pPr>
      <w:r>
        <w:rPr>
          <w:lang w:val="en-SG"/>
        </w:rPr>
        <w:t>Abuse of Community Voting</w:t>
      </w:r>
    </w:p>
    <w:p w14:paraId="0F9E2962" w14:textId="4FF83A9F" w:rsidR="00A63958" w:rsidRDefault="00A63958" w:rsidP="00A63958">
      <w:pPr>
        <w:rPr>
          <w:lang w:val="en-SG"/>
        </w:rPr>
      </w:pPr>
      <w:r>
        <w:rPr>
          <w:lang w:val="en-SG"/>
        </w:rPr>
        <w:t xml:space="preserve">E raised an important note that </w:t>
      </w:r>
      <w:r w:rsidR="00437753">
        <w:rPr>
          <w:lang w:val="en-SG"/>
        </w:rPr>
        <w:t xml:space="preserve">if </w:t>
      </w:r>
      <w:r>
        <w:rPr>
          <w:lang w:val="en-SG"/>
        </w:rPr>
        <w:t xml:space="preserve">the community voting feature </w:t>
      </w:r>
      <w:r w:rsidR="00437753">
        <w:rPr>
          <w:lang w:val="en-SG"/>
        </w:rPr>
        <w:t xml:space="preserve">is “unregulated”, it </w:t>
      </w:r>
      <w:r>
        <w:rPr>
          <w:lang w:val="en-SG"/>
        </w:rPr>
        <w:t xml:space="preserve">could be abused by users with malicious intent </w:t>
      </w:r>
      <w:r w:rsidR="002D1A79">
        <w:rPr>
          <w:lang w:val="en-SG"/>
        </w:rPr>
        <w:t xml:space="preserve">who may vote spam messages to be not spam and vice versa. If a sizeable number of malicious users – or programmed bots – uses the application to vote spam messages as not spam, this </w:t>
      </w:r>
      <w:r w:rsidR="00296A6C">
        <w:rPr>
          <w:lang w:val="en-SG"/>
        </w:rPr>
        <w:t>is “dangerous” for</w:t>
      </w:r>
      <w:r w:rsidR="002D1A79">
        <w:rPr>
          <w:lang w:val="en-SG"/>
        </w:rPr>
        <w:t xml:space="preserve"> the elderly </w:t>
      </w:r>
      <w:r w:rsidR="00296A6C">
        <w:rPr>
          <w:lang w:val="en-SG"/>
        </w:rPr>
        <w:t xml:space="preserve">users </w:t>
      </w:r>
      <w:r w:rsidR="002D1A79">
        <w:rPr>
          <w:lang w:val="en-SG"/>
        </w:rPr>
        <w:t>who may end up having their spam message identified as “Not Spam” by the application.</w:t>
      </w:r>
    </w:p>
    <w:p w14:paraId="793B0907" w14:textId="4314FD01" w:rsidR="0042778B" w:rsidRDefault="0042778B" w:rsidP="0042778B">
      <w:pPr>
        <w:pStyle w:val="Heading3"/>
        <w:rPr>
          <w:lang w:val="en-SG"/>
        </w:rPr>
      </w:pPr>
      <w:r>
        <w:rPr>
          <w:lang w:val="en-SG"/>
        </w:rPr>
        <w:t xml:space="preserve">Archives Card </w:t>
      </w:r>
      <w:r w:rsidR="001F5D12">
        <w:rPr>
          <w:lang w:val="en-SG"/>
        </w:rPr>
        <w:t>Layout</w:t>
      </w:r>
    </w:p>
    <w:p w14:paraId="4B750207" w14:textId="53B7B205" w:rsidR="001F5D12" w:rsidRDefault="0042778B" w:rsidP="0042778B">
      <w:pPr>
        <w:rPr>
          <w:lang w:val="en-SG"/>
        </w:rPr>
      </w:pPr>
      <w:proofErr w:type="spellStart"/>
      <w:r>
        <w:rPr>
          <w:lang w:val="en-SG"/>
        </w:rPr>
        <w:t>E</w:t>
      </w:r>
      <w:proofErr w:type="spellEnd"/>
      <w:r>
        <w:rPr>
          <w:lang w:val="en-SG"/>
        </w:rPr>
        <w:t xml:space="preserve"> noted that the word “Archives” may be misleading as the word implies that all the messages there are “already complete</w:t>
      </w:r>
      <w:r w:rsidR="000422F7">
        <w:rPr>
          <w:lang w:val="en-SG"/>
        </w:rPr>
        <w:t>d</w:t>
      </w:r>
      <w:r>
        <w:rPr>
          <w:lang w:val="en-SG"/>
        </w:rPr>
        <w:t>”</w:t>
      </w:r>
      <w:r w:rsidR="000422F7">
        <w:rPr>
          <w:lang w:val="en-SG"/>
        </w:rPr>
        <w:t xml:space="preserve"> or “shelved”</w:t>
      </w:r>
      <w:r>
        <w:rPr>
          <w:lang w:val="en-SG"/>
        </w:rPr>
        <w:t>, but there are messages pending verification as well</w:t>
      </w:r>
      <w:r w:rsidR="00115720">
        <w:rPr>
          <w:lang w:val="en-SG"/>
        </w:rPr>
        <w:t>, revealing a mismatch between the system and the real world.</w:t>
      </w:r>
    </w:p>
    <w:p w14:paraId="6F1C98CF" w14:textId="77777777" w:rsidR="00AE17FD" w:rsidRDefault="001F5D12" w:rsidP="0042778B">
      <w:pPr>
        <w:rPr>
          <w:lang w:val="en-SG"/>
        </w:rPr>
      </w:pPr>
      <w:r>
        <w:rPr>
          <w:lang w:val="en-SG"/>
        </w:rPr>
        <w:t xml:space="preserve">Furthermore, E </w:t>
      </w:r>
      <w:r w:rsidR="003E0B07">
        <w:rPr>
          <w:lang w:val="en-SG"/>
        </w:rPr>
        <w:t>mentioned that the card layout used might become an issue if there are too many messages, saying that “if (there are) too many cards, scrolling left and right might not be the most ideal”.</w:t>
      </w:r>
    </w:p>
    <w:p w14:paraId="49355603" w14:textId="20EC5C62" w:rsidR="001F5D12" w:rsidRDefault="00AE17FD" w:rsidP="00AE17FD">
      <w:pPr>
        <w:pStyle w:val="Heading3"/>
        <w:rPr>
          <w:lang w:val="en-SG"/>
        </w:rPr>
      </w:pPr>
      <w:r>
        <w:rPr>
          <w:lang w:val="en-SG"/>
        </w:rPr>
        <w:lastRenderedPageBreak/>
        <w:t>Unclear Font Size Affordance</w:t>
      </w:r>
    </w:p>
    <w:p w14:paraId="26A0F1EC" w14:textId="282C9BCD" w:rsidR="00F202CA" w:rsidRDefault="00F202CA" w:rsidP="00F202CA">
      <w:pPr>
        <w:rPr>
          <w:lang w:val="en-SG"/>
        </w:rPr>
      </w:pPr>
      <w:r>
        <w:rPr>
          <w:lang w:val="en-SG"/>
        </w:rPr>
        <w:t>While E had no issues finding the Settings menu to change the font size, he mentioned that elderly users unfamiliar with mobile application conventions may not know what’s inside the settings menu and thus may not know that they can change the font size there.</w:t>
      </w:r>
      <w:r w:rsidR="007C390B">
        <w:rPr>
          <w:lang w:val="en-SG"/>
        </w:rPr>
        <w:t xml:space="preserve"> Hence, he suggested that the elderly users be made aware</w:t>
      </w:r>
      <w:r w:rsidR="00AF7367">
        <w:rPr>
          <w:lang w:val="en-SG"/>
        </w:rPr>
        <w:t xml:space="preserve"> upon first using the application</w:t>
      </w:r>
      <w:r w:rsidR="007C390B">
        <w:rPr>
          <w:lang w:val="en-SG"/>
        </w:rPr>
        <w:t>.</w:t>
      </w:r>
    </w:p>
    <w:p w14:paraId="5261C0CB" w14:textId="0D5CB87A" w:rsidR="00943EBF" w:rsidRDefault="00943EBF" w:rsidP="00943EBF">
      <w:pPr>
        <w:pStyle w:val="Heading3"/>
        <w:rPr>
          <w:lang w:val="en-SG"/>
        </w:rPr>
      </w:pPr>
      <w:r>
        <w:rPr>
          <w:lang w:val="en-SG"/>
        </w:rPr>
        <w:t>No Language Setting During Onboarding</w:t>
      </w:r>
    </w:p>
    <w:p w14:paraId="391DDDFD" w14:textId="4F0B5CE8" w:rsidR="00943EBF" w:rsidRDefault="00625ABA" w:rsidP="00943EBF">
      <w:pPr>
        <w:rPr>
          <w:lang w:val="en-SG"/>
        </w:rPr>
      </w:pPr>
      <w:r>
        <w:rPr>
          <w:lang w:val="en-SG"/>
        </w:rPr>
        <w:t xml:space="preserve">While E appreciated </w:t>
      </w:r>
      <w:r w:rsidR="00D56C99">
        <w:rPr>
          <w:lang w:val="en-SG"/>
        </w:rPr>
        <w:t xml:space="preserve">that there was the ability to change the font size during the onboarding, something similar was not available for languages. Hence, non-English speaking users may struggle through the onboarding and may not even be able to find the </w:t>
      </w:r>
      <w:r w:rsidR="00B645B0">
        <w:rPr>
          <w:lang w:val="en-SG"/>
        </w:rPr>
        <w:t>settings</w:t>
      </w:r>
      <w:r w:rsidR="00D56C99">
        <w:rPr>
          <w:lang w:val="en-SG"/>
        </w:rPr>
        <w:t xml:space="preserve"> </w:t>
      </w:r>
      <w:r w:rsidR="00B645B0">
        <w:rPr>
          <w:lang w:val="en-SG"/>
        </w:rPr>
        <w:t xml:space="preserve">menu </w:t>
      </w:r>
      <w:r w:rsidR="00D56C99">
        <w:rPr>
          <w:lang w:val="en-SG"/>
        </w:rPr>
        <w:t xml:space="preserve">after </w:t>
      </w:r>
      <w:r w:rsidR="003A657D">
        <w:rPr>
          <w:lang w:val="en-SG"/>
        </w:rPr>
        <w:t>changing</w:t>
      </w:r>
      <w:r w:rsidR="00D56C99">
        <w:rPr>
          <w:lang w:val="en-SG"/>
        </w:rPr>
        <w:t xml:space="preserve"> the language.</w:t>
      </w:r>
    </w:p>
    <w:p w14:paraId="66D7A2E0" w14:textId="537296C5" w:rsidR="00AD3F2D" w:rsidRDefault="00AD3F2D" w:rsidP="00AD3F2D">
      <w:pPr>
        <w:pStyle w:val="Heading3"/>
        <w:rPr>
          <w:lang w:val="en-SG"/>
        </w:rPr>
      </w:pPr>
      <w:r>
        <w:rPr>
          <w:lang w:val="en-SG"/>
        </w:rPr>
        <w:t>Colours for the Menu Icons</w:t>
      </w:r>
    </w:p>
    <w:p w14:paraId="6E0EF17C" w14:textId="0C87717D" w:rsidR="00AD3F2D" w:rsidRPr="00AD3F2D" w:rsidRDefault="00AD3F2D" w:rsidP="00AD3F2D">
      <w:pPr>
        <w:rPr>
          <w:lang w:val="en-SG"/>
        </w:rPr>
      </w:pPr>
      <w:proofErr w:type="spellStart"/>
      <w:r>
        <w:rPr>
          <w:lang w:val="en-SG"/>
        </w:rPr>
        <w:t>E</w:t>
      </w:r>
      <w:proofErr w:type="spellEnd"/>
      <w:r>
        <w:rPr>
          <w:lang w:val="en-SG"/>
        </w:rPr>
        <w:t xml:space="preserve"> noted that switching across the application’s pages was “not… so obvious” due to the monochrome colour scheme of the bottom menu</w:t>
      </w:r>
      <w:r w:rsidR="00BD74D2">
        <w:rPr>
          <w:lang w:val="en-SG"/>
        </w:rPr>
        <w:t>, especially for “people with not so good eyes” like the elderly. He suggested using “more colours” to help differentiate the current screen icon from the other icons,</w:t>
      </w:r>
      <w:r w:rsidR="000E39F1">
        <w:rPr>
          <w:lang w:val="en-SG"/>
        </w:rPr>
        <w:t xml:space="preserve"> and possibly colouring the entire box instead.</w:t>
      </w:r>
    </w:p>
    <w:p w14:paraId="6EE40FB7" w14:textId="3F41D4B4" w:rsidR="001461D5" w:rsidRDefault="001461D5" w:rsidP="001461D5">
      <w:pPr>
        <w:pStyle w:val="Heading1"/>
        <w:rPr>
          <w:lang w:val="en-SG"/>
        </w:rPr>
      </w:pPr>
      <w:r>
        <w:rPr>
          <w:lang w:val="en-SG"/>
        </w:rPr>
        <w:t>Refined Mid-Fi Prototype</w:t>
      </w:r>
    </w:p>
    <w:p w14:paraId="5B89D68E" w14:textId="7F0BD6CF" w:rsidR="001461D5" w:rsidRDefault="001461D5" w:rsidP="001461D5">
      <w:pPr>
        <w:rPr>
          <w:lang w:val="en-SG"/>
        </w:rPr>
      </w:pPr>
      <w:r>
        <w:rPr>
          <w:lang w:val="en-SG"/>
        </w:rPr>
        <w:t>Based on the mid-fi user testing findings, the following changes were made to the mid-fi prototype</w:t>
      </w:r>
      <w:r w:rsidR="00FA02A6">
        <w:rPr>
          <w:lang w:val="en-SG"/>
        </w:rPr>
        <w:t xml:space="preserve">. The refined mid-fi prototype can </w:t>
      </w:r>
      <w:r w:rsidR="000A7612">
        <w:rPr>
          <w:lang w:val="en-SG"/>
        </w:rPr>
        <w:t xml:space="preserve">be found </w:t>
      </w:r>
      <w:r w:rsidR="0072761D">
        <w:rPr>
          <w:lang w:val="en-SG"/>
        </w:rPr>
        <w:t xml:space="preserve">here: </w:t>
      </w:r>
      <w:hyperlink r:id="rId14" w:history="1">
        <w:r w:rsidR="0072761D" w:rsidRPr="0072761D">
          <w:rPr>
            <w:rStyle w:val="Hyperlink"/>
            <w:lang w:val="en-SG"/>
          </w:rPr>
          <w:t>Refined Mid-Fi Prototype</w:t>
        </w:r>
      </w:hyperlink>
      <w:r w:rsidR="00B90B5F">
        <w:rPr>
          <w:lang w:val="en-SG"/>
        </w:rPr>
        <w:t>.</w:t>
      </w:r>
    </w:p>
    <w:p w14:paraId="495E650C" w14:textId="1BCF7C65" w:rsidR="001461D5" w:rsidRDefault="001461D5" w:rsidP="001461D5">
      <w:pPr>
        <w:pStyle w:val="Heading2"/>
        <w:rPr>
          <w:lang w:val="en-SG"/>
        </w:rPr>
      </w:pPr>
      <w:r>
        <w:rPr>
          <w:lang w:val="en-SG"/>
        </w:rPr>
        <w:t>Change from “</w:t>
      </w:r>
      <w:r w:rsidR="001D3DF4">
        <w:rPr>
          <w:lang w:val="en-SG"/>
        </w:rPr>
        <w:t>Collaboration</w:t>
      </w:r>
      <w:r>
        <w:rPr>
          <w:lang w:val="en-SG"/>
        </w:rPr>
        <w:t>” to “Learn” feature</w:t>
      </w:r>
    </w:p>
    <w:p w14:paraId="6E0E6315" w14:textId="4DD5A44D" w:rsidR="00F07D3C" w:rsidRDefault="001461D5" w:rsidP="001461D5">
      <w:pPr>
        <w:rPr>
          <w:lang w:val="en-SG"/>
        </w:rPr>
      </w:pPr>
      <w:r>
        <w:rPr>
          <w:lang w:val="en-SG"/>
        </w:rPr>
        <w:t xml:space="preserve">Noting the privacy issues </w:t>
      </w:r>
      <w:r w:rsidR="003A657D">
        <w:rPr>
          <w:lang w:val="en-SG"/>
        </w:rPr>
        <w:t xml:space="preserve">surrounding </w:t>
      </w:r>
      <w:r w:rsidR="00DA210E">
        <w:rPr>
          <w:lang w:val="en-SG"/>
        </w:rPr>
        <w:t xml:space="preserve">the </w:t>
      </w:r>
      <w:r w:rsidR="001D3DF4">
        <w:rPr>
          <w:lang w:val="en-SG"/>
        </w:rPr>
        <w:t>collaboration</w:t>
      </w:r>
      <w:r w:rsidR="00DA210E">
        <w:rPr>
          <w:lang w:val="en-SG"/>
        </w:rPr>
        <w:t xml:space="preserve"> feature</w:t>
      </w:r>
      <w:r w:rsidR="003A657D">
        <w:rPr>
          <w:lang w:val="en-SG"/>
        </w:rPr>
        <w:t xml:space="preserve"> and its susceptibility to </w:t>
      </w:r>
      <w:r w:rsidR="00BC4870">
        <w:rPr>
          <w:lang w:val="en-SG"/>
        </w:rPr>
        <w:t xml:space="preserve">harmful </w:t>
      </w:r>
      <w:r w:rsidR="003A657D">
        <w:rPr>
          <w:lang w:val="en-SG"/>
        </w:rPr>
        <w:t>abuse</w:t>
      </w:r>
      <w:r w:rsidR="00DA210E">
        <w:rPr>
          <w:lang w:val="en-SG"/>
        </w:rPr>
        <w:t>, the feature has been instead changed into a gamified learning feature</w:t>
      </w:r>
      <w:r w:rsidR="0072042B">
        <w:rPr>
          <w:lang w:val="en-SG"/>
        </w:rPr>
        <w:t xml:space="preserve">. Each day, </w:t>
      </w:r>
      <w:r w:rsidR="00B13EC3">
        <w:rPr>
          <w:lang w:val="en-SG"/>
        </w:rPr>
        <w:t xml:space="preserve">five </w:t>
      </w:r>
      <w:r w:rsidR="000A7612">
        <w:rPr>
          <w:lang w:val="en-SG"/>
        </w:rPr>
        <w:t>“spam”</w:t>
      </w:r>
      <w:r w:rsidR="00DA210E">
        <w:rPr>
          <w:lang w:val="en-SG"/>
        </w:rPr>
        <w:t xml:space="preserve"> and</w:t>
      </w:r>
      <w:r w:rsidR="00B13EC3">
        <w:rPr>
          <w:lang w:val="en-SG"/>
        </w:rPr>
        <w:t>/or</w:t>
      </w:r>
      <w:r w:rsidR="00DA210E">
        <w:rPr>
          <w:lang w:val="en-SG"/>
        </w:rPr>
        <w:t xml:space="preserve"> </w:t>
      </w:r>
      <w:r w:rsidR="000A7612">
        <w:rPr>
          <w:lang w:val="en-SG"/>
        </w:rPr>
        <w:t>“</w:t>
      </w:r>
      <w:r w:rsidR="00DA210E">
        <w:rPr>
          <w:lang w:val="en-SG"/>
        </w:rPr>
        <w:t>non-spam</w:t>
      </w:r>
      <w:r w:rsidR="000A7612">
        <w:rPr>
          <w:lang w:val="en-SG"/>
        </w:rPr>
        <w:t>”</w:t>
      </w:r>
      <w:r w:rsidR="00DA210E">
        <w:rPr>
          <w:lang w:val="en-SG"/>
        </w:rPr>
        <w:t xml:space="preserve"> messages</w:t>
      </w:r>
      <w:r w:rsidR="0072042B">
        <w:rPr>
          <w:lang w:val="en-SG"/>
        </w:rPr>
        <w:t xml:space="preserve"> from the database that do not contain any private data will be featured on the Collaboration feature</w:t>
      </w:r>
      <w:r w:rsidR="002C0B7D">
        <w:rPr>
          <w:lang w:val="en-SG"/>
        </w:rPr>
        <w:t xml:space="preserve">. Users will be able to access the “Learn” page to try </w:t>
      </w:r>
      <w:r w:rsidR="002C0B7D">
        <w:rPr>
          <w:lang w:val="en-SG"/>
        </w:rPr>
        <w:lastRenderedPageBreak/>
        <w:t xml:space="preserve">their hand out at identifying </w:t>
      </w:r>
      <w:r w:rsidR="00884B92">
        <w:rPr>
          <w:lang w:val="en-SG"/>
        </w:rPr>
        <w:t xml:space="preserve">these </w:t>
      </w:r>
      <w:r w:rsidR="002C0B7D">
        <w:rPr>
          <w:lang w:val="en-SG"/>
        </w:rPr>
        <w:t>spam messages</w:t>
      </w:r>
      <w:r w:rsidR="00884B92">
        <w:rPr>
          <w:lang w:val="en-SG"/>
        </w:rPr>
        <w:t xml:space="preserve">. This feature aims to facilitate learning among the elderly, which supports S’ view that education is most important for the elderly when tackling spam messages. </w:t>
      </w:r>
      <w:r w:rsidR="00073197">
        <w:rPr>
          <w:lang w:val="en-SG"/>
        </w:rPr>
        <w:t>Like</w:t>
      </w:r>
      <w:r w:rsidR="00884B92">
        <w:rPr>
          <w:lang w:val="en-SG"/>
        </w:rPr>
        <w:t xml:space="preserve"> the collaboration feature, for each correct answer, the elderly will be able to gain experience points to rank up, an incentive to use the “Learn” feature.</w:t>
      </w:r>
      <w:r w:rsidR="00073197">
        <w:rPr>
          <w:lang w:val="en-SG"/>
        </w:rPr>
        <w:t xml:space="preserve"> </w:t>
      </w:r>
      <w:r w:rsidR="00B13EC3">
        <w:rPr>
          <w:lang w:val="en-SG"/>
        </w:rPr>
        <w:t xml:space="preserve">Having the messages </w:t>
      </w:r>
      <w:r w:rsidR="006A0745">
        <w:rPr>
          <w:lang w:val="en-SG"/>
        </w:rPr>
        <w:t>released</w:t>
      </w:r>
      <w:r w:rsidR="00B13EC3">
        <w:rPr>
          <w:lang w:val="en-SG"/>
        </w:rPr>
        <w:t xml:space="preserve"> daily encourages long-term learning by encouraging users to practice identify</w:t>
      </w:r>
      <w:r w:rsidR="00E54A58">
        <w:rPr>
          <w:lang w:val="en-SG"/>
        </w:rPr>
        <w:t>ing</w:t>
      </w:r>
      <w:r w:rsidR="00B13EC3">
        <w:rPr>
          <w:lang w:val="en-SG"/>
        </w:rPr>
        <w:t xml:space="preserve"> applications over many days and not just in one sitting</w:t>
      </w:r>
      <w:r w:rsidR="00E11073">
        <w:rPr>
          <w:lang w:val="en-SG"/>
        </w:rPr>
        <w:t>.</w:t>
      </w:r>
      <w:r w:rsidR="00B13EC3">
        <w:rPr>
          <w:lang w:val="en-SG"/>
        </w:rPr>
        <w:t xml:space="preserve"> </w:t>
      </w:r>
      <w:r w:rsidR="00073197">
        <w:rPr>
          <w:lang w:val="en-SG"/>
        </w:rPr>
        <w:t>By educating the elderly with this feature to help them recognise spam messages, they may then be less susceptible to scams from such messages.</w:t>
      </w:r>
    </w:p>
    <w:p w14:paraId="76A49CB9" w14:textId="00DE4355" w:rsidR="00E11073" w:rsidRDefault="00E11073" w:rsidP="001461D5">
      <w:pPr>
        <w:rPr>
          <w:lang w:val="en-SG"/>
        </w:rPr>
      </w:pPr>
      <w:r>
        <w:rPr>
          <w:lang w:val="en-SG"/>
        </w:rPr>
        <w:t xml:space="preserve">This time, to encourage users to try out the “Learn” feature even if they may get some answers wrong, wrong answers will give users 1 XP while correct answers will give 3 XP. Hence, either way, users will be able to make progress to </w:t>
      </w:r>
      <w:r w:rsidR="001664E6">
        <w:rPr>
          <w:lang w:val="en-SG"/>
        </w:rPr>
        <w:t>ranking up.</w:t>
      </w:r>
    </w:p>
    <w:p w14:paraId="6194E897" w14:textId="468BDB6B" w:rsidR="00214B53" w:rsidRDefault="00214B53" w:rsidP="001461D5">
      <w:pPr>
        <w:rPr>
          <w:lang w:val="en-SG"/>
        </w:rPr>
      </w:pPr>
      <w:r>
        <w:rPr>
          <w:lang w:val="en-SG"/>
        </w:rPr>
        <w:t>Now, if the algorithm is unable to detect whether the message is spam or not, it will be sent to an internal team for verification. This team could potentially be in partnership with the Singapore Police Force to share information about spam messages and help to identify them as well.</w:t>
      </w:r>
    </w:p>
    <w:p w14:paraId="4D8FCDD2" w14:textId="37D23BDF" w:rsidR="001461D5" w:rsidRDefault="0031750F" w:rsidP="00F07D3C">
      <w:pPr>
        <w:pStyle w:val="Heading2"/>
        <w:rPr>
          <w:lang w:val="en-SG"/>
        </w:rPr>
      </w:pPr>
      <w:r>
        <w:rPr>
          <w:lang w:val="en-SG"/>
        </w:rPr>
        <w:t>Language Setting for Onboarding</w:t>
      </w:r>
    </w:p>
    <w:p w14:paraId="02A544E4" w14:textId="6E3F974E" w:rsidR="0031750F" w:rsidRDefault="0031750F" w:rsidP="0031750F">
      <w:pPr>
        <w:rPr>
          <w:lang w:val="en-SG"/>
        </w:rPr>
      </w:pPr>
      <w:r>
        <w:rPr>
          <w:lang w:val="en-SG"/>
        </w:rPr>
        <w:t>Users are now prompted to select their language before adjusting their font size during the onboarding process, allowing them to navigate through the onboarding and the application in their preferred language.</w:t>
      </w:r>
    </w:p>
    <w:p w14:paraId="189C72F7" w14:textId="19F35183" w:rsidR="0031750F" w:rsidRDefault="0031750F" w:rsidP="0031750F">
      <w:pPr>
        <w:pStyle w:val="Heading2"/>
        <w:rPr>
          <w:lang w:val="en-SG"/>
        </w:rPr>
      </w:pPr>
      <w:r>
        <w:rPr>
          <w:lang w:val="en-SG"/>
        </w:rPr>
        <w:t>Reminder for Settings Affordances</w:t>
      </w:r>
    </w:p>
    <w:p w14:paraId="268AC092" w14:textId="63A07B29" w:rsidR="0031750F" w:rsidRDefault="0031750F" w:rsidP="0031750F">
      <w:pPr>
        <w:rPr>
          <w:lang w:val="en-SG"/>
        </w:rPr>
      </w:pPr>
      <w:r>
        <w:rPr>
          <w:lang w:val="en-SG"/>
        </w:rPr>
        <w:t>After adjusting their language and font size, users are informed by a screen that they can change them again in the future via the settings menu</w:t>
      </w:r>
      <w:r w:rsidR="003D2FBE">
        <w:rPr>
          <w:lang w:val="en-SG"/>
        </w:rPr>
        <w:t>, accompanied by a screenshot so they know where to find the menu.</w:t>
      </w:r>
    </w:p>
    <w:p w14:paraId="6B9C8168" w14:textId="2BA07125" w:rsidR="0031750F" w:rsidRDefault="000E4BBC" w:rsidP="003D2FBE">
      <w:pPr>
        <w:pStyle w:val="Heading2"/>
        <w:rPr>
          <w:lang w:val="en-SG"/>
        </w:rPr>
      </w:pPr>
      <w:r>
        <w:rPr>
          <w:lang w:val="en-SG"/>
        </w:rPr>
        <w:lastRenderedPageBreak/>
        <w:t xml:space="preserve">Archives Layout </w:t>
      </w:r>
      <w:r w:rsidR="009C084E">
        <w:rPr>
          <w:lang w:val="en-SG"/>
        </w:rPr>
        <w:t>and Name Change</w:t>
      </w:r>
    </w:p>
    <w:p w14:paraId="6BAB8189" w14:textId="306B666E" w:rsidR="007B75DD" w:rsidRDefault="009C084E" w:rsidP="000E4BBC">
      <w:pPr>
        <w:rPr>
          <w:lang w:val="en-SG"/>
        </w:rPr>
      </w:pPr>
      <w:r>
        <w:rPr>
          <w:lang w:val="en-SG"/>
        </w:rPr>
        <w:t>To avoid confusing users, “Archives” has been changed to “Collection”</w:t>
      </w:r>
      <w:r w:rsidR="00BC6EFF">
        <w:rPr>
          <w:lang w:val="en-SG"/>
        </w:rPr>
        <w:t xml:space="preserve"> to indicate a collection of the users’ messages, including </w:t>
      </w:r>
      <w:r w:rsidR="003B2BBA">
        <w:rPr>
          <w:lang w:val="en-SG"/>
        </w:rPr>
        <w:t>pending messages. Furthermore, the archives card layout has been revamped to be sorted by</w:t>
      </w:r>
      <w:r w:rsidR="006852DD">
        <w:rPr>
          <w:lang w:val="en-SG"/>
        </w:rPr>
        <w:t xml:space="preserve"> month in a vertical order combined with the horizontal scrolling. This was done considering that users will unlikely receive excessive amounts of spam messages</w:t>
      </w:r>
      <w:r w:rsidR="004E7C1B">
        <w:rPr>
          <w:lang w:val="en-SG"/>
        </w:rPr>
        <w:t xml:space="preserve"> within</w:t>
      </w:r>
      <w:r w:rsidR="006852DD">
        <w:rPr>
          <w:lang w:val="en-SG"/>
        </w:rPr>
        <w:t xml:space="preserve"> a month</w:t>
      </w:r>
      <w:r w:rsidR="00AC6430">
        <w:rPr>
          <w:lang w:val="en-SG"/>
        </w:rPr>
        <w:t>, noting how</w:t>
      </w:r>
      <w:r w:rsidR="00D37ABC">
        <w:rPr>
          <w:lang w:val="en-SG"/>
        </w:rPr>
        <w:t xml:space="preserve"> </w:t>
      </w:r>
      <w:r w:rsidR="00AC6430">
        <w:rPr>
          <w:lang w:val="en-SG"/>
        </w:rPr>
        <w:t>users like D only receive them 2-3 times a month.</w:t>
      </w:r>
    </w:p>
    <w:p w14:paraId="26AB36C5" w14:textId="46C8D839" w:rsidR="000E4BBC" w:rsidRDefault="0045531A" w:rsidP="00AC6430">
      <w:pPr>
        <w:pStyle w:val="Heading2"/>
        <w:rPr>
          <w:lang w:val="en-SG"/>
        </w:rPr>
      </w:pPr>
      <w:r>
        <w:rPr>
          <w:lang w:val="en-SG"/>
        </w:rPr>
        <w:t>Help Screens Layout to Page</w:t>
      </w:r>
    </w:p>
    <w:p w14:paraId="221BDF3F" w14:textId="585D93AF" w:rsidR="0045531A" w:rsidRDefault="0045531A" w:rsidP="0045531A">
      <w:pPr>
        <w:rPr>
          <w:lang w:val="en-SG"/>
        </w:rPr>
      </w:pPr>
      <w:r>
        <w:rPr>
          <w:lang w:val="en-SG"/>
        </w:rPr>
        <w:t>Instead of having the help screens on a scrolling, to help elderly users keep track of which step they are at when they toggle between their messaging application and the spam checker application, the steps are now sorted by pages. Furthermore, at the end of the pages, there will be a “Done” button which brings them back to the application’s main screens to prevent users from getting lost</w:t>
      </w:r>
      <w:r w:rsidR="00F718F3">
        <w:rPr>
          <w:lang w:val="en-SG"/>
        </w:rPr>
        <w:t xml:space="preserve">, not knowing how to get back </w:t>
      </w:r>
      <w:r w:rsidR="00692A6F">
        <w:rPr>
          <w:lang w:val="en-SG"/>
        </w:rPr>
        <w:t>after completing their task.</w:t>
      </w:r>
    </w:p>
    <w:p w14:paraId="18F77DB6" w14:textId="7A0F7F81" w:rsidR="00F43D88" w:rsidRDefault="00F43D88" w:rsidP="00F43D88">
      <w:pPr>
        <w:pStyle w:val="Heading2"/>
        <w:rPr>
          <w:lang w:val="en-SG"/>
        </w:rPr>
      </w:pPr>
      <w:r>
        <w:rPr>
          <w:lang w:val="en-SG"/>
        </w:rPr>
        <w:t>Coloured Menu Icons</w:t>
      </w:r>
    </w:p>
    <w:p w14:paraId="3F9B7020" w14:textId="7F335073" w:rsidR="00F43D88" w:rsidRPr="00F43D88" w:rsidRDefault="00F43D88" w:rsidP="00F43D88">
      <w:pPr>
        <w:rPr>
          <w:lang w:val="en-SG"/>
        </w:rPr>
      </w:pPr>
      <w:r>
        <w:rPr>
          <w:lang w:val="en-SG"/>
        </w:rPr>
        <w:t xml:space="preserve">When on a page, the respective menu icon at the bottom will now be highlighted in blue, making it clearer that it is the current page being accessed. </w:t>
      </w:r>
      <w:r w:rsidR="007620C3">
        <w:rPr>
          <w:lang w:val="en-SG"/>
        </w:rPr>
        <w:t>An indicator line has also been added to let the elderly know which menu they are on.</w:t>
      </w:r>
    </w:p>
    <w:p w14:paraId="76771368" w14:textId="04403224" w:rsidR="002F2827" w:rsidRDefault="002F2827" w:rsidP="002F2827">
      <w:pPr>
        <w:pStyle w:val="Heading1"/>
        <w:rPr>
          <w:lang w:val="en-SG"/>
        </w:rPr>
      </w:pPr>
      <w:r>
        <w:rPr>
          <w:lang w:val="en-SG"/>
        </w:rPr>
        <w:t>Heuristic Evaluation</w:t>
      </w:r>
    </w:p>
    <w:p w14:paraId="0EEE6C56" w14:textId="7930B4D1" w:rsidR="0037057E" w:rsidRDefault="00D5205C" w:rsidP="0037057E">
      <w:pPr>
        <w:rPr>
          <w:lang w:val="en-SG"/>
        </w:rPr>
      </w:pPr>
      <w:r>
        <w:rPr>
          <w:lang w:val="en-SG"/>
        </w:rPr>
        <w:t xml:space="preserve">A heuristic evaluation of the </w:t>
      </w:r>
      <w:r w:rsidR="00E41AAA">
        <w:rPr>
          <w:lang w:val="en-SG"/>
        </w:rPr>
        <w:t xml:space="preserve">refined </w:t>
      </w:r>
      <w:r>
        <w:rPr>
          <w:lang w:val="en-SG"/>
        </w:rPr>
        <w:t>mid-fi prototype was</w:t>
      </w:r>
      <w:r w:rsidR="00DC5322">
        <w:rPr>
          <w:lang w:val="en-SG"/>
        </w:rPr>
        <w:t xml:space="preserve"> </w:t>
      </w:r>
      <w:r>
        <w:rPr>
          <w:lang w:val="en-SG"/>
        </w:rPr>
        <w:t>conducted using Jakob Nielsen’s 10 usability heuristics</w:t>
      </w:r>
      <w:r w:rsidR="009248F6">
        <w:rPr>
          <w:lang w:val="en-SG"/>
        </w:rPr>
        <w:t xml:space="preserve"> for user interface design (Nielsen, </w:t>
      </w:r>
      <w:r w:rsidR="00C445E5">
        <w:rPr>
          <w:lang w:val="en-SG"/>
        </w:rPr>
        <w:t>2020</w:t>
      </w:r>
      <w:r w:rsidR="009248F6">
        <w:rPr>
          <w:lang w:val="en-SG"/>
        </w:rPr>
        <w:t>)</w:t>
      </w:r>
      <w:r w:rsidR="00E11E5E">
        <w:rPr>
          <w:lang w:val="en-SG"/>
        </w:rPr>
        <w:t>, first published in 1994 but recently updated</w:t>
      </w:r>
      <w:r w:rsidR="00F26FDB">
        <w:rPr>
          <w:lang w:val="en-SG"/>
        </w:rPr>
        <w:t xml:space="preserve"> (see Table 6)</w:t>
      </w:r>
      <w:r>
        <w:rPr>
          <w:lang w:val="en-SG"/>
        </w:rPr>
        <w:t>.</w:t>
      </w:r>
    </w:p>
    <w:p w14:paraId="32BD94B5" w14:textId="5DEF37D2" w:rsidR="00F26FDB" w:rsidRDefault="00F26FDB" w:rsidP="00F26FDB">
      <w:pPr>
        <w:pStyle w:val="Caption"/>
        <w:keepNext/>
      </w:pPr>
      <w:r>
        <w:t xml:space="preserve">Table </w:t>
      </w:r>
      <w:fldSimple w:instr=" SEQ Table \* ARABIC ">
        <w:r>
          <w:rPr>
            <w:noProof/>
          </w:rPr>
          <w:t>6</w:t>
        </w:r>
      </w:fldSimple>
      <w:r>
        <w:t>: Jakob Nielsen's 10 usability heuristics (Nielsen, 2020).</w:t>
      </w:r>
    </w:p>
    <w:tbl>
      <w:tblPr>
        <w:tblStyle w:val="APAReport"/>
        <w:tblW w:w="0" w:type="auto"/>
        <w:tblLook w:val="04A0" w:firstRow="1" w:lastRow="0" w:firstColumn="1" w:lastColumn="0" w:noHBand="0" w:noVBand="1"/>
      </w:tblPr>
      <w:tblGrid>
        <w:gridCol w:w="570"/>
        <w:gridCol w:w="8790"/>
      </w:tblGrid>
      <w:tr w:rsidR="00A05018" w14:paraId="7F53B78D" w14:textId="77777777" w:rsidTr="00A05018">
        <w:trPr>
          <w:cnfStyle w:val="100000000000" w:firstRow="1" w:lastRow="0" w:firstColumn="0" w:lastColumn="0" w:oddVBand="0" w:evenVBand="0" w:oddHBand="0" w:evenHBand="0" w:firstRowFirstColumn="0" w:firstRowLastColumn="0" w:lastRowFirstColumn="0" w:lastRowLastColumn="0"/>
        </w:trPr>
        <w:tc>
          <w:tcPr>
            <w:tcW w:w="570" w:type="dxa"/>
          </w:tcPr>
          <w:p w14:paraId="63ADE576" w14:textId="3FECD276" w:rsidR="00A05018" w:rsidRDefault="00A05018" w:rsidP="00A64688">
            <w:pPr>
              <w:rPr>
                <w:lang w:val="en-SG"/>
              </w:rPr>
            </w:pPr>
            <w:r>
              <w:rPr>
                <w:lang w:val="en-SG"/>
              </w:rPr>
              <w:t>No.</w:t>
            </w:r>
          </w:p>
        </w:tc>
        <w:tc>
          <w:tcPr>
            <w:tcW w:w="8790" w:type="dxa"/>
          </w:tcPr>
          <w:p w14:paraId="2148C253" w14:textId="49822FAA" w:rsidR="00A05018" w:rsidRDefault="00A05018" w:rsidP="00A64688">
            <w:pPr>
              <w:rPr>
                <w:lang w:val="en-SG"/>
              </w:rPr>
            </w:pPr>
            <w:r>
              <w:rPr>
                <w:lang w:val="en-SG"/>
              </w:rPr>
              <w:t>Heuristic</w:t>
            </w:r>
          </w:p>
        </w:tc>
      </w:tr>
      <w:tr w:rsidR="00A05018" w14:paraId="12CC7DE8" w14:textId="77777777" w:rsidTr="00A05018">
        <w:tc>
          <w:tcPr>
            <w:tcW w:w="570" w:type="dxa"/>
          </w:tcPr>
          <w:p w14:paraId="49B58E6A" w14:textId="5F0F3AE6" w:rsidR="00A05018" w:rsidRDefault="00A05018" w:rsidP="00A05018">
            <w:pPr>
              <w:spacing w:line="360" w:lineRule="auto"/>
              <w:rPr>
                <w:lang w:val="en-SG"/>
              </w:rPr>
            </w:pPr>
            <w:r>
              <w:rPr>
                <w:lang w:val="en-SG"/>
              </w:rPr>
              <w:t>1</w:t>
            </w:r>
          </w:p>
        </w:tc>
        <w:tc>
          <w:tcPr>
            <w:tcW w:w="8790" w:type="dxa"/>
          </w:tcPr>
          <w:p w14:paraId="55254B74" w14:textId="41C81E4E" w:rsidR="00A05018" w:rsidRDefault="00A05018" w:rsidP="00A05018">
            <w:pPr>
              <w:spacing w:line="360" w:lineRule="auto"/>
              <w:rPr>
                <w:lang w:val="en-SG"/>
              </w:rPr>
            </w:pPr>
            <w:r>
              <w:rPr>
                <w:lang w:val="en-SG"/>
              </w:rPr>
              <w:t>Visibility of System Status</w:t>
            </w:r>
          </w:p>
        </w:tc>
      </w:tr>
      <w:tr w:rsidR="00A05018" w14:paraId="15C0F26A" w14:textId="77777777" w:rsidTr="00A05018">
        <w:tc>
          <w:tcPr>
            <w:tcW w:w="570" w:type="dxa"/>
          </w:tcPr>
          <w:p w14:paraId="4A06DBD0" w14:textId="353F6456" w:rsidR="00A05018" w:rsidRDefault="00A05018" w:rsidP="00A05018">
            <w:pPr>
              <w:spacing w:line="360" w:lineRule="auto"/>
              <w:rPr>
                <w:lang w:val="en-SG"/>
              </w:rPr>
            </w:pPr>
            <w:r>
              <w:rPr>
                <w:lang w:val="en-SG"/>
              </w:rPr>
              <w:t>2</w:t>
            </w:r>
          </w:p>
        </w:tc>
        <w:tc>
          <w:tcPr>
            <w:tcW w:w="8790" w:type="dxa"/>
          </w:tcPr>
          <w:p w14:paraId="042B8CB0" w14:textId="2FCA8D4B" w:rsidR="00A05018" w:rsidRDefault="00A05018" w:rsidP="00A05018">
            <w:pPr>
              <w:spacing w:line="360" w:lineRule="auto"/>
              <w:rPr>
                <w:lang w:val="en-SG"/>
              </w:rPr>
            </w:pPr>
            <w:r>
              <w:rPr>
                <w:lang w:val="en-SG"/>
              </w:rPr>
              <w:t>Match between system and real world</w:t>
            </w:r>
          </w:p>
        </w:tc>
      </w:tr>
      <w:tr w:rsidR="00A05018" w14:paraId="4E4740C8" w14:textId="77777777" w:rsidTr="00A05018">
        <w:tc>
          <w:tcPr>
            <w:tcW w:w="570" w:type="dxa"/>
          </w:tcPr>
          <w:p w14:paraId="26208202" w14:textId="5BF91474" w:rsidR="00A05018" w:rsidRDefault="00A05018" w:rsidP="00A05018">
            <w:pPr>
              <w:spacing w:line="360" w:lineRule="auto"/>
              <w:rPr>
                <w:lang w:val="en-SG"/>
              </w:rPr>
            </w:pPr>
            <w:r>
              <w:rPr>
                <w:lang w:val="en-SG"/>
              </w:rPr>
              <w:lastRenderedPageBreak/>
              <w:t>3</w:t>
            </w:r>
          </w:p>
        </w:tc>
        <w:tc>
          <w:tcPr>
            <w:tcW w:w="8790" w:type="dxa"/>
          </w:tcPr>
          <w:p w14:paraId="482854BA" w14:textId="21B49ED2" w:rsidR="00A05018" w:rsidRDefault="00A05018" w:rsidP="00A05018">
            <w:pPr>
              <w:spacing w:line="360" w:lineRule="auto"/>
              <w:rPr>
                <w:lang w:val="en-SG"/>
              </w:rPr>
            </w:pPr>
            <w:r>
              <w:rPr>
                <w:lang w:val="en-SG"/>
              </w:rPr>
              <w:t>User control and freedom</w:t>
            </w:r>
          </w:p>
        </w:tc>
      </w:tr>
      <w:tr w:rsidR="00A05018" w14:paraId="23808FC7" w14:textId="77777777" w:rsidTr="00A05018">
        <w:tc>
          <w:tcPr>
            <w:tcW w:w="570" w:type="dxa"/>
          </w:tcPr>
          <w:p w14:paraId="1E8D1100" w14:textId="7D927E7A" w:rsidR="00A05018" w:rsidRDefault="00A05018" w:rsidP="00A05018">
            <w:pPr>
              <w:spacing w:line="360" w:lineRule="auto"/>
              <w:rPr>
                <w:lang w:val="en-SG"/>
              </w:rPr>
            </w:pPr>
            <w:r>
              <w:rPr>
                <w:lang w:val="en-SG"/>
              </w:rPr>
              <w:t>4</w:t>
            </w:r>
          </w:p>
        </w:tc>
        <w:tc>
          <w:tcPr>
            <w:tcW w:w="8790" w:type="dxa"/>
          </w:tcPr>
          <w:p w14:paraId="24D1E666" w14:textId="747593BE" w:rsidR="00A05018" w:rsidRDefault="00A05018" w:rsidP="00A05018">
            <w:pPr>
              <w:spacing w:line="360" w:lineRule="auto"/>
              <w:rPr>
                <w:lang w:val="en-SG"/>
              </w:rPr>
            </w:pPr>
            <w:r>
              <w:rPr>
                <w:lang w:val="en-SG"/>
              </w:rPr>
              <w:t>Consistency and standards</w:t>
            </w:r>
          </w:p>
        </w:tc>
      </w:tr>
      <w:tr w:rsidR="00A05018" w14:paraId="68E01E73" w14:textId="77777777" w:rsidTr="00A05018">
        <w:tc>
          <w:tcPr>
            <w:tcW w:w="570" w:type="dxa"/>
          </w:tcPr>
          <w:p w14:paraId="16188C07" w14:textId="780B1470" w:rsidR="00A05018" w:rsidRDefault="00A05018" w:rsidP="00A05018">
            <w:pPr>
              <w:spacing w:line="360" w:lineRule="auto"/>
              <w:rPr>
                <w:lang w:val="en-SG"/>
              </w:rPr>
            </w:pPr>
            <w:r>
              <w:rPr>
                <w:lang w:val="en-SG"/>
              </w:rPr>
              <w:t>5</w:t>
            </w:r>
          </w:p>
        </w:tc>
        <w:tc>
          <w:tcPr>
            <w:tcW w:w="8790" w:type="dxa"/>
          </w:tcPr>
          <w:p w14:paraId="46C0AE00" w14:textId="254258C5" w:rsidR="00A05018" w:rsidRDefault="00A05018" w:rsidP="00A05018">
            <w:pPr>
              <w:spacing w:line="360" w:lineRule="auto"/>
              <w:rPr>
                <w:lang w:val="en-SG"/>
              </w:rPr>
            </w:pPr>
            <w:r>
              <w:rPr>
                <w:lang w:val="en-SG"/>
              </w:rPr>
              <w:t>Error prevention</w:t>
            </w:r>
          </w:p>
        </w:tc>
      </w:tr>
      <w:tr w:rsidR="00A05018" w14:paraId="14439A58" w14:textId="77777777" w:rsidTr="00A05018">
        <w:tc>
          <w:tcPr>
            <w:tcW w:w="570" w:type="dxa"/>
          </w:tcPr>
          <w:p w14:paraId="78FD038E" w14:textId="5C1C1249" w:rsidR="00A05018" w:rsidRDefault="00A05018" w:rsidP="00A05018">
            <w:pPr>
              <w:spacing w:line="360" w:lineRule="auto"/>
              <w:rPr>
                <w:lang w:val="en-SG"/>
              </w:rPr>
            </w:pPr>
            <w:r>
              <w:rPr>
                <w:lang w:val="en-SG"/>
              </w:rPr>
              <w:t>6</w:t>
            </w:r>
          </w:p>
        </w:tc>
        <w:tc>
          <w:tcPr>
            <w:tcW w:w="8790" w:type="dxa"/>
          </w:tcPr>
          <w:p w14:paraId="1D7E605D" w14:textId="0C695356" w:rsidR="00A05018" w:rsidRDefault="00A05018" w:rsidP="00A05018">
            <w:pPr>
              <w:spacing w:line="360" w:lineRule="auto"/>
              <w:rPr>
                <w:lang w:val="en-SG"/>
              </w:rPr>
            </w:pPr>
            <w:r>
              <w:rPr>
                <w:lang w:val="en-SG"/>
              </w:rPr>
              <w:t>Recognition rather than recall</w:t>
            </w:r>
          </w:p>
        </w:tc>
      </w:tr>
      <w:tr w:rsidR="00A05018" w14:paraId="4614A25D" w14:textId="77777777" w:rsidTr="00A05018">
        <w:tc>
          <w:tcPr>
            <w:tcW w:w="570" w:type="dxa"/>
          </w:tcPr>
          <w:p w14:paraId="0084CB2F" w14:textId="3BF64F44" w:rsidR="00A05018" w:rsidRDefault="00A05018" w:rsidP="00A05018">
            <w:pPr>
              <w:spacing w:line="360" w:lineRule="auto"/>
              <w:rPr>
                <w:lang w:val="en-SG"/>
              </w:rPr>
            </w:pPr>
            <w:r>
              <w:rPr>
                <w:lang w:val="en-SG"/>
              </w:rPr>
              <w:t>7</w:t>
            </w:r>
          </w:p>
        </w:tc>
        <w:tc>
          <w:tcPr>
            <w:tcW w:w="8790" w:type="dxa"/>
          </w:tcPr>
          <w:p w14:paraId="017379CF" w14:textId="1707CA1F" w:rsidR="00A05018" w:rsidRDefault="00A05018" w:rsidP="00A05018">
            <w:pPr>
              <w:spacing w:line="360" w:lineRule="auto"/>
              <w:rPr>
                <w:lang w:val="en-SG"/>
              </w:rPr>
            </w:pPr>
            <w:r>
              <w:rPr>
                <w:lang w:val="en-SG"/>
              </w:rPr>
              <w:t>Flexibility and efficiency of user</w:t>
            </w:r>
          </w:p>
        </w:tc>
      </w:tr>
      <w:tr w:rsidR="00A05018" w14:paraId="2C00426E" w14:textId="77777777" w:rsidTr="00A05018">
        <w:tc>
          <w:tcPr>
            <w:tcW w:w="570" w:type="dxa"/>
          </w:tcPr>
          <w:p w14:paraId="6B7373AE" w14:textId="121F31C6" w:rsidR="00A05018" w:rsidRDefault="00A05018" w:rsidP="00A05018">
            <w:pPr>
              <w:spacing w:line="360" w:lineRule="auto"/>
              <w:rPr>
                <w:lang w:val="en-SG"/>
              </w:rPr>
            </w:pPr>
            <w:r>
              <w:rPr>
                <w:lang w:val="en-SG"/>
              </w:rPr>
              <w:t>8</w:t>
            </w:r>
          </w:p>
        </w:tc>
        <w:tc>
          <w:tcPr>
            <w:tcW w:w="8790" w:type="dxa"/>
          </w:tcPr>
          <w:p w14:paraId="4729DC96" w14:textId="7C9AF24B" w:rsidR="00A05018" w:rsidRDefault="00A05018" w:rsidP="00A05018">
            <w:pPr>
              <w:spacing w:line="360" w:lineRule="auto"/>
              <w:rPr>
                <w:lang w:val="en-SG"/>
              </w:rPr>
            </w:pPr>
            <w:r>
              <w:rPr>
                <w:lang w:val="en-SG"/>
              </w:rPr>
              <w:t>Aesthetic and minimalist design</w:t>
            </w:r>
          </w:p>
        </w:tc>
      </w:tr>
      <w:tr w:rsidR="00A05018" w14:paraId="02CB4115" w14:textId="77777777" w:rsidTr="00A05018">
        <w:tc>
          <w:tcPr>
            <w:tcW w:w="570" w:type="dxa"/>
          </w:tcPr>
          <w:p w14:paraId="42D8AAF0" w14:textId="51C523A3" w:rsidR="00A05018" w:rsidRDefault="00A05018" w:rsidP="00A05018">
            <w:pPr>
              <w:spacing w:line="360" w:lineRule="auto"/>
              <w:rPr>
                <w:lang w:val="en-SG"/>
              </w:rPr>
            </w:pPr>
            <w:r>
              <w:rPr>
                <w:lang w:val="en-SG"/>
              </w:rPr>
              <w:t>9</w:t>
            </w:r>
          </w:p>
        </w:tc>
        <w:tc>
          <w:tcPr>
            <w:tcW w:w="8790" w:type="dxa"/>
          </w:tcPr>
          <w:p w14:paraId="0D22956D" w14:textId="33156C19" w:rsidR="00A05018" w:rsidRDefault="00A05018" w:rsidP="00A05018">
            <w:pPr>
              <w:spacing w:line="360" w:lineRule="auto"/>
              <w:rPr>
                <w:lang w:val="en-SG"/>
              </w:rPr>
            </w:pPr>
            <w:r>
              <w:rPr>
                <w:lang w:val="en-SG"/>
              </w:rPr>
              <w:t>Help users recognise, diagnose, and recover from errors</w:t>
            </w:r>
          </w:p>
        </w:tc>
      </w:tr>
      <w:tr w:rsidR="00A05018" w14:paraId="2355154F" w14:textId="77777777" w:rsidTr="00A05018">
        <w:tc>
          <w:tcPr>
            <w:tcW w:w="570" w:type="dxa"/>
          </w:tcPr>
          <w:p w14:paraId="23312B3A" w14:textId="5ED6CD52" w:rsidR="00A05018" w:rsidRDefault="00A05018" w:rsidP="00A05018">
            <w:pPr>
              <w:spacing w:line="360" w:lineRule="auto"/>
              <w:rPr>
                <w:lang w:val="en-SG"/>
              </w:rPr>
            </w:pPr>
            <w:r>
              <w:rPr>
                <w:lang w:val="en-SG"/>
              </w:rPr>
              <w:t>10</w:t>
            </w:r>
          </w:p>
        </w:tc>
        <w:tc>
          <w:tcPr>
            <w:tcW w:w="8790" w:type="dxa"/>
          </w:tcPr>
          <w:p w14:paraId="30540BCA" w14:textId="32E8B37D" w:rsidR="00A05018" w:rsidRDefault="00A05018" w:rsidP="00A05018">
            <w:pPr>
              <w:spacing w:line="360" w:lineRule="auto"/>
              <w:rPr>
                <w:lang w:val="en-SG"/>
              </w:rPr>
            </w:pPr>
            <w:r>
              <w:rPr>
                <w:lang w:val="en-SG"/>
              </w:rPr>
              <w:t>Help and documentation</w:t>
            </w:r>
          </w:p>
        </w:tc>
      </w:tr>
    </w:tbl>
    <w:p w14:paraId="370C977F" w14:textId="77777777" w:rsidR="00A64688" w:rsidRDefault="00A64688" w:rsidP="00A64688">
      <w:pPr>
        <w:ind w:firstLine="0"/>
        <w:rPr>
          <w:lang w:val="en-SG"/>
        </w:rPr>
      </w:pPr>
    </w:p>
    <w:p w14:paraId="57CFD473" w14:textId="73F8E849" w:rsidR="00F717E9" w:rsidRPr="002E49F1" w:rsidRDefault="00AE4AEE" w:rsidP="002E49F1">
      <w:pPr>
        <w:rPr>
          <w:lang w:val="en-SG"/>
        </w:rPr>
      </w:pPr>
      <w:r>
        <w:rPr>
          <w:lang w:val="en-SG"/>
        </w:rPr>
        <w:t xml:space="preserve">Based on these heuristics, </w:t>
      </w:r>
      <w:r w:rsidR="00741F36">
        <w:rPr>
          <w:lang w:val="en-SG"/>
        </w:rPr>
        <w:t>usability problems that were found were rated on a severity scale of 0 – 4</w:t>
      </w:r>
      <w:r w:rsidR="00B035F4">
        <w:rPr>
          <w:lang w:val="en-SG"/>
        </w:rPr>
        <w:t xml:space="preserve"> in terms of how frequently they occurred, the impact they had, and how persistent the issue was</w:t>
      </w:r>
      <w:r w:rsidR="003D0164">
        <w:rPr>
          <w:lang w:val="en-SG"/>
        </w:rPr>
        <w:t>.</w:t>
      </w:r>
      <w:r w:rsidR="004668E5">
        <w:rPr>
          <w:lang w:val="en-SG"/>
        </w:rPr>
        <w:t xml:space="preserve"> Then, the scores were averaged out into an overall severity score.</w:t>
      </w:r>
      <w:r w:rsidR="00F717E9">
        <w:rPr>
          <w:lang w:val="en-SG"/>
        </w:rPr>
        <w:t xml:space="preserve"> The interpretations for each level of the scale are as follows:</w:t>
      </w:r>
    </w:p>
    <w:p w14:paraId="7B43DB84" w14:textId="1AB0DC3D" w:rsidR="003649AA" w:rsidRDefault="00381996" w:rsidP="002F2827">
      <w:pPr>
        <w:rPr>
          <w:lang w:val="en-SG"/>
        </w:rPr>
      </w:pPr>
      <w:r>
        <w:rPr>
          <w:lang w:val="en-SG"/>
        </w:rPr>
        <w:t xml:space="preserve">In total, </w:t>
      </w:r>
      <w:r w:rsidR="0054780E">
        <w:rPr>
          <w:lang w:val="en-SG"/>
        </w:rPr>
        <w:t>24</w:t>
      </w:r>
      <w:r>
        <w:rPr>
          <w:lang w:val="en-SG"/>
        </w:rPr>
        <w:t xml:space="preserve"> usability problems were found</w:t>
      </w:r>
      <w:r w:rsidR="00EB58E0">
        <w:rPr>
          <w:lang w:val="en-SG"/>
        </w:rPr>
        <w:t xml:space="preserve"> from the evaluation</w:t>
      </w:r>
      <w:r w:rsidR="00EE3FA9">
        <w:rPr>
          <w:lang w:val="en-SG"/>
        </w:rPr>
        <w:t>s</w:t>
      </w:r>
      <w:r>
        <w:rPr>
          <w:lang w:val="en-SG"/>
        </w:rPr>
        <w:t xml:space="preserve">. </w:t>
      </w:r>
      <w:r w:rsidR="004B2D19">
        <w:rPr>
          <w:lang w:val="en-SG"/>
        </w:rPr>
        <w:t>The findings also include observations by</w:t>
      </w:r>
      <w:r w:rsidR="00C035D0">
        <w:rPr>
          <w:lang w:val="en-SG"/>
        </w:rPr>
        <w:t xml:space="preserve"> friends and designers and </w:t>
      </w:r>
      <w:r w:rsidR="00B627CA">
        <w:rPr>
          <w:lang w:val="en-SG"/>
        </w:rPr>
        <w:t xml:space="preserve">can be seen in </w:t>
      </w:r>
      <w:r w:rsidR="00C936BA">
        <w:rPr>
          <w:lang w:val="en-SG"/>
        </w:rPr>
        <w:t xml:space="preserve">Table </w:t>
      </w:r>
      <w:r w:rsidR="00837177">
        <w:rPr>
          <w:lang w:val="en-SG"/>
        </w:rPr>
        <w:t>7</w:t>
      </w:r>
      <w:r w:rsidR="00B627CA">
        <w:rPr>
          <w:lang w:val="en-SG"/>
        </w:rPr>
        <w:t xml:space="preserve"> </w:t>
      </w:r>
      <w:r w:rsidR="004620B8">
        <w:rPr>
          <w:lang w:val="en-SG"/>
        </w:rPr>
        <w:t>alongside the proposed solutions</w:t>
      </w:r>
      <w:r w:rsidR="00CF3729">
        <w:rPr>
          <w:lang w:val="en-SG"/>
        </w:rPr>
        <w:t>.</w:t>
      </w:r>
      <w:r w:rsidR="00EE3FA9">
        <w:rPr>
          <w:lang w:val="en-SG"/>
        </w:rPr>
        <w:t xml:space="preserve"> The scores for Frequency, Impact, and Persistence can be found in the full testing document in Appendix G.</w:t>
      </w:r>
    </w:p>
    <w:p w14:paraId="41AA9055" w14:textId="2F1BF77A" w:rsidR="00C936BA" w:rsidRDefault="00C936BA" w:rsidP="00C936BA">
      <w:pPr>
        <w:pStyle w:val="Caption"/>
        <w:keepNext/>
      </w:pPr>
      <w:r>
        <w:t xml:space="preserve">Table </w:t>
      </w:r>
      <w:fldSimple w:instr=" SEQ Table \* ARABIC ">
        <w:r w:rsidR="00F26FDB">
          <w:rPr>
            <w:noProof/>
          </w:rPr>
          <w:t>7</w:t>
        </w:r>
      </w:fldSimple>
      <w:r>
        <w:t>: Heuristic evaluation findings</w:t>
      </w:r>
    </w:p>
    <w:tbl>
      <w:tblPr>
        <w:tblStyle w:val="TableGrid8"/>
        <w:tblW w:w="0" w:type="auto"/>
        <w:tblLayout w:type="fixed"/>
        <w:tblLook w:val="04A0" w:firstRow="1" w:lastRow="0" w:firstColumn="1" w:lastColumn="0" w:noHBand="0" w:noVBand="1"/>
      </w:tblPr>
      <w:tblGrid>
        <w:gridCol w:w="570"/>
        <w:gridCol w:w="3842"/>
        <w:gridCol w:w="828"/>
        <w:gridCol w:w="425"/>
        <w:gridCol w:w="3685"/>
      </w:tblGrid>
      <w:tr w:rsidR="00F10F97" w:rsidRPr="00D65CD6" w14:paraId="3602E827" w14:textId="77777777" w:rsidTr="00571C15">
        <w:trPr>
          <w:cantSplit/>
          <w:trHeight w:val="1938"/>
        </w:trPr>
        <w:tc>
          <w:tcPr>
            <w:tcW w:w="570" w:type="dxa"/>
            <w:vAlign w:val="bottom"/>
          </w:tcPr>
          <w:p w14:paraId="4445B6EA" w14:textId="77777777" w:rsidR="00D65CD6" w:rsidRPr="00D65CD6" w:rsidRDefault="00D65CD6" w:rsidP="00571C15">
            <w:pPr>
              <w:contextualSpacing/>
              <w:rPr>
                <w:rFonts w:ascii="Times New Roman" w:eastAsia="DengXian" w:hAnsi="Times New Roman" w:cs="Times New Roman"/>
                <w:b/>
                <w:bCs/>
                <w:noProof/>
                <w:kern w:val="0"/>
                <w:sz w:val="24"/>
                <w:szCs w:val="24"/>
              </w:rPr>
            </w:pPr>
            <w:r w:rsidRPr="00D65CD6">
              <w:rPr>
                <w:rFonts w:ascii="Times New Roman" w:eastAsia="DengXian" w:hAnsi="Times New Roman" w:cs="Times New Roman"/>
                <w:b/>
                <w:bCs/>
                <w:noProof/>
                <w:kern w:val="0"/>
                <w:sz w:val="24"/>
                <w:szCs w:val="24"/>
              </w:rPr>
              <w:t>No.</w:t>
            </w:r>
          </w:p>
        </w:tc>
        <w:tc>
          <w:tcPr>
            <w:tcW w:w="3842" w:type="dxa"/>
            <w:vAlign w:val="bottom"/>
          </w:tcPr>
          <w:p w14:paraId="41871416" w14:textId="76A589B3" w:rsidR="00D65CD6" w:rsidRPr="00D65CD6" w:rsidRDefault="00D65CD6" w:rsidP="00D65CD6">
            <w:pPr>
              <w:contextualSpacing/>
              <w:rPr>
                <w:rFonts w:ascii="Times New Roman" w:eastAsia="DengXian" w:hAnsi="Times New Roman" w:cs="Times New Roman"/>
                <w:b/>
                <w:bCs/>
                <w:noProof/>
                <w:kern w:val="0"/>
                <w:sz w:val="24"/>
                <w:szCs w:val="24"/>
              </w:rPr>
            </w:pPr>
            <w:r w:rsidRPr="00D65CD6">
              <w:rPr>
                <w:rFonts w:ascii="Times New Roman" w:eastAsia="DengXian" w:hAnsi="Times New Roman" w:cs="Times New Roman"/>
                <w:b/>
                <w:bCs/>
                <w:noProof/>
                <w:kern w:val="0"/>
                <w:sz w:val="24"/>
                <w:szCs w:val="24"/>
              </w:rPr>
              <w:t>Description of Issue</w:t>
            </w:r>
          </w:p>
        </w:tc>
        <w:tc>
          <w:tcPr>
            <w:tcW w:w="828" w:type="dxa"/>
            <w:textDirection w:val="btLr"/>
            <w:vAlign w:val="bottom"/>
          </w:tcPr>
          <w:p w14:paraId="761A6B1A" w14:textId="77777777" w:rsidR="00D65CD6" w:rsidRPr="00D65CD6" w:rsidRDefault="00D65CD6" w:rsidP="00D65CD6">
            <w:pPr>
              <w:ind w:left="113" w:right="113"/>
              <w:contextualSpacing/>
              <w:rPr>
                <w:rFonts w:ascii="Times New Roman" w:eastAsia="DengXian" w:hAnsi="Times New Roman" w:cs="Times New Roman"/>
                <w:b/>
                <w:bCs/>
                <w:noProof/>
                <w:kern w:val="0"/>
                <w:sz w:val="24"/>
                <w:szCs w:val="24"/>
              </w:rPr>
            </w:pPr>
            <w:r w:rsidRPr="00D65CD6">
              <w:rPr>
                <w:rFonts w:ascii="Times New Roman" w:eastAsia="DengXian" w:hAnsi="Times New Roman" w:cs="Times New Roman"/>
                <w:b/>
                <w:bCs/>
                <w:noProof/>
                <w:kern w:val="0"/>
                <w:sz w:val="24"/>
                <w:szCs w:val="24"/>
              </w:rPr>
              <w:t>Heuristics Violated</w:t>
            </w:r>
          </w:p>
        </w:tc>
        <w:tc>
          <w:tcPr>
            <w:tcW w:w="425" w:type="dxa"/>
            <w:textDirection w:val="btLr"/>
            <w:vAlign w:val="bottom"/>
          </w:tcPr>
          <w:p w14:paraId="6E8BBFDA" w14:textId="77777777" w:rsidR="00D65CD6" w:rsidRPr="00D65CD6" w:rsidRDefault="00D65CD6" w:rsidP="00D65CD6">
            <w:pPr>
              <w:ind w:left="113" w:right="113"/>
              <w:contextualSpacing/>
              <w:rPr>
                <w:rFonts w:ascii="Times New Roman" w:eastAsia="DengXian" w:hAnsi="Times New Roman" w:cs="Times New Roman"/>
                <w:b/>
                <w:bCs/>
                <w:noProof/>
                <w:kern w:val="0"/>
                <w:sz w:val="24"/>
                <w:szCs w:val="24"/>
              </w:rPr>
            </w:pPr>
            <w:r w:rsidRPr="00D65CD6">
              <w:rPr>
                <w:rFonts w:ascii="Times New Roman" w:eastAsia="DengXian" w:hAnsi="Times New Roman" w:cs="Times New Roman"/>
                <w:b/>
                <w:bCs/>
                <w:noProof/>
                <w:kern w:val="0"/>
                <w:sz w:val="24"/>
                <w:szCs w:val="24"/>
              </w:rPr>
              <w:t>Overall Severity</w:t>
            </w:r>
          </w:p>
        </w:tc>
        <w:tc>
          <w:tcPr>
            <w:tcW w:w="3685" w:type="dxa"/>
            <w:vAlign w:val="bottom"/>
          </w:tcPr>
          <w:p w14:paraId="024BEE55" w14:textId="77777777" w:rsidR="00D65CD6" w:rsidRPr="00D65CD6" w:rsidRDefault="00D65CD6" w:rsidP="00D65CD6">
            <w:pPr>
              <w:contextualSpacing/>
              <w:rPr>
                <w:rFonts w:ascii="Times New Roman" w:eastAsia="DengXian" w:hAnsi="Times New Roman" w:cs="Times New Roman"/>
                <w:b/>
                <w:bCs/>
                <w:noProof/>
                <w:kern w:val="0"/>
                <w:sz w:val="24"/>
                <w:szCs w:val="24"/>
              </w:rPr>
            </w:pPr>
            <w:r w:rsidRPr="00D65CD6">
              <w:rPr>
                <w:rFonts w:ascii="Times New Roman" w:eastAsia="DengXian" w:hAnsi="Times New Roman" w:cs="Times New Roman"/>
                <w:b/>
                <w:bCs/>
                <w:noProof/>
                <w:kern w:val="0"/>
                <w:sz w:val="24"/>
                <w:szCs w:val="24"/>
              </w:rPr>
              <w:t>Proposed Solution</w:t>
            </w:r>
          </w:p>
        </w:tc>
      </w:tr>
      <w:tr w:rsidR="00F10F97" w:rsidRPr="00D65CD6" w14:paraId="7B60C11E" w14:textId="77777777" w:rsidTr="00571C15">
        <w:tc>
          <w:tcPr>
            <w:tcW w:w="570" w:type="dxa"/>
          </w:tcPr>
          <w:p w14:paraId="2890FFA1" w14:textId="77777777" w:rsidR="00D65CD6" w:rsidRPr="00D65CD6" w:rsidRDefault="00D65CD6" w:rsidP="00D65CD6">
            <w:pPr>
              <w:contextualSpacing/>
              <w:jc w:val="right"/>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1</w:t>
            </w:r>
          </w:p>
        </w:tc>
        <w:tc>
          <w:tcPr>
            <w:tcW w:w="3842" w:type="dxa"/>
          </w:tcPr>
          <w:p w14:paraId="5DAB9DB3" w14:textId="5033F1FD"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 xml:space="preserve">While the application is checking for spam, users can still enter the “Settings” menu (and from there enter other menus), possibly interrupting the checking process. This would be an issue if an elderly </w:t>
            </w:r>
            <w:r w:rsidRPr="00D65CD6">
              <w:rPr>
                <w:rFonts w:ascii="Times New Roman" w:eastAsia="DengXian" w:hAnsi="Times New Roman" w:cs="Times New Roman"/>
                <w:noProof/>
                <w:kern w:val="0"/>
                <w:sz w:val="24"/>
                <w:szCs w:val="24"/>
              </w:rPr>
              <w:lastRenderedPageBreak/>
              <w:t>user accidentally tapped on “Settings” and did not know how to go back to check the results of the most recently checked message.</w:t>
            </w:r>
          </w:p>
        </w:tc>
        <w:tc>
          <w:tcPr>
            <w:tcW w:w="828" w:type="dxa"/>
          </w:tcPr>
          <w:p w14:paraId="1BCDD08B"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lastRenderedPageBreak/>
              <w:t>5, 6</w:t>
            </w:r>
          </w:p>
        </w:tc>
        <w:tc>
          <w:tcPr>
            <w:tcW w:w="425" w:type="dxa"/>
          </w:tcPr>
          <w:p w14:paraId="41C62948"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3</w:t>
            </w:r>
          </w:p>
        </w:tc>
        <w:tc>
          <w:tcPr>
            <w:tcW w:w="3685" w:type="dxa"/>
          </w:tcPr>
          <w:p w14:paraId="6A2A7F41" w14:textId="70CE520F"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 xml:space="preserve">Remove the Settings menu from the </w:t>
            </w:r>
            <w:r w:rsidR="00CD2A83">
              <w:rPr>
                <w:rFonts w:ascii="Times New Roman" w:eastAsia="DengXian" w:hAnsi="Times New Roman" w:cs="Times New Roman"/>
                <w:noProof/>
                <w:kern w:val="0"/>
                <w:sz w:val="24"/>
                <w:szCs w:val="24"/>
              </w:rPr>
              <w:t>“C</w:t>
            </w:r>
            <w:r w:rsidRPr="00D65CD6">
              <w:rPr>
                <w:rFonts w:ascii="Times New Roman" w:eastAsia="DengXian" w:hAnsi="Times New Roman" w:cs="Times New Roman"/>
                <w:noProof/>
                <w:kern w:val="0"/>
                <w:sz w:val="24"/>
                <w:szCs w:val="24"/>
              </w:rPr>
              <w:t>hecking</w:t>
            </w:r>
            <w:r w:rsidR="00CD2A83">
              <w:rPr>
                <w:rFonts w:ascii="Times New Roman" w:eastAsia="DengXian" w:hAnsi="Times New Roman" w:cs="Times New Roman"/>
                <w:noProof/>
                <w:kern w:val="0"/>
                <w:sz w:val="24"/>
                <w:szCs w:val="24"/>
              </w:rPr>
              <w:t>”</w:t>
            </w:r>
            <w:r w:rsidRPr="00D65CD6">
              <w:rPr>
                <w:rFonts w:ascii="Times New Roman" w:eastAsia="DengXian" w:hAnsi="Times New Roman" w:cs="Times New Roman"/>
                <w:noProof/>
                <w:kern w:val="0"/>
                <w:sz w:val="24"/>
                <w:szCs w:val="24"/>
              </w:rPr>
              <w:t xml:space="preserve"> </w:t>
            </w:r>
            <w:r w:rsidR="00CD2A83">
              <w:rPr>
                <w:rFonts w:ascii="Times New Roman" w:eastAsia="DengXian" w:hAnsi="Times New Roman" w:cs="Times New Roman"/>
                <w:noProof/>
                <w:kern w:val="0"/>
                <w:sz w:val="24"/>
                <w:szCs w:val="24"/>
              </w:rPr>
              <w:t xml:space="preserve">loading </w:t>
            </w:r>
            <w:r w:rsidRPr="00D65CD6">
              <w:rPr>
                <w:rFonts w:ascii="Times New Roman" w:eastAsia="DengXian" w:hAnsi="Times New Roman" w:cs="Times New Roman"/>
                <w:noProof/>
                <w:kern w:val="0"/>
                <w:sz w:val="24"/>
                <w:szCs w:val="24"/>
              </w:rPr>
              <w:t>screen.</w:t>
            </w:r>
          </w:p>
        </w:tc>
      </w:tr>
      <w:tr w:rsidR="00F10F97" w:rsidRPr="00D65CD6" w14:paraId="6EDF22B0" w14:textId="77777777" w:rsidTr="00571C15">
        <w:tc>
          <w:tcPr>
            <w:tcW w:w="570" w:type="dxa"/>
          </w:tcPr>
          <w:p w14:paraId="49DD9A4D" w14:textId="77777777" w:rsidR="00D65CD6" w:rsidRPr="00D65CD6" w:rsidRDefault="00D65CD6" w:rsidP="00D65CD6">
            <w:pPr>
              <w:contextualSpacing/>
              <w:jc w:val="right"/>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2</w:t>
            </w:r>
          </w:p>
        </w:tc>
        <w:tc>
          <w:tcPr>
            <w:tcW w:w="3842" w:type="dxa"/>
          </w:tcPr>
          <w:p w14:paraId="5575664B" w14:textId="4685A179"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 xml:space="preserve">Users may not know where to access pending messages from the “Unknown” result screen as </w:t>
            </w:r>
            <w:r w:rsidR="00E54A58">
              <w:rPr>
                <w:rFonts w:ascii="Times New Roman" w:eastAsia="DengXian" w:hAnsi="Times New Roman" w:cs="Times New Roman"/>
                <w:noProof/>
                <w:kern w:val="0"/>
                <w:sz w:val="24"/>
                <w:szCs w:val="24"/>
              </w:rPr>
              <w:t>nothing is</w:t>
            </w:r>
            <w:r w:rsidRPr="00D65CD6">
              <w:rPr>
                <w:rFonts w:ascii="Times New Roman" w:eastAsia="DengXian" w:hAnsi="Times New Roman" w:cs="Times New Roman"/>
                <w:noProof/>
                <w:kern w:val="0"/>
                <w:sz w:val="24"/>
                <w:szCs w:val="24"/>
              </w:rPr>
              <w:t xml:space="preserve"> telling them where they can do so. It is not immediately known to them that they may be able to access the message in the Collection.</w:t>
            </w:r>
          </w:p>
        </w:tc>
        <w:tc>
          <w:tcPr>
            <w:tcW w:w="828" w:type="dxa"/>
          </w:tcPr>
          <w:p w14:paraId="13E241C9"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1, 2, 6</w:t>
            </w:r>
          </w:p>
        </w:tc>
        <w:tc>
          <w:tcPr>
            <w:tcW w:w="425" w:type="dxa"/>
          </w:tcPr>
          <w:p w14:paraId="6A027D21"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3</w:t>
            </w:r>
          </w:p>
        </w:tc>
        <w:tc>
          <w:tcPr>
            <w:tcW w:w="3685" w:type="dxa"/>
          </w:tcPr>
          <w:p w14:paraId="7C875545" w14:textId="0F907BF2"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Inform users that they will be notified when their message has been checked and that they can track the message status in their Collection. Also</w:t>
            </w:r>
            <w:r w:rsidR="00E54A58">
              <w:rPr>
                <w:rFonts w:ascii="Times New Roman" w:eastAsia="DengXian" w:hAnsi="Times New Roman" w:cs="Times New Roman"/>
                <w:noProof/>
                <w:kern w:val="0"/>
                <w:sz w:val="24"/>
                <w:szCs w:val="24"/>
              </w:rPr>
              <w:t>,</w:t>
            </w:r>
            <w:r w:rsidRPr="00D65CD6">
              <w:rPr>
                <w:rFonts w:ascii="Times New Roman" w:eastAsia="DengXian" w:hAnsi="Times New Roman" w:cs="Times New Roman"/>
                <w:noProof/>
                <w:kern w:val="0"/>
                <w:sz w:val="24"/>
                <w:szCs w:val="24"/>
              </w:rPr>
              <w:t xml:space="preserve"> add a button for them to view their collection.</w:t>
            </w:r>
          </w:p>
        </w:tc>
      </w:tr>
      <w:tr w:rsidR="00F10F97" w:rsidRPr="00D65CD6" w14:paraId="433B37F0" w14:textId="77777777" w:rsidTr="00571C15">
        <w:tc>
          <w:tcPr>
            <w:tcW w:w="570" w:type="dxa"/>
          </w:tcPr>
          <w:p w14:paraId="0142A610" w14:textId="77777777" w:rsidR="00D65CD6" w:rsidRPr="00D65CD6" w:rsidRDefault="00D65CD6" w:rsidP="00D65CD6">
            <w:pPr>
              <w:contextualSpacing/>
              <w:jc w:val="right"/>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3</w:t>
            </w:r>
          </w:p>
        </w:tc>
        <w:tc>
          <w:tcPr>
            <w:tcW w:w="3842" w:type="dxa"/>
          </w:tcPr>
          <w:p w14:paraId="74E96B7B"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 xml:space="preserve">There is no feedback for users who do not have any message in their clipboard after they tap to paste a message. Hence, elderly users unfamiliar with the concept of copy-and-pasting may be confused if they tap on the box to paste a message and see nothing happen. This may confuse them and lead them to think that the application is spoilt or not working. </w:t>
            </w:r>
          </w:p>
        </w:tc>
        <w:tc>
          <w:tcPr>
            <w:tcW w:w="828" w:type="dxa"/>
          </w:tcPr>
          <w:p w14:paraId="39CD4C50"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1, 6, 9</w:t>
            </w:r>
          </w:p>
        </w:tc>
        <w:tc>
          <w:tcPr>
            <w:tcW w:w="425" w:type="dxa"/>
          </w:tcPr>
          <w:p w14:paraId="13F57D65"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3</w:t>
            </w:r>
          </w:p>
        </w:tc>
        <w:tc>
          <w:tcPr>
            <w:tcW w:w="3685" w:type="dxa"/>
          </w:tcPr>
          <w:p w14:paraId="4BD8477C"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 xml:space="preserve">If a message does not exist on the clipboard when the user taps to paste their message, add a pop-up notifying the user of such. The pop-up should allow the user to head over to the “Need Help” section as well so they can know what to do. </w:t>
            </w:r>
          </w:p>
        </w:tc>
      </w:tr>
      <w:tr w:rsidR="00F10F97" w:rsidRPr="00D65CD6" w14:paraId="527A7B44" w14:textId="77777777" w:rsidTr="00571C15">
        <w:tc>
          <w:tcPr>
            <w:tcW w:w="570" w:type="dxa"/>
          </w:tcPr>
          <w:p w14:paraId="51DDCE80" w14:textId="77777777" w:rsidR="00D65CD6" w:rsidRPr="00D65CD6" w:rsidRDefault="00D65CD6" w:rsidP="00D65CD6">
            <w:pPr>
              <w:contextualSpacing/>
              <w:jc w:val="right"/>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4</w:t>
            </w:r>
          </w:p>
        </w:tc>
        <w:tc>
          <w:tcPr>
            <w:tcW w:w="3842" w:type="dxa"/>
          </w:tcPr>
          <w:p w14:paraId="4547D5F2"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Having the “Settings” menu button in primary blue made it stand out too much, making it look like the primary actionable for some pages. For instance, on the “Help” pages, the primary “Next” button may be hidden on phones with smaller screens. Users may then instinctively tap “Settings” since it is in primary blue, causing them to get lost.</w:t>
            </w:r>
          </w:p>
        </w:tc>
        <w:tc>
          <w:tcPr>
            <w:tcW w:w="828" w:type="dxa"/>
          </w:tcPr>
          <w:p w14:paraId="6FE78FC2"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4, 5</w:t>
            </w:r>
          </w:p>
        </w:tc>
        <w:tc>
          <w:tcPr>
            <w:tcW w:w="425" w:type="dxa"/>
          </w:tcPr>
          <w:p w14:paraId="2183066E"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3</w:t>
            </w:r>
          </w:p>
        </w:tc>
        <w:tc>
          <w:tcPr>
            <w:tcW w:w="3685" w:type="dxa"/>
          </w:tcPr>
          <w:p w14:paraId="3A9A74AA" w14:textId="36366B51"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Change the “Settings” button to dark grey, noting that the tutorial at the beginning of the screen can help inform users that they can access the settings menu there. Yet, recognition is still promoted as users can still find the button by its name</w:t>
            </w:r>
            <w:r w:rsidR="00E54A58">
              <w:rPr>
                <w:rFonts w:ascii="Times New Roman" w:eastAsia="DengXian" w:hAnsi="Times New Roman" w:cs="Times New Roman"/>
                <w:noProof/>
                <w:kern w:val="0"/>
                <w:sz w:val="24"/>
                <w:szCs w:val="24"/>
              </w:rPr>
              <w:t xml:space="preserve"> “Settings”</w:t>
            </w:r>
            <w:r w:rsidRPr="00D65CD6">
              <w:rPr>
                <w:rFonts w:ascii="Times New Roman" w:eastAsia="DengXian" w:hAnsi="Times New Roman" w:cs="Times New Roman"/>
                <w:noProof/>
                <w:kern w:val="0"/>
                <w:sz w:val="24"/>
                <w:szCs w:val="24"/>
              </w:rPr>
              <w:t xml:space="preserve"> on the top right</w:t>
            </w:r>
            <w:r w:rsidR="00E54A58">
              <w:rPr>
                <w:rFonts w:ascii="Times New Roman" w:eastAsia="DengXian" w:hAnsi="Times New Roman" w:cs="Times New Roman"/>
                <w:noProof/>
                <w:kern w:val="0"/>
                <w:sz w:val="24"/>
                <w:szCs w:val="24"/>
              </w:rPr>
              <w:t>-</w:t>
            </w:r>
            <w:r w:rsidRPr="00D65CD6">
              <w:rPr>
                <w:rFonts w:ascii="Times New Roman" w:eastAsia="DengXian" w:hAnsi="Times New Roman" w:cs="Times New Roman"/>
                <w:noProof/>
                <w:kern w:val="0"/>
                <w:sz w:val="24"/>
                <w:szCs w:val="24"/>
              </w:rPr>
              <w:t>hand corner i</w:t>
            </w:r>
            <w:r w:rsidR="00E54A58">
              <w:rPr>
                <w:rFonts w:ascii="Times New Roman" w:eastAsia="DengXian" w:hAnsi="Times New Roman" w:cs="Times New Roman"/>
                <w:noProof/>
                <w:kern w:val="0"/>
                <w:sz w:val="24"/>
                <w:szCs w:val="24"/>
              </w:rPr>
              <w:t>f</w:t>
            </w:r>
            <w:r w:rsidRPr="00D65CD6">
              <w:rPr>
                <w:rFonts w:ascii="Times New Roman" w:eastAsia="DengXian" w:hAnsi="Times New Roman" w:cs="Times New Roman"/>
                <w:noProof/>
                <w:kern w:val="0"/>
                <w:sz w:val="24"/>
                <w:szCs w:val="24"/>
              </w:rPr>
              <w:t xml:space="preserve"> they do not remember the onboarding.</w:t>
            </w:r>
          </w:p>
        </w:tc>
      </w:tr>
      <w:tr w:rsidR="00F10F97" w:rsidRPr="00D65CD6" w14:paraId="586AD941" w14:textId="77777777" w:rsidTr="00571C15">
        <w:tc>
          <w:tcPr>
            <w:tcW w:w="570" w:type="dxa"/>
          </w:tcPr>
          <w:p w14:paraId="3FD7D3EB" w14:textId="77777777" w:rsidR="00D65CD6" w:rsidRPr="00D65CD6" w:rsidRDefault="00D65CD6" w:rsidP="00D65CD6">
            <w:pPr>
              <w:contextualSpacing/>
              <w:jc w:val="right"/>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5</w:t>
            </w:r>
          </w:p>
        </w:tc>
        <w:tc>
          <w:tcPr>
            <w:tcW w:w="3842" w:type="dxa"/>
          </w:tcPr>
          <w:p w14:paraId="55E9ADA5" w14:textId="6EA0C939"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Users may not understand the difference between the “Start” and Google / Facebook Sign</w:t>
            </w:r>
            <w:r w:rsidR="007C49C0">
              <w:rPr>
                <w:rFonts w:ascii="Times New Roman" w:eastAsia="DengXian" w:hAnsi="Times New Roman" w:cs="Times New Roman"/>
                <w:noProof/>
                <w:kern w:val="0"/>
                <w:sz w:val="24"/>
                <w:szCs w:val="24"/>
              </w:rPr>
              <w:t>-</w:t>
            </w:r>
            <w:r w:rsidRPr="00D65CD6">
              <w:rPr>
                <w:rFonts w:ascii="Times New Roman" w:eastAsia="DengXian" w:hAnsi="Times New Roman" w:cs="Times New Roman"/>
                <w:noProof/>
                <w:kern w:val="0"/>
                <w:sz w:val="24"/>
                <w:szCs w:val="24"/>
              </w:rPr>
              <w:t xml:space="preserve">In options. From the start screen, they are unaware of the need to sign in via SSO, and what the different outcomes will be if they tap “Start” and the SSO sign in options, which may cause some confusion right at the beginning for elderly users. This confusion is further exacerbated by the “Login” heading, as users may not think that “Start” and logging in support the same functionality. This </w:t>
            </w:r>
            <w:r w:rsidRPr="00D65CD6">
              <w:rPr>
                <w:rFonts w:ascii="Times New Roman" w:eastAsia="DengXian" w:hAnsi="Times New Roman" w:cs="Times New Roman"/>
                <w:noProof/>
                <w:kern w:val="0"/>
                <w:sz w:val="24"/>
                <w:szCs w:val="24"/>
              </w:rPr>
              <w:lastRenderedPageBreak/>
              <w:t>may adversely affect their first impressions of the application, thinking that it will be confusing.</w:t>
            </w:r>
          </w:p>
        </w:tc>
        <w:tc>
          <w:tcPr>
            <w:tcW w:w="828" w:type="dxa"/>
          </w:tcPr>
          <w:p w14:paraId="00B77387"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lastRenderedPageBreak/>
              <w:t>2, 4, 8</w:t>
            </w:r>
          </w:p>
        </w:tc>
        <w:tc>
          <w:tcPr>
            <w:tcW w:w="425" w:type="dxa"/>
          </w:tcPr>
          <w:p w14:paraId="18D7BAB1"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3</w:t>
            </w:r>
          </w:p>
        </w:tc>
        <w:tc>
          <w:tcPr>
            <w:tcW w:w="3685" w:type="dxa"/>
          </w:tcPr>
          <w:p w14:paraId="2721D811" w14:textId="1F466D59"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Add a text label for the SSO sign</w:t>
            </w:r>
            <w:r w:rsidR="007C49C0">
              <w:rPr>
                <w:rFonts w:ascii="Times New Roman" w:eastAsia="DengXian" w:hAnsi="Times New Roman" w:cs="Times New Roman"/>
                <w:noProof/>
                <w:kern w:val="0"/>
                <w:sz w:val="24"/>
                <w:szCs w:val="24"/>
              </w:rPr>
              <w:t>-</w:t>
            </w:r>
            <w:r w:rsidRPr="00D65CD6">
              <w:rPr>
                <w:rFonts w:ascii="Times New Roman" w:eastAsia="DengXian" w:hAnsi="Times New Roman" w:cs="Times New Roman"/>
                <w:noProof/>
                <w:kern w:val="0"/>
                <w:sz w:val="24"/>
                <w:szCs w:val="24"/>
              </w:rPr>
              <w:t xml:space="preserve">in options to inform that they can sync their data to the cloud if they sign in via Google or Facebook while changing the “Start” button to “Continue as Guest”. Also, reduce the size of the SSO login buttons compared to the “Continue as Guest” button so the primary action of continuing without signing in is clear. The “Continue as Guest” label makes it clear for more tech-savvy users familiar with SSO login that they are not syncing their </w:t>
            </w:r>
            <w:r w:rsidRPr="00D65CD6">
              <w:rPr>
                <w:rFonts w:ascii="Times New Roman" w:eastAsia="DengXian" w:hAnsi="Times New Roman" w:cs="Times New Roman"/>
                <w:noProof/>
                <w:kern w:val="0"/>
                <w:sz w:val="24"/>
                <w:szCs w:val="24"/>
              </w:rPr>
              <w:lastRenderedPageBreak/>
              <w:t>data. As for less tech-savvy users, having the “Continue as Guest” as the main primary actionable will lead them into the app despite them possibly not being familiar with the SSO login features. Also, remove the “Login” text to avoid confusing users and de-clutter the main login screen.</w:t>
            </w:r>
          </w:p>
        </w:tc>
      </w:tr>
      <w:tr w:rsidR="00F10F97" w:rsidRPr="00D65CD6" w14:paraId="2664B884" w14:textId="77777777" w:rsidTr="00571C15">
        <w:tc>
          <w:tcPr>
            <w:tcW w:w="570" w:type="dxa"/>
          </w:tcPr>
          <w:p w14:paraId="161D8957" w14:textId="77777777" w:rsidR="00D65CD6" w:rsidRPr="00D65CD6" w:rsidRDefault="00D65CD6" w:rsidP="00D65CD6">
            <w:pPr>
              <w:contextualSpacing/>
              <w:jc w:val="right"/>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lastRenderedPageBreak/>
              <w:t>6</w:t>
            </w:r>
          </w:p>
        </w:tc>
        <w:tc>
          <w:tcPr>
            <w:tcW w:w="3842" w:type="dxa"/>
          </w:tcPr>
          <w:p w14:paraId="062A8E00" w14:textId="6BDDA8CD"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 xml:space="preserve">The Dissolve transition for most screens can be disorienting for elderly users as the text blends, especially for the onboarding screens. This may cause them to struggle when navigating across pages. Furthermore, the existing transitions do not quite support the user’s mental model of breadcrumb navigation, and users may get lost easier. </w:t>
            </w:r>
          </w:p>
        </w:tc>
        <w:tc>
          <w:tcPr>
            <w:tcW w:w="828" w:type="dxa"/>
          </w:tcPr>
          <w:p w14:paraId="29963CBD"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1, 2, 8</w:t>
            </w:r>
          </w:p>
        </w:tc>
        <w:tc>
          <w:tcPr>
            <w:tcW w:w="425" w:type="dxa"/>
          </w:tcPr>
          <w:p w14:paraId="03A4F4FB"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3</w:t>
            </w:r>
          </w:p>
        </w:tc>
        <w:tc>
          <w:tcPr>
            <w:tcW w:w="3685" w:type="dxa"/>
          </w:tcPr>
          <w:p w14:paraId="6A56FE3F"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Remove the dissolve transitions and add push transitions for the onboarding and help pages to symbolise going through a set of cards from left to right, supported by the dot navigation indicator. Change other transitions to either instant or slide transitions. The direction of slide and push transitions will help support the user’s mental model of the navigation, whereby sliding left will signify going deeper into a flow whilst sliding right will signify retracing steps.</w:t>
            </w:r>
          </w:p>
        </w:tc>
      </w:tr>
      <w:tr w:rsidR="00F10F97" w:rsidRPr="00D65CD6" w14:paraId="52C26CE7" w14:textId="77777777" w:rsidTr="00571C15">
        <w:tc>
          <w:tcPr>
            <w:tcW w:w="570" w:type="dxa"/>
          </w:tcPr>
          <w:p w14:paraId="01075C93" w14:textId="77777777" w:rsidR="00D65CD6" w:rsidRPr="00D65CD6" w:rsidRDefault="00D65CD6" w:rsidP="00D65CD6">
            <w:pPr>
              <w:contextualSpacing/>
              <w:jc w:val="right"/>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7</w:t>
            </w:r>
          </w:p>
        </w:tc>
        <w:tc>
          <w:tcPr>
            <w:tcW w:w="3842" w:type="dxa"/>
          </w:tcPr>
          <w:p w14:paraId="127724DC" w14:textId="31A1A68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On the onboarding pages, the text within the preview screens alongside the bright colours and seemingly tappable buttons draw the user’s attention away from the main text and the primary button. This confuses the user, which may be worse if the user is elderly.</w:t>
            </w:r>
          </w:p>
          <w:p w14:paraId="7FCDBAE6"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This is especially bad since these are the first screens the user sees when using the application for the first time, which can affect their overall impression of the application. Furthermore, the dark background ends up cluttering the screen and making the main actionable button less obvious.</w:t>
            </w:r>
          </w:p>
        </w:tc>
        <w:tc>
          <w:tcPr>
            <w:tcW w:w="828" w:type="dxa"/>
          </w:tcPr>
          <w:p w14:paraId="128810FE"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4, 8</w:t>
            </w:r>
          </w:p>
        </w:tc>
        <w:tc>
          <w:tcPr>
            <w:tcW w:w="425" w:type="dxa"/>
          </w:tcPr>
          <w:p w14:paraId="09008CB6"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2</w:t>
            </w:r>
          </w:p>
        </w:tc>
        <w:tc>
          <w:tcPr>
            <w:tcW w:w="3685" w:type="dxa"/>
          </w:tcPr>
          <w:p w14:paraId="7522CA93"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Replace the onboarding images with fewer and more abstract items to avoid cluttering the interface for the user.</w:t>
            </w:r>
          </w:p>
        </w:tc>
      </w:tr>
      <w:tr w:rsidR="00F10F97" w:rsidRPr="00D65CD6" w14:paraId="081B9217" w14:textId="77777777" w:rsidTr="00571C15">
        <w:tc>
          <w:tcPr>
            <w:tcW w:w="570" w:type="dxa"/>
          </w:tcPr>
          <w:p w14:paraId="07D8AB5E" w14:textId="77777777" w:rsidR="00D65CD6" w:rsidRPr="00D65CD6" w:rsidRDefault="00D65CD6" w:rsidP="00D65CD6">
            <w:pPr>
              <w:contextualSpacing/>
              <w:jc w:val="right"/>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8</w:t>
            </w:r>
          </w:p>
        </w:tc>
        <w:tc>
          <w:tcPr>
            <w:tcW w:w="3842" w:type="dxa"/>
          </w:tcPr>
          <w:p w14:paraId="1E32F9A3" w14:textId="6DF5FBA0"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 xml:space="preserve">While the result for a message the algorithm is unable to determine is labelled “Unknown” on the result screen, it is labelled “Pending” </w:t>
            </w:r>
            <w:r w:rsidR="007C49C0">
              <w:rPr>
                <w:rFonts w:ascii="Times New Roman" w:eastAsia="DengXian" w:hAnsi="Times New Roman" w:cs="Times New Roman"/>
                <w:noProof/>
                <w:kern w:val="0"/>
                <w:sz w:val="24"/>
                <w:szCs w:val="24"/>
              </w:rPr>
              <w:t>o</w:t>
            </w:r>
            <w:r w:rsidRPr="00D65CD6">
              <w:rPr>
                <w:rFonts w:ascii="Times New Roman" w:eastAsia="DengXian" w:hAnsi="Times New Roman" w:cs="Times New Roman"/>
                <w:noProof/>
                <w:kern w:val="0"/>
                <w:sz w:val="24"/>
                <w:szCs w:val="24"/>
              </w:rPr>
              <w:t xml:space="preserve">n the Collection page, which may confuse </w:t>
            </w:r>
            <w:r w:rsidRPr="00D65CD6">
              <w:rPr>
                <w:rFonts w:ascii="Times New Roman" w:eastAsia="DengXian" w:hAnsi="Times New Roman" w:cs="Times New Roman"/>
                <w:noProof/>
                <w:kern w:val="0"/>
                <w:sz w:val="24"/>
                <w:szCs w:val="24"/>
              </w:rPr>
              <w:lastRenderedPageBreak/>
              <w:t>users due to the difference in wording. “Unknown” may also imply to the user that the application has been unsuccessful in checking if the message is spam or not and it may not be clear to them that it is still being determined. This confusion may be further exacerbated by how the label text underneath says “Unable” to detect if the message was spam or not, making the user think that the application was ultimately not able to check if their message was spam or not when actually</w:t>
            </w:r>
            <w:r w:rsidR="007C49C0">
              <w:rPr>
                <w:rFonts w:ascii="Times New Roman" w:eastAsia="DengXian" w:hAnsi="Times New Roman" w:cs="Times New Roman"/>
                <w:noProof/>
                <w:kern w:val="0"/>
                <w:sz w:val="24"/>
                <w:szCs w:val="24"/>
              </w:rPr>
              <w:t>,</w:t>
            </w:r>
            <w:r w:rsidRPr="00D65CD6">
              <w:rPr>
                <w:rFonts w:ascii="Times New Roman" w:eastAsia="DengXian" w:hAnsi="Times New Roman" w:cs="Times New Roman"/>
                <w:noProof/>
                <w:kern w:val="0"/>
                <w:sz w:val="24"/>
                <w:szCs w:val="24"/>
              </w:rPr>
              <w:t xml:space="preserve"> the application is still in the process of checking.</w:t>
            </w:r>
          </w:p>
        </w:tc>
        <w:tc>
          <w:tcPr>
            <w:tcW w:w="828" w:type="dxa"/>
          </w:tcPr>
          <w:p w14:paraId="249F9671"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lastRenderedPageBreak/>
              <w:t>2, 4</w:t>
            </w:r>
          </w:p>
        </w:tc>
        <w:tc>
          <w:tcPr>
            <w:tcW w:w="425" w:type="dxa"/>
          </w:tcPr>
          <w:p w14:paraId="195B37AF"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2</w:t>
            </w:r>
          </w:p>
        </w:tc>
        <w:tc>
          <w:tcPr>
            <w:tcW w:w="3685" w:type="dxa"/>
          </w:tcPr>
          <w:p w14:paraId="5B73E4C0"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 xml:space="preserve">Re-label the “Unknown” message as “Pending” instead to inform users that checking is still in progress for their message and keep the wording consistent with the </w:t>
            </w:r>
            <w:r w:rsidRPr="00D65CD6">
              <w:rPr>
                <w:rFonts w:ascii="Times New Roman" w:eastAsia="DengXian" w:hAnsi="Times New Roman" w:cs="Times New Roman"/>
                <w:noProof/>
                <w:kern w:val="0"/>
                <w:sz w:val="24"/>
                <w:szCs w:val="24"/>
              </w:rPr>
              <w:lastRenderedPageBreak/>
              <w:t>Collection page. Also, re-word the label to inform users that there is a team still checking the message.</w:t>
            </w:r>
          </w:p>
        </w:tc>
      </w:tr>
      <w:tr w:rsidR="00F10F97" w:rsidRPr="00D65CD6" w14:paraId="4222EABF" w14:textId="77777777" w:rsidTr="00571C15">
        <w:tc>
          <w:tcPr>
            <w:tcW w:w="570" w:type="dxa"/>
          </w:tcPr>
          <w:p w14:paraId="24C024E5" w14:textId="77777777" w:rsidR="00D65CD6" w:rsidRPr="00D65CD6" w:rsidRDefault="00D65CD6" w:rsidP="00D65CD6">
            <w:pPr>
              <w:contextualSpacing/>
              <w:jc w:val="right"/>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lastRenderedPageBreak/>
              <w:t>9</w:t>
            </w:r>
          </w:p>
        </w:tc>
        <w:tc>
          <w:tcPr>
            <w:tcW w:w="3842" w:type="dxa"/>
          </w:tcPr>
          <w:p w14:paraId="7A5422EE"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What “Sync with Google” and “Sync with Facebook” do in the settings menu is unclear, and users unfamiliar with the concept may not know what it does and why they would want to sync with these platforms.  This may thus confuse users and they may not be inclined to use the syncing feature even though they may be open to it.</w:t>
            </w:r>
          </w:p>
        </w:tc>
        <w:tc>
          <w:tcPr>
            <w:tcW w:w="828" w:type="dxa"/>
          </w:tcPr>
          <w:p w14:paraId="08CCF814"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2, 6</w:t>
            </w:r>
          </w:p>
        </w:tc>
        <w:tc>
          <w:tcPr>
            <w:tcW w:w="425" w:type="dxa"/>
          </w:tcPr>
          <w:p w14:paraId="3A55D53B"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2</w:t>
            </w:r>
          </w:p>
        </w:tc>
        <w:tc>
          <w:tcPr>
            <w:tcW w:w="3685" w:type="dxa"/>
          </w:tcPr>
          <w:p w14:paraId="09E21A98"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 xml:space="preserve">Add a label explaining that syncing data would allow data from Learn and Collection to be synced to the cloud so users can keep their data when changing phones. </w:t>
            </w:r>
          </w:p>
        </w:tc>
      </w:tr>
      <w:tr w:rsidR="00F10F97" w:rsidRPr="00D65CD6" w14:paraId="2E782C66" w14:textId="77777777" w:rsidTr="00571C15">
        <w:tc>
          <w:tcPr>
            <w:tcW w:w="570" w:type="dxa"/>
          </w:tcPr>
          <w:p w14:paraId="50947DB3" w14:textId="77777777" w:rsidR="00D65CD6" w:rsidRPr="00D65CD6" w:rsidRDefault="00D65CD6" w:rsidP="00D65CD6">
            <w:pPr>
              <w:contextualSpacing/>
              <w:jc w:val="right"/>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10</w:t>
            </w:r>
          </w:p>
        </w:tc>
        <w:tc>
          <w:tcPr>
            <w:tcW w:w="3842" w:type="dxa"/>
          </w:tcPr>
          <w:p w14:paraId="6BA70D79"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The “SPAM”, “Not Spam”, and “Pending” boxes look like they are interactive elements that can be tapped (like buttons). Although the actual buttons are more prominent, to the new user it makes it look like there are two types of buttons – or even inconsistent buttons – which can confuse users and affect their perception regarding the application.</w:t>
            </w:r>
          </w:p>
        </w:tc>
        <w:tc>
          <w:tcPr>
            <w:tcW w:w="828" w:type="dxa"/>
          </w:tcPr>
          <w:p w14:paraId="02BCC5CF"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4, 6, 8</w:t>
            </w:r>
          </w:p>
        </w:tc>
        <w:tc>
          <w:tcPr>
            <w:tcW w:w="425" w:type="dxa"/>
          </w:tcPr>
          <w:p w14:paraId="1EFD4A94"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2</w:t>
            </w:r>
          </w:p>
        </w:tc>
        <w:tc>
          <w:tcPr>
            <w:tcW w:w="3685" w:type="dxa"/>
          </w:tcPr>
          <w:p w14:paraId="7622C1F8"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Remove the borders around the “SPAM”, “Not Spam”, and “Pending” statuses to make them more distinct from the buttons and clearer that they are not tappable.</w:t>
            </w:r>
          </w:p>
        </w:tc>
      </w:tr>
      <w:tr w:rsidR="00F10F97" w:rsidRPr="00D65CD6" w14:paraId="6FE24737" w14:textId="77777777" w:rsidTr="00571C15">
        <w:tc>
          <w:tcPr>
            <w:tcW w:w="570" w:type="dxa"/>
          </w:tcPr>
          <w:p w14:paraId="534C0EB5" w14:textId="77777777" w:rsidR="00D65CD6" w:rsidRPr="00D65CD6" w:rsidRDefault="00D65CD6" w:rsidP="00D65CD6">
            <w:pPr>
              <w:contextualSpacing/>
              <w:jc w:val="right"/>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11</w:t>
            </w:r>
          </w:p>
        </w:tc>
        <w:tc>
          <w:tcPr>
            <w:tcW w:w="3842" w:type="dxa"/>
          </w:tcPr>
          <w:p w14:paraId="27DD24CD" w14:textId="49F7BD22"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Compared to the Results page, the screen space for messages from the “Collection” feature is very small. Users who want to view past messages may therefore find it difficult to read them</w:t>
            </w:r>
            <w:r w:rsidR="00A64E18">
              <w:rPr>
                <w:rFonts w:ascii="Times New Roman" w:eastAsia="DengXian" w:hAnsi="Times New Roman" w:cs="Times New Roman"/>
                <w:noProof/>
                <w:kern w:val="0"/>
                <w:sz w:val="24"/>
                <w:szCs w:val="24"/>
              </w:rPr>
              <w:t xml:space="preserve"> </w:t>
            </w:r>
            <w:r w:rsidRPr="00D65CD6">
              <w:rPr>
                <w:rFonts w:ascii="Times New Roman" w:eastAsia="DengXian" w:hAnsi="Times New Roman" w:cs="Times New Roman"/>
                <w:noProof/>
                <w:kern w:val="0"/>
                <w:sz w:val="24"/>
                <w:szCs w:val="24"/>
              </w:rPr>
              <w:t>especially if they are long messages</w:t>
            </w:r>
            <w:r w:rsidR="00467A1B">
              <w:rPr>
                <w:rFonts w:ascii="Times New Roman" w:eastAsia="DengXian" w:hAnsi="Times New Roman" w:cs="Times New Roman"/>
                <w:noProof/>
                <w:kern w:val="0"/>
                <w:sz w:val="24"/>
                <w:szCs w:val="24"/>
              </w:rPr>
              <w:t xml:space="preserve"> as they have </w:t>
            </w:r>
            <w:r w:rsidRPr="00D65CD6">
              <w:rPr>
                <w:rFonts w:ascii="Times New Roman" w:eastAsia="DengXian" w:hAnsi="Times New Roman" w:cs="Times New Roman"/>
                <w:noProof/>
                <w:kern w:val="0"/>
                <w:sz w:val="24"/>
                <w:szCs w:val="24"/>
              </w:rPr>
              <w:t xml:space="preserve">to scroll a lot and </w:t>
            </w:r>
            <w:r w:rsidR="00467A1B">
              <w:rPr>
                <w:rFonts w:ascii="Times New Roman" w:eastAsia="DengXian" w:hAnsi="Times New Roman" w:cs="Times New Roman"/>
                <w:noProof/>
                <w:kern w:val="0"/>
                <w:sz w:val="24"/>
                <w:szCs w:val="24"/>
              </w:rPr>
              <w:t xml:space="preserve">are </w:t>
            </w:r>
            <w:r w:rsidRPr="00D65CD6">
              <w:rPr>
                <w:rFonts w:ascii="Times New Roman" w:eastAsia="DengXian" w:hAnsi="Times New Roman" w:cs="Times New Roman"/>
                <w:noProof/>
                <w:kern w:val="0"/>
                <w:sz w:val="24"/>
                <w:szCs w:val="24"/>
              </w:rPr>
              <w:t>only able to see a few lines at once.</w:t>
            </w:r>
          </w:p>
        </w:tc>
        <w:tc>
          <w:tcPr>
            <w:tcW w:w="828" w:type="dxa"/>
          </w:tcPr>
          <w:p w14:paraId="69D9874A"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4, 8</w:t>
            </w:r>
          </w:p>
        </w:tc>
        <w:tc>
          <w:tcPr>
            <w:tcW w:w="425" w:type="dxa"/>
          </w:tcPr>
          <w:p w14:paraId="59281246"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2</w:t>
            </w:r>
          </w:p>
        </w:tc>
        <w:tc>
          <w:tcPr>
            <w:tcW w:w="3685" w:type="dxa"/>
          </w:tcPr>
          <w:p w14:paraId="7151F2F3"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Increase the text box size for each message when accessed from the Collection page to the same size as that from the results page.</w:t>
            </w:r>
          </w:p>
        </w:tc>
      </w:tr>
      <w:tr w:rsidR="00F10F97" w:rsidRPr="00D65CD6" w14:paraId="2F64E4BB" w14:textId="77777777" w:rsidTr="00571C15">
        <w:tc>
          <w:tcPr>
            <w:tcW w:w="570" w:type="dxa"/>
          </w:tcPr>
          <w:p w14:paraId="56D2FB65" w14:textId="77777777" w:rsidR="00D65CD6" w:rsidRPr="00D65CD6" w:rsidRDefault="00D65CD6" w:rsidP="00D65CD6">
            <w:pPr>
              <w:contextualSpacing/>
              <w:jc w:val="right"/>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12</w:t>
            </w:r>
          </w:p>
        </w:tc>
        <w:tc>
          <w:tcPr>
            <w:tcW w:w="3842" w:type="dxa"/>
          </w:tcPr>
          <w:p w14:paraId="7703399D" w14:textId="198B61B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 xml:space="preserve">Advanced users are unable to select multiple messages for deletion at </w:t>
            </w:r>
            <w:r w:rsidRPr="00D65CD6">
              <w:rPr>
                <w:rFonts w:ascii="Times New Roman" w:eastAsia="DengXian" w:hAnsi="Times New Roman" w:cs="Times New Roman"/>
                <w:noProof/>
                <w:kern w:val="0"/>
                <w:sz w:val="24"/>
                <w:szCs w:val="24"/>
              </w:rPr>
              <w:lastRenderedPageBreak/>
              <w:t>once from the Collection page. They may thus get frustrated if there are many messages they want to delete, having to delete them one</w:t>
            </w:r>
            <w:r w:rsidR="00467A1B">
              <w:rPr>
                <w:rFonts w:ascii="Times New Roman" w:eastAsia="DengXian" w:hAnsi="Times New Roman" w:cs="Times New Roman"/>
                <w:noProof/>
                <w:kern w:val="0"/>
                <w:sz w:val="24"/>
                <w:szCs w:val="24"/>
              </w:rPr>
              <w:t xml:space="preserve"> by </w:t>
            </w:r>
            <w:r w:rsidRPr="00D65CD6">
              <w:rPr>
                <w:rFonts w:ascii="Times New Roman" w:eastAsia="DengXian" w:hAnsi="Times New Roman" w:cs="Times New Roman"/>
                <w:noProof/>
                <w:kern w:val="0"/>
                <w:sz w:val="24"/>
                <w:szCs w:val="24"/>
              </w:rPr>
              <w:t xml:space="preserve">one, especially if a user wants to clear all their data from the application. </w:t>
            </w:r>
          </w:p>
        </w:tc>
        <w:tc>
          <w:tcPr>
            <w:tcW w:w="828" w:type="dxa"/>
          </w:tcPr>
          <w:p w14:paraId="51C639C4"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lastRenderedPageBreak/>
              <w:t>7</w:t>
            </w:r>
          </w:p>
        </w:tc>
        <w:tc>
          <w:tcPr>
            <w:tcW w:w="425" w:type="dxa"/>
          </w:tcPr>
          <w:p w14:paraId="3CA2E640"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2</w:t>
            </w:r>
          </w:p>
        </w:tc>
        <w:tc>
          <w:tcPr>
            <w:tcW w:w="3685" w:type="dxa"/>
          </w:tcPr>
          <w:p w14:paraId="5067FB1E"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 xml:space="preserve">Allow users to tap-and-hold messages in the Collection page to </w:t>
            </w:r>
            <w:r w:rsidRPr="00D65CD6">
              <w:rPr>
                <w:rFonts w:ascii="Times New Roman" w:eastAsia="DengXian" w:hAnsi="Times New Roman" w:cs="Times New Roman"/>
                <w:noProof/>
                <w:kern w:val="0"/>
                <w:sz w:val="24"/>
                <w:szCs w:val="24"/>
              </w:rPr>
              <w:lastRenderedPageBreak/>
              <w:t>access a delete view, similar to that in a phone’s Gallery. Then, users can tap on more messages to select them all at once for deletion.</w:t>
            </w:r>
          </w:p>
          <w:p w14:paraId="40198DE2" w14:textId="35E45DCA"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Also, add a “Clear all messages” functionality on the Settings page, alongside a confirmation dialog</w:t>
            </w:r>
            <w:r w:rsidR="00467A1B">
              <w:rPr>
                <w:rFonts w:ascii="Times New Roman" w:eastAsia="DengXian" w:hAnsi="Times New Roman" w:cs="Times New Roman"/>
                <w:noProof/>
                <w:kern w:val="0"/>
                <w:sz w:val="24"/>
                <w:szCs w:val="24"/>
              </w:rPr>
              <w:t>ue</w:t>
            </w:r>
            <w:r w:rsidRPr="00D65CD6">
              <w:rPr>
                <w:rFonts w:ascii="Times New Roman" w:eastAsia="DengXian" w:hAnsi="Times New Roman" w:cs="Times New Roman"/>
                <w:noProof/>
                <w:kern w:val="0"/>
                <w:sz w:val="24"/>
                <w:szCs w:val="24"/>
              </w:rPr>
              <w:t xml:space="preserve"> whereby users must type “confirm” into a box as</w:t>
            </w:r>
            <w:r w:rsidR="00467A1B">
              <w:rPr>
                <w:rFonts w:ascii="Times New Roman" w:eastAsia="DengXian" w:hAnsi="Times New Roman" w:cs="Times New Roman"/>
                <w:noProof/>
                <w:kern w:val="0"/>
                <w:sz w:val="24"/>
                <w:szCs w:val="24"/>
              </w:rPr>
              <w:t xml:space="preserve"> </w:t>
            </w:r>
            <w:r w:rsidRPr="00D65CD6">
              <w:rPr>
                <w:rFonts w:ascii="Times New Roman" w:eastAsia="DengXian" w:hAnsi="Times New Roman" w:cs="Times New Roman"/>
                <w:noProof/>
                <w:kern w:val="0"/>
                <w:sz w:val="24"/>
                <w:szCs w:val="24"/>
              </w:rPr>
              <w:t>friction to prevent accidental deletion. This allows them to quickly clear all their messag</w:t>
            </w:r>
            <w:r w:rsidR="00467D49">
              <w:rPr>
                <w:rFonts w:ascii="Times New Roman" w:eastAsia="DengXian" w:hAnsi="Times New Roman" w:cs="Times New Roman"/>
                <w:noProof/>
                <w:kern w:val="0"/>
                <w:sz w:val="24"/>
                <w:szCs w:val="24"/>
              </w:rPr>
              <w:t>e</w:t>
            </w:r>
            <w:r w:rsidRPr="00D65CD6">
              <w:rPr>
                <w:rFonts w:ascii="Times New Roman" w:eastAsia="DengXian" w:hAnsi="Times New Roman" w:cs="Times New Roman"/>
                <w:noProof/>
                <w:kern w:val="0"/>
                <w:sz w:val="24"/>
                <w:szCs w:val="24"/>
              </w:rPr>
              <w:t xml:space="preserve">s from the application without having to tap one by one. </w:t>
            </w:r>
          </w:p>
        </w:tc>
      </w:tr>
      <w:tr w:rsidR="00F10F97" w:rsidRPr="00D65CD6" w14:paraId="2B71069B" w14:textId="77777777" w:rsidTr="00571C15">
        <w:tc>
          <w:tcPr>
            <w:tcW w:w="570" w:type="dxa"/>
          </w:tcPr>
          <w:p w14:paraId="4CA7944D" w14:textId="77777777" w:rsidR="00D65CD6" w:rsidRPr="00D65CD6" w:rsidRDefault="00D65CD6" w:rsidP="00D65CD6">
            <w:pPr>
              <w:contextualSpacing/>
              <w:jc w:val="right"/>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lastRenderedPageBreak/>
              <w:t>13</w:t>
            </w:r>
          </w:p>
        </w:tc>
        <w:tc>
          <w:tcPr>
            <w:tcW w:w="3842" w:type="dxa"/>
          </w:tcPr>
          <w:p w14:paraId="53F13AEB"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Users may not be familiar with the tutorial screens on the Learn page, not knowing that they must tap the screen to continue. Hence, users may think they are supposed to tap the highlighted elements, which may confuse them if they tap it and see that nothing has happened – except that the onboarding screen has changed which may disorientate them.</w:t>
            </w:r>
          </w:p>
        </w:tc>
        <w:tc>
          <w:tcPr>
            <w:tcW w:w="828" w:type="dxa"/>
          </w:tcPr>
          <w:p w14:paraId="686E2741"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6</w:t>
            </w:r>
          </w:p>
        </w:tc>
        <w:tc>
          <w:tcPr>
            <w:tcW w:w="425" w:type="dxa"/>
          </w:tcPr>
          <w:p w14:paraId="64E4D94E"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2</w:t>
            </w:r>
          </w:p>
        </w:tc>
        <w:tc>
          <w:tcPr>
            <w:tcW w:w="3685" w:type="dxa"/>
          </w:tcPr>
          <w:p w14:paraId="3A71665E"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Add a “Tap to continue” text to the tutorial screens.</w:t>
            </w:r>
          </w:p>
        </w:tc>
      </w:tr>
      <w:tr w:rsidR="00F10F97" w:rsidRPr="00D65CD6" w14:paraId="12FCB7CB" w14:textId="77777777" w:rsidTr="00571C15">
        <w:tc>
          <w:tcPr>
            <w:tcW w:w="570" w:type="dxa"/>
          </w:tcPr>
          <w:p w14:paraId="2A1735B6" w14:textId="77777777" w:rsidR="00D65CD6" w:rsidRPr="00D65CD6" w:rsidRDefault="00D65CD6" w:rsidP="00D65CD6">
            <w:pPr>
              <w:contextualSpacing/>
              <w:jc w:val="right"/>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14</w:t>
            </w:r>
          </w:p>
        </w:tc>
        <w:tc>
          <w:tcPr>
            <w:tcW w:w="3842" w:type="dxa"/>
          </w:tcPr>
          <w:p w14:paraId="577452F2"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After tapping and holding to paste a message, the message instantly appears which may disorientate some elderly users. There is a lack of feedback provided for the elderly user, which may cause them to get disoriented. This problem also occurs after messages are deleted – users are led back to the Collection main page but have no feedback that the deletion was successful, and must manually check if the message has been deleted.</w:t>
            </w:r>
          </w:p>
        </w:tc>
        <w:tc>
          <w:tcPr>
            <w:tcW w:w="828" w:type="dxa"/>
          </w:tcPr>
          <w:p w14:paraId="249EE0DD"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1</w:t>
            </w:r>
          </w:p>
        </w:tc>
        <w:tc>
          <w:tcPr>
            <w:tcW w:w="425" w:type="dxa"/>
          </w:tcPr>
          <w:p w14:paraId="7E2534AE"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2</w:t>
            </w:r>
          </w:p>
        </w:tc>
        <w:tc>
          <w:tcPr>
            <w:tcW w:w="3685" w:type="dxa"/>
          </w:tcPr>
          <w:p w14:paraId="7462F277"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Add a pop-up notification letting users know when their message has been pasted in the Check Spam page or when a message has been deleted from the Collection page.</w:t>
            </w:r>
          </w:p>
        </w:tc>
      </w:tr>
      <w:tr w:rsidR="00F10F97" w:rsidRPr="00D65CD6" w14:paraId="08D89D3E" w14:textId="77777777" w:rsidTr="00571C15">
        <w:tc>
          <w:tcPr>
            <w:tcW w:w="570" w:type="dxa"/>
          </w:tcPr>
          <w:p w14:paraId="0423A444" w14:textId="77777777" w:rsidR="00D65CD6" w:rsidRPr="00D65CD6" w:rsidRDefault="00D65CD6" w:rsidP="00D65CD6">
            <w:pPr>
              <w:contextualSpacing/>
              <w:jc w:val="right"/>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15</w:t>
            </w:r>
          </w:p>
        </w:tc>
        <w:tc>
          <w:tcPr>
            <w:tcW w:w="3842" w:type="dxa"/>
          </w:tcPr>
          <w:p w14:paraId="66617D0C" w14:textId="2B8C2D2D"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 xml:space="preserve">Some users may be confused by the “Delete” functionality for messages </w:t>
            </w:r>
            <w:r w:rsidR="00467D49">
              <w:rPr>
                <w:rFonts w:ascii="Times New Roman" w:eastAsia="DengXian" w:hAnsi="Times New Roman" w:cs="Times New Roman"/>
                <w:noProof/>
                <w:kern w:val="0"/>
                <w:sz w:val="24"/>
                <w:szCs w:val="24"/>
              </w:rPr>
              <w:t>o</w:t>
            </w:r>
            <w:r w:rsidRPr="00D65CD6">
              <w:rPr>
                <w:rFonts w:ascii="Times New Roman" w:eastAsia="DengXian" w:hAnsi="Times New Roman" w:cs="Times New Roman"/>
                <w:noProof/>
                <w:kern w:val="0"/>
                <w:sz w:val="24"/>
                <w:szCs w:val="24"/>
              </w:rPr>
              <w:t xml:space="preserve">n the Collection page, thinking that the message will be deleted from their phone as well. This may occur more frequently for elderly users who are unfamiliar with how application data is separate from phone data. Hence, they may </w:t>
            </w:r>
            <w:r w:rsidRPr="00D65CD6">
              <w:rPr>
                <w:rFonts w:ascii="Times New Roman" w:eastAsia="DengXian" w:hAnsi="Times New Roman" w:cs="Times New Roman"/>
                <w:noProof/>
                <w:kern w:val="0"/>
                <w:sz w:val="24"/>
                <w:szCs w:val="24"/>
              </w:rPr>
              <w:lastRenderedPageBreak/>
              <w:t xml:space="preserve">mistakenly think that deleting the message from the application is sufficient to delete the message from their phones as well. </w:t>
            </w:r>
          </w:p>
        </w:tc>
        <w:tc>
          <w:tcPr>
            <w:tcW w:w="828" w:type="dxa"/>
          </w:tcPr>
          <w:p w14:paraId="450725FA"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lastRenderedPageBreak/>
              <w:t>2, 6</w:t>
            </w:r>
          </w:p>
        </w:tc>
        <w:tc>
          <w:tcPr>
            <w:tcW w:w="425" w:type="dxa"/>
          </w:tcPr>
          <w:p w14:paraId="3E48C1E2"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2</w:t>
            </w:r>
          </w:p>
        </w:tc>
        <w:tc>
          <w:tcPr>
            <w:tcW w:w="3685" w:type="dxa"/>
          </w:tcPr>
          <w:p w14:paraId="0842E1AF" w14:textId="3BADD610"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Add a disclaimer to the “Delete” confirmation dialog</w:t>
            </w:r>
            <w:r w:rsidR="00467D49">
              <w:rPr>
                <w:rFonts w:ascii="Times New Roman" w:eastAsia="DengXian" w:hAnsi="Times New Roman" w:cs="Times New Roman"/>
                <w:noProof/>
                <w:kern w:val="0"/>
                <w:sz w:val="24"/>
                <w:szCs w:val="24"/>
              </w:rPr>
              <w:t>ue</w:t>
            </w:r>
            <w:r w:rsidRPr="00D65CD6">
              <w:rPr>
                <w:rFonts w:ascii="Times New Roman" w:eastAsia="DengXian" w:hAnsi="Times New Roman" w:cs="Times New Roman"/>
                <w:noProof/>
                <w:kern w:val="0"/>
                <w:sz w:val="24"/>
                <w:szCs w:val="24"/>
              </w:rPr>
              <w:t xml:space="preserve"> informing users that the actual message on their phone will not be deleted. </w:t>
            </w:r>
          </w:p>
        </w:tc>
      </w:tr>
      <w:tr w:rsidR="00F10F97" w:rsidRPr="00D65CD6" w14:paraId="17A37983" w14:textId="77777777" w:rsidTr="00571C15">
        <w:tc>
          <w:tcPr>
            <w:tcW w:w="570" w:type="dxa"/>
          </w:tcPr>
          <w:p w14:paraId="7914FC82" w14:textId="77777777" w:rsidR="00D65CD6" w:rsidRPr="00D65CD6" w:rsidRDefault="00D65CD6" w:rsidP="00D65CD6">
            <w:pPr>
              <w:contextualSpacing/>
              <w:jc w:val="right"/>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16</w:t>
            </w:r>
          </w:p>
        </w:tc>
        <w:tc>
          <w:tcPr>
            <w:tcW w:w="3842" w:type="dxa"/>
          </w:tcPr>
          <w:p w14:paraId="3527EEC7"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The header bar text is unnecessary on the Results page as there is already a “Result” on the screen. This adds needless clutter to the page, which can potentially confuse the elderly user who may have visual and/or cognitive impairments.</w:t>
            </w:r>
          </w:p>
        </w:tc>
        <w:tc>
          <w:tcPr>
            <w:tcW w:w="828" w:type="dxa"/>
          </w:tcPr>
          <w:p w14:paraId="58002354"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8</w:t>
            </w:r>
          </w:p>
        </w:tc>
        <w:tc>
          <w:tcPr>
            <w:tcW w:w="425" w:type="dxa"/>
          </w:tcPr>
          <w:p w14:paraId="185841F5"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1</w:t>
            </w:r>
          </w:p>
        </w:tc>
        <w:tc>
          <w:tcPr>
            <w:tcW w:w="3685" w:type="dxa"/>
          </w:tcPr>
          <w:p w14:paraId="0CE711D3"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Remove the “Result” header on the page and keep the “Result” header on the top bar.</w:t>
            </w:r>
          </w:p>
        </w:tc>
      </w:tr>
      <w:tr w:rsidR="00F10F97" w:rsidRPr="00D65CD6" w14:paraId="21BE974B" w14:textId="77777777" w:rsidTr="00571C15">
        <w:tc>
          <w:tcPr>
            <w:tcW w:w="570" w:type="dxa"/>
          </w:tcPr>
          <w:p w14:paraId="7579505B" w14:textId="77777777" w:rsidR="00D65CD6" w:rsidRPr="00D65CD6" w:rsidRDefault="00D65CD6" w:rsidP="00D65CD6">
            <w:pPr>
              <w:contextualSpacing/>
              <w:jc w:val="right"/>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17</w:t>
            </w:r>
          </w:p>
        </w:tc>
        <w:tc>
          <w:tcPr>
            <w:tcW w:w="3842" w:type="dxa"/>
          </w:tcPr>
          <w:p w14:paraId="4A0CB4FC"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 xml:space="preserve">Under the “Notifications” settings menu, there are options for “Message identified”, “Spam news”, and “Software updates”. However, users may not understand what these terms mean. Hence, they may be wary of turning on notifications for them, possibly causing them to turn off important notifications like the “Message identified” notification which lets them know when a pending message has been identified. </w:t>
            </w:r>
          </w:p>
        </w:tc>
        <w:tc>
          <w:tcPr>
            <w:tcW w:w="828" w:type="dxa"/>
          </w:tcPr>
          <w:p w14:paraId="6488002F"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6, 10</w:t>
            </w:r>
          </w:p>
        </w:tc>
        <w:tc>
          <w:tcPr>
            <w:tcW w:w="425" w:type="dxa"/>
          </w:tcPr>
          <w:p w14:paraId="507C06B5"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1</w:t>
            </w:r>
          </w:p>
        </w:tc>
        <w:tc>
          <w:tcPr>
            <w:tcW w:w="3685" w:type="dxa"/>
          </w:tcPr>
          <w:p w14:paraId="411A1C5B"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Add a text label under each option explaining them.</w:t>
            </w:r>
          </w:p>
        </w:tc>
      </w:tr>
      <w:tr w:rsidR="00F10F97" w:rsidRPr="00D65CD6" w14:paraId="6C1E027B" w14:textId="77777777" w:rsidTr="00571C15">
        <w:tc>
          <w:tcPr>
            <w:tcW w:w="570" w:type="dxa"/>
          </w:tcPr>
          <w:p w14:paraId="27BECF9F" w14:textId="77777777" w:rsidR="00D65CD6" w:rsidRPr="00D65CD6" w:rsidRDefault="00D65CD6" w:rsidP="00D65CD6">
            <w:pPr>
              <w:contextualSpacing/>
              <w:jc w:val="right"/>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18</w:t>
            </w:r>
          </w:p>
        </w:tc>
        <w:tc>
          <w:tcPr>
            <w:tcW w:w="3842" w:type="dxa"/>
          </w:tcPr>
          <w:p w14:paraId="5E2FC327" w14:textId="0FB59F25"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The round buttons across the application may make the application look cartoonish and less professional, which may influence the user’s view of the application’s reliability and authenticity. This may affect user</w:t>
            </w:r>
            <w:r w:rsidR="00467D49">
              <w:rPr>
                <w:rFonts w:ascii="Times New Roman" w:eastAsia="DengXian" w:hAnsi="Times New Roman" w:cs="Times New Roman"/>
                <w:noProof/>
                <w:kern w:val="0"/>
                <w:sz w:val="24"/>
                <w:szCs w:val="24"/>
              </w:rPr>
              <w:t>s’</w:t>
            </w:r>
            <w:r w:rsidRPr="00D65CD6">
              <w:rPr>
                <w:rFonts w:ascii="Times New Roman" w:eastAsia="DengXian" w:hAnsi="Times New Roman" w:cs="Times New Roman"/>
                <w:noProof/>
                <w:kern w:val="0"/>
                <w:sz w:val="24"/>
                <w:szCs w:val="24"/>
              </w:rPr>
              <w:t xml:space="preserve"> willingness to trust the application’s interpretation of whether their message is spam or not.</w:t>
            </w:r>
          </w:p>
        </w:tc>
        <w:tc>
          <w:tcPr>
            <w:tcW w:w="828" w:type="dxa"/>
          </w:tcPr>
          <w:p w14:paraId="695E9871"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8</w:t>
            </w:r>
          </w:p>
        </w:tc>
        <w:tc>
          <w:tcPr>
            <w:tcW w:w="425" w:type="dxa"/>
          </w:tcPr>
          <w:p w14:paraId="6D0B08C1"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1</w:t>
            </w:r>
          </w:p>
        </w:tc>
        <w:tc>
          <w:tcPr>
            <w:tcW w:w="3685" w:type="dxa"/>
          </w:tcPr>
          <w:p w14:paraId="5B5BCEEB" w14:textId="2EE8EB85"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Change the round buttons to rounded rectangle buttons</w:t>
            </w:r>
            <w:r w:rsidR="002218DF">
              <w:rPr>
                <w:rFonts w:ascii="Times New Roman" w:eastAsia="DengXian" w:hAnsi="Times New Roman" w:cs="Times New Roman"/>
                <w:noProof/>
                <w:kern w:val="0"/>
                <w:sz w:val="24"/>
                <w:szCs w:val="24"/>
              </w:rPr>
              <w:t xml:space="preserve"> which look more sleek.</w:t>
            </w:r>
          </w:p>
        </w:tc>
      </w:tr>
      <w:tr w:rsidR="00F10F97" w:rsidRPr="00D65CD6" w14:paraId="3C6B637B" w14:textId="77777777" w:rsidTr="00571C15">
        <w:tc>
          <w:tcPr>
            <w:tcW w:w="570" w:type="dxa"/>
          </w:tcPr>
          <w:p w14:paraId="56522537" w14:textId="77777777" w:rsidR="00D65CD6" w:rsidRPr="00D65CD6" w:rsidRDefault="00D65CD6" w:rsidP="00D65CD6">
            <w:pPr>
              <w:contextualSpacing/>
              <w:jc w:val="right"/>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19</w:t>
            </w:r>
          </w:p>
        </w:tc>
        <w:tc>
          <w:tcPr>
            <w:tcW w:w="3842" w:type="dxa"/>
          </w:tcPr>
          <w:p w14:paraId="286A84A0"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 xml:space="preserve">Inconsistent help button styling – the “Need Help” button on the Check Spam page is styled a light white colour whilst the “What should I do” is styled the dull-blue info button colour. Hence, users may not immediately associate both of them with the help menus. </w:t>
            </w:r>
          </w:p>
        </w:tc>
        <w:tc>
          <w:tcPr>
            <w:tcW w:w="828" w:type="dxa"/>
          </w:tcPr>
          <w:p w14:paraId="196EB935"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4, 6</w:t>
            </w:r>
          </w:p>
        </w:tc>
        <w:tc>
          <w:tcPr>
            <w:tcW w:w="425" w:type="dxa"/>
          </w:tcPr>
          <w:p w14:paraId="47C3D9E1"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1</w:t>
            </w:r>
          </w:p>
        </w:tc>
        <w:tc>
          <w:tcPr>
            <w:tcW w:w="3685" w:type="dxa"/>
          </w:tcPr>
          <w:p w14:paraId="3F8A6C59"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Change the “Need Help” button colour to the info colour.</w:t>
            </w:r>
          </w:p>
        </w:tc>
      </w:tr>
      <w:tr w:rsidR="00F10F97" w:rsidRPr="00D65CD6" w14:paraId="5AF596D4" w14:textId="77777777" w:rsidTr="00571C15">
        <w:tc>
          <w:tcPr>
            <w:tcW w:w="570" w:type="dxa"/>
          </w:tcPr>
          <w:p w14:paraId="7ED434A8" w14:textId="77777777" w:rsidR="00D65CD6" w:rsidRPr="00D65CD6" w:rsidRDefault="00D65CD6" w:rsidP="00D65CD6">
            <w:pPr>
              <w:contextualSpacing/>
              <w:jc w:val="right"/>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20</w:t>
            </w:r>
          </w:p>
        </w:tc>
        <w:tc>
          <w:tcPr>
            <w:tcW w:w="3842" w:type="dxa"/>
          </w:tcPr>
          <w:p w14:paraId="2DF4FC1B"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 xml:space="preserve">Having to tap and hold to paste a message on the Check Spam page is an unnecessary functionality for the check text message feature which unnecessarily slows down the process. It also makes it more </w:t>
            </w:r>
            <w:r w:rsidRPr="00D65CD6">
              <w:rPr>
                <w:rFonts w:ascii="Times New Roman" w:eastAsia="DengXian" w:hAnsi="Times New Roman" w:cs="Times New Roman"/>
                <w:noProof/>
                <w:kern w:val="0"/>
                <w:sz w:val="24"/>
                <w:szCs w:val="24"/>
              </w:rPr>
              <w:lastRenderedPageBreak/>
              <w:t>difficult for elderly users to use the feature as those with impaired motor functions may find it slightly more difficult to tap and hold.</w:t>
            </w:r>
          </w:p>
        </w:tc>
        <w:tc>
          <w:tcPr>
            <w:tcW w:w="828" w:type="dxa"/>
          </w:tcPr>
          <w:p w14:paraId="2A786104"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lastRenderedPageBreak/>
              <w:t>7</w:t>
            </w:r>
          </w:p>
        </w:tc>
        <w:tc>
          <w:tcPr>
            <w:tcW w:w="425" w:type="dxa"/>
          </w:tcPr>
          <w:p w14:paraId="672E9BAF"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1</w:t>
            </w:r>
          </w:p>
        </w:tc>
        <w:tc>
          <w:tcPr>
            <w:tcW w:w="3685" w:type="dxa"/>
          </w:tcPr>
          <w:p w14:paraId="0217827D"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Change the Tap and Hold action to a simple Tap action.</w:t>
            </w:r>
          </w:p>
        </w:tc>
      </w:tr>
      <w:tr w:rsidR="00F10F97" w:rsidRPr="00D65CD6" w14:paraId="5D515778" w14:textId="77777777" w:rsidTr="00571C15">
        <w:tc>
          <w:tcPr>
            <w:tcW w:w="570" w:type="dxa"/>
          </w:tcPr>
          <w:p w14:paraId="1AA81D4F" w14:textId="77777777" w:rsidR="00D65CD6" w:rsidRPr="00D65CD6" w:rsidRDefault="00D65CD6" w:rsidP="00D65CD6">
            <w:pPr>
              <w:contextualSpacing/>
              <w:jc w:val="right"/>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21</w:t>
            </w:r>
          </w:p>
        </w:tc>
        <w:tc>
          <w:tcPr>
            <w:tcW w:w="3842" w:type="dxa"/>
          </w:tcPr>
          <w:p w14:paraId="3E792575"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In the Collection feature, while users are informed of how many checked messages they have, they are not informed by month. Hence, they do not know how many messages they checked in a month. Furthermore, there is no scroll bar indicator to let them know how far they must scroll to see the earliest message in the month.</w:t>
            </w:r>
          </w:p>
        </w:tc>
        <w:tc>
          <w:tcPr>
            <w:tcW w:w="828" w:type="dxa"/>
          </w:tcPr>
          <w:p w14:paraId="489ED777"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1, 6</w:t>
            </w:r>
          </w:p>
        </w:tc>
        <w:tc>
          <w:tcPr>
            <w:tcW w:w="425" w:type="dxa"/>
          </w:tcPr>
          <w:p w14:paraId="10BCC188"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1</w:t>
            </w:r>
          </w:p>
        </w:tc>
        <w:tc>
          <w:tcPr>
            <w:tcW w:w="3685" w:type="dxa"/>
          </w:tcPr>
          <w:p w14:paraId="345934F5"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Add the number of messages from the month beside the month label, and also add a scroll bar for each row.</w:t>
            </w:r>
          </w:p>
        </w:tc>
      </w:tr>
      <w:tr w:rsidR="00F10F97" w:rsidRPr="00D65CD6" w14:paraId="5428B4CB" w14:textId="77777777" w:rsidTr="00571C15">
        <w:tc>
          <w:tcPr>
            <w:tcW w:w="570" w:type="dxa"/>
          </w:tcPr>
          <w:p w14:paraId="149586D7" w14:textId="77777777" w:rsidR="00D65CD6" w:rsidRPr="00D65CD6" w:rsidRDefault="00D65CD6" w:rsidP="00D65CD6">
            <w:pPr>
              <w:contextualSpacing/>
              <w:jc w:val="right"/>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22</w:t>
            </w:r>
          </w:p>
        </w:tc>
        <w:tc>
          <w:tcPr>
            <w:tcW w:w="3842" w:type="dxa"/>
          </w:tcPr>
          <w:p w14:paraId="47629D54"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Although the “Tap to paste message here” action on the Check Spamscreen is prominent and most users do not miss it, it is still not obvious that it is the primary actionable. This is due to how most of the app’s primary actionables are in primary blue while the former action is simply coloured black. The most obvious actionable available on the screen is the “Need Help?” button, which users may thus mistake as the primary button and get confused when they are led to the help screen.</w:t>
            </w:r>
          </w:p>
        </w:tc>
        <w:tc>
          <w:tcPr>
            <w:tcW w:w="828" w:type="dxa"/>
          </w:tcPr>
          <w:p w14:paraId="2D3A7456"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4, 6</w:t>
            </w:r>
          </w:p>
        </w:tc>
        <w:tc>
          <w:tcPr>
            <w:tcW w:w="425" w:type="dxa"/>
          </w:tcPr>
          <w:p w14:paraId="368DD265"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1</w:t>
            </w:r>
          </w:p>
        </w:tc>
        <w:tc>
          <w:tcPr>
            <w:tcW w:w="3685" w:type="dxa"/>
          </w:tcPr>
          <w:p w14:paraId="79CD4DA5" w14:textId="63E8098D"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Recolour the “Tap to paste message here” action to primary blue to push it up the visual hierarchy, drawing user</w:t>
            </w:r>
            <w:r w:rsidR="009C60D9">
              <w:rPr>
                <w:rFonts w:ascii="Times New Roman" w:eastAsia="DengXian" w:hAnsi="Times New Roman" w:cs="Times New Roman"/>
                <w:noProof/>
                <w:kern w:val="0"/>
                <w:sz w:val="24"/>
                <w:szCs w:val="24"/>
              </w:rPr>
              <w:t>s’</w:t>
            </w:r>
            <w:r w:rsidRPr="00D65CD6">
              <w:rPr>
                <w:rFonts w:ascii="Times New Roman" w:eastAsia="DengXian" w:hAnsi="Times New Roman" w:cs="Times New Roman"/>
                <w:noProof/>
                <w:kern w:val="0"/>
                <w:sz w:val="24"/>
                <w:szCs w:val="24"/>
              </w:rPr>
              <w:t xml:space="preserve"> eyes there first and letting them know that the primary action is to tap to paste a message.</w:t>
            </w:r>
          </w:p>
        </w:tc>
      </w:tr>
      <w:tr w:rsidR="00F10F97" w:rsidRPr="00D65CD6" w14:paraId="5FC25D29" w14:textId="77777777" w:rsidTr="00571C15">
        <w:tc>
          <w:tcPr>
            <w:tcW w:w="570" w:type="dxa"/>
          </w:tcPr>
          <w:p w14:paraId="38ACA158" w14:textId="77777777" w:rsidR="00D65CD6" w:rsidRPr="00D65CD6" w:rsidRDefault="00D65CD6" w:rsidP="00D65CD6">
            <w:pPr>
              <w:contextualSpacing/>
              <w:jc w:val="right"/>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23</w:t>
            </w:r>
          </w:p>
        </w:tc>
        <w:tc>
          <w:tcPr>
            <w:tcW w:w="3842" w:type="dxa"/>
          </w:tcPr>
          <w:p w14:paraId="51B67F64" w14:textId="5BD6E75F"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Users who forget how the Daily Test cards function works after the tutorial have no way of refreshing their knowledge other than trying out the cards themselves. From the daily test screens, users are unable to check how much XP each correct or wrong answer gives unless they go back to the main Collection screen. This may deter users from coming back to the Daily Test cards after prolonged periods of not using the application.</w:t>
            </w:r>
          </w:p>
        </w:tc>
        <w:tc>
          <w:tcPr>
            <w:tcW w:w="828" w:type="dxa"/>
          </w:tcPr>
          <w:p w14:paraId="6141F1AC"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6, 10</w:t>
            </w:r>
          </w:p>
        </w:tc>
        <w:tc>
          <w:tcPr>
            <w:tcW w:w="425" w:type="dxa"/>
          </w:tcPr>
          <w:p w14:paraId="39E1453A"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1</w:t>
            </w:r>
          </w:p>
        </w:tc>
        <w:tc>
          <w:tcPr>
            <w:tcW w:w="3685" w:type="dxa"/>
          </w:tcPr>
          <w:p w14:paraId="12299193"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Add a Help icon at the bottom of each card that provides a tooltip to guide the user regarding what to do and how much XP correct and wrong answers give.</w:t>
            </w:r>
          </w:p>
        </w:tc>
      </w:tr>
      <w:tr w:rsidR="00F10F97" w:rsidRPr="00D65CD6" w14:paraId="7D83A721" w14:textId="77777777" w:rsidTr="00571C15">
        <w:tc>
          <w:tcPr>
            <w:tcW w:w="570" w:type="dxa"/>
          </w:tcPr>
          <w:p w14:paraId="3E7CE6E7" w14:textId="77777777" w:rsidR="00D65CD6" w:rsidRPr="00D65CD6" w:rsidRDefault="00D65CD6" w:rsidP="00D65CD6">
            <w:pPr>
              <w:contextualSpacing/>
              <w:jc w:val="right"/>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24</w:t>
            </w:r>
          </w:p>
        </w:tc>
        <w:tc>
          <w:tcPr>
            <w:tcW w:w="3842" w:type="dxa"/>
          </w:tcPr>
          <w:p w14:paraId="58B3132B" w14:textId="00EF6DF4"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 xml:space="preserve">The menu buttons are very jarring. Having the inactive icons in deep black makes them stand out a little too much, conflicting for attention with other elements on </w:t>
            </w:r>
            <w:r w:rsidR="008910CA">
              <w:rPr>
                <w:rFonts w:ascii="Times New Roman" w:eastAsia="DengXian" w:hAnsi="Times New Roman" w:cs="Times New Roman"/>
                <w:noProof/>
                <w:kern w:val="0"/>
                <w:sz w:val="24"/>
                <w:szCs w:val="24"/>
              </w:rPr>
              <w:t xml:space="preserve">the </w:t>
            </w:r>
            <w:r w:rsidRPr="00D65CD6">
              <w:rPr>
                <w:rFonts w:ascii="Times New Roman" w:eastAsia="DengXian" w:hAnsi="Times New Roman" w:cs="Times New Roman"/>
                <w:noProof/>
                <w:kern w:val="0"/>
                <w:sz w:val="24"/>
                <w:szCs w:val="24"/>
              </w:rPr>
              <w:t xml:space="preserve">screen. </w:t>
            </w:r>
            <w:r w:rsidRPr="00D65CD6">
              <w:rPr>
                <w:rFonts w:ascii="Times New Roman" w:eastAsia="DengXian" w:hAnsi="Times New Roman" w:cs="Times New Roman"/>
                <w:noProof/>
                <w:kern w:val="0"/>
                <w:sz w:val="24"/>
                <w:szCs w:val="24"/>
              </w:rPr>
              <w:lastRenderedPageBreak/>
              <w:t>Hence, the interface becomes more cluttered, distracting the user from other elements onscreen and possibly overwhelming the elderly user with cognitive and visual impairments.</w:t>
            </w:r>
          </w:p>
        </w:tc>
        <w:tc>
          <w:tcPr>
            <w:tcW w:w="828" w:type="dxa"/>
          </w:tcPr>
          <w:p w14:paraId="68F33DFF"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lastRenderedPageBreak/>
              <w:t>8</w:t>
            </w:r>
          </w:p>
        </w:tc>
        <w:tc>
          <w:tcPr>
            <w:tcW w:w="425" w:type="dxa"/>
          </w:tcPr>
          <w:p w14:paraId="569E569F" w14:textId="77777777"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1</w:t>
            </w:r>
          </w:p>
        </w:tc>
        <w:tc>
          <w:tcPr>
            <w:tcW w:w="3685" w:type="dxa"/>
          </w:tcPr>
          <w:p w14:paraId="136DFCB0" w14:textId="4CF227D8" w:rsidR="00D65CD6" w:rsidRPr="00D65CD6" w:rsidRDefault="00D65CD6" w:rsidP="00D65CD6">
            <w:pPr>
              <w:contextualSpacing/>
              <w:rPr>
                <w:rFonts w:ascii="Times New Roman" w:eastAsia="DengXian" w:hAnsi="Times New Roman" w:cs="Times New Roman"/>
                <w:noProof/>
                <w:kern w:val="0"/>
                <w:sz w:val="24"/>
                <w:szCs w:val="24"/>
              </w:rPr>
            </w:pPr>
            <w:r w:rsidRPr="00D65CD6">
              <w:rPr>
                <w:rFonts w:ascii="Times New Roman" w:eastAsia="DengXian" w:hAnsi="Times New Roman" w:cs="Times New Roman"/>
                <w:noProof/>
                <w:kern w:val="0"/>
                <w:sz w:val="24"/>
                <w:szCs w:val="24"/>
              </w:rPr>
              <w:t xml:space="preserve">Make the menu icons a lighter shade of black to prevent them from fighting for the user’s attention with the other elements on </w:t>
            </w:r>
            <w:r w:rsidR="008910CA">
              <w:rPr>
                <w:rFonts w:ascii="Times New Roman" w:eastAsia="DengXian" w:hAnsi="Times New Roman" w:cs="Times New Roman"/>
                <w:noProof/>
                <w:kern w:val="0"/>
                <w:sz w:val="24"/>
                <w:szCs w:val="24"/>
              </w:rPr>
              <w:t xml:space="preserve">the </w:t>
            </w:r>
            <w:r w:rsidRPr="00D65CD6">
              <w:rPr>
                <w:rFonts w:ascii="Times New Roman" w:eastAsia="DengXian" w:hAnsi="Times New Roman" w:cs="Times New Roman"/>
                <w:noProof/>
                <w:kern w:val="0"/>
                <w:sz w:val="24"/>
                <w:szCs w:val="24"/>
              </w:rPr>
              <w:t xml:space="preserve">screen. </w:t>
            </w:r>
          </w:p>
        </w:tc>
      </w:tr>
    </w:tbl>
    <w:p w14:paraId="55853168" w14:textId="77777777" w:rsidR="006E52EB" w:rsidRDefault="006E52EB" w:rsidP="006E52EB">
      <w:pPr>
        <w:ind w:firstLine="0"/>
        <w:rPr>
          <w:lang w:val="en-SG"/>
        </w:rPr>
      </w:pPr>
    </w:p>
    <w:p w14:paraId="038998A6" w14:textId="77777777" w:rsidR="002F2827" w:rsidRDefault="002F2827" w:rsidP="002F2827">
      <w:pPr>
        <w:pStyle w:val="Heading1"/>
        <w:rPr>
          <w:lang w:val="en-SG"/>
        </w:rPr>
      </w:pPr>
      <w:r>
        <w:rPr>
          <w:lang w:val="en-SG"/>
        </w:rPr>
        <w:t>High-Fi Prototype</w:t>
      </w:r>
    </w:p>
    <w:p w14:paraId="59E3CD81" w14:textId="495F7674" w:rsidR="00111CCB" w:rsidRDefault="00BE038B" w:rsidP="00BE038B">
      <w:pPr>
        <w:rPr>
          <w:lang w:val="en-SG"/>
        </w:rPr>
      </w:pPr>
      <w:r>
        <w:rPr>
          <w:lang w:val="en-SG"/>
        </w:rPr>
        <w:t>After implementing the proposed solutions from the heuristic evaluation</w:t>
      </w:r>
      <w:r w:rsidR="00687360">
        <w:rPr>
          <w:lang w:val="en-SG"/>
        </w:rPr>
        <w:t>, the</w:t>
      </w:r>
      <w:r>
        <w:rPr>
          <w:lang w:val="en-SG"/>
        </w:rPr>
        <w:t xml:space="preserve"> final prototype was developed. It can be </w:t>
      </w:r>
      <w:r w:rsidR="00294209">
        <w:rPr>
          <w:lang w:val="en-SG"/>
        </w:rPr>
        <w:t xml:space="preserve">viewed here: </w:t>
      </w:r>
      <w:hyperlink r:id="rId15" w:history="1">
        <w:r w:rsidR="00294209" w:rsidRPr="00974A29">
          <w:rPr>
            <w:rStyle w:val="Hyperlink"/>
            <w:lang w:val="en-SG"/>
          </w:rPr>
          <w:t>High-Fi Prototype</w:t>
        </w:r>
      </w:hyperlink>
      <w:r w:rsidR="00F91B76">
        <w:rPr>
          <w:lang w:val="en-SG"/>
        </w:rPr>
        <w:t>.</w:t>
      </w:r>
      <w:r w:rsidR="00EE04A7">
        <w:rPr>
          <w:lang w:val="en-SG"/>
        </w:rPr>
        <w:t xml:space="preserve"> </w:t>
      </w:r>
      <w:r w:rsidR="00110895">
        <w:rPr>
          <w:lang w:val="en-SG"/>
        </w:rPr>
        <w:t>On top of the proposed solutions, m</w:t>
      </w:r>
      <w:r w:rsidR="00721714">
        <w:rPr>
          <w:lang w:val="en-SG"/>
        </w:rPr>
        <w:t xml:space="preserve">inor </w:t>
      </w:r>
      <w:r w:rsidR="0021358A">
        <w:rPr>
          <w:lang w:val="en-SG"/>
        </w:rPr>
        <w:t>visual</w:t>
      </w:r>
      <w:r w:rsidR="00721714">
        <w:rPr>
          <w:lang w:val="en-SG"/>
        </w:rPr>
        <w:t xml:space="preserve"> tweaks were also performed to bring the prototype as close to the final product as possible</w:t>
      </w:r>
      <w:r w:rsidR="00C11116">
        <w:rPr>
          <w:lang w:val="en-SG"/>
        </w:rPr>
        <w:t xml:space="preserve">. Furthermore, placeholder </w:t>
      </w:r>
      <w:r w:rsidR="00AD70A2">
        <w:rPr>
          <w:lang w:val="en-SG"/>
        </w:rPr>
        <w:t>elements</w:t>
      </w:r>
      <w:r w:rsidR="00C11116">
        <w:rPr>
          <w:lang w:val="en-SG"/>
        </w:rPr>
        <w:t xml:space="preserve"> (except the privacy policy page) ha</w:t>
      </w:r>
      <w:r w:rsidR="00AD70A2">
        <w:rPr>
          <w:lang w:val="en-SG"/>
        </w:rPr>
        <w:t>ve</w:t>
      </w:r>
      <w:r w:rsidR="00C11116">
        <w:rPr>
          <w:lang w:val="en-SG"/>
        </w:rPr>
        <w:t xml:space="preserve"> been filled in</w:t>
      </w:r>
      <w:r w:rsidR="00D968C2">
        <w:rPr>
          <w:lang w:val="en-SG"/>
        </w:rPr>
        <w:t xml:space="preserve"> such as the screenshots in the </w:t>
      </w:r>
      <w:r w:rsidR="00302E65">
        <w:rPr>
          <w:lang w:val="en-SG"/>
        </w:rPr>
        <w:t>WhatsApp help pages and spam messages.</w:t>
      </w:r>
      <w:r w:rsidR="008C3224">
        <w:rPr>
          <w:lang w:val="en-SG"/>
        </w:rPr>
        <w:t xml:space="preserve"> Minor bugs in the refined mid-fi prototype have also been ironed out.</w:t>
      </w:r>
    </w:p>
    <w:p w14:paraId="11250671" w14:textId="75947AA6" w:rsidR="00D2665C" w:rsidRDefault="00800469" w:rsidP="00F91B76">
      <w:pPr>
        <w:pStyle w:val="Heading2"/>
        <w:rPr>
          <w:lang w:val="en-SG"/>
        </w:rPr>
      </w:pPr>
      <w:r>
        <w:rPr>
          <w:lang w:val="en-SG"/>
        </w:rPr>
        <w:t xml:space="preserve">Limitations of </w:t>
      </w:r>
      <w:r w:rsidR="00D2665C">
        <w:rPr>
          <w:lang w:val="en-SG"/>
        </w:rPr>
        <w:t>High-Fi Prototype</w:t>
      </w:r>
    </w:p>
    <w:p w14:paraId="5011A734" w14:textId="7C59CD01" w:rsidR="0078627C" w:rsidRDefault="00D2665C" w:rsidP="00D2665C">
      <w:pPr>
        <w:rPr>
          <w:lang w:val="en-SG"/>
        </w:rPr>
      </w:pPr>
      <w:r>
        <w:rPr>
          <w:lang w:val="en-SG"/>
        </w:rPr>
        <w:t xml:space="preserve"> </w:t>
      </w:r>
      <w:r w:rsidR="0078627C">
        <w:rPr>
          <w:lang w:val="en-SG"/>
        </w:rPr>
        <w:t>These minor issues from the high-fi prototype should be noted when navigating through the prototype. They are not an intentional aspect of the design</w:t>
      </w:r>
      <w:r w:rsidR="007B2ECA">
        <w:rPr>
          <w:lang w:val="en-SG"/>
        </w:rPr>
        <w:t xml:space="preserve"> and mostly occur due to limitations of the prototyping software used</w:t>
      </w:r>
      <w:r w:rsidR="0078627C">
        <w:rPr>
          <w:lang w:val="en-SG"/>
        </w:rPr>
        <w:t>.</w:t>
      </w:r>
    </w:p>
    <w:p w14:paraId="4E96706F" w14:textId="74607255" w:rsidR="00D2665C" w:rsidRDefault="0078627C" w:rsidP="002E49F1">
      <w:pPr>
        <w:pStyle w:val="ListParagraph"/>
        <w:numPr>
          <w:ilvl w:val="0"/>
          <w:numId w:val="30"/>
        </w:numPr>
        <w:rPr>
          <w:lang w:val="en-SG"/>
        </w:rPr>
      </w:pPr>
      <w:r>
        <w:rPr>
          <w:lang w:val="en-SG"/>
        </w:rPr>
        <w:t>When a pop-up appears (e.g., “Message Pasted!” or “Mess</w:t>
      </w:r>
      <w:r w:rsidR="009B48C2">
        <w:rPr>
          <w:lang w:val="en-SG"/>
        </w:rPr>
        <w:t>age deleted!”), it must be tapped away before other elements can be interacted with.</w:t>
      </w:r>
      <w:r w:rsidR="002B1C75">
        <w:rPr>
          <w:lang w:val="en-SG"/>
        </w:rPr>
        <w:t xml:space="preserve"> </w:t>
      </w:r>
      <w:r w:rsidR="001D5DE0">
        <w:rPr>
          <w:lang w:val="en-SG"/>
        </w:rPr>
        <w:t>The intentional design was for the</w:t>
      </w:r>
      <w:r w:rsidR="002B1C75">
        <w:rPr>
          <w:lang w:val="en-SG"/>
        </w:rPr>
        <w:t xml:space="preserve"> pop-up </w:t>
      </w:r>
      <w:r w:rsidR="001D5DE0">
        <w:rPr>
          <w:lang w:val="en-SG"/>
        </w:rPr>
        <w:t xml:space="preserve">to </w:t>
      </w:r>
      <w:r w:rsidR="002B1C75">
        <w:rPr>
          <w:lang w:val="en-SG"/>
        </w:rPr>
        <w:t>disappear on its own after a</w:t>
      </w:r>
      <w:r w:rsidR="001D5DE0">
        <w:rPr>
          <w:lang w:val="en-SG"/>
        </w:rPr>
        <w:t xml:space="preserve"> 3-second delay and users should be able to interact with the application while the pop-up is still shown.</w:t>
      </w:r>
    </w:p>
    <w:p w14:paraId="170CA40C" w14:textId="68E58CE5" w:rsidR="001D5DE0" w:rsidRDefault="007C77BC" w:rsidP="002E49F1">
      <w:pPr>
        <w:pStyle w:val="ListParagraph"/>
        <w:numPr>
          <w:ilvl w:val="0"/>
          <w:numId w:val="30"/>
        </w:numPr>
        <w:rPr>
          <w:lang w:val="en-SG"/>
        </w:rPr>
      </w:pPr>
      <w:r>
        <w:rPr>
          <w:lang w:val="en-SG"/>
        </w:rPr>
        <w:t xml:space="preserve">As Adobe XD is unable to support tap-and-hold functionality, the tap-and-hold functionality to delete multiple objects on the prototype cannot be implemented into the prototype. For reference, it should be </w:t>
      </w:r>
      <w:r w:rsidR="00D4370B">
        <w:rPr>
          <w:lang w:val="en-SG"/>
        </w:rPr>
        <w:t>like</w:t>
      </w:r>
      <w:r>
        <w:rPr>
          <w:lang w:val="en-SG"/>
        </w:rPr>
        <w:t xml:space="preserve"> that </w:t>
      </w:r>
      <w:r w:rsidR="00CE35FA">
        <w:rPr>
          <w:lang w:val="en-SG"/>
        </w:rPr>
        <w:t xml:space="preserve">of a phone gallery’s </w:t>
      </w:r>
      <w:r w:rsidR="00191AF7">
        <w:rPr>
          <w:lang w:val="en-SG"/>
        </w:rPr>
        <w:t xml:space="preserve">multiple-selection and </w:t>
      </w:r>
      <w:r w:rsidR="00CE35FA">
        <w:rPr>
          <w:lang w:val="en-SG"/>
        </w:rPr>
        <w:t>deleting functionality.</w:t>
      </w:r>
    </w:p>
    <w:p w14:paraId="7A855BE3" w14:textId="3AD92ED7" w:rsidR="006F65E4" w:rsidRDefault="00604AD1" w:rsidP="002E49F1">
      <w:pPr>
        <w:pStyle w:val="ListParagraph"/>
        <w:numPr>
          <w:ilvl w:val="0"/>
          <w:numId w:val="30"/>
        </w:numPr>
        <w:rPr>
          <w:lang w:val="en-SG"/>
        </w:rPr>
      </w:pPr>
      <w:r>
        <w:rPr>
          <w:lang w:val="en-SG"/>
        </w:rPr>
        <w:lastRenderedPageBreak/>
        <w:t xml:space="preserve">For the prototype, the onboarding screens for the “Learn” page appear every time it is accessed. It </w:t>
      </w:r>
      <w:r w:rsidR="006F65E4">
        <w:rPr>
          <w:lang w:val="en-SG"/>
        </w:rPr>
        <w:t xml:space="preserve">should only appear </w:t>
      </w:r>
      <w:r w:rsidR="009A5D38">
        <w:rPr>
          <w:lang w:val="en-SG"/>
        </w:rPr>
        <w:t>when the user accesses the feature for the first time.</w:t>
      </w:r>
    </w:p>
    <w:p w14:paraId="0BF06627" w14:textId="45034A63" w:rsidR="00604AD1" w:rsidRDefault="00604AD1" w:rsidP="002E49F1">
      <w:pPr>
        <w:pStyle w:val="ListParagraph"/>
        <w:numPr>
          <w:ilvl w:val="0"/>
          <w:numId w:val="30"/>
        </w:numPr>
        <w:rPr>
          <w:lang w:val="en-SG"/>
        </w:rPr>
      </w:pPr>
      <w:r>
        <w:rPr>
          <w:lang w:val="en-SG"/>
        </w:rPr>
        <w:t xml:space="preserve">The “Back” buttons for some screens (e.g., the </w:t>
      </w:r>
      <w:proofErr w:type="gramStart"/>
      <w:r>
        <w:rPr>
          <w:lang w:val="en-SG"/>
        </w:rPr>
        <w:t>Settings</w:t>
      </w:r>
      <w:proofErr w:type="gramEnd"/>
      <w:r>
        <w:rPr>
          <w:lang w:val="en-SG"/>
        </w:rPr>
        <w:t xml:space="preserve">) are intended to lead to the previous screen </w:t>
      </w:r>
      <w:r w:rsidR="00627600">
        <w:rPr>
          <w:lang w:val="en-SG"/>
        </w:rPr>
        <w:t>accessed just before that screen. However, using Adobe XD’s “Previous Artboard” functionality causes issues such as an unintentional infinite loop at times since it does not support breadcrumb navigation. Hence,</w:t>
      </w:r>
      <w:r w:rsidR="00946819">
        <w:rPr>
          <w:lang w:val="en-SG"/>
        </w:rPr>
        <w:t xml:space="preserve"> some back buttons – such as on the Settings menu – lead back to the main “Check Spam” screen.</w:t>
      </w:r>
    </w:p>
    <w:p w14:paraId="2A499ED8" w14:textId="1C1A9561" w:rsidR="008B0B44" w:rsidRDefault="008B0B44" w:rsidP="002E49F1">
      <w:pPr>
        <w:pStyle w:val="ListParagraph"/>
        <w:numPr>
          <w:ilvl w:val="0"/>
          <w:numId w:val="30"/>
        </w:numPr>
        <w:rPr>
          <w:lang w:val="en-SG"/>
        </w:rPr>
      </w:pPr>
      <w:r>
        <w:rPr>
          <w:lang w:val="en-SG"/>
        </w:rPr>
        <w:t>The scroll bars</w:t>
      </w:r>
      <w:r w:rsidR="008B7EDB">
        <w:rPr>
          <w:lang w:val="en-SG"/>
        </w:rPr>
        <w:t xml:space="preserve"> within messages and the Collection page</w:t>
      </w:r>
      <w:r>
        <w:rPr>
          <w:lang w:val="en-SG"/>
        </w:rPr>
        <w:t>, though present, are static elements and don’t work</w:t>
      </w:r>
      <w:r w:rsidR="009D45DD">
        <w:rPr>
          <w:lang w:val="en-SG"/>
        </w:rPr>
        <w:t xml:space="preserve"> due to Adobe XD limitations</w:t>
      </w:r>
      <w:r>
        <w:rPr>
          <w:lang w:val="en-SG"/>
        </w:rPr>
        <w:t>. However, their intended function is like that of a normal scrollbar which</w:t>
      </w:r>
      <w:r w:rsidR="00677A68">
        <w:rPr>
          <w:lang w:val="en-SG"/>
        </w:rPr>
        <w:t xml:space="preserve"> moves as the user scrolls</w:t>
      </w:r>
      <w:r w:rsidR="004827AE">
        <w:rPr>
          <w:lang w:val="en-SG"/>
        </w:rPr>
        <w:t>, allowing them to track where they are in the scroll view</w:t>
      </w:r>
      <w:r w:rsidR="00677A68">
        <w:rPr>
          <w:lang w:val="en-SG"/>
        </w:rPr>
        <w:t>.</w:t>
      </w:r>
      <w:r>
        <w:rPr>
          <w:lang w:val="en-SG"/>
        </w:rPr>
        <w:t xml:space="preserve"> </w:t>
      </w:r>
    </w:p>
    <w:p w14:paraId="56CEC5A1" w14:textId="6939B60B" w:rsidR="0010340A" w:rsidRDefault="009B7D68" w:rsidP="0010340A">
      <w:pPr>
        <w:pStyle w:val="Heading1"/>
        <w:rPr>
          <w:lang w:val="en-SG"/>
        </w:rPr>
      </w:pPr>
      <w:r>
        <w:rPr>
          <w:lang w:val="en-SG"/>
        </w:rPr>
        <w:t>Concluding Remarks</w:t>
      </w:r>
    </w:p>
    <w:p w14:paraId="0088FE2F" w14:textId="6BF42193" w:rsidR="008F2EC2" w:rsidRDefault="0060580E" w:rsidP="008F2EC2">
      <w:pPr>
        <w:rPr>
          <w:lang w:val="en-SG"/>
        </w:rPr>
      </w:pPr>
      <w:r>
        <w:rPr>
          <w:lang w:val="en-SG"/>
        </w:rPr>
        <w:t>Overall, while the application is targeted at elderly users, it is still tailored</w:t>
      </w:r>
      <w:r w:rsidR="004E6EC0">
        <w:rPr>
          <w:lang w:val="en-SG"/>
        </w:rPr>
        <w:t xml:space="preserve"> to users</w:t>
      </w:r>
      <w:r>
        <w:rPr>
          <w:lang w:val="en-SG"/>
        </w:rPr>
        <w:t xml:space="preserve"> with differing levels of technological expertise. The </w:t>
      </w:r>
      <w:r w:rsidR="006012D6">
        <w:rPr>
          <w:lang w:val="en-SG"/>
        </w:rPr>
        <w:t>user unfamiliar with mobile applications</w:t>
      </w:r>
      <w:r>
        <w:rPr>
          <w:lang w:val="en-SG"/>
        </w:rPr>
        <w:t xml:space="preserve"> will likely only use </w:t>
      </w:r>
      <w:r w:rsidR="00584563">
        <w:rPr>
          <w:lang w:val="en-SG"/>
        </w:rPr>
        <w:t xml:space="preserve">the basic functionality of </w:t>
      </w:r>
      <w:r>
        <w:rPr>
          <w:lang w:val="en-SG"/>
        </w:rPr>
        <w:t>check</w:t>
      </w:r>
      <w:r w:rsidR="00584563">
        <w:rPr>
          <w:lang w:val="en-SG"/>
        </w:rPr>
        <w:t>ing</w:t>
      </w:r>
      <w:r>
        <w:rPr>
          <w:lang w:val="en-SG"/>
        </w:rPr>
        <w:t xml:space="preserve"> for spam,</w:t>
      </w:r>
      <w:r w:rsidR="004E3C7E">
        <w:rPr>
          <w:lang w:val="en-SG"/>
        </w:rPr>
        <w:t xml:space="preserve"> hence, the syncing of user data may not be so important for users who simply want to use the application to check whether messages are spam or not. On the other hand, </w:t>
      </w:r>
      <w:r w:rsidR="00F62894">
        <w:rPr>
          <w:lang w:val="en-SG"/>
        </w:rPr>
        <w:t xml:space="preserve">the </w:t>
      </w:r>
      <w:r>
        <w:rPr>
          <w:lang w:val="en-SG"/>
        </w:rPr>
        <w:t xml:space="preserve">more </w:t>
      </w:r>
      <w:r w:rsidR="00F72DA7">
        <w:rPr>
          <w:lang w:val="en-SG"/>
        </w:rPr>
        <w:t xml:space="preserve">tech-savvy </w:t>
      </w:r>
      <w:r>
        <w:rPr>
          <w:lang w:val="en-SG"/>
        </w:rPr>
        <w:t>user may use the Learn feature</w:t>
      </w:r>
      <w:r w:rsidR="005D6D9D">
        <w:rPr>
          <w:lang w:val="en-SG"/>
        </w:rPr>
        <w:t xml:space="preserve"> to</w:t>
      </w:r>
      <w:r w:rsidR="006D41E2">
        <w:rPr>
          <w:lang w:val="en-SG"/>
        </w:rPr>
        <w:t xml:space="preserve"> </w:t>
      </w:r>
      <w:r w:rsidR="00E51E2F">
        <w:rPr>
          <w:lang w:val="en-SG"/>
        </w:rPr>
        <w:t xml:space="preserve">get </w:t>
      </w:r>
      <w:r w:rsidR="006D41E2">
        <w:rPr>
          <w:lang w:val="en-SG"/>
        </w:rPr>
        <w:t xml:space="preserve">better </w:t>
      </w:r>
      <w:r w:rsidR="00E51E2F">
        <w:rPr>
          <w:lang w:val="en-SG"/>
        </w:rPr>
        <w:t xml:space="preserve">at </w:t>
      </w:r>
      <w:r w:rsidR="006D41E2">
        <w:rPr>
          <w:lang w:val="en-SG"/>
        </w:rPr>
        <w:t>recognis</w:t>
      </w:r>
      <w:r w:rsidR="00E51E2F">
        <w:rPr>
          <w:lang w:val="en-SG"/>
        </w:rPr>
        <w:t>ing spam as well</w:t>
      </w:r>
      <w:r w:rsidR="00345984">
        <w:rPr>
          <w:lang w:val="en-SG"/>
        </w:rPr>
        <w:t xml:space="preserve">. </w:t>
      </w:r>
      <w:r w:rsidR="004E3C7E">
        <w:rPr>
          <w:lang w:val="en-SG"/>
        </w:rPr>
        <w:t xml:space="preserve">These users may </w:t>
      </w:r>
      <w:r w:rsidR="00345984">
        <w:rPr>
          <w:lang w:val="en-SG"/>
        </w:rPr>
        <w:t>want to retain their progress</w:t>
      </w:r>
      <w:r w:rsidR="00623F21">
        <w:rPr>
          <w:lang w:val="en-SG"/>
        </w:rPr>
        <w:t xml:space="preserve"> from the Learn feature and review past messages</w:t>
      </w:r>
      <w:r w:rsidR="009D662A">
        <w:rPr>
          <w:lang w:val="en-SG"/>
        </w:rPr>
        <w:t xml:space="preserve"> in Collection</w:t>
      </w:r>
      <w:r w:rsidR="00623F21">
        <w:rPr>
          <w:lang w:val="en-SG"/>
        </w:rPr>
        <w:t xml:space="preserve"> to better detect spam</w:t>
      </w:r>
      <w:r w:rsidR="00846204">
        <w:rPr>
          <w:lang w:val="en-SG"/>
        </w:rPr>
        <w:t>, thus they</w:t>
      </w:r>
      <w:r w:rsidR="00623F21">
        <w:rPr>
          <w:lang w:val="en-SG"/>
        </w:rPr>
        <w:t xml:space="preserve"> may want to sync their data to the cloud.</w:t>
      </w:r>
    </w:p>
    <w:p w14:paraId="6EDCC786" w14:textId="03018AEC" w:rsidR="00010A96" w:rsidRDefault="00FF75A1" w:rsidP="008F2EC2">
      <w:pPr>
        <w:rPr>
          <w:lang w:val="en-SG"/>
        </w:rPr>
      </w:pPr>
      <w:r>
        <w:rPr>
          <w:lang w:val="en-SG"/>
        </w:rPr>
        <w:t>T</w:t>
      </w:r>
      <w:r w:rsidR="00F03D16">
        <w:rPr>
          <w:lang w:val="en-SG"/>
        </w:rPr>
        <w:t xml:space="preserve">his application </w:t>
      </w:r>
      <w:r>
        <w:rPr>
          <w:lang w:val="en-SG"/>
        </w:rPr>
        <w:t xml:space="preserve">therefore </w:t>
      </w:r>
      <w:r w:rsidR="00F03D16">
        <w:rPr>
          <w:lang w:val="en-SG"/>
        </w:rPr>
        <w:t xml:space="preserve">not </w:t>
      </w:r>
      <w:r w:rsidR="00095ABC">
        <w:rPr>
          <w:lang w:val="en-SG"/>
        </w:rPr>
        <w:t>only reduces users’ susceptibility to s</w:t>
      </w:r>
      <w:r>
        <w:rPr>
          <w:lang w:val="en-SG"/>
        </w:rPr>
        <w:t>c</w:t>
      </w:r>
      <w:r w:rsidR="00095ABC">
        <w:rPr>
          <w:lang w:val="en-SG"/>
        </w:rPr>
        <w:t>am</w:t>
      </w:r>
      <w:r>
        <w:rPr>
          <w:lang w:val="en-SG"/>
        </w:rPr>
        <w:t>s from spam</w:t>
      </w:r>
      <w:r w:rsidR="00095ABC">
        <w:rPr>
          <w:lang w:val="en-SG"/>
        </w:rPr>
        <w:t xml:space="preserve"> by</w:t>
      </w:r>
      <w:r w:rsidR="00FD373A">
        <w:rPr>
          <w:lang w:val="en-SG"/>
        </w:rPr>
        <w:t xml:space="preserve"> providing a convenient platform for them to verify messages but also educates users to help users recognise common scam tactics, helping them to avoid similar scams in the future.</w:t>
      </w:r>
      <w:r w:rsidR="008C1126">
        <w:rPr>
          <w:lang w:val="en-SG"/>
        </w:rPr>
        <w:t xml:space="preserve"> Functioning </w:t>
      </w:r>
      <w:r w:rsidR="008C1126">
        <w:rPr>
          <w:lang w:val="en-SG"/>
        </w:rPr>
        <w:lastRenderedPageBreak/>
        <w:t>with a dynamic database and live humans back-end to identify whether messages are spam or not,</w:t>
      </w:r>
      <w:r w:rsidR="009F2DC3">
        <w:rPr>
          <w:lang w:val="en-SG"/>
        </w:rPr>
        <w:t xml:space="preserve"> the application can continue to keep up with scam tactics as they evolve.</w:t>
      </w:r>
    </w:p>
    <w:p w14:paraId="2D17DBF1" w14:textId="77777777" w:rsidR="004427BB" w:rsidRPr="00BE5B2A" w:rsidRDefault="004427BB" w:rsidP="004427BB">
      <w:pPr>
        <w:rPr>
          <w:lang w:val="en-SG"/>
        </w:rPr>
      </w:pPr>
      <w:r>
        <w:rPr>
          <w:lang w:val="en-SG"/>
        </w:rPr>
        <w:t>As Singapore continues to become more digitally reliant amidst the country’s pursuit to become a Smart Nation, the elderly should not be left behind due to their fear of the many scams that come alongside the benefits of digital devices. Hence, the availability of the Spam Checker app to supplement existing efforts should help to alleviate these fears, encouraging the elderly to more willingly and confidently adopt new technologies to reap their benefits, thus improving their quality of life and integrating them into the nation’s increasingly digitised society. The number of elderlies falling victim to scams from spam messages – both textual and visual – should hopefully be reduced as well, reducing the strain on the Singapore Police Force in having to deal with such incidents and allowing them to focus on other issues.</w:t>
      </w:r>
    </w:p>
    <w:bookmarkStart w:id="42" w:name="_Toc87271548" w:displacedByCustomXml="next"/>
    <w:sdt>
      <w:sdtPr>
        <w:rPr>
          <w:rFonts w:asciiTheme="minorHAnsi" w:eastAsiaTheme="minorEastAsia" w:hAnsiTheme="minorHAnsi" w:cstheme="minorBidi"/>
          <w:b w:val="0"/>
          <w:bCs w:val="0"/>
          <w:lang w:val="en-SG"/>
        </w:rPr>
        <w:id w:val="62297111"/>
        <w:docPartObj>
          <w:docPartGallery w:val="Bibliographies"/>
          <w:docPartUnique/>
        </w:docPartObj>
      </w:sdtPr>
      <w:sdtEndPr/>
      <w:sdtContent>
        <w:p w14:paraId="08DD42E5" w14:textId="77777777" w:rsidR="00E81978" w:rsidRPr="00F50F40" w:rsidRDefault="005D3A03" w:rsidP="00DE7813">
          <w:pPr>
            <w:pStyle w:val="SectionTitle"/>
            <w:rPr>
              <w:lang w:val="en-SG"/>
            </w:rPr>
          </w:pPr>
          <w:r w:rsidRPr="00F50F40">
            <w:rPr>
              <w:lang w:val="en-SG"/>
            </w:rPr>
            <w:t>References</w:t>
          </w:r>
          <w:bookmarkEnd w:id="42"/>
        </w:p>
        <w:p w14:paraId="08E61E5C" w14:textId="18298ACC" w:rsidR="00A30BD4" w:rsidRPr="00F50F40" w:rsidRDefault="00A30BD4" w:rsidP="00A30BD4">
          <w:pPr>
            <w:ind w:left="720" w:hanging="720"/>
            <w:rPr>
              <w:lang w:val="en-SG"/>
            </w:rPr>
          </w:pPr>
          <w:r w:rsidRPr="00F50F40">
            <w:rPr>
              <w:lang w:val="en-SG"/>
            </w:rPr>
            <w:t xml:space="preserve">Almeida, T.A., GÃ³mez Hidalgo, J.M., </w:t>
          </w:r>
          <w:proofErr w:type="spellStart"/>
          <w:r w:rsidRPr="00F50F40">
            <w:rPr>
              <w:lang w:val="en-SG"/>
            </w:rPr>
            <w:t>Yamakami</w:t>
          </w:r>
          <w:proofErr w:type="spellEnd"/>
          <w:r w:rsidRPr="00F50F40">
            <w:rPr>
              <w:lang w:val="en-SG"/>
            </w:rPr>
            <w:t xml:space="preserve">, A. (2012). </w:t>
          </w:r>
          <w:r w:rsidRPr="00F50F40">
            <w:rPr>
              <w:i/>
              <w:iCs/>
              <w:lang w:val="en-SG"/>
            </w:rPr>
            <w:t>SMS Spam Collection Data Set</w:t>
          </w:r>
          <w:r w:rsidRPr="00F50F40">
            <w:rPr>
              <w:lang w:val="en-SG"/>
            </w:rPr>
            <w:t xml:space="preserve"> [Data Set]. UCI Machine Learning Repository. </w:t>
          </w:r>
          <w:hyperlink r:id="rId16" w:history="1">
            <w:r w:rsidRPr="00F50F40">
              <w:rPr>
                <w:rStyle w:val="Hyperlink"/>
                <w:lang w:val="en-SG"/>
              </w:rPr>
              <w:t>https://archive.ics.uci.edu/ml/datasets/SMS+Spam+Collection</w:t>
            </w:r>
          </w:hyperlink>
        </w:p>
        <w:p w14:paraId="43D4418F" w14:textId="28F7B7A2" w:rsidR="00A30BD4" w:rsidRPr="00F50F40" w:rsidRDefault="00A30BD4" w:rsidP="00A30BD4">
          <w:pPr>
            <w:ind w:left="720" w:hanging="720"/>
            <w:rPr>
              <w:lang w:val="en-SG"/>
            </w:rPr>
          </w:pPr>
          <w:r w:rsidRPr="00F50F40">
            <w:rPr>
              <w:lang w:val="en-SG"/>
            </w:rPr>
            <w:t>Low, D. (2021</w:t>
          </w:r>
          <w:r w:rsidR="00B97E40" w:rsidRPr="00F50F40">
            <w:rPr>
              <w:lang w:val="en-SG"/>
            </w:rPr>
            <w:t>a</w:t>
          </w:r>
          <w:r w:rsidRPr="00F50F40">
            <w:rPr>
              <w:lang w:val="en-SG"/>
            </w:rPr>
            <w:t xml:space="preserve">, August 30). $168m lost to top 10 scam types in first half of </w:t>
          </w:r>
          <w:proofErr w:type="gramStart"/>
          <w:r w:rsidRPr="00F50F40">
            <w:rPr>
              <w:lang w:val="en-SG"/>
            </w:rPr>
            <w:t>2021;</w:t>
          </w:r>
          <w:proofErr w:type="gramEnd"/>
          <w:r w:rsidRPr="00F50F40">
            <w:rPr>
              <w:lang w:val="en-SG"/>
            </w:rPr>
            <w:t xml:space="preserve"> overall crime up by 11.2%. </w:t>
          </w:r>
          <w:r w:rsidRPr="00F50F40">
            <w:rPr>
              <w:i/>
              <w:iCs/>
              <w:lang w:val="en-SG"/>
            </w:rPr>
            <w:t>The Straits Times.</w:t>
          </w:r>
          <w:r w:rsidRPr="00F50F40">
            <w:rPr>
              <w:lang w:val="en-SG"/>
            </w:rPr>
            <w:t xml:space="preserve"> </w:t>
          </w:r>
          <w:hyperlink r:id="rId17" w:history="1">
            <w:r w:rsidRPr="00F50F40">
              <w:rPr>
                <w:rStyle w:val="Hyperlink"/>
                <w:lang w:val="en-SG"/>
              </w:rPr>
              <w:t>https://www.straitstimes.com/singapore/courts-crime/168-million-lost-to-scammers-in-first-half-of-2021-overall-crime-up-by-112</w:t>
            </w:r>
          </w:hyperlink>
        </w:p>
        <w:p w14:paraId="481AE153" w14:textId="0375FD91" w:rsidR="00490461" w:rsidRPr="00F50F40" w:rsidRDefault="00A30BD4" w:rsidP="00510F40">
          <w:pPr>
            <w:ind w:left="720" w:hanging="720"/>
            <w:rPr>
              <w:lang w:val="en-SG"/>
            </w:rPr>
          </w:pPr>
          <w:r w:rsidRPr="00F50F40">
            <w:rPr>
              <w:lang w:val="en-SG"/>
            </w:rPr>
            <w:t>Low, D. (2021</w:t>
          </w:r>
          <w:r w:rsidR="00B97E40" w:rsidRPr="00F50F40">
            <w:rPr>
              <w:lang w:val="en-SG"/>
            </w:rPr>
            <w:t>b</w:t>
          </w:r>
          <w:r w:rsidRPr="00F50F40">
            <w:rPr>
              <w:lang w:val="en-SG"/>
            </w:rPr>
            <w:t xml:space="preserve">, August 25). 8,600 phone numbers blocked and 1.4m </w:t>
          </w:r>
          <w:proofErr w:type="spellStart"/>
          <w:r w:rsidRPr="00F50F40">
            <w:rPr>
              <w:lang w:val="en-SG"/>
            </w:rPr>
            <w:t>SMSes</w:t>
          </w:r>
          <w:proofErr w:type="spellEnd"/>
          <w:r w:rsidRPr="00F50F40">
            <w:rPr>
              <w:lang w:val="en-SG"/>
            </w:rPr>
            <w:t xml:space="preserve"> reported via ScamShield: Desmond Tan. </w:t>
          </w:r>
          <w:r w:rsidRPr="00F50F40">
            <w:rPr>
              <w:i/>
              <w:iCs/>
              <w:lang w:val="en-SG"/>
            </w:rPr>
            <w:t>The Straits Times.</w:t>
          </w:r>
          <w:r w:rsidRPr="00F50F40">
            <w:rPr>
              <w:lang w:val="en-SG"/>
            </w:rPr>
            <w:t xml:space="preserve"> </w:t>
          </w:r>
          <w:hyperlink r:id="rId18" w:history="1">
            <w:r w:rsidRPr="00F50F40">
              <w:rPr>
                <w:rStyle w:val="Hyperlink"/>
                <w:lang w:val="en-SG"/>
              </w:rPr>
              <w:t>https://www.straitstimes.com/singapore/courts-crime/8600-phone-numbers-blocked-and-14m-smses-reported-via-scamshield-desmond-tan</w:t>
            </w:r>
          </w:hyperlink>
        </w:p>
        <w:p w14:paraId="608D6443" w14:textId="4D9E4D2E" w:rsidR="00641396" w:rsidRDefault="00641396" w:rsidP="00510F40">
          <w:pPr>
            <w:ind w:left="720" w:hanging="720"/>
            <w:rPr>
              <w:rStyle w:val="Hyperlink"/>
              <w:lang w:val="en-SG"/>
            </w:rPr>
          </w:pPr>
          <w:r w:rsidRPr="00F50F40">
            <w:rPr>
              <w:lang w:val="en-SG"/>
            </w:rPr>
            <w:t xml:space="preserve">Menon, M. (2021, September 8). New initiative teaches </w:t>
          </w:r>
          <w:proofErr w:type="spellStart"/>
          <w:r w:rsidRPr="00F50F40">
            <w:rPr>
              <w:lang w:val="en-SG"/>
            </w:rPr>
            <w:t>S'pore</w:t>
          </w:r>
          <w:proofErr w:type="spellEnd"/>
          <w:r w:rsidRPr="00F50F40">
            <w:rPr>
              <w:lang w:val="en-SG"/>
            </w:rPr>
            <w:t xml:space="preserve"> seniors how to spot and avoid online scams. </w:t>
          </w:r>
          <w:r w:rsidRPr="00F50F40">
            <w:rPr>
              <w:i/>
              <w:iCs/>
              <w:lang w:val="en-SG"/>
            </w:rPr>
            <w:t>The Straits Times.</w:t>
          </w:r>
          <w:r w:rsidRPr="00F50F40">
            <w:rPr>
              <w:lang w:val="en-SG"/>
            </w:rPr>
            <w:t xml:space="preserve"> </w:t>
          </w:r>
          <w:hyperlink r:id="rId19" w:history="1">
            <w:r w:rsidRPr="00F50F40">
              <w:rPr>
                <w:rStyle w:val="Hyperlink"/>
                <w:lang w:val="en-SG"/>
              </w:rPr>
              <w:t>https://www.straitstimes.com/singapore/new-initiative-teaches-spore-seniors-how-to-spot-and-avoid-online-scams</w:t>
            </w:r>
          </w:hyperlink>
        </w:p>
        <w:p w14:paraId="4D03AB09" w14:textId="49B7A47C" w:rsidR="006354D1" w:rsidRPr="00F50F40" w:rsidRDefault="006354D1" w:rsidP="006354D1">
          <w:pPr>
            <w:ind w:left="720" w:hanging="720"/>
            <w:rPr>
              <w:rStyle w:val="Hyperlink"/>
              <w:lang w:val="en-SG"/>
            </w:rPr>
          </w:pPr>
          <w:r>
            <w:rPr>
              <w:rStyle w:val="Hyperlink"/>
              <w:color w:val="auto"/>
              <w:u w:val="none"/>
              <w:lang w:val="en-SG"/>
            </w:rPr>
            <w:t xml:space="preserve">Nielsen, J. (2020, November 15). </w:t>
          </w:r>
          <w:r w:rsidRPr="00C82612">
            <w:rPr>
              <w:rStyle w:val="Hyperlink"/>
              <w:i/>
              <w:color w:val="auto"/>
              <w:u w:val="none"/>
              <w:lang w:val="en-SG"/>
            </w:rPr>
            <w:t>10 Usability Heuristics for User Interface Design.</w:t>
          </w:r>
          <w:r>
            <w:rPr>
              <w:rStyle w:val="Hyperlink"/>
              <w:iCs/>
              <w:color w:val="auto"/>
              <w:u w:val="none"/>
              <w:lang w:val="en-SG"/>
            </w:rPr>
            <w:t xml:space="preserve"> Nielsen Norman Group. </w:t>
          </w:r>
          <w:hyperlink r:id="rId20" w:history="1">
            <w:r w:rsidRPr="00EF1B2E">
              <w:rPr>
                <w:rStyle w:val="Hyperlink"/>
                <w:iCs/>
                <w:lang w:val="en-SG"/>
              </w:rPr>
              <w:t>https://www.nngroup.com/articles/ten-usability-heuristics/</w:t>
            </w:r>
          </w:hyperlink>
        </w:p>
        <w:p w14:paraId="1FD1C919" w14:textId="4B8378D7" w:rsidR="00F64A10" w:rsidRPr="00F50F40" w:rsidRDefault="00F64A10" w:rsidP="00F64A10">
          <w:pPr>
            <w:ind w:left="720" w:hanging="720"/>
            <w:rPr>
              <w:lang w:val="en-SG"/>
            </w:rPr>
          </w:pPr>
          <w:r w:rsidRPr="00F50F40">
            <w:rPr>
              <w:lang w:val="en-SG"/>
            </w:rPr>
            <w:t xml:space="preserve">Singapore Department of Statistics. (2015). </w:t>
          </w:r>
          <w:r w:rsidRPr="00F50F40">
            <w:rPr>
              <w:i/>
              <w:iCs/>
              <w:lang w:val="en-SG"/>
            </w:rPr>
            <w:t>General Household Survey 2015.</w:t>
          </w:r>
          <w:r w:rsidRPr="00F50F40">
            <w:rPr>
              <w:lang w:val="en-SG"/>
            </w:rPr>
            <w:t xml:space="preserve"> </w:t>
          </w:r>
          <w:proofErr w:type="spellStart"/>
          <w:r w:rsidRPr="00F50F40">
            <w:rPr>
              <w:lang w:val="en-SG"/>
            </w:rPr>
            <w:t>Singstat</w:t>
          </w:r>
          <w:proofErr w:type="spellEnd"/>
          <w:r w:rsidRPr="00F50F40">
            <w:rPr>
              <w:lang w:val="en-SG"/>
            </w:rPr>
            <w:t xml:space="preserve">. </w:t>
          </w:r>
          <w:hyperlink r:id="rId21" w:history="1">
            <w:r w:rsidRPr="00F50F40">
              <w:rPr>
                <w:rStyle w:val="Hyperlink"/>
                <w:lang w:val="en-SG"/>
              </w:rPr>
              <w:t>https://www.singstat.gov.sg/publications/ghs/ghs2015</w:t>
            </w:r>
          </w:hyperlink>
        </w:p>
        <w:p w14:paraId="40C0EDB7" w14:textId="7DBB3A63" w:rsidR="00C82612" w:rsidRDefault="0075543E" w:rsidP="00C82612">
          <w:pPr>
            <w:ind w:left="720" w:hanging="720"/>
            <w:rPr>
              <w:rStyle w:val="Hyperlink"/>
              <w:lang w:val="en-SG"/>
            </w:rPr>
          </w:pPr>
          <w:proofErr w:type="spellStart"/>
          <w:r w:rsidRPr="00F50F40">
            <w:rPr>
              <w:lang w:val="en-SG"/>
            </w:rPr>
            <w:t>StatCounter</w:t>
          </w:r>
          <w:proofErr w:type="spellEnd"/>
          <w:r w:rsidRPr="00F50F40">
            <w:rPr>
              <w:lang w:val="en-SG"/>
            </w:rPr>
            <w:t xml:space="preserve">. (2021). </w:t>
          </w:r>
          <w:r w:rsidRPr="00F50F40">
            <w:rPr>
              <w:i/>
              <w:iCs/>
              <w:lang w:val="en-SG"/>
            </w:rPr>
            <w:t>Mobile Operating System Market Share in Singapore – September 2021</w:t>
          </w:r>
          <w:r w:rsidRPr="00F50F40">
            <w:rPr>
              <w:lang w:val="en-SG"/>
            </w:rPr>
            <w:t xml:space="preserve"> [Data Set]. </w:t>
          </w:r>
          <w:proofErr w:type="spellStart"/>
          <w:r w:rsidRPr="00F50F40">
            <w:rPr>
              <w:lang w:val="en-SG"/>
            </w:rPr>
            <w:t>GlobalStats</w:t>
          </w:r>
          <w:proofErr w:type="spellEnd"/>
          <w:r w:rsidRPr="00F50F40">
            <w:rPr>
              <w:lang w:val="en-SG"/>
            </w:rPr>
            <w:t xml:space="preserve">. </w:t>
          </w:r>
          <w:hyperlink r:id="rId22" w:history="1">
            <w:r w:rsidR="00BD6BC2" w:rsidRPr="00F50F40">
              <w:rPr>
                <w:rStyle w:val="Hyperlink"/>
                <w:lang w:val="en-SG"/>
              </w:rPr>
              <w:t>https://gs.statcounter.com/os-market-share/mobile/singapore</w:t>
            </w:r>
          </w:hyperlink>
        </w:p>
      </w:sdtContent>
    </w:sdt>
    <w:p w14:paraId="31B66C3E" w14:textId="37B9E0CD" w:rsidR="00700AC1" w:rsidRPr="00F50F40" w:rsidRDefault="00700AC1">
      <w:pPr>
        <w:rPr>
          <w:lang w:val="en-SG"/>
        </w:rPr>
      </w:pPr>
      <w:r w:rsidRPr="00F50F40">
        <w:rPr>
          <w:lang w:val="en-SG"/>
        </w:rPr>
        <w:br w:type="page"/>
      </w:r>
    </w:p>
    <w:p w14:paraId="7B86D4C5" w14:textId="3CF59846" w:rsidR="00983F0D" w:rsidRDefault="00983F0D" w:rsidP="00983F0D">
      <w:pPr>
        <w:pStyle w:val="Heading1"/>
        <w:rPr>
          <w:lang w:val="en-SG"/>
        </w:rPr>
      </w:pPr>
      <w:bookmarkStart w:id="43" w:name="_Toc87271549"/>
      <w:r>
        <w:rPr>
          <w:lang w:val="en-SG"/>
        </w:rPr>
        <w:lastRenderedPageBreak/>
        <w:t xml:space="preserve">Appendix </w:t>
      </w:r>
      <w:proofErr w:type="spellStart"/>
      <w:r>
        <w:rPr>
          <w:lang w:val="en-SG"/>
        </w:rPr>
        <w:t>A</w:t>
      </w:r>
      <w:proofErr w:type="spellEnd"/>
      <w:r w:rsidR="00D9249B">
        <w:rPr>
          <w:lang w:val="en-SG"/>
        </w:rPr>
        <w:br/>
      </w:r>
      <w:r>
        <w:rPr>
          <w:lang w:val="en-SG"/>
        </w:rPr>
        <w:t>Interview with S</w:t>
      </w:r>
      <w:bookmarkEnd w:id="43"/>
    </w:p>
    <w:p w14:paraId="7E9D96E1" w14:textId="77777777" w:rsidR="00983F0D" w:rsidRPr="00982CB5" w:rsidRDefault="00983F0D" w:rsidP="00983F0D">
      <w:pPr>
        <w:spacing w:after="160" w:line="259" w:lineRule="auto"/>
        <w:ind w:firstLine="0"/>
        <w:contextualSpacing/>
        <w:jc w:val="center"/>
        <w:rPr>
          <w:rFonts w:ascii="Times New Roman" w:eastAsia="DengXian" w:hAnsi="Times New Roman" w:cs="Times New Roman"/>
          <w:b/>
          <w:bCs/>
          <w:noProof/>
          <w:kern w:val="0"/>
          <w:sz w:val="32"/>
          <w:szCs w:val="32"/>
          <w:lang w:val="en-SG" w:eastAsia="zh-CN"/>
        </w:rPr>
      </w:pPr>
      <w:r w:rsidRPr="00982CB5">
        <w:rPr>
          <w:rFonts w:ascii="Times New Roman" w:eastAsia="DengXian" w:hAnsi="Times New Roman" w:cs="Times New Roman"/>
          <w:b/>
          <w:bCs/>
          <w:noProof/>
          <w:kern w:val="0"/>
          <w:sz w:val="32"/>
          <w:szCs w:val="32"/>
          <w:lang w:val="en-SG" w:eastAsia="zh-CN"/>
        </w:rPr>
        <w:t>STATEMENT OF INFORMED CONSENT</w:t>
      </w:r>
    </w:p>
    <w:p w14:paraId="7EB225C1" w14:textId="77777777" w:rsidR="00983F0D" w:rsidRPr="00982CB5" w:rsidRDefault="00983F0D" w:rsidP="00983F0D">
      <w:pPr>
        <w:spacing w:after="160" w:line="259" w:lineRule="auto"/>
        <w:ind w:firstLine="0"/>
        <w:contextualSpacing/>
        <w:jc w:val="center"/>
        <w:rPr>
          <w:rFonts w:ascii="Times New Roman" w:eastAsia="DengXian" w:hAnsi="Times New Roman" w:cs="Times New Roman"/>
          <w:b/>
          <w:bCs/>
          <w:noProof/>
          <w:kern w:val="0"/>
          <w:sz w:val="22"/>
          <w:szCs w:val="22"/>
          <w:lang w:val="en-SG" w:eastAsia="zh-CN"/>
        </w:rPr>
      </w:pPr>
      <w:r w:rsidRPr="00982CB5">
        <w:rPr>
          <w:rFonts w:ascii="Times New Roman" w:eastAsia="DengXian" w:hAnsi="Times New Roman" w:cs="Times New Roman"/>
          <w:b/>
          <w:bCs/>
          <w:noProof/>
          <w:kern w:val="0"/>
          <w:sz w:val="22"/>
          <w:szCs w:val="22"/>
          <w:lang w:val="en-SG" w:eastAsia="zh-CN"/>
        </w:rPr>
        <w:t>NM3221 Mobile Interaction Design</w:t>
      </w:r>
    </w:p>
    <w:p w14:paraId="135F4C3C" w14:textId="77777777" w:rsidR="00983F0D" w:rsidRPr="00982CB5" w:rsidRDefault="00983F0D" w:rsidP="00983F0D">
      <w:pPr>
        <w:spacing w:after="160" w:line="259" w:lineRule="auto"/>
        <w:ind w:firstLine="0"/>
        <w:contextualSpacing/>
        <w:jc w:val="center"/>
        <w:rPr>
          <w:rFonts w:ascii="Times New Roman" w:eastAsia="DengXian" w:hAnsi="Times New Roman" w:cs="Times New Roman"/>
          <w:i/>
          <w:iCs/>
          <w:noProof/>
          <w:kern w:val="0"/>
          <w:sz w:val="22"/>
          <w:szCs w:val="22"/>
          <w:lang w:val="en-SG" w:eastAsia="zh-CN"/>
        </w:rPr>
      </w:pPr>
      <w:r w:rsidRPr="00982CB5">
        <w:rPr>
          <w:rFonts w:ascii="Times New Roman" w:eastAsia="DengXian" w:hAnsi="Times New Roman" w:cs="Times New Roman"/>
          <w:i/>
          <w:iCs/>
          <w:noProof/>
          <w:kern w:val="0"/>
          <w:sz w:val="22"/>
          <w:szCs w:val="22"/>
          <w:lang w:val="en-SG" w:eastAsia="zh-CN"/>
        </w:rPr>
        <w:t>AY2021/2022 Semester 1</w:t>
      </w:r>
    </w:p>
    <w:p w14:paraId="49FC5BA9" w14:textId="77777777" w:rsidR="00983F0D" w:rsidRPr="00982CB5" w:rsidRDefault="00983F0D" w:rsidP="00983F0D">
      <w:pPr>
        <w:keepNext/>
        <w:keepLines/>
        <w:spacing w:before="240" w:line="259" w:lineRule="auto"/>
        <w:ind w:firstLine="0"/>
        <w:contextualSpacing/>
        <w:rPr>
          <w:rFonts w:ascii="Times New Roman" w:eastAsia="DengXian Light" w:hAnsi="Times New Roman" w:cs="Times New Roman"/>
          <w:b/>
          <w:bCs/>
          <w:noProof/>
          <w:kern w:val="0"/>
          <w:sz w:val="22"/>
          <w:szCs w:val="22"/>
          <w:lang w:val="en-SG" w:eastAsia="zh-CN"/>
        </w:rPr>
      </w:pPr>
      <w:r w:rsidRPr="00982CB5">
        <w:rPr>
          <w:rFonts w:ascii="Times New Roman" w:eastAsia="DengXian Light" w:hAnsi="Times New Roman" w:cs="Times New Roman"/>
          <w:b/>
          <w:bCs/>
          <w:noProof/>
          <w:kern w:val="0"/>
          <w:sz w:val="22"/>
          <w:szCs w:val="22"/>
          <w:lang w:val="en-SG" w:eastAsia="zh-CN"/>
        </w:rPr>
        <w:t>Project Description</w:t>
      </w:r>
    </w:p>
    <w:p w14:paraId="71552F45" w14:textId="77777777" w:rsidR="00983F0D" w:rsidRPr="00982CB5" w:rsidRDefault="00983F0D" w:rsidP="00983F0D">
      <w:pPr>
        <w:spacing w:after="160" w:line="259" w:lineRule="auto"/>
        <w:ind w:firstLine="0"/>
        <w:contextualSpacing/>
        <w:rPr>
          <w:rFonts w:ascii="Times New Roman" w:eastAsia="DengXian" w:hAnsi="Times New Roman" w:cs="Times New Roman"/>
          <w:noProof/>
          <w:kern w:val="0"/>
          <w:sz w:val="22"/>
          <w:szCs w:val="22"/>
          <w:lang w:val="en-SG" w:eastAsia="zh-CN"/>
        </w:rPr>
      </w:pPr>
      <w:r w:rsidRPr="00982CB5">
        <w:rPr>
          <w:rFonts w:ascii="Times New Roman" w:eastAsia="DengXian" w:hAnsi="Times New Roman" w:cs="Times New Roman"/>
          <w:noProof/>
          <w:kern w:val="0"/>
          <w:sz w:val="22"/>
          <w:szCs w:val="22"/>
          <w:lang w:val="en-SG" w:eastAsia="zh-CN"/>
        </w:rPr>
        <w:t xml:space="preserve">A design student from the module NM3221 Mobile Interaction Design in the Department of Communications and New Media, National University of Singapore is conducting an interview to understand people’s perceptions of and habits surrounding spam messages. This information will be used to inform the design of a mobile application to tackle spam messages as part of an individual class project. </w:t>
      </w:r>
    </w:p>
    <w:p w14:paraId="6C0351D7" w14:textId="77777777" w:rsidR="00983F0D" w:rsidRPr="00982CB5" w:rsidRDefault="00983F0D" w:rsidP="00983F0D">
      <w:pPr>
        <w:spacing w:after="160" w:line="259" w:lineRule="auto"/>
        <w:ind w:firstLine="0"/>
        <w:contextualSpacing/>
        <w:rPr>
          <w:rFonts w:ascii="Times New Roman" w:eastAsia="DengXian Light" w:hAnsi="Times New Roman" w:cs="Times New Roman"/>
          <w:b/>
          <w:bCs/>
          <w:noProof/>
          <w:kern w:val="0"/>
          <w:sz w:val="22"/>
          <w:szCs w:val="22"/>
          <w:lang w:val="en-SG" w:eastAsia="zh-CN"/>
        </w:rPr>
      </w:pPr>
    </w:p>
    <w:p w14:paraId="566794F9" w14:textId="77777777" w:rsidR="00983F0D" w:rsidRPr="00982CB5" w:rsidRDefault="00983F0D" w:rsidP="00983F0D">
      <w:pPr>
        <w:spacing w:after="160" w:line="259" w:lineRule="auto"/>
        <w:ind w:firstLine="0"/>
        <w:contextualSpacing/>
        <w:rPr>
          <w:rFonts w:ascii="Times New Roman" w:eastAsia="Times New Roman" w:hAnsi="Times New Roman" w:cs="Times New Roman"/>
          <w:noProof/>
          <w:kern w:val="0"/>
          <w:sz w:val="22"/>
          <w:szCs w:val="22"/>
          <w:lang w:val="en-SG" w:eastAsia="zh-CN"/>
        </w:rPr>
      </w:pPr>
      <w:r w:rsidRPr="00982CB5">
        <w:rPr>
          <w:rFonts w:ascii="Segoe UI Symbol" w:eastAsia="Times New Roman" w:hAnsi="Segoe UI Symbol" w:cs="Segoe UI Symbol"/>
          <w:noProof/>
          <w:kern w:val="0"/>
          <w:sz w:val="22"/>
          <w:szCs w:val="22"/>
          <w:lang w:val="en-SG" w:eastAsia="zh-CN"/>
        </w:rPr>
        <mc:AlternateContent>
          <mc:Choice Requires="wpi">
            <w:drawing>
              <wp:anchor distT="0" distB="0" distL="114300" distR="114300" simplePos="0" relativeHeight="251678720" behindDoc="0" locked="0" layoutInCell="1" allowOverlap="1" wp14:anchorId="1710B084" wp14:editId="76507C49">
                <wp:simplePos x="0" y="0"/>
                <wp:positionH relativeFrom="column">
                  <wp:posOffset>13711</wp:posOffset>
                </wp:positionH>
                <wp:positionV relativeFrom="paragraph">
                  <wp:posOffset>-82457</wp:posOffset>
                </wp:positionV>
                <wp:extent cx="156240" cy="228240"/>
                <wp:effectExtent l="57150" t="57150" r="53340" b="57785"/>
                <wp:wrapNone/>
                <wp:docPr id="44" name="Ink 44"/>
                <wp:cNvGraphicFramePr/>
                <a:graphic xmlns:a="http://schemas.openxmlformats.org/drawingml/2006/main">
                  <a:graphicData uri="http://schemas.microsoft.com/office/word/2010/wordprocessingInk">
                    <w14:contentPart bwMode="auto" r:id="rId23">
                      <w14:nvContentPartPr>
                        <w14:cNvContentPartPr/>
                      </w14:nvContentPartPr>
                      <w14:xfrm>
                        <a:off x="0" y="0"/>
                        <a:ext cx="156240" cy="228240"/>
                      </w14:xfrm>
                    </w14:contentPart>
                  </a:graphicData>
                </a:graphic>
              </wp:anchor>
            </w:drawing>
          </mc:Choice>
          <mc:Fallback>
            <w:pict>
              <v:shapetype w14:anchorId="4CD83E2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4" o:spid="_x0000_s1026" type="#_x0000_t75" style="position:absolute;margin-left:.4pt;margin-top:-7.2pt;width:13.7pt;height:19.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">
                <v:imagedata r:id="rId24" o:title=""/>
              </v:shape>
            </w:pict>
          </mc:Fallback>
        </mc:AlternateContent>
      </w:r>
      <w:r w:rsidRPr="00982CB5">
        <w:rPr>
          <w:rFonts w:ascii="Segoe UI Symbol" w:eastAsia="Times New Roman" w:hAnsi="Segoe UI Symbol" w:cs="Segoe UI Symbol"/>
          <w:noProof/>
          <w:kern w:val="0"/>
          <w:sz w:val="22"/>
          <w:szCs w:val="22"/>
          <w:lang w:val="en-SG" w:eastAsia="zh-CN"/>
        </w:rPr>
        <mc:AlternateContent>
          <mc:Choice Requires="wpi">
            <w:drawing>
              <wp:anchor distT="0" distB="0" distL="114300" distR="114300" simplePos="0" relativeHeight="251676672" behindDoc="0" locked="0" layoutInCell="1" allowOverlap="1" wp14:anchorId="08BCEF8A" wp14:editId="533E2DB7">
                <wp:simplePos x="0" y="0"/>
                <wp:positionH relativeFrom="column">
                  <wp:posOffset>106354</wp:posOffset>
                </wp:positionH>
                <wp:positionV relativeFrom="paragraph">
                  <wp:posOffset>124850</wp:posOffset>
                </wp:positionV>
                <wp:extent cx="1800" cy="2160"/>
                <wp:effectExtent l="0" t="0" r="0" b="0"/>
                <wp:wrapNone/>
                <wp:docPr id="37" name="Ink 37"/>
                <wp:cNvGraphicFramePr/>
                <a:graphic xmlns:a="http://schemas.openxmlformats.org/drawingml/2006/main">
                  <a:graphicData uri="http://schemas.microsoft.com/office/word/2010/wordprocessingInk">
                    <w14:contentPart bwMode="auto" r:id="rId25">
                      <w14:nvContentPartPr>
                        <w14:cNvContentPartPr/>
                      </w14:nvContentPartPr>
                      <w14:xfrm>
                        <a:off x="0" y="0"/>
                        <a:ext cx="1800" cy="2160"/>
                      </w14:xfrm>
                    </w14:contentPart>
                  </a:graphicData>
                </a:graphic>
              </wp:anchor>
            </w:drawing>
          </mc:Choice>
          <mc:Fallback>
            <w:pict>
              <v:shape w14:anchorId="08BB57BD" id="Ink 37" o:spid="_x0000_s1026" type="#_x0000_t75" style="position:absolute;margin-left:7.45pt;margin-top:9pt;width:1.95pt;height:1.8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">
                <v:imagedata r:id="rId26" o:title=""/>
              </v:shape>
            </w:pict>
          </mc:Fallback>
        </mc:AlternateContent>
      </w:r>
      <w:r w:rsidRPr="00982CB5">
        <w:rPr>
          <w:rFonts w:ascii="Segoe UI Symbol" w:eastAsia="Times New Roman" w:hAnsi="Segoe UI Symbol" w:cs="Segoe UI Symbol"/>
          <w:noProof/>
          <w:kern w:val="0"/>
          <w:sz w:val="22"/>
          <w:szCs w:val="22"/>
          <w:lang w:val="en-SG" w:eastAsia="zh-CN"/>
        </w:rPr>
        <w:t>☐</w:t>
      </w:r>
      <w:r w:rsidRPr="00982CB5">
        <w:rPr>
          <w:rFonts w:ascii="Times New Roman" w:eastAsia="Times New Roman" w:hAnsi="Times New Roman" w:cs="Times New Roman"/>
          <w:noProof/>
          <w:kern w:val="0"/>
          <w:sz w:val="22"/>
          <w:szCs w:val="22"/>
          <w:lang w:val="en-SG" w:eastAsia="zh-CN"/>
        </w:rPr>
        <w:t xml:space="preserve"> I have read the above project description. </w:t>
      </w:r>
    </w:p>
    <w:p w14:paraId="5ECAF5A3" w14:textId="77777777" w:rsidR="00983F0D" w:rsidRPr="00982CB5" w:rsidRDefault="00983F0D" w:rsidP="00983F0D">
      <w:pPr>
        <w:spacing w:after="160" w:line="259" w:lineRule="auto"/>
        <w:ind w:firstLine="0"/>
        <w:contextualSpacing/>
        <w:rPr>
          <w:rFonts w:ascii="Times New Roman" w:eastAsia="Times New Roman" w:hAnsi="Times New Roman" w:cs="Times New Roman"/>
          <w:noProof/>
          <w:kern w:val="0"/>
          <w:sz w:val="22"/>
          <w:szCs w:val="22"/>
          <w:lang w:val="en-SG" w:eastAsia="zh-CN"/>
        </w:rPr>
      </w:pPr>
      <w:r w:rsidRPr="00982CB5">
        <w:rPr>
          <w:rFonts w:ascii="Segoe UI Symbol" w:eastAsia="Times New Roman" w:hAnsi="Segoe UI Symbol" w:cs="Segoe UI Symbol"/>
          <w:noProof/>
          <w:kern w:val="0"/>
          <w:sz w:val="22"/>
          <w:szCs w:val="22"/>
          <w:lang w:val="en-SG" w:eastAsia="zh-CN"/>
        </w:rPr>
        <mc:AlternateContent>
          <mc:Choice Requires="wpi">
            <w:drawing>
              <wp:anchor distT="0" distB="0" distL="114300" distR="114300" simplePos="0" relativeHeight="251679744" behindDoc="0" locked="0" layoutInCell="1" allowOverlap="1" wp14:anchorId="136CA23F" wp14:editId="4998F96B">
                <wp:simplePos x="0" y="0"/>
                <wp:positionH relativeFrom="column">
                  <wp:posOffset>9031</wp:posOffset>
                </wp:positionH>
                <wp:positionV relativeFrom="paragraph">
                  <wp:posOffset>-57842</wp:posOffset>
                </wp:positionV>
                <wp:extent cx="149040" cy="207000"/>
                <wp:effectExtent l="57150" t="57150" r="41910" b="41275"/>
                <wp:wrapNone/>
                <wp:docPr id="45" name="Ink 45"/>
                <wp:cNvGraphicFramePr/>
                <a:graphic xmlns:a="http://schemas.openxmlformats.org/drawingml/2006/main">
                  <a:graphicData uri="http://schemas.microsoft.com/office/word/2010/wordprocessingInk">
                    <w14:contentPart bwMode="auto" r:id="rId27">
                      <w14:nvContentPartPr>
                        <w14:cNvContentPartPr/>
                      </w14:nvContentPartPr>
                      <w14:xfrm>
                        <a:off x="0" y="0"/>
                        <a:ext cx="149040" cy="207000"/>
                      </w14:xfrm>
                    </w14:contentPart>
                  </a:graphicData>
                </a:graphic>
              </wp:anchor>
            </w:drawing>
          </mc:Choice>
          <mc:Fallback>
            <w:pict>
              <v:shape w14:anchorId="3CE97059" id="Ink 45" o:spid="_x0000_s1026" type="#_x0000_t75" style="position:absolute;margin-left:0;margin-top:-5.25pt;width:13.15pt;height:17.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">
                <v:imagedata r:id="rId28" o:title=""/>
              </v:shape>
            </w:pict>
          </mc:Fallback>
        </mc:AlternateContent>
      </w:r>
      <w:r w:rsidRPr="00982CB5">
        <w:rPr>
          <w:rFonts w:ascii="Segoe UI Symbol" w:eastAsia="Times New Roman" w:hAnsi="Segoe UI Symbol" w:cs="Segoe UI Symbol"/>
          <w:noProof/>
          <w:kern w:val="0"/>
          <w:sz w:val="22"/>
          <w:szCs w:val="22"/>
          <w:lang w:val="en-SG" w:eastAsia="zh-CN"/>
        </w:rPr>
        <w:t>☐</w:t>
      </w:r>
      <w:r w:rsidRPr="00982CB5">
        <w:rPr>
          <w:rFonts w:ascii="Times New Roman" w:eastAsia="Times New Roman" w:hAnsi="Times New Roman" w:cs="Times New Roman"/>
          <w:noProof/>
          <w:kern w:val="0"/>
          <w:sz w:val="22"/>
          <w:szCs w:val="22"/>
          <w:lang w:val="en-SG" w:eastAsia="zh-CN"/>
        </w:rPr>
        <w:t xml:space="preserve"> The researcher (Tan Yi Jia) has explained the purpose of the research to me.</w:t>
      </w:r>
    </w:p>
    <w:p w14:paraId="2B3E5E9C" w14:textId="77777777" w:rsidR="00983F0D" w:rsidRPr="00982CB5" w:rsidRDefault="00983F0D" w:rsidP="00983F0D">
      <w:pPr>
        <w:spacing w:after="160" w:line="259" w:lineRule="auto"/>
        <w:ind w:firstLine="0"/>
        <w:contextualSpacing/>
        <w:rPr>
          <w:rFonts w:ascii="Times New Roman" w:eastAsia="Times New Roman" w:hAnsi="Times New Roman" w:cs="Times New Roman"/>
          <w:noProof/>
          <w:kern w:val="0"/>
          <w:sz w:val="22"/>
          <w:szCs w:val="22"/>
          <w:lang w:val="en-SG" w:eastAsia="zh-CN"/>
        </w:rPr>
      </w:pPr>
      <w:r w:rsidRPr="00982CB5">
        <w:rPr>
          <w:rFonts w:ascii="Segoe UI Symbol" w:eastAsia="Times New Roman" w:hAnsi="Segoe UI Symbol" w:cs="Segoe UI Symbol"/>
          <w:noProof/>
          <w:kern w:val="0"/>
          <w:sz w:val="22"/>
          <w:szCs w:val="22"/>
          <w:lang w:val="en-SG" w:eastAsia="zh-CN"/>
        </w:rPr>
        <mc:AlternateContent>
          <mc:Choice Requires="wpi">
            <w:drawing>
              <wp:anchor distT="0" distB="0" distL="114300" distR="114300" simplePos="0" relativeHeight="251680768" behindDoc="0" locked="0" layoutInCell="1" allowOverlap="1" wp14:anchorId="0CA54FFF" wp14:editId="3CFAA01C">
                <wp:simplePos x="0" y="0"/>
                <wp:positionH relativeFrom="column">
                  <wp:posOffset>-17249</wp:posOffset>
                </wp:positionH>
                <wp:positionV relativeFrom="paragraph">
                  <wp:posOffset>-52582</wp:posOffset>
                </wp:positionV>
                <wp:extent cx="156960" cy="204480"/>
                <wp:effectExtent l="57150" t="38100" r="33655" b="43180"/>
                <wp:wrapNone/>
                <wp:docPr id="46" name="Ink 46"/>
                <wp:cNvGraphicFramePr/>
                <a:graphic xmlns:a="http://schemas.openxmlformats.org/drawingml/2006/main">
                  <a:graphicData uri="http://schemas.microsoft.com/office/word/2010/wordprocessingInk">
                    <w14:contentPart bwMode="auto" r:id="rId29">
                      <w14:nvContentPartPr>
                        <w14:cNvContentPartPr/>
                      </w14:nvContentPartPr>
                      <w14:xfrm>
                        <a:off x="0" y="0"/>
                        <a:ext cx="156960" cy="204480"/>
                      </w14:xfrm>
                    </w14:contentPart>
                  </a:graphicData>
                </a:graphic>
              </wp:anchor>
            </w:drawing>
          </mc:Choice>
          <mc:Fallback>
            <w:pict>
              <v:shape w14:anchorId="2E48A979" id="Ink 46" o:spid="_x0000_s1026" type="#_x0000_t75" style="position:absolute;margin-left:-2.05pt;margin-top:-4.85pt;width:13.75pt;height:1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">
                <v:imagedata r:id="rId30" o:title=""/>
              </v:shape>
            </w:pict>
          </mc:Fallback>
        </mc:AlternateContent>
      </w:r>
      <w:r w:rsidRPr="00982CB5">
        <w:rPr>
          <w:rFonts w:ascii="Segoe UI Symbol" w:eastAsia="Times New Roman" w:hAnsi="Segoe UI Symbol" w:cs="Segoe UI Symbol"/>
          <w:noProof/>
          <w:kern w:val="0"/>
          <w:sz w:val="22"/>
          <w:szCs w:val="22"/>
          <w:lang w:val="en-SG" w:eastAsia="zh-CN"/>
        </w:rPr>
        <w:t>☐</w:t>
      </w:r>
      <w:r w:rsidRPr="00982CB5">
        <w:rPr>
          <w:rFonts w:ascii="Times New Roman" w:eastAsia="Times New Roman" w:hAnsi="Times New Roman" w:cs="Times New Roman"/>
          <w:noProof/>
          <w:kern w:val="0"/>
          <w:sz w:val="22"/>
          <w:szCs w:val="22"/>
          <w:lang w:val="en-SG" w:eastAsia="zh-CN"/>
        </w:rPr>
        <w:t xml:space="preserve"> I have had an opportunity to ask questions about the project.</w:t>
      </w:r>
    </w:p>
    <w:p w14:paraId="12C04BD5" w14:textId="77777777" w:rsidR="00983F0D" w:rsidRPr="00982CB5" w:rsidRDefault="00983F0D" w:rsidP="00983F0D">
      <w:pPr>
        <w:keepNext/>
        <w:keepLines/>
        <w:spacing w:before="240" w:line="259" w:lineRule="auto"/>
        <w:ind w:firstLine="0"/>
        <w:contextualSpacing/>
        <w:rPr>
          <w:rFonts w:ascii="Times New Roman" w:eastAsia="DengXian Light" w:hAnsi="Times New Roman" w:cs="Times New Roman"/>
          <w:b/>
          <w:bCs/>
          <w:noProof/>
          <w:kern w:val="0"/>
          <w:sz w:val="22"/>
          <w:szCs w:val="22"/>
          <w:lang w:val="en-SG" w:eastAsia="zh-CN"/>
        </w:rPr>
      </w:pPr>
      <w:r w:rsidRPr="00982CB5">
        <w:rPr>
          <w:rFonts w:ascii="Times New Roman" w:eastAsia="DengXian Light" w:hAnsi="Times New Roman" w:cs="Times New Roman"/>
          <w:b/>
          <w:bCs/>
          <w:noProof/>
          <w:kern w:val="0"/>
          <w:sz w:val="22"/>
          <w:szCs w:val="22"/>
          <w:lang w:val="en-SG" w:eastAsia="zh-CN"/>
        </w:rPr>
        <w:t>Freedom to Withdraw</w:t>
      </w:r>
    </w:p>
    <w:p w14:paraId="7629F6F4" w14:textId="77777777" w:rsidR="00983F0D" w:rsidRPr="00982CB5" w:rsidRDefault="00983F0D" w:rsidP="00983F0D">
      <w:pPr>
        <w:spacing w:after="160" w:line="259" w:lineRule="auto"/>
        <w:ind w:firstLine="0"/>
        <w:contextualSpacing/>
        <w:rPr>
          <w:rFonts w:ascii="Times New Roman" w:eastAsia="Times New Roman" w:hAnsi="Times New Roman" w:cs="Times New Roman"/>
          <w:noProof/>
          <w:kern w:val="0"/>
          <w:sz w:val="22"/>
          <w:szCs w:val="22"/>
          <w:lang w:val="en-SG" w:eastAsia="zh-CN"/>
        </w:rPr>
      </w:pPr>
      <w:r w:rsidRPr="00982CB5">
        <w:rPr>
          <w:rFonts w:ascii="Times New Roman" w:eastAsia="Times New Roman" w:hAnsi="Times New Roman" w:cs="Times New Roman"/>
          <w:noProof/>
          <w:kern w:val="0"/>
          <w:sz w:val="22"/>
          <w:szCs w:val="22"/>
          <w:lang w:val="en-SG" w:eastAsia="zh-CN"/>
        </w:rPr>
        <w:t>Your participation in this project is voluntary. You can refuse to participate or quit the interview at any time. You can request to take a break at any time. You can ask questions at any time.</w:t>
      </w:r>
    </w:p>
    <w:p w14:paraId="42F3E0E8" w14:textId="77777777" w:rsidR="00983F0D" w:rsidRPr="00982CB5" w:rsidRDefault="00983F0D" w:rsidP="00983F0D">
      <w:pPr>
        <w:spacing w:after="160" w:line="259" w:lineRule="auto"/>
        <w:ind w:firstLine="0"/>
        <w:contextualSpacing/>
        <w:rPr>
          <w:rFonts w:ascii="Times New Roman" w:eastAsia="Times New Roman" w:hAnsi="Times New Roman" w:cs="Times New Roman"/>
          <w:noProof/>
          <w:kern w:val="0"/>
          <w:sz w:val="22"/>
          <w:szCs w:val="22"/>
          <w:lang w:val="en-SG" w:eastAsia="zh-CN"/>
        </w:rPr>
      </w:pPr>
    </w:p>
    <w:p w14:paraId="2107FE46" w14:textId="77777777" w:rsidR="00983F0D" w:rsidRPr="00982CB5" w:rsidRDefault="00983F0D" w:rsidP="00983F0D">
      <w:pPr>
        <w:spacing w:after="160" w:line="259" w:lineRule="auto"/>
        <w:ind w:firstLine="0"/>
        <w:contextualSpacing/>
        <w:rPr>
          <w:rFonts w:ascii="Times New Roman" w:eastAsia="Times New Roman" w:hAnsi="Times New Roman" w:cs="Times New Roman"/>
          <w:noProof/>
          <w:kern w:val="0"/>
          <w:sz w:val="22"/>
          <w:szCs w:val="22"/>
          <w:lang w:val="en-SG" w:eastAsia="zh-CN"/>
        </w:rPr>
      </w:pPr>
      <w:r w:rsidRPr="00982CB5">
        <w:rPr>
          <w:rFonts w:ascii="Segoe UI Symbol" w:eastAsia="Times New Roman" w:hAnsi="Segoe UI Symbol" w:cs="Segoe UI Symbol"/>
          <w:noProof/>
          <w:kern w:val="0"/>
          <w:sz w:val="22"/>
          <w:szCs w:val="22"/>
          <w:lang w:val="en-SG" w:eastAsia="zh-CN"/>
        </w:rPr>
        <mc:AlternateContent>
          <mc:Choice Requires="wpi">
            <w:drawing>
              <wp:anchor distT="0" distB="0" distL="114300" distR="114300" simplePos="0" relativeHeight="251681792" behindDoc="0" locked="0" layoutInCell="1" allowOverlap="1" wp14:anchorId="75DD2E08" wp14:editId="413BDD45">
                <wp:simplePos x="0" y="0"/>
                <wp:positionH relativeFrom="column">
                  <wp:posOffset>-2489</wp:posOffset>
                </wp:positionH>
                <wp:positionV relativeFrom="paragraph">
                  <wp:posOffset>-66913</wp:posOffset>
                </wp:positionV>
                <wp:extent cx="161280" cy="206640"/>
                <wp:effectExtent l="57150" t="38100" r="48895" b="41275"/>
                <wp:wrapNone/>
                <wp:docPr id="48" name="Ink 48"/>
                <wp:cNvGraphicFramePr/>
                <a:graphic xmlns:a="http://schemas.openxmlformats.org/drawingml/2006/main">
                  <a:graphicData uri="http://schemas.microsoft.com/office/word/2010/wordprocessingInk">
                    <w14:contentPart bwMode="auto" r:id="rId31">
                      <w14:nvContentPartPr>
                        <w14:cNvContentPartPr/>
                      </w14:nvContentPartPr>
                      <w14:xfrm>
                        <a:off x="0" y="0"/>
                        <a:ext cx="161280" cy="206640"/>
                      </w14:xfrm>
                    </w14:contentPart>
                  </a:graphicData>
                </a:graphic>
              </wp:anchor>
            </w:drawing>
          </mc:Choice>
          <mc:Fallback>
            <w:pict>
              <v:shape w14:anchorId="4E237B97" id="Ink 48" o:spid="_x0000_s1026" type="#_x0000_t75" style="position:absolute;margin-left:-.9pt;margin-top:-5.95pt;width:14.15pt;height:17.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&#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">
                <v:imagedata r:id="rId32" o:title=""/>
              </v:shape>
            </w:pict>
          </mc:Fallback>
        </mc:AlternateContent>
      </w:r>
      <w:r w:rsidRPr="00982CB5">
        <w:rPr>
          <w:rFonts w:ascii="Segoe UI Symbol" w:eastAsia="Times New Roman" w:hAnsi="Segoe UI Symbol" w:cs="Segoe UI Symbol"/>
          <w:noProof/>
          <w:kern w:val="0"/>
          <w:sz w:val="22"/>
          <w:szCs w:val="22"/>
          <w:lang w:val="en-SG" w:eastAsia="zh-CN"/>
        </w:rPr>
        <w:t>☐</w:t>
      </w:r>
      <w:r w:rsidRPr="00982CB5">
        <w:rPr>
          <w:rFonts w:ascii="Times New Roman" w:eastAsia="Times New Roman" w:hAnsi="Times New Roman" w:cs="Times New Roman"/>
          <w:noProof/>
          <w:kern w:val="0"/>
          <w:sz w:val="22"/>
          <w:szCs w:val="22"/>
          <w:lang w:val="en-SG" w:eastAsia="zh-CN"/>
        </w:rPr>
        <w:t xml:space="preserve"> I understand that I can withdraw from the interview at any time without giving a reason</w:t>
      </w:r>
    </w:p>
    <w:p w14:paraId="4AB27CAD" w14:textId="77777777" w:rsidR="00983F0D" w:rsidRPr="00982CB5" w:rsidRDefault="00983F0D" w:rsidP="00983F0D">
      <w:pPr>
        <w:spacing w:after="160" w:line="259" w:lineRule="auto"/>
        <w:ind w:firstLine="0"/>
        <w:contextualSpacing/>
        <w:rPr>
          <w:rFonts w:ascii="Times New Roman" w:eastAsia="Times New Roman" w:hAnsi="Times New Roman" w:cs="Times New Roman"/>
          <w:noProof/>
          <w:kern w:val="0"/>
          <w:sz w:val="22"/>
          <w:szCs w:val="22"/>
          <w:lang w:val="en-SG" w:eastAsia="zh-CN"/>
        </w:rPr>
      </w:pPr>
    </w:p>
    <w:p w14:paraId="3C65C9FF" w14:textId="77777777" w:rsidR="00983F0D" w:rsidRPr="00982CB5" w:rsidRDefault="00983F0D" w:rsidP="00983F0D">
      <w:pPr>
        <w:spacing w:after="160" w:line="259" w:lineRule="auto"/>
        <w:ind w:firstLine="0"/>
        <w:contextualSpacing/>
        <w:rPr>
          <w:rFonts w:ascii="Times New Roman" w:eastAsia="Times New Roman" w:hAnsi="Times New Roman" w:cs="Times New Roman"/>
          <w:noProof/>
          <w:kern w:val="0"/>
          <w:sz w:val="22"/>
          <w:szCs w:val="22"/>
          <w:lang w:val="en-SG" w:eastAsia="zh-CN"/>
        </w:rPr>
      </w:pPr>
      <w:r w:rsidRPr="00982CB5">
        <w:rPr>
          <w:rFonts w:ascii="Times New Roman" w:eastAsia="Times New Roman" w:hAnsi="Times New Roman" w:cs="Times New Roman"/>
          <w:b/>
          <w:bCs/>
          <w:noProof/>
          <w:kern w:val="0"/>
          <w:sz w:val="22"/>
          <w:szCs w:val="22"/>
          <w:lang w:val="en-SG" w:eastAsia="zh-CN"/>
        </w:rPr>
        <w:t>Benefits and Risks</w:t>
      </w:r>
      <w:r w:rsidRPr="00982CB5">
        <w:rPr>
          <w:rFonts w:ascii="Times New Roman" w:eastAsia="Times New Roman" w:hAnsi="Times New Roman" w:cs="Times New Roman"/>
          <w:b/>
          <w:bCs/>
          <w:noProof/>
          <w:kern w:val="0"/>
          <w:sz w:val="22"/>
          <w:szCs w:val="22"/>
          <w:lang w:val="en-SG" w:eastAsia="zh-CN"/>
        </w:rPr>
        <w:br/>
      </w:r>
      <w:r w:rsidRPr="00982CB5">
        <w:rPr>
          <w:rFonts w:ascii="Times New Roman" w:eastAsia="Times New Roman" w:hAnsi="Times New Roman" w:cs="Times New Roman"/>
          <w:noProof/>
          <w:kern w:val="0"/>
          <w:sz w:val="22"/>
          <w:szCs w:val="22"/>
          <w:lang w:val="en-SG" w:eastAsia="zh-CN"/>
        </w:rPr>
        <w:t>There are no benefits to you for participating, other than perhaps helping to contribute to the design of a useful spam-tackling mobile application and the learning process for the student involved. We hope that the project will benefit users susceptible to spam messages. This research poses no risks to you other than those normally encountered in daily life.</w:t>
      </w:r>
    </w:p>
    <w:p w14:paraId="28030A9D" w14:textId="77777777" w:rsidR="00983F0D" w:rsidRPr="00982CB5" w:rsidRDefault="00983F0D" w:rsidP="00983F0D">
      <w:pPr>
        <w:spacing w:after="160" w:line="259" w:lineRule="auto"/>
        <w:ind w:firstLine="0"/>
        <w:contextualSpacing/>
        <w:rPr>
          <w:rFonts w:ascii="Times New Roman" w:eastAsia="Times New Roman" w:hAnsi="Times New Roman" w:cs="Times New Roman"/>
          <w:noProof/>
          <w:kern w:val="0"/>
          <w:sz w:val="22"/>
          <w:szCs w:val="22"/>
          <w:lang w:val="en-SG" w:eastAsia="zh-CN"/>
        </w:rPr>
      </w:pPr>
    </w:p>
    <w:p w14:paraId="17BAEDBF" w14:textId="77777777" w:rsidR="00983F0D" w:rsidRPr="00982CB5" w:rsidRDefault="00983F0D" w:rsidP="00983F0D">
      <w:pPr>
        <w:spacing w:after="160" w:line="259" w:lineRule="auto"/>
        <w:ind w:firstLine="0"/>
        <w:contextualSpacing/>
        <w:rPr>
          <w:rFonts w:ascii="Times New Roman" w:eastAsia="Times New Roman" w:hAnsi="Times New Roman" w:cs="Times New Roman"/>
          <w:noProof/>
          <w:kern w:val="0"/>
          <w:sz w:val="22"/>
          <w:szCs w:val="22"/>
          <w:lang w:val="en-SG" w:eastAsia="zh-CN"/>
        </w:rPr>
      </w:pPr>
      <w:r w:rsidRPr="00982CB5">
        <w:rPr>
          <w:rFonts w:ascii="Segoe UI Symbol" w:eastAsia="Times New Roman" w:hAnsi="Segoe UI Symbol" w:cs="Segoe UI Symbol"/>
          <w:noProof/>
          <w:kern w:val="0"/>
          <w:sz w:val="22"/>
          <w:szCs w:val="22"/>
          <w:lang w:val="en-SG" w:eastAsia="zh-CN"/>
        </w:rPr>
        <mc:AlternateContent>
          <mc:Choice Requires="wpi">
            <w:drawing>
              <wp:anchor distT="0" distB="0" distL="114300" distR="114300" simplePos="0" relativeHeight="251677696" behindDoc="0" locked="0" layoutInCell="1" allowOverlap="1" wp14:anchorId="30A47D5A" wp14:editId="3169C501">
                <wp:simplePos x="0" y="0"/>
                <wp:positionH relativeFrom="column">
                  <wp:posOffset>8913</wp:posOffset>
                </wp:positionH>
                <wp:positionV relativeFrom="paragraph">
                  <wp:posOffset>-45972</wp:posOffset>
                </wp:positionV>
                <wp:extent cx="177120" cy="206280"/>
                <wp:effectExtent l="38100" t="38100" r="52070" b="41910"/>
                <wp:wrapNone/>
                <wp:docPr id="43" name="Ink 43"/>
                <wp:cNvGraphicFramePr/>
                <a:graphic xmlns:a="http://schemas.openxmlformats.org/drawingml/2006/main">
                  <a:graphicData uri="http://schemas.microsoft.com/office/word/2010/wordprocessingInk">
                    <w14:contentPart bwMode="auto" r:id="rId33">
                      <w14:nvContentPartPr>
                        <w14:cNvContentPartPr/>
                      </w14:nvContentPartPr>
                      <w14:xfrm>
                        <a:off x="0" y="0"/>
                        <a:ext cx="177120" cy="206280"/>
                      </w14:xfrm>
                    </w14:contentPart>
                  </a:graphicData>
                </a:graphic>
              </wp:anchor>
            </w:drawing>
          </mc:Choice>
          <mc:Fallback>
            <w:pict>
              <v:shape w14:anchorId="07B6D0F3" id="Ink 43" o:spid="_x0000_s1026" type="#_x0000_t75" style="position:absolute;margin-left:0;margin-top:-4.3pt;width:15.4pt;height:17.7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">
                <v:imagedata r:id="rId34" o:title=""/>
              </v:shape>
            </w:pict>
          </mc:Fallback>
        </mc:AlternateContent>
      </w:r>
      <w:r w:rsidRPr="00982CB5">
        <w:rPr>
          <w:rFonts w:ascii="Segoe UI Symbol" w:eastAsia="Times New Roman" w:hAnsi="Segoe UI Symbol" w:cs="Segoe UI Symbol"/>
          <w:noProof/>
          <w:kern w:val="0"/>
          <w:sz w:val="22"/>
          <w:szCs w:val="22"/>
          <w:lang w:val="en-SG" w:eastAsia="zh-CN"/>
        </w:rPr>
        <w:t>☐</w:t>
      </w:r>
      <w:r w:rsidRPr="00982CB5">
        <w:rPr>
          <w:rFonts w:ascii="Times New Roman" w:eastAsia="Times New Roman" w:hAnsi="Times New Roman" w:cs="Times New Roman"/>
          <w:noProof/>
          <w:kern w:val="0"/>
          <w:sz w:val="22"/>
          <w:szCs w:val="22"/>
          <w:lang w:val="en-SG" w:eastAsia="zh-CN"/>
        </w:rPr>
        <w:t xml:space="preserve"> I understand that there are no direct benefits, nor abnormal risks involved.</w:t>
      </w:r>
    </w:p>
    <w:p w14:paraId="793F8183" w14:textId="77777777" w:rsidR="00983F0D" w:rsidRPr="00982CB5" w:rsidRDefault="00983F0D" w:rsidP="00983F0D">
      <w:pPr>
        <w:spacing w:after="160" w:line="259" w:lineRule="auto"/>
        <w:ind w:firstLine="0"/>
        <w:contextualSpacing/>
        <w:rPr>
          <w:rFonts w:ascii="Times New Roman" w:eastAsia="Times New Roman" w:hAnsi="Times New Roman" w:cs="Times New Roman"/>
          <w:noProof/>
          <w:kern w:val="0"/>
          <w:sz w:val="22"/>
          <w:szCs w:val="22"/>
          <w:lang w:val="en-SG" w:eastAsia="zh-CN"/>
        </w:rPr>
      </w:pPr>
    </w:p>
    <w:p w14:paraId="14588996" w14:textId="77777777" w:rsidR="00983F0D" w:rsidRPr="00982CB5" w:rsidRDefault="00983F0D" w:rsidP="00983F0D">
      <w:pPr>
        <w:spacing w:after="160" w:line="259" w:lineRule="auto"/>
        <w:ind w:firstLine="0"/>
        <w:contextualSpacing/>
        <w:rPr>
          <w:rFonts w:ascii="Times New Roman" w:eastAsia="Times New Roman" w:hAnsi="Times New Roman" w:cs="Times New Roman"/>
          <w:b/>
          <w:bCs/>
          <w:noProof/>
          <w:kern w:val="0"/>
          <w:sz w:val="22"/>
          <w:szCs w:val="22"/>
          <w:lang w:val="en-SG" w:eastAsia="zh-CN"/>
        </w:rPr>
      </w:pPr>
      <w:r w:rsidRPr="00982CB5">
        <w:rPr>
          <w:rFonts w:ascii="Times New Roman" w:eastAsia="Times New Roman" w:hAnsi="Times New Roman" w:cs="Times New Roman"/>
          <w:b/>
          <w:bCs/>
          <w:noProof/>
          <w:kern w:val="0"/>
          <w:sz w:val="22"/>
          <w:szCs w:val="22"/>
          <w:lang w:val="en-SG" w:eastAsia="zh-CN"/>
        </w:rPr>
        <w:t>Data Collection</w:t>
      </w:r>
    </w:p>
    <w:p w14:paraId="23A2F0DF" w14:textId="77777777" w:rsidR="00983F0D" w:rsidRPr="00982CB5" w:rsidRDefault="00983F0D" w:rsidP="00983F0D">
      <w:pPr>
        <w:spacing w:after="160" w:line="259" w:lineRule="auto"/>
        <w:ind w:firstLine="0"/>
        <w:contextualSpacing/>
        <w:rPr>
          <w:rFonts w:ascii="Times New Roman" w:eastAsia="Times New Roman" w:hAnsi="Times New Roman" w:cs="Times New Roman"/>
          <w:noProof/>
          <w:kern w:val="0"/>
          <w:sz w:val="22"/>
          <w:szCs w:val="22"/>
          <w:lang w:val="en-SG" w:eastAsia="zh-CN"/>
        </w:rPr>
      </w:pPr>
      <w:r w:rsidRPr="00982CB5">
        <w:rPr>
          <w:rFonts w:ascii="Times New Roman" w:eastAsia="Times New Roman" w:hAnsi="Times New Roman" w:cs="Times New Roman"/>
          <w:noProof/>
          <w:kern w:val="0"/>
          <w:sz w:val="22"/>
          <w:szCs w:val="22"/>
          <w:lang w:val="en-SG" w:eastAsia="zh-CN"/>
        </w:rPr>
        <w:t>We will be collecting data through the interview by taking notes, asking you questions, and recording your comments, actions, and/or reactions. The recordings may involve audio recordings of the session along with notes taken.</w:t>
      </w:r>
    </w:p>
    <w:p w14:paraId="3CFF6963" w14:textId="77777777" w:rsidR="00983F0D" w:rsidRPr="00982CB5" w:rsidRDefault="00983F0D" w:rsidP="00983F0D">
      <w:pPr>
        <w:spacing w:after="160" w:line="259" w:lineRule="auto"/>
        <w:ind w:firstLine="0"/>
        <w:contextualSpacing/>
        <w:rPr>
          <w:rFonts w:ascii="Times New Roman" w:eastAsia="Times New Roman" w:hAnsi="Times New Roman" w:cs="Times New Roman"/>
          <w:noProof/>
          <w:kern w:val="0"/>
          <w:sz w:val="22"/>
          <w:szCs w:val="22"/>
          <w:lang w:val="en-SG" w:eastAsia="zh-CN"/>
        </w:rPr>
      </w:pPr>
    </w:p>
    <w:p w14:paraId="2D7AD4A8" w14:textId="77777777" w:rsidR="00983F0D" w:rsidRPr="00982CB5" w:rsidRDefault="00983F0D" w:rsidP="00983F0D">
      <w:pPr>
        <w:spacing w:after="160" w:line="259" w:lineRule="auto"/>
        <w:ind w:firstLine="0"/>
        <w:contextualSpacing/>
        <w:rPr>
          <w:rFonts w:ascii="Times New Roman" w:eastAsia="Times New Roman" w:hAnsi="Times New Roman" w:cs="Times New Roman"/>
          <w:noProof/>
          <w:kern w:val="0"/>
          <w:sz w:val="22"/>
          <w:szCs w:val="22"/>
          <w:lang w:val="en-SG" w:eastAsia="zh-CN"/>
        </w:rPr>
      </w:pPr>
      <w:r w:rsidRPr="00982CB5">
        <w:rPr>
          <w:rFonts w:ascii="Segoe UI Symbol" w:eastAsia="Times New Roman" w:hAnsi="Segoe UI Symbol" w:cs="Segoe UI Symbol"/>
          <w:noProof/>
          <w:kern w:val="0"/>
          <w:sz w:val="22"/>
          <w:szCs w:val="22"/>
          <w:lang w:val="en-SG" w:eastAsia="zh-CN"/>
        </w:rPr>
        <mc:AlternateContent>
          <mc:Choice Requires="wpi">
            <w:drawing>
              <wp:anchor distT="0" distB="0" distL="114300" distR="114300" simplePos="0" relativeHeight="251682816" behindDoc="0" locked="0" layoutInCell="1" allowOverlap="1" wp14:anchorId="41B79300" wp14:editId="3A8F4676">
                <wp:simplePos x="0" y="0"/>
                <wp:positionH relativeFrom="column">
                  <wp:posOffset>27758</wp:posOffset>
                </wp:positionH>
                <wp:positionV relativeFrom="paragraph">
                  <wp:posOffset>-53023</wp:posOffset>
                </wp:positionV>
                <wp:extent cx="119520" cy="198000"/>
                <wp:effectExtent l="57150" t="57150" r="52070" b="50165"/>
                <wp:wrapNone/>
                <wp:docPr id="49" name="Ink 49"/>
                <wp:cNvGraphicFramePr/>
                <a:graphic xmlns:a="http://schemas.openxmlformats.org/drawingml/2006/main">
                  <a:graphicData uri="http://schemas.microsoft.com/office/word/2010/wordprocessingInk">
                    <w14:contentPart bwMode="auto" r:id="rId35">
                      <w14:nvContentPartPr>
                        <w14:cNvContentPartPr/>
                      </w14:nvContentPartPr>
                      <w14:xfrm>
                        <a:off x="0" y="0"/>
                        <a:ext cx="119520" cy="198000"/>
                      </w14:xfrm>
                    </w14:contentPart>
                  </a:graphicData>
                </a:graphic>
              </wp:anchor>
            </w:drawing>
          </mc:Choice>
          <mc:Fallback>
            <w:pict>
              <v:shape w14:anchorId="6DD6139E" id="Ink 49" o:spid="_x0000_s1026" type="#_x0000_t75" style="position:absolute;margin-left:1.5pt;margin-top:-4.9pt;width:10.8pt;height:17.0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">
                <v:imagedata r:id="rId36" o:title=""/>
              </v:shape>
            </w:pict>
          </mc:Fallback>
        </mc:AlternateContent>
      </w:r>
      <w:r w:rsidRPr="00982CB5">
        <w:rPr>
          <w:rFonts w:ascii="Segoe UI Symbol" w:eastAsia="Times New Roman" w:hAnsi="Segoe UI Symbol" w:cs="Segoe UI Symbol"/>
          <w:noProof/>
          <w:kern w:val="0"/>
          <w:sz w:val="22"/>
          <w:szCs w:val="22"/>
          <w:lang w:val="en-SG" w:eastAsia="zh-CN"/>
        </w:rPr>
        <w:t>☐</w:t>
      </w:r>
      <w:r w:rsidRPr="00982CB5">
        <w:rPr>
          <w:rFonts w:ascii="Times New Roman" w:eastAsia="Times New Roman" w:hAnsi="Times New Roman" w:cs="Times New Roman"/>
          <w:noProof/>
          <w:kern w:val="0"/>
          <w:sz w:val="22"/>
          <w:szCs w:val="22"/>
          <w:lang w:val="en-SG" w:eastAsia="zh-CN"/>
        </w:rPr>
        <w:t xml:space="preserve"> I understand that the design student may be observing me during the interview.</w:t>
      </w:r>
    </w:p>
    <w:p w14:paraId="5C3CF4C4" w14:textId="77777777" w:rsidR="00983F0D" w:rsidRPr="00982CB5" w:rsidRDefault="00983F0D" w:rsidP="00983F0D">
      <w:pPr>
        <w:spacing w:after="160" w:line="259" w:lineRule="auto"/>
        <w:ind w:firstLine="0"/>
        <w:contextualSpacing/>
        <w:rPr>
          <w:rFonts w:ascii="Times New Roman" w:eastAsia="Times New Roman" w:hAnsi="Times New Roman" w:cs="Times New Roman"/>
          <w:noProof/>
          <w:kern w:val="0"/>
          <w:sz w:val="22"/>
          <w:szCs w:val="22"/>
          <w:lang w:val="en-SG" w:eastAsia="zh-CN"/>
        </w:rPr>
      </w:pPr>
      <w:r w:rsidRPr="00982CB5">
        <w:rPr>
          <w:rFonts w:ascii="Segoe UI Symbol" w:eastAsia="Times New Roman" w:hAnsi="Segoe UI Symbol" w:cs="Segoe UI Symbol"/>
          <w:noProof/>
          <w:kern w:val="0"/>
          <w:sz w:val="22"/>
          <w:szCs w:val="22"/>
          <w:lang w:val="en-SG" w:eastAsia="zh-CN"/>
        </w:rPr>
        <mc:AlternateContent>
          <mc:Choice Requires="wpi">
            <w:drawing>
              <wp:anchor distT="0" distB="0" distL="114300" distR="114300" simplePos="0" relativeHeight="251683840" behindDoc="0" locked="0" layoutInCell="1" allowOverlap="1" wp14:anchorId="258EE014" wp14:editId="7537367B">
                <wp:simplePos x="0" y="0"/>
                <wp:positionH relativeFrom="column">
                  <wp:posOffset>14438</wp:posOffset>
                </wp:positionH>
                <wp:positionV relativeFrom="paragraph">
                  <wp:posOffset>-103563</wp:posOffset>
                </wp:positionV>
                <wp:extent cx="173880" cy="245880"/>
                <wp:effectExtent l="57150" t="38100" r="55245" b="40005"/>
                <wp:wrapNone/>
                <wp:docPr id="50" name="Ink 50"/>
                <wp:cNvGraphicFramePr/>
                <a:graphic xmlns:a="http://schemas.openxmlformats.org/drawingml/2006/main">
                  <a:graphicData uri="http://schemas.microsoft.com/office/word/2010/wordprocessingInk">
                    <w14:contentPart bwMode="auto" r:id="rId37">
                      <w14:nvContentPartPr>
                        <w14:cNvContentPartPr/>
                      </w14:nvContentPartPr>
                      <w14:xfrm>
                        <a:off x="0" y="0"/>
                        <a:ext cx="173880" cy="245880"/>
                      </w14:xfrm>
                    </w14:contentPart>
                  </a:graphicData>
                </a:graphic>
              </wp:anchor>
            </w:drawing>
          </mc:Choice>
          <mc:Fallback>
            <w:pict>
              <v:shape w14:anchorId="5B6D244B" id="Ink 50" o:spid="_x0000_s1026" type="#_x0000_t75" style="position:absolute;margin-left:.45pt;margin-top:-8.85pt;width:15.15pt;height:20.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">
                <v:imagedata r:id="rId38" o:title=""/>
              </v:shape>
            </w:pict>
          </mc:Fallback>
        </mc:AlternateContent>
      </w:r>
      <w:r w:rsidRPr="00982CB5">
        <w:rPr>
          <w:rFonts w:ascii="Segoe UI Symbol" w:eastAsia="Times New Roman" w:hAnsi="Segoe UI Symbol" w:cs="Segoe UI Symbol"/>
          <w:noProof/>
          <w:kern w:val="0"/>
          <w:sz w:val="22"/>
          <w:szCs w:val="22"/>
          <w:lang w:val="en-SG" w:eastAsia="zh-CN"/>
        </w:rPr>
        <w:t>☐</w:t>
      </w:r>
      <w:r w:rsidRPr="00982CB5">
        <w:rPr>
          <w:rFonts w:ascii="Times New Roman" w:eastAsia="Times New Roman" w:hAnsi="Times New Roman" w:cs="Times New Roman"/>
          <w:noProof/>
          <w:kern w:val="0"/>
          <w:sz w:val="22"/>
          <w:szCs w:val="22"/>
          <w:lang w:val="en-SG" w:eastAsia="zh-CN"/>
        </w:rPr>
        <w:t xml:space="preserve"> I understand that my voice may be audio recorded.</w:t>
      </w:r>
    </w:p>
    <w:p w14:paraId="2986E4D6" w14:textId="77777777" w:rsidR="00983F0D" w:rsidRPr="00982CB5" w:rsidRDefault="00983F0D" w:rsidP="00983F0D">
      <w:pPr>
        <w:spacing w:after="160" w:line="259" w:lineRule="auto"/>
        <w:ind w:firstLine="0"/>
        <w:contextualSpacing/>
        <w:rPr>
          <w:rFonts w:ascii="Times New Roman" w:eastAsia="Times New Roman" w:hAnsi="Times New Roman" w:cs="Times New Roman"/>
          <w:noProof/>
          <w:kern w:val="0"/>
          <w:sz w:val="22"/>
          <w:szCs w:val="22"/>
          <w:lang w:val="en-SG" w:eastAsia="zh-CN"/>
        </w:rPr>
      </w:pPr>
    </w:p>
    <w:p w14:paraId="3705B338" w14:textId="77777777" w:rsidR="00983F0D" w:rsidRPr="00982CB5" w:rsidRDefault="00983F0D" w:rsidP="00983F0D">
      <w:pPr>
        <w:spacing w:after="160" w:line="259" w:lineRule="auto"/>
        <w:ind w:firstLine="0"/>
        <w:contextualSpacing/>
        <w:rPr>
          <w:rFonts w:ascii="Times New Roman" w:eastAsia="Times New Roman" w:hAnsi="Times New Roman" w:cs="Times New Roman"/>
          <w:b/>
          <w:bCs/>
          <w:noProof/>
          <w:kern w:val="0"/>
          <w:sz w:val="22"/>
          <w:szCs w:val="22"/>
          <w:lang w:val="en-SG" w:eastAsia="zh-CN"/>
        </w:rPr>
      </w:pPr>
      <w:r w:rsidRPr="00982CB5">
        <w:rPr>
          <w:rFonts w:ascii="Times New Roman" w:eastAsia="Times New Roman" w:hAnsi="Times New Roman" w:cs="Times New Roman"/>
          <w:b/>
          <w:bCs/>
          <w:noProof/>
          <w:kern w:val="0"/>
          <w:sz w:val="22"/>
          <w:szCs w:val="22"/>
          <w:lang w:val="en-SG" w:eastAsia="zh-CN"/>
        </w:rPr>
        <w:t>Privacy and Confidentiality</w:t>
      </w:r>
    </w:p>
    <w:p w14:paraId="70B93E23" w14:textId="77777777" w:rsidR="00983F0D" w:rsidRPr="00982CB5" w:rsidRDefault="00983F0D" w:rsidP="00983F0D">
      <w:pPr>
        <w:spacing w:after="160" w:line="259" w:lineRule="auto"/>
        <w:ind w:firstLine="0"/>
        <w:contextualSpacing/>
        <w:rPr>
          <w:rFonts w:ascii="Times New Roman" w:eastAsia="Times New Roman" w:hAnsi="Times New Roman" w:cs="Times New Roman"/>
          <w:noProof/>
          <w:kern w:val="0"/>
          <w:sz w:val="22"/>
          <w:szCs w:val="22"/>
          <w:lang w:val="en-SG" w:eastAsia="zh-CN"/>
        </w:rPr>
      </w:pPr>
      <w:r w:rsidRPr="00982CB5">
        <w:rPr>
          <w:rFonts w:ascii="Times New Roman" w:eastAsia="Times New Roman" w:hAnsi="Times New Roman" w:cs="Times New Roman"/>
          <w:noProof/>
          <w:kern w:val="0"/>
          <w:sz w:val="22"/>
          <w:szCs w:val="22"/>
          <w:lang w:val="en-SG" w:eastAsia="zh-CN"/>
        </w:rPr>
        <w:t xml:space="preserve">The data collected is strictly confidential. The data may be used for class presentations and submitted to the lecturer as part of the project submission process. Any data presented to the class will be anonymized. Any audio recorded during the session may be transcribed as part of our notes, and the recording will be destroyed after transcription and project submission. A copy of the recording may be submitted to our </w:t>
      </w:r>
      <w:r w:rsidRPr="00982CB5">
        <w:rPr>
          <w:rFonts w:ascii="Times New Roman" w:eastAsia="Times New Roman" w:hAnsi="Times New Roman" w:cs="Times New Roman"/>
          <w:noProof/>
          <w:kern w:val="0"/>
          <w:sz w:val="22"/>
          <w:szCs w:val="22"/>
          <w:lang w:val="en-SG" w:eastAsia="zh-CN"/>
        </w:rPr>
        <w:lastRenderedPageBreak/>
        <w:t>lecturer as part of the project for grading and verification purposes, and all recordings will be destroyed after the grading process is over.</w:t>
      </w:r>
    </w:p>
    <w:p w14:paraId="0D91B9E8" w14:textId="77777777" w:rsidR="00983F0D" w:rsidRPr="00982CB5" w:rsidRDefault="00983F0D" w:rsidP="00983F0D">
      <w:pPr>
        <w:spacing w:after="160" w:line="259" w:lineRule="auto"/>
        <w:ind w:firstLine="0"/>
        <w:contextualSpacing/>
        <w:rPr>
          <w:rFonts w:ascii="Times New Roman" w:eastAsia="Times New Roman" w:hAnsi="Times New Roman" w:cs="Times New Roman"/>
          <w:noProof/>
          <w:kern w:val="0"/>
          <w:sz w:val="22"/>
          <w:szCs w:val="22"/>
          <w:lang w:val="en-SG" w:eastAsia="zh-CN"/>
        </w:rPr>
      </w:pPr>
    </w:p>
    <w:p w14:paraId="2A95B00E" w14:textId="77777777" w:rsidR="00983F0D" w:rsidRPr="00982CB5" w:rsidRDefault="00983F0D" w:rsidP="00983F0D">
      <w:pPr>
        <w:spacing w:after="160" w:line="259" w:lineRule="auto"/>
        <w:ind w:firstLine="0"/>
        <w:contextualSpacing/>
        <w:rPr>
          <w:rFonts w:ascii="Times New Roman" w:eastAsia="Times New Roman" w:hAnsi="Times New Roman" w:cs="Times New Roman"/>
          <w:noProof/>
          <w:kern w:val="0"/>
          <w:sz w:val="22"/>
          <w:szCs w:val="22"/>
          <w:lang w:val="en-SG" w:eastAsia="zh-CN"/>
        </w:rPr>
      </w:pPr>
      <w:r w:rsidRPr="00982CB5">
        <w:rPr>
          <w:rFonts w:ascii="Segoe UI Symbol" w:eastAsia="Times New Roman" w:hAnsi="Segoe UI Symbol" w:cs="Segoe UI Symbol"/>
          <w:noProof/>
          <w:kern w:val="0"/>
          <w:sz w:val="22"/>
          <w:szCs w:val="22"/>
          <w:lang w:val="en-SG" w:eastAsia="zh-CN"/>
        </w:rPr>
        <mc:AlternateContent>
          <mc:Choice Requires="wpi">
            <w:drawing>
              <wp:anchor distT="0" distB="0" distL="114300" distR="114300" simplePos="0" relativeHeight="251684864" behindDoc="0" locked="0" layoutInCell="1" allowOverlap="1" wp14:anchorId="6231F701" wp14:editId="31DDD7FA">
                <wp:simplePos x="0" y="0"/>
                <wp:positionH relativeFrom="column">
                  <wp:posOffset>21998</wp:posOffset>
                </wp:positionH>
                <wp:positionV relativeFrom="paragraph">
                  <wp:posOffset>-69170</wp:posOffset>
                </wp:positionV>
                <wp:extent cx="151200" cy="214560"/>
                <wp:effectExtent l="57150" t="57150" r="39370" b="52705"/>
                <wp:wrapNone/>
                <wp:docPr id="51" name="Ink 51"/>
                <wp:cNvGraphicFramePr/>
                <a:graphic xmlns:a="http://schemas.openxmlformats.org/drawingml/2006/main">
                  <a:graphicData uri="http://schemas.microsoft.com/office/word/2010/wordprocessingInk">
                    <w14:contentPart bwMode="auto" r:id="rId39">
                      <w14:nvContentPartPr>
                        <w14:cNvContentPartPr/>
                      </w14:nvContentPartPr>
                      <w14:xfrm>
                        <a:off x="0" y="0"/>
                        <a:ext cx="151200" cy="214560"/>
                      </w14:xfrm>
                    </w14:contentPart>
                  </a:graphicData>
                </a:graphic>
              </wp:anchor>
            </w:drawing>
          </mc:Choice>
          <mc:Fallback>
            <w:pict>
              <v:shape w14:anchorId="73953C0F" id="Ink 51" o:spid="_x0000_s1026" type="#_x0000_t75" style="position:absolute;margin-left:1.05pt;margin-top:-6.15pt;width:13.3pt;height:18.3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">
                <v:imagedata r:id="rId40" o:title=""/>
              </v:shape>
            </w:pict>
          </mc:Fallback>
        </mc:AlternateContent>
      </w:r>
      <w:r w:rsidRPr="00982CB5">
        <w:rPr>
          <w:rFonts w:ascii="Segoe UI Symbol" w:eastAsia="Times New Roman" w:hAnsi="Segoe UI Symbol" w:cs="Segoe UI Symbol"/>
          <w:noProof/>
          <w:kern w:val="0"/>
          <w:sz w:val="22"/>
          <w:szCs w:val="22"/>
          <w:lang w:val="en-SG" w:eastAsia="zh-CN"/>
        </w:rPr>
        <w:t>☐</w:t>
      </w:r>
      <w:r w:rsidRPr="00982CB5">
        <w:rPr>
          <w:rFonts w:ascii="Times New Roman" w:eastAsia="Times New Roman" w:hAnsi="Times New Roman" w:cs="Times New Roman"/>
          <w:noProof/>
          <w:kern w:val="0"/>
          <w:sz w:val="22"/>
          <w:szCs w:val="22"/>
          <w:lang w:val="en-SG" w:eastAsia="zh-CN"/>
        </w:rPr>
        <w:t xml:space="preserve"> I understand that the design student may view my recorded data in the future.</w:t>
      </w:r>
    </w:p>
    <w:p w14:paraId="4B8FDA75" w14:textId="77777777" w:rsidR="00983F0D" w:rsidRPr="00982CB5" w:rsidRDefault="00983F0D" w:rsidP="00983F0D">
      <w:pPr>
        <w:spacing w:after="160" w:line="259" w:lineRule="auto"/>
        <w:ind w:firstLine="0"/>
        <w:contextualSpacing/>
        <w:rPr>
          <w:rFonts w:ascii="Times New Roman" w:eastAsia="Times New Roman" w:hAnsi="Times New Roman" w:cs="Times New Roman"/>
          <w:noProof/>
          <w:kern w:val="0"/>
          <w:sz w:val="22"/>
          <w:szCs w:val="22"/>
          <w:lang w:val="en-SG" w:eastAsia="zh-CN"/>
        </w:rPr>
      </w:pPr>
      <w:r w:rsidRPr="00982CB5">
        <w:rPr>
          <w:rFonts w:ascii="Segoe UI Symbol" w:eastAsia="Times New Roman" w:hAnsi="Segoe UI Symbol" w:cs="Segoe UI Symbol"/>
          <w:noProof/>
          <w:kern w:val="0"/>
          <w:sz w:val="22"/>
          <w:szCs w:val="22"/>
          <w:lang w:val="en-SG" w:eastAsia="zh-CN"/>
        </w:rPr>
        <mc:AlternateContent>
          <mc:Choice Requires="wpi">
            <w:drawing>
              <wp:anchor distT="0" distB="0" distL="114300" distR="114300" simplePos="0" relativeHeight="251685888" behindDoc="0" locked="0" layoutInCell="1" allowOverlap="1" wp14:anchorId="26B359E7" wp14:editId="498CC2B7">
                <wp:simplePos x="0" y="0"/>
                <wp:positionH relativeFrom="column">
                  <wp:posOffset>15878</wp:posOffset>
                </wp:positionH>
                <wp:positionV relativeFrom="paragraph">
                  <wp:posOffset>-111430</wp:posOffset>
                </wp:positionV>
                <wp:extent cx="184320" cy="243720"/>
                <wp:effectExtent l="57150" t="57150" r="44450" b="42545"/>
                <wp:wrapNone/>
                <wp:docPr id="52" name="Ink 52"/>
                <wp:cNvGraphicFramePr/>
                <a:graphic xmlns:a="http://schemas.openxmlformats.org/drawingml/2006/main">
                  <a:graphicData uri="http://schemas.microsoft.com/office/word/2010/wordprocessingInk">
                    <w14:contentPart bwMode="auto" r:id="rId41">
                      <w14:nvContentPartPr>
                        <w14:cNvContentPartPr/>
                      </w14:nvContentPartPr>
                      <w14:xfrm>
                        <a:off x="0" y="0"/>
                        <a:ext cx="184320" cy="243720"/>
                      </w14:xfrm>
                    </w14:contentPart>
                  </a:graphicData>
                </a:graphic>
              </wp:anchor>
            </w:drawing>
          </mc:Choice>
          <mc:Fallback>
            <w:pict>
              <v:shape w14:anchorId="2B094F8D" id="Ink 52" o:spid="_x0000_s1026" type="#_x0000_t75" style="position:absolute;margin-left:.55pt;margin-top:-9.45pt;width:15.9pt;height:20.6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">
                <v:imagedata r:id="rId42" o:title=""/>
              </v:shape>
            </w:pict>
          </mc:Fallback>
        </mc:AlternateContent>
      </w:r>
      <w:r w:rsidRPr="00982CB5">
        <w:rPr>
          <w:rFonts w:ascii="Segoe UI Symbol" w:eastAsia="Times New Roman" w:hAnsi="Segoe UI Symbol" w:cs="Segoe UI Symbol"/>
          <w:noProof/>
          <w:kern w:val="0"/>
          <w:sz w:val="22"/>
          <w:szCs w:val="22"/>
          <w:lang w:val="en-SG" w:eastAsia="zh-CN"/>
        </w:rPr>
        <w:t>☐</w:t>
      </w:r>
      <w:r w:rsidRPr="00982CB5">
        <w:rPr>
          <w:rFonts w:ascii="Times New Roman" w:eastAsia="Times New Roman" w:hAnsi="Times New Roman" w:cs="Times New Roman"/>
          <w:noProof/>
          <w:kern w:val="0"/>
          <w:sz w:val="22"/>
          <w:szCs w:val="22"/>
          <w:lang w:val="en-SG" w:eastAsia="zh-CN"/>
        </w:rPr>
        <w:t xml:space="preserve"> I understand that the data collected from me will be kept confidential.</w:t>
      </w:r>
    </w:p>
    <w:p w14:paraId="68BC9E62" w14:textId="77777777" w:rsidR="00983F0D" w:rsidRPr="00982CB5" w:rsidRDefault="00983F0D" w:rsidP="00983F0D">
      <w:pPr>
        <w:spacing w:after="160" w:line="259" w:lineRule="auto"/>
        <w:ind w:firstLine="0"/>
        <w:contextualSpacing/>
        <w:rPr>
          <w:rFonts w:ascii="Times New Roman" w:eastAsia="Times New Roman" w:hAnsi="Times New Roman" w:cs="Times New Roman"/>
          <w:b/>
          <w:bCs/>
          <w:noProof/>
          <w:kern w:val="0"/>
          <w:sz w:val="22"/>
          <w:szCs w:val="22"/>
          <w:lang w:val="en-SG" w:eastAsia="zh-CN"/>
        </w:rPr>
      </w:pPr>
    </w:p>
    <w:p w14:paraId="2714F450" w14:textId="77777777" w:rsidR="00983F0D" w:rsidRPr="00982CB5" w:rsidRDefault="00983F0D" w:rsidP="00983F0D">
      <w:pPr>
        <w:spacing w:after="160" w:line="259" w:lineRule="auto"/>
        <w:ind w:firstLine="0"/>
        <w:contextualSpacing/>
        <w:rPr>
          <w:rFonts w:ascii="Times New Roman" w:eastAsia="Times New Roman" w:hAnsi="Times New Roman" w:cs="Times New Roman"/>
          <w:b/>
          <w:bCs/>
          <w:noProof/>
          <w:kern w:val="0"/>
          <w:sz w:val="22"/>
          <w:szCs w:val="22"/>
          <w:lang w:val="en-SG" w:eastAsia="zh-CN"/>
        </w:rPr>
      </w:pPr>
      <w:r w:rsidRPr="00982CB5">
        <w:rPr>
          <w:rFonts w:ascii="Times New Roman" w:eastAsia="Times New Roman" w:hAnsi="Times New Roman" w:cs="Times New Roman"/>
          <w:b/>
          <w:bCs/>
          <w:noProof/>
          <w:kern w:val="0"/>
          <w:sz w:val="22"/>
          <w:szCs w:val="22"/>
          <w:lang w:val="en-SG" w:eastAsia="zh-CN"/>
        </w:rPr>
        <w:t>Further questions or concerns</w:t>
      </w:r>
    </w:p>
    <w:p w14:paraId="69ED6B50" w14:textId="77777777" w:rsidR="00983F0D" w:rsidRPr="00982CB5" w:rsidRDefault="00983F0D" w:rsidP="00983F0D">
      <w:pPr>
        <w:spacing w:after="160" w:line="259" w:lineRule="auto"/>
        <w:ind w:firstLine="0"/>
        <w:contextualSpacing/>
        <w:rPr>
          <w:rFonts w:ascii="Times New Roman" w:eastAsia="Times New Roman" w:hAnsi="Times New Roman" w:cs="Times New Roman"/>
          <w:noProof/>
          <w:kern w:val="0"/>
          <w:sz w:val="22"/>
          <w:szCs w:val="22"/>
          <w:lang w:val="en-SG" w:eastAsia="zh-CN"/>
        </w:rPr>
      </w:pPr>
      <w:r w:rsidRPr="00982CB5">
        <w:rPr>
          <w:rFonts w:ascii="Times New Roman" w:eastAsia="Times New Roman" w:hAnsi="Times New Roman" w:cs="Times New Roman"/>
          <w:noProof/>
          <w:kern w:val="0"/>
          <w:sz w:val="22"/>
          <w:szCs w:val="22"/>
          <w:lang w:val="en-SG" w:eastAsia="zh-CN"/>
        </w:rPr>
        <w:t xml:space="preserve">If you have questions about the project, you may contact the researcher Tan Yi Jia via phone at 9678 4612, or by email at </w:t>
      </w:r>
      <w:hyperlink r:id="rId43" w:history="1">
        <w:r w:rsidRPr="00982CB5">
          <w:rPr>
            <w:rFonts w:ascii="Times New Roman" w:eastAsia="Times New Roman" w:hAnsi="Times New Roman" w:cs="Times New Roman"/>
            <w:noProof/>
            <w:color w:val="0000FF"/>
            <w:kern w:val="0"/>
            <w:sz w:val="22"/>
            <w:szCs w:val="22"/>
            <w:u w:val="single"/>
            <w:lang w:val="en-SG" w:eastAsia="zh-CN"/>
          </w:rPr>
          <w:t>tanyijia@u.nus.edu</w:t>
        </w:r>
      </w:hyperlink>
      <w:r w:rsidRPr="00982CB5">
        <w:rPr>
          <w:rFonts w:ascii="Times New Roman" w:eastAsia="Times New Roman" w:hAnsi="Times New Roman" w:cs="Times New Roman"/>
          <w:noProof/>
          <w:kern w:val="0"/>
          <w:sz w:val="22"/>
          <w:szCs w:val="22"/>
          <w:lang w:val="en-SG" w:eastAsia="zh-CN"/>
        </w:rPr>
        <w:t>.</w:t>
      </w:r>
    </w:p>
    <w:p w14:paraId="543ADC7D" w14:textId="77777777" w:rsidR="00983F0D" w:rsidRPr="00982CB5" w:rsidRDefault="00983F0D" w:rsidP="00983F0D">
      <w:pPr>
        <w:spacing w:after="160" w:line="259" w:lineRule="auto"/>
        <w:ind w:firstLine="0"/>
        <w:contextualSpacing/>
        <w:rPr>
          <w:rFonts w:ascii="Times New Roman" w:eastAsia="Times New Roman" w:hAnsi="Times New Roman" w:cs="Times New Roman"/>
          <w:noProof/>
          <w:kern w:val="0"/>
          <w:sz w:val="22"/>
          <w:szCs w:val="22"/>
          <w:lang w:val="en-SG" w:eastAsia="zh-CN"/>
        </w:rPr>
      </w:pPr>
    </w:p>
    <w:p w14:paraId="71298DFC" w14:textId="77777777" w:rsidR="00983F0D" w:rsidRPr="00982CB5" w:rsidRDefault="00983F0D" w:rsidP="00983F0D">
      <w:pPr>
        <w:spacing w:after="160" w:line="259" w:lineRule="auto"/>
        <w:ind w:firstLine="0"/>
        <w:contextualSpacing/>
        <w:rPr>
          <w:rFonts w:ascii="Times New Roman" w:eastAsia="Times New Roman" w:hAnsi="Times New Roman" w:cs="Times New Roman"/>
          <w:b/>
          <w:bCs/>
          <w:noProof/>
          <w:kern w:val="0"/>
          <w:sz w:val="22"/>
          <w:szCs w:val="22"/>
          <w:lang w:val="en-SG" w:eastAsia="zh-CN"/>
        </w:rPr>
      </w:pPr>
      <w:r w:rsidRPr="00982CB5">
        <w:rPr>
          <w:rFonts w:ascii="Times New Roman" w:eastAsia="Times New Roman" w:hAnsi="Times New Roman" w:cs="Times New Roman"/>
          <w:b/>
          <w:bCs/>
          <w:noProof/>
          <w:kern w:val="0"/>
          <w:sz w:val="22"/>
          <w:szCs w:val="22"/>
          <w:lang w:val="en-SG" w:eastAsia="zh-CN"/>
        </w:rPr>
        <w:t>Informed Consent</w:t>
      </w:r>
    </w:p>
    <w:p w14:paraId="6238EFEF" w14:textId="77777777" w:rsidR="00983F0D" w:rsidRPr="00982CB5" w:rsidRDefault="00983F0D" w:rsidP="00983F0D">
      <w:pPr>
        <w:spacing w:after="160" w:line="259" w:lineRule="auto"/>
        <w:ind w:firstLine="0"/>
        <w:contextualSpacing/>
        <w:rPr>
          <w:rFonts w:ascii="Times New Roman" w:eastAsia="Times New Roman" w:hAnsi="Times New Roman" w:cs="Times New Roman"/>
          <w:noProof/>
          <w:kern w:val="0"/>
          <w:sz w:val="22"/>
          <w:szCs w:val="22"/>
          <w:lang w:val="en-SG" w:eastAsia="zh-CN"/>
        </w:rPr>
      </w:pPr>
      <w:r w:rsidRPr="00982CB5">
        <w:rPr>
          <w:rFonts w:ascii="Times New Roman" w:eastAsia="Times New Roman" w:hAnsi="Times New Roman" w:cs="Times New Roman"/>
          <w:noProof/>
          <w:kern w:val="0"/>
          <w:sz w:val="22"/>
          <w:szCs w:val="22"/>
          <w:lang w:val="en-SG" w:eastAsia="zh-CN"/>
        </w:rPr>
        <w:t>To take part in the project, please indicate your agreement to the following statements and sign the form below, showing that you consent to the above terms.</w:t>
      </w:r>
    </w:p>
    <w:p w14:paraId="3D599989" w14:textId="77777777" w:rsidR="00983F0D" w:rsidRPr="00982CB5" w:rsidRDefault="00983F0D" w:rsidP="00983F0D">
      <w:pPr>
        <w:spacing w:after="160" w:line="259" w:lineRule="auto"/>
        <w:ind w:firstLine="0"/>
        <w:contextualSpacing/>
        <w:rPr>
          <w:rFonts w:ascii="Times New Roman" w:eastAsia="Times New Roman" w:hAnsi="Times New Roman" w:cs="Times New Roman"/>
          <w:noProof/>
          <w:kern w:val="0"/>
          <w:sz w:val="22"/>
          <w:szCs w:val="22"/>
          <w:lang w:val="en-SG" w:eastAsia="zh-CN"/>
        </w:rPr>
      </w:pPr>
      <w:r w:rsidRPr="00982CB5">
        <w:rPr>
          <w:rFonts w:ascii="Times New Roman" w:eastAsia="Times New Roman" w:hAnsi="Times New Roman" w:cs="Times New Roman"/>
          <w:noProof/>
          <w:kern w:val="0"/>
          <w:sz w:val="22"/>
          <w:szCs w:val="22"/>
          <w:lang w:val="en-SG" w:eastAsia="zh-CN"/>
        </w:rPr>
        <mc:AlternateContent>
          <mc:Choice Requires="wpi">
            <w:drawing>
              <wp:anchor distT="0" distB="0" distL="114300" distR="114300" simplePos="0" relativeHeight="251688960" behindDoc="0" locked="0" layoutInCell="1" allowOverlap="1" wp14:anchorId="3816D17B" wp14:editId="5E6F1DD8">
                <wp:simplePos x="0" y="0"/>
                <wp:positionH relativeFrom="column">
                  <wp:posOffset>25958</wp:posOffset>
                </wp:positionH>
                <wp:positionV relativeFrom="paragraph">
                  <wp:posOffset>35109</wp:posOffset>
                </wp:positionV>
                <wp:extent cx="209160" cy="240120"/>
                <wp:effectExtent l="57150" t="38100" r="38735" b="45720"/>
                <wp:wrapNone/>
                <wp:docPr id="56" name="Ink 56"/>
                <wp:cNvGraphicFramePr/>
                <a:graphic xmlns:a="http://schemas.openxmlformats.org/drawingml/2006/main">
                  <a:graphicData uri="http://schemas.microsoft.com/office/word/2010/wordprocessingInk">
                    <w14:contentPart bwMode="auto" r:id="rId44">
                      <w14:nvContentPartPr>
                        <w14:cNvContentPartPr/>
                      </w14:nvContentPartPr>
                      <w14:xfrm>
                        <a:off x="0" y="0"/>
                        <a:ext cx="209160" cy="240120"/>
                      </w14:xfrm>
                    </w14:contentPart>
                  </a:graphicData>
                </a:graphic>
              </wp:anchor>
            </w:drawing>
          </mc:Choice>
          <mc:Fallback>
            <w:pict>
              <v:shape w14:anchorId="5D75D52C" id="Ink 56" o:spid="_x0000_s1026" type="#_x0000_t75" style="position:absolute;margin-left:1.35pt;margin-top:2.05pt;width:17.85pt;height:20.3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">
                <v:imagedata r:id="rId45" o:title=""/>
              </v:shape>
            </w:pict>
          </mc:Fallback>
        </mc:AlternateContent>
      </w:r>
    </w:p>
    <w:p w14:paraId="31640452" w14:textId="77777777" w:rsidR="00983F0D" w:rsidRPr="00982CB5" w:rsidRDefault="00983F0D" w:rsidP="00983F0D">
      <w:pPr>
        <w:spacing w:after="160" w:line="259" w:lineRule="auto"/>
        <w:ind w:firstLine="0"/>
        <w:contextualSpacing/>
        <w:rPr>
          <w:rFonts w:ascii="Times New Roman" w:eastAsia="Times New Roman" w:hAnsi="Times New Roman" w:cs="Times New Roman"/>
          <w:noProof/>
          <w:kern w:val="0"/>
          <w:sz w:val="22"/>
          <w:szCs w:val="22"/>
          <w:lang w:val="en-SG" w:eastAsia="zh-CN"/>
        </w:rPr>
      </w:pPr>
      <w:r w:rsidRPr="00982CB5">
        <w:rPr>
          <w:rFonts w:ascii="Segoe UI Symbol" w:eastAsia="Times New Roman" w:hAnsi="Segoe UI Symbol" w:cs="Segoe UI Symbol"/>
          <w:noProof/>
          <w:kern w:val="0"/>
          <w:sz w:val="22"/>
          <w:szCs w:val="22"/>
          <w:lang w:val="en-SG" w:eastAsia="zh-CN"/>
        </w:rPr>
        <w:t>☐</w:t>
      </w:r>
      <w:r w:rsidRPr="00982CB5">
        <w:rPr>
          <w:rFonts w:ascii="Times New Roman" w:eastAsia="Times New Roman" w:hAnsi="Times New Roman" w:cs="Times New Roman"/>
          <w:noProof/>
          <w:kern w:val="0"/>
          <w:sz w:val="22"/>
          <w:szCs w:val="22"/>
          <w:lang w:val="en-SG" w:eastAsia="zh-CN"/>
        </w:rPr>
        <w:t xml:space="preserve"> I agree with the above terms, and hereby consent to participant in the study. </w:t>
      </w:r>
    </w:p>
    <w:p w14:paraId="650698AD" w14:textId="77777777" w:rsidR="00983F0D" w:rsidRPr="00982CB5" w:rsidRDefault="00983F0D" w:rsidP="00983F0D">
      <w:pPr>
        <w:spacing w:after="160" w:line="259" w:lineRule="auto"/>
        <w:ind w:firstLine="0"/>
        <w:contextualSpacing/>
        <w:rPr>
          <w:rFonts w:ascii="Times New Roman" w:eastAsia="Times New Roman" w:hAnsi="Times New Roman" w:cs="Times New Roman"/>
          <w:noProof/>
          <w:kern w:val="0"/>
          <w:sz w:val="22"/>
          <w:szCs w:val="22"/>
          <w:lang w:val="en-SG" w:eastAsia="zh-CN"/>
        </w:rPr>
      </w:pPr>
      <w:r w:rsidRPr="00982CB5">
        <w:rPr>
          <w:rFonts w:ascii="Segoe UI Symbol" w:eastAsia="Times New Roman" w:hAnsi="Segoe UI Symbol" w:cs="Segoe UI Symbol"/>
          <w:noProof/>
          <w:kern w:val="0"/>
          <w:sz w:val="22"/>
          <w:szCs w:val="22"/>
          <w:lang w:val="en-SG" w:eastAsia="zh-CN"/>
        </w:rPr>
        <mc:AlternateContent>
          <mc:Choice Requires="wpi">
            <w:drawing>
              <wp:anchor distT="0" distB="0" distL="114300" distR="114300" simplePos="0" relativeHeight="251687936" behindDoc="0" locked="0" layoutInCell="1" allowOverlap="1" wp14:anchorId="67D8D037" wp14:editId="03B8CBA4">
                <wp:simplePos x="0" y="0"/>
                <wp:positionH relativeFrom="column">
                  <wp:posOffset>27758</wp:posOffset>
                </wp:positionH>
                <wp:positionV relativeFrom="paragraph">
                  <wp:posOffset>-97921</wp:posOffset>
                </wp:positionV>
                <wp:extent cx="248400" cy="257760"/>
                <wp:effectExtent l="57150" t="38100" r="37465" b="47625"/>
                <wp:wrapNone/>
                <wp:docPr id="55" name="Ink 55"/>
                <wp:cNvGraphicFramePr/>
                <a:graphic xmlns:a="http://schemas.openxmlformats.org/drawingml/2006/main">
                  <a:graphicData uri="http://schemas.microsoft.com/office/word/2010/wordprocessingInk">
                    <w14:contentPart bwMode="auto" r:id="rId46">
                      <w14:nvContentPartPr>
                        <w14:cNvContentPartPr/>
                      </w14:nvContentPartPr>
                      <w14:xfrm>
                        <a:off x="0" y="0"/>
                        <a:ext cx="248400" cy="257760"/>
                      </w14:xfrm>
                    </w14:contentPart>
                  </a:graphicData>
                </a:graphic>
              </wp:anchor>
            </w:drawing>
          </mc:Choice>
          <mc:Fallback>
            <w:pict>
              <v:shape w14:anchorId="75D0194E" id="Ink 55" o:spid="_x0000_s1026" type="#_x0000_t75" style="position:absolute;margin-left:1.5pt;margin-top:-8.4pt;width:20.95pt;height:21.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">
                <v:imagedata r:id="rId47" o:title=""/>
              </v:shape>
            </w:pict>
          </mc:Fallback>
        </mc:AlternateContent>
      </w:r>
      <w:r w:rsidRPr="00982CB5">
        <w:rPr>
          <w:rFonts w:ascii="Segoe UI Symbol" w:eastAsia="Times New Roman" w:hAnsi="Segoe UI Symbol" w:cs="Segoe UI Symbol"/>
          <w:noProof/>
          <w:kern w:val="0"/>
          <w:sz w:val="22"/>
          <w:szCs w:val="22"/>
          <w:lang w:val="en-SG" w:eastAsia="zh-CN"/>
        </w:rPr>
        <mc:AlternateContent>
          <mc:Choice Requires="wpi">
            <w:drawing>
              <wp:anchor distT="0" distB="0" distL="114300" distR="114300" simplePos="0" relativeHeight="251686912" behindDoc="0" locked="0" layoutInCell="1" allowOverlap="1" wp14:anchorId="6368F724" wp14:editId="4CDE127E">
                <wp:simplePos x="0" y="0"/>
                <wp:positionH relativeFrom="column">
                  <wp:posOffset>672518</wp:posOffset>
                </wp:positionH>
                <wp:positionV relativeFrom="paragraph">
                  <wp:posOffset>104759</wp:posOffset>
                </wp:positionV>
                <wp:extent cx="687600" cy="36000"/>
                <wp:effectExtent l="57150" t="57150" r="55880" b="40640"/>
                <wp:wrapNone/>
                <wp:docPr id="54" name="Ink 54"/>
                <wp:cNvGraphicFramePr/>
                <a:graphic xmlns:a="http://schemas.openxmlformats.org/drawingml/2006/main">
                  <a:graphicData uri="http://schemas.microsoft.com/office/word/2010/wordprocessingInk">
                    <w14:contentPart bwMode="auto" r:id="rId48">
                      <w14:nvContentPartPr>
                        <w14:cNvContentPartPr/>
                      </w14:nvContentPartPr>
                      <w14:xfrm>
                        <a:off x="0" y="0"/>
                        <a:ext cx="687600" cy="36000"/>
                      </w14:xfrm>
                    </w14:contentPart>
                  </a:graphicData>
                </a:graphic>
              </wp:anchor>
            </w:drawing>
          </mc:Choice>
          <mc:Fallback>
            <w:pict>
              <v:shape w14:anchorId="37421D66" id="Ink 54" o:spid="_x0000_s1026" type="#_x0000_t75" style="position:absolute;margin-left:52.25pt;margin-top:7.55pt;width:55.6pt;height:4.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&#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">
                <v:imagedata r:id="rId49" o:title=""/>
              </v:shape>
            </w:pict>
          </mc:Fallback>
        </mc:AlternateContent>
      </w:r>
      <w:r w:rsidRPr="00982CB5">
        <w:rPr>
          <w:rFonts w:ascii="Segoe UI Symbol" w:eastAsia="Times New Roman" w:hAnsi="Segoe UI Symbol" w:cs="Segoe UI Symbol"/>
          <w:noProof/>
          <w:kern w:val="0"/>
          <w:sz w:val="22"/>
          <w:szCs w:val="22"/>
          <w:lang w:val="en-SG" w:eastAsia="zh-CN"/>
        </w:rPr>
        <w:t>☐</w:t>
      </w:r>
      <w:r w:rsidRPr="00982CB5">
        <w:rPr>
          <w:rFonts w:ascii="Times New Roman" w:eastAsia="Times New Roman" w:hAnsi="Times New Roman" w:cs="Times New Roman"/>
          <w:noProof/>
          <w:kern w:val="0"/>
          <w:sz w:val="22"/>
          <w:szCs w:val="22"/>
          <w:lang w:val="en-SG" w:eastAsia="zh-CN"/>
        </w:rPr>
        <w:t xml:space="preserve"> I agree / do not agree (please delete accordingly) to an audio recording during the session.</w:t>
      </w:r>
    </w:p>
    <w:p w14:paraId="491C0B59" w14:textId="77777777" w:rsidR="00983F0D" w:rsidRPr="00982CB5" w:rsidRDefault="00983F0D" w:rsidP="00983F0D">
      <w:pPr>
        <w:spacing w:after="160" w:line="259" w:lineRule="auto"/>
        <w:ind w:firstLine="0"/>
        <w:contextualSpacing/>
        <w:rPr>
          <w:rFonts w:ascii="Times New Roman" w:eastAsia="Times New Roman" w:hAnsi="Times New Roman" w:cs="Times New Roman"/>
          <w:noProof/>
          <w:kern w:val="0"/>
          <w:sz w:val="22"/>
          <w:szCs w:val="22"/>
          <w:lang w:val="en-SG" w:eastAsia="zh-CN"/>
        </w:rPr>
      </w:pPr>
    </w:p>
    <w:p w14:paraId="53EC41C1" w14:textId="77777777" w:rsidR="00983F0D" w:rsidRPr="00982CB5" w:rsidRDefault="00983F0D" w:rsidP="00983F0D">
      <w:pPr>
        <w:spacing w:after="160" w:line="259" w:lineRule="auto"/>
        <w:ind w:firstLine="0"/>
        <w:contextualSpacing/>
        <w:rPr>
          <w:rFonts w:ascii="Times New Roman" w:eastAsia="Times New Roman" w:hAnsi="Times New Roman" w:cs="Times New Roman"/>
          <w:noProof/>
          <w:kern w:val="0"/>
          <w:sz w:val="22"/>
          <w:szCs w:val="22"/>
          <w:lang w:val="en-SG" w:eastAsia="zh-CN"/>
        </w:rPr>
      </w:pPr>
      <w:r w:rsidRPr="00982CB5">
        <w:rPr>
          <w:rFonts w:ascii="Times New Roman" w:eastAsia="Times New Roman" w:hAnsi="Times New Roman" w:cs="Times New Roman"/>
          <w:noProof/>
          <w:kern w:val="0"/>
          <w:sz w:val="22"/>
          <w:szCs w:val="22"/>
          <w:lang w:val="en-SG" w:eastAsia="zh-CN"/>
        </w:rPr>
        <mc:AlternateContent>
          <mc:Choice Requires="wpi">
            <w:drawing>
              <wp:anchor distT="0" distB="0" distL="114300" distR="114300" simplePos="0" relativeHeight="251689984" behindDoc="0" locked="0" layoutInCell="1" allowOverlap="1" wp14:anchorId="7E78539F" wp14:editId="692CF185">
                <wp:simplePos x="0" y="0"/>
                <wp:positionH relativeFrom="column">
                  <wp:posOffset>-98532</wp:posOffset>
                </wp:positionH>
                <wp:positionV relativeFrom="paragraph">
                  <wp:posOffset>1104121</wp:posOffset>
                </wp:positionV>
                <wp:extent cx="600480" cy="112680"/>
                <wp:effectExtent l="57150" t="57150" r="0" b="40005"/>
                <wp:wrapNone/>
                <wp:docPr id="57" name="Ink 57"/>
                <wp:cNvGraphicFramePr/>
                <a:graphic xmlns:a="http://schemas.openxmlformats.org/drawingml/2006/main">
                  <a:graphicData uri="http://schemas.microsoft.com/office/word/2010/wordprocessingInk">
                    <w14:contentPart bwMode="auto" r:id="rId50">
                      <w14:nvContentPartPr>
                        <w14:cNvContentPartPr/>
                      </w14:nvContentPartPr>
                      <w14:xfrm>
                        <a:off x="0" y="0"/>
                        <a:ext cx="600480" cy="112680"/>
                      </w14:xfrm>
                    </w14:contentPart>
                  </a:graphicData>
                </a:graphic>
              </wp:anchor>
            </w:drawing>
          </mc:Choice>
          <mc:Fallback>
            <w:pict>
              <v:shape w14:anchorId="47E7053B" id="Ink 57" o:spid="_x0000_s1026" type="#_x0000_t75" style="position:absolute;margin-left:-8.45pt;margin-top:86.25pt;width:48.7pt;height:10.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">
                <v:imagedata r:id="rId51" o:title=""/>
              </v:shape>
            </w:pict>
          </mc:Fallback>
        </mc:AlternateConten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983F0D" w:rsidRPr="00982CB5" w14:paraId="780E24F1" w14:textId="77777777" w:rsidTr="00421B6F">
        <w:tc>
          <w:tcPr>
            <w:tcW w:w="4505" w:type="dxa"/>
          </w:tcPr>
          <w:p w14:paraId="29A35C96" w14:textId="77777777" w:rsidR="00983F0D" w:rsidRPr="00982CB5" w:rsidRDefault="00983F0D" w:rsidP="00421B6F">
            <w:pPr>
              <w:spacing w:after="160" w:line="259" w:lineRule="auto"/>
              <w:contextualSpacing/>
              <w:rPr>
                <w:rFonts w:ascii="Times New Roman" w:eastAsia="Times New Roman" w:hAnsi="Times New Roman" w:cs="Times New Roman"/>
                <w:b/>
                <w:bCs/>
                <w:noProof/>
                <w:kern w:val="0"/>
              </w:rPr>
            </w:pPr>
            <w:r w:rsidRPr="00982CB5">
              <w:rPr>
                <w:rFonts w:ascii="Times New Roman" w:eastAsia="Times New Roman" w:hAnsi="Times New Roman" w:cs="Times New Roman"/>
                <w:b/>
                <w:bCs/>
                <w:noProof/>
                <w:kern w:val="0"/>
              </w:rPr>
              <w:t>Participant Name:</w:t>
            </w:r>
          </w:p>
          <w:p w14:paraId="7B23A74D" w14:textId="77777777" w:rsidR="00983F0D" w:rsidRPr="00982CB5" w:rsidRDefault="00983F0D" w:rsidP="00421B6F">
            <w:pPr>
              <w:spacing w:after="160" w:line="259" w:lineRule="auto"/>
              <w:contextualSpacing/>
              <w:rPr>
                <w:rFonts w:ascii="Times New Roman" w:eastAsia="Times New Roman" w:hAnsi="Times New Roman" w:cs="Times New Roman"/>
                <w:b/>
                <w:bCs/>
                <w:noProof/>
                <w:kern w:val="0"/>
              </w:rPr>
            </w:pPr>
            <w:r w:rsidRPr="00982CB5">
              <w:rPr>
                <w:rFonts w:ascii="Times New Roman" w:eastAsia="Times New Roman" w:hAnsi="Times New Roman" w:cs="Times New Roman"/>
                <w:b/>
                <w:bCs/>
                <w:noProof/>
                <w:kern w:val="0"/>
              </w:rPr>
              <mc:AlternateContent>
                <mc:Choice Requires="wpi">
                  <w:drawing>
                    <wp:anchor distT="0" distB="0" distL="114300" distR="114300" simplePos="0" relativeHeight="251696128" behindDoc="0" locked="0" layoutInCell="1" allowOverlap="1" wp14:anchorId="7C3A77C5" wp14:editId="6A11B574">
                      <wp:simplePos x="0" y="0"/>
                      <wp:positionH relativeFrom="column">
                        <wp:posOffset>-11952</wp:posOffset>
                      </wp:positionH>
                      <wp:positionV relativeFrom="paragraph">
                        <wp:posOffset>88816</wp:posOffset>
                      </wp:positionV>
                      <wp:extent cx="150120" cy="43560"/>
                      <wp:effectExtent l="57150" t="57150" r="21590" b="52070"/>
                      <wp:wrapNone/>
                      <wp:docPr id="63" name="Ink 63"/>
                      <wp:cNvGraphicFramePr/>
                      <a:graphic xmlns:a="http://schemas.openxmlformats.org/drawingml/2006/main">
                        <a:graphicData uri="http://schemas.microsoft.com/office/word/2010/wordprocessingInk">
                          <w14:contentPart bwMode="auto" r:id="rId52">
                            <w14:nvContentPartPr>
                              <w14:cNvContentPartPr/>
                            </w14:nvContentPartPr>
                            <w14:xfrm>
                              <a:off x="0" y="0"/>
                              <a:ext cx="150120" cy="43560"/>
                            </w14:xfrm>
                          </w14:contentPart>
                        </a:graphicData>
                      </a:graphic>
                    </wp:anchor>
                  </w:drawing>
                </mc:Choice>
                <mc:Fallback>
                  <w:pict>
                    <v:shape w14:anchorId="3A738DEA" id="Ink 63" o:spid="_x0000_s1026" type="#_x0000_t75" style="position:absolute;margin-left:-1.65pt;margin-top:6.3pt;width:13.2pt;height:4.9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">
                      <v:imagedata r:id="rId53" o:title=""/>
                    </v:shape>
                  </w:pict>
                </mc:Fallback>
              </mc:AlternateContent>
            </w:r>
          </w:p>
          <w:p w14:paraId="21D639BF" w14:textId="77777777" w:rsidR="00983F0D" w:rsidRPr="00982CB5" w:rsidRDefault="00983F0D" w:rsidP="00421B6F">
            <w:pPr>
              <w:spacing w:after="160" w:line="259" w:lineRule="auto"/>
              <w:contextualSpacing/>
              <w:rPr>
                <w:rFonts w:ascii="Times New Roman" w:eastAsia="Times New Roman" w:hAnsi="Times New Roman" w:cs="Times New Roman"/>
                <w:b/>
                <w:bCs/>
                <w:noProof/>
                <w:kern w:val="0"/>
              </w:rPr>
            </w:pPr>
            <w:r w:rsidRPr="00982CB5">
              <w:rPr>
                <w:rFonts w:ascii="Times New Roman" w:eastAsia="Times New Roman" w:hAnsi="Times New Roman" w:cs="Times New Roman"/>
                <w:b/>
                <w:bCs/>
                <w:noProof/>
                <w:kern w:val="0"/>
              </w:rPr>
              <mc:AlternateContent>
                <mc:Choice Requires="wpi">
                  <w:drawing>
                    <wp:anchor distT="0" distB="0" distL="114300" distR="114300" simplePos="0" relativeHeight="251701248" behindDoc="0" locked="0" layoutInCell="1" allowOverlap="1" wp14:anchorId="446B0AC4" wp14:editId="5988E30F">
                      <wp:simplePos x="0" y="0"/>
                      <wp:positionH relativeFrom="column">
                        <wp:posOffset>1048968</wp:posOffset>
                      </wp:positionH>
                      <wp:positionV relativeFrom="paragraph">
                        <wp:posOffset>-87089</wp:posOffset>
                      </wp:positionV>
                      <wp:extent cx="279000" cy="245520"/>
                      <wp:effectExtent l="57150" t="57150" r="26035" b="40640"/>
                      <wp:wrapNone/>
                      <wp:docPr id="68" name="Ink 68"/>
                      <wp:cNvGraphicFramePr/>
                      <a:graphic xmlns:a="http://schemas.openxmlformats.org/drawingml/2006/main">
                        <a:graphicData uri="http://schemas.microsoft.com/office/word/2010/wordprocessingInk">
                          <w14:contentPart bwMode="auto" r:id="rId54">
                            <w14:nvContentPartPr>
                              <w14:cNvContentPartPr/>
                            </w14:nvContentPartPr>
                            <w14:xfrm>
                              <a:off x="0" y="0"/>
                              <a:ext cx="279000" cy="245520"/>
                            </w14:xfrm>
                          </w14:contentPart>
                        </a:graphicData>
                      </a:graphic>
                    </wp:anchor>
                  </w:drawing>
                </mc:Choice>
                <mc:Fallback>
                  <w:pict>
                    <v:shape w14:anchorId="40C21BA0" id="Ink 68" o:spid="_x0000_s1026" type="#_x0000_t75" style="position:absolute;margin-left:81.9pt;margin-top:-7.55pt;width:23.35pt;height:20.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">
                      <v:imagedata r:id="rId55" o:title=""/>
                    </v:shape>
                  </w:pict>
                </mc:Fallback>
              </mc:AlternateContent>
            </w:r>
            <w:r w:rsidRPr="00982CB5">
              <w:rPr>
                <w:rFonts w:ascii="Times New Roman" w:eastAsia="Times New Roman" w:hAnsi="Times New Roman" w:cs="Times New Roman"/>
                <w:b/>
                <w:bCs/>
                <w:noProof/>
                <w:kern w:val="0"/>
              </w:rPr>
              <mc:AlternateContent>
                <mc:Choice Requires="wpi">
                  <w:drawing>
                    <wp:anchor distT="0" distB="0" distL="114300" distR="114300" simplePos="0" relativeHeight="251700224" behindDoc="0" locked="0" layoutInCell="1" allowOverlap="1" wp14:anchorId="737B98D4" wp14:editId="67A2E9CF">
                      <wp:simplePos x="0" y="0"/>
                      <wp:positionH relativeFrom="column">
                        <wp:posOffset>919368</wp:posOffset>
                      </wp:positionH>
                      <wp:positionV relativeFrom="paragraph">
                        <wp:posOffset>-64769</wp:posOffset>
                      </wp:positionV>
                      <wp:extent cx="135360" cy="199440"/>
                      <wp:effectExtent l="57150" t="57150" r="0" b="48260"/>
                      <wp:wrapNone/>
                      <wp:docPr id="67" name="Ink 67"/>
                      <wp:cNvGraphicFramePr/>
                      <a:graphic xmlns:a="http://schemas.openxmlformats.org/drawingml/2006/main">
                        <a:graphicData uri="http://schemas.microsoft.com/office/word/2010/wordprocessingInk">
                          <w14:contentPart bwMode="auto" r:id="rId56">
                            <w14:nvContentPartPr>
                              <w14:cNvContentPartPr/>
                            </w14:nvContentPartPr>
                            <w14:xfrm>
                              <a:off x="0" y="0"/>
                              <a:ext cx="135360" cy="199440"/>
                            </w14:xfrm>
                          </w14:contentPart>
                        </a:graphicData>
                      </a:graphic>
                    </wp:anchor>
                  </w:drawing>
                </mc:Choice>
                <mc:Fallback>
                  <w:pict>
                    <v:shape w14:anchorId="2C2137BB" id="Ink 67" o:spid="_x0000_s1026" type="#_x0000_t75" style="position:absolute;margin-left:71.7pt;margin-top:-5.8pt;width:12.05pt;height:17.1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">
                      <v:imagedata r:id="rId57" o:title=""/>
                    </v:shape>
                  </w:pict>
                </mc:Fallback>
              </mc:AlternateContent>
            </w:r>
            <w:r w:rsidRPr="00982CB5">
              <w:rPr>
                <w:rFonts w:ascii="Times New Roman" w:eastAsia="Times New Roman" w:hAnsi="Times New Roman" w:cs="Times New Roman"/>
                <w:b/>
                <w:bCs/>
                <w:noProof/>
                <w:kern w:val="0"/>
              </w:rPr>
              <mc:AlternateContent>
                <mc:Choice Requires="wpi">
                  <w:drawing>
                    <wp:anchor distT="0" distB="0" distL="114300" distR="114300" simplePos="0" relativeHeight="251699200" behindDoc="0" locked="0" layoutInCell="1" allowOverlap="1" wp14:anchorId="6FF0A082" wp14:editId="7D4A9428">
                      <wp:simplePos x="0" y="0"/>
                      <wp:positionH relativeFrom="column">
                        <wp:posOffset>582048</wp:posOffset>
                      </wp:positionH>
                      <wp:positionV relativeFrom="paragraph">
                        <wp:posOffset>34591</wp:posOffset>
                      </wp:positionV>
                      <wp:extent cx="172080" cy="102960"/>
                      <wp:effectExtent l="57150" t="57150" r="0" b="49530"/>
                      <wp:wrapNone/>
                      <wp:docPr id="66" name="Ink 66"/>
                      <wp:cNvGraphicFramePr/>
                      <a:graphic xmlns:a="http://schemas.openxmlformats.org/drawingml/2006/main">
                        <a:graphicData uri="http://schemas.microsoft.com/office/word/2010/wordprocessingInk">
                          <w14:contentPart bwMode="auto" r:id="rId58">
                            <w14:nvContentPartPr>
                              <w14:cNvContentPartPr/>
                            </w14:nvContentPartPr>
                            <w14:xfrm>
                              <a:off x="0" y="0"/>
                              <a:ext cx="172080" cy="102960"/>
                            </w14:xfrm>
                          </w14:contentPart>
                        </a:graphicData>
                      </a:graphic>
                    </wp:anchor>
                  </w:drawing>
                </mc:Choice>
                <mc:Fallback>
                  <w:pict>
                    <v:shape w14:anchorId="556F676E" id="Ink 66" o:spid="_x0000_s1026" type="#_x0000_t75" style="position:absolute;margin-left:45.15pt;margin-top:2pt;width:15pt;height:9.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">
                      <v:imagedata r:id="rId59" o:title=""/>
                    </v:shape>
                  </w:pict>
                </mc:Fallback>
              </mc:AlternateContent>
            </w:r>
            <w:r w:rsidRPr="00982CB5">
              <w:rPr>
                <w:rFonts w:ascii="Times New Roman" w:eastAsia="Times New Roman" w:hAnsi="Times New Roman" w:cs="Times New Roman"/>
                <w:b/>
                <w:bCs/>
                <w:noProof/>
                <w:kern w:val="0"/>
              </w:rPr>
              <mc:AlternateContent>
                <mc:Choice Requires="wpi">
                  <w:drawing>
                    <wp:anchor distT="0" distB="0" distL="114300" distR="114300" simplePos="0" relativeHeight="251698176" behindDoc="0" locked="0" layoutInCell="1" allowOverlap="1" wp14:anchorId="3122C954" wp14:editId="1E926CAA">
                      <wp:simplePos x="0" y="0"/>
                      <wp:positionH relativeFrom="column">
                        <wp:posOffset>468288</wp:posOffset>
                      </wp:positionH>
                      <wp:positionV relativeFrom="paragraph">
                        <wp:posOffset>-78089</wp:posOffset>
                      </wp:positionV>
                      <wp:extent cx="115200" cy="213480"/>
                      <wp:effectExtent l="57150" t="57150" r="56515" b="53340"/>
                      <wp:wrapNone/>
                      <wp:docPr id="65" name="Ink 65"/>
                      <wp:cNvGraphicFramePr/>
                      <a:graphic xmlns:a="http://schemas.openxmlformats.org/drawingml/2006/main">
                        <a:graphicData uri="http://schemas.microsoft.com/office/word/2010/wordprocessingInk">
                          <w14:contentPart bwMode="auto" r:id="rId60">
                            <w14:nvContentPartPr>
                              <w14:cNvContentPartPr/>
                            </w14:nvContentPartPr>
                            <w14:xfrm>
                              <a:off x="0" y="0"/>
                              <a:ext cx="115200" cy="213480"/>
                            </w14:xfrm>
                          </w14:contentPart>
                        </a:graphicData>
                      </a:graphic>
                    </wp:anchor>
                  </w:drawing>
                </mc:Choice>
                <mc:Fallback>
                  <w:pict>
                    <v:shape w14:anchorId="39268A23" id="Ink 65" o:spid="_x0000_s1026" type="#_x0000_t75" style="position:absolute;margin-left:36.15pt;margin-top:-6.85pt;width:10.45pt;height:18.2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">
                      <v:imagedata r:id="rId61" o:title=""/>
                    </v:shape>
                  </w:pict>
                </mc:Fallback>
              </mc:AlternateContent>
            </w:r>
            <w:r w:rsidRPr="00982CB5">
              <w:rPr>
                <w:rFonts w:ascii="Times New Roman" w:eastAsia="Times New Roman" w:hAnsi="Times New Roman" w:cs="Times New Roman"/>
                <w:b/>
                <w:bCs/>
                <w:noProof/>
                <w:kern w:val="0"/>
              </w:rPr>
              <mc:AlternateContent>
                <mc:Choice Requires="wpi">
                  <w:drawing>
                    <wp:anchor distT="0" distB="0" distL="114300" distR="114300" simplePos="0" relativeHeight="251697152" behindDoc="0" locked="0" layoutInCell="1" allowOverlap="1" wp14:anchorId="725F84BB" wp14:editId="5573E501">
                      <wp:simplePos x="0" y="0"/>
                      <wp:positionH relativeFrom="column">
                        <wp:posOffset>55728</wp:posOffset>
                      </wp:positionH>
                      <wp:positionV relativeFrom="paragraph">
                        <wp:posOffset>-48929</wp:posOffset>
                      </wp:positionV>
                      <wp:extent cx="254880" cy="217440"/>
                      <wp:effectExtent l="57150" t="57150" r="0" b="49530"/>
                      <wp:wrapNone/>
                      <wp:docPr id="64" name="Ink 64"/>
                      <wp:cNvGraphicFramePr/>
                      <a:graphic xmlns:a="http://schemas.openxmlformats.org/drawingml/2006/main">
                        <a:graphicData uri="http://schemas.microsoft.com/office/word/2010/wordprocessingInk">
                          <w14:contentPart bwMode="auto" r:id="rId62">
                            <w14:nvContentPartPr>
                              <w14:cNvContentPartPr/>
                            </w14:nvContentPartPr>
                            <w14:xfrm>
                              <a:off x="0" y="0"/>
                              <a:ext cx="254880" cy="217440"/>
                            </w14:xfrm>
                          </w14:contentPart>
                        </a:graphicData>
                      </a:graphic>
                    </wp:anchor>
                  </w:drawing>
                </mc:Choice>
                <mc:Fallback>
                  <w:pict>
                    <v:shape w14:anchorId="3956A1A4" id="Ink 64" o:spid="_x0000_s1026" type="#_x0000_t75" style="position:absolute;margin-left:3.7pt;margin-top:-4.55pt;width:21.45pt;height:18.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">
                      <v:imagedata r:id="rId63" o:title=""/>
                    </v:shape>
                  </w:pict>
                </mc:Fallback>
              </mc:AlternateContent>
            </w:r>
          </w:p>
          <w:p w14:paraId="32722922" w14:textId="77777777" w:rsidR="00983F0D" w:rsidRPr="00982CB5" w:rsidRDefault="00983F0D" w:rsidP="00421B6F">
            <w:pPr>
              <w:spacing w:after="160" w:line="259" w:lineRule="auto"/>
              <w:contextualSpacing/>
              <w:rPr>
                <w:rFonts w:ascii="Times New Roman" w:eastAsia="Times New Roman" w:hAnsi="Times New Roman" w:cs="Times New Roman"/>
                <w:b/>
                <w:bCs/>
                <w:noProof/>
                <w:kern w:val="0"/>
              </w:rPr>
            </w:pPr>
          </w:p>
        </w:tc>
        <w:tc>
          <w:tcPr>
            <w:tcW w:w="4505" w:type="dxa"/>
          </w:tcPr>
          <w:p w14:paraId="60A0C189" w14:textId="77777777" w:rsidR="00983F0D" w:rsidRPr="00982CB5" w:rsidRDefault="00983F0D" w:rsidP="00421B6F">
            <w:pPr>
              <w:spacing w:after="160" w:line="259" w:lineRule="auto"/>
              <w:contextualSpacing/>
              <w:rPr>
                <w:rFonts w:ascii="Times New Roman" w:eastAsia="Times New Roman" w:hAnsi="Times New Roman" w:cs="Times New Roman"/>
                <w:b/>
                <w:bCs/>
                <w:noProof/>
                <w:kern w:val="0"/>
              </w:rPr>
            </w:pPr>
            <w:r w:rsidRPr="00982CB5">
              <w:rPr>
                <w:rFonts w:ascii="Times New Roman" w:eastAsia="Times New Roman" w:hAnsi="Times New Roman" w:cs="Times New Roman"/>
                <w:b/>
                <w:bCs/>
                <w:noProof/>
                <w:kern w:val="0"/>
              </w:rPr>
              <w:t>Researcher Name:</w:t>
            </w:r>
          </w:p>
          <w:p w14:paraId="122D89DA" w14:textId="77777777" w:rsidR="00983F0D" w:rsidRPr="00982CB5" w:rsidRDefault="00983F0D" w:rsidP="00421B6F">
            <w:pPr>
              <w:spacing w:after="160" w:line="259" w:lineRule="auto"/>
              <w:contextualSpacing/>
              <w:rPr>
                <w:rFonts w:ascii="Times New Roman" w:eastAsia="Times New Roman" w:hAnsi="Times New Roman" w:cs="Times New Roman"/>
                <w:b/>
                <w:bCs/>
                <w:noProof/>
                <w:kern w:val="0"/>
              </w:rPr>
            </w:pPr>
            <w:r w:rsidRPr="00982CB5">
              <w:rPr>
                <w:rFonts w:ascii="Times New Roman" w:eastAsia="Times New Roman" w:hAnsi="Times New Roman" w:cs="Times New Roman"/>
                <w:b/>
                <w:bCs/>
                <w:noProof/>
                <w:kern w:val="0"/>
              </w:rPr>
              <mc:AlternateContent>
                <mc:Choice Requires="wpi">
                  <w:drawing>
                    <wp:anchor distT="0" distB="0" distL="114300" distR="114300" simplePos="0" relativeHeight="251664384" behindDoc="0" locked="0" layoutInCell="1" allowOverlap="1" wp14:anchorId="5A2546EE" wp14:editId="631F040E">
                      <wp:simplePos x="0" y="0"/>
                      <wp:positionH relativeFrom="column">
                        <wp:posOffset>939618</wp:posOffset>
                      </wp:positionH>
                      <wp:positionV relativeFrom="paragraph">
                        <wp:posOffset>161119</wp:posOffset>
                      </wp:positionV>
                      <wp:extent cx="235080" cy="138240"/>
                      <wp:effectExtent l="57150" t="57150" r="12700" b="52705"/>
                      <wp:wrapNone/>
                      <wp:docPr id="10" name="Ink 10"/>
                      <wp:cNvGraphicFramePr/>
                      <a:graphic xmlns:a="http://schemas.openxmlformats.org/drawingml/2006/main">
                        <a:graphicData uri="http://schemas.microsoft.com/office/word/2010/wordprocessingInk">
                          <w14:contentPart bwMode="auto" r:id="rId64">
                            <w14:nvContentPartPr>
                              <w14:cNvContentPartPr/>
                            </w14:nvContentPartPr>
                            <w14:xfrm>
                              <a:off x="0" y="0"/>
                              <a:ext cx="235080" cy="138240"/>
                            </w14:xfrm>
                          </w14:contentPart>
                        </a:graphicData>
                      </a:graphic>
                    </wp:anchor>
                  </w:drawing>
                </mc:Choice>
                <mc:Fallback>
                  <w:pict>
                    <v:shape w14:anchorId="0137245F" id="Ink 10" o:spid="_x0000_s1026" type="#_x0000_t75" style="position:absolute;margin-left:73.3pt;margin-top:12pt;width:19.9pt;height:12.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">
                      <v:imagedata r:id="rId65" o:title=""/>
                    </v:shape>
                  </w:pict>
                </mc:Fallback>
              </mc:AlternateContent>
            </w:r>
            <w:r w:rsidRPr="00982CB5">
              <w:rPr>
                <w:rFonts w:ascii="Times New Roman" w:eastAsia="Times New Roman" w:hAnsi="Times New Roman" w:cs="Times New Roman"/>
                <w:b/>
                <w:bCs/>
                <w:noProof/>
                <w:kern w:val="0"/>
              </w:rPr>
              <mc:AlternateContent>
                <mc:Choice Requires="wpi">
                  <w:drawing>
                    <wp:anchor distT="0" distB="0" distL="114300" distR="114300" simplePos="0" relativeHeight="251663360" behindDoc="0" locked="0" layoutInCell="1" allowOverlap="1" wp14:anchorId="37EB86FF" wp14:editId="61A6AC6B">
                      <wp:simplePos x="0" y="0"/>
                      <wp:positionH relativeFrom="column">
                        <wp:posOffset>919458</wp:posOffset>
                      </wp:positionH>
                      <wp:positionV relativeFrom="paragraph">
                        <wp:posOffset>147079</wp:posOffset>
                      </wp:positionV>
                      <wp:extent cx="136800" cy="14400"/>
                      <wp:effectExtent l="57150" t="57150" r="53975" b="43180"/>
                      <wp:wrapNone/>
                      <wp:docPr id="9" name="Ink 9"/>
                      <wp:cNvGraphicFramePr/>
                      <a:graphic xmlns:a="http://schemas.openxmlformats.org/drawingml/2006/main">
                        <a:graphicData uri="http://schemas.microsoft.com/office/word/2010/wordprocessingInk">
                          <w14:contentPart bwMode="auto" r:id="rId66">
                            <w14:nvContentPartPr>
                              <w14:cNvContentPartPr/>
                            </w14:nvContentPartPr>
                            <w14:xfrm>
                              <a:off x="0" y="0"/>
                              <a:ext cx="136800" cy="14400"/>
                            </w14:xfrm>
                          </w14:contentPart>
                        </a:graphicData>
                      </a:graphic>
                    </wp:anchor>
                  </w:drawing>
                </mc:Choice>
                <mc:Fallback>
                  <w:pict>
                    <v:shape w14:anchorId="6D12245D" id="Ink 9" o:spid="_x0000_s1026" type="#_x0000_t75" style="position:absolute;margin-left:71.7pt;margin-top:10.85pt;width:12.15pt;height:2.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">
                      <v:imagedata r:id="rId67" o:title=""/>
                    </v:shape>
                  </w:pict>
                </mc:Fallback>
              </mc:AlternateContent>
            </w:r>
            <w:r w:rsidRPr="00982CB5">
              <w:rPr>
                <w:rFonts w:ascii="Times New Roman" w:eastAsia="Times New Roman" w:hAnsi="Times New Roman" w:cs="Times New Roman"/>
                <w:b/>
                <w:bCs/>
                <w:noProof/>
                <w:kern w:val="0"/>
              </w:rPr>
              <mc:AlternateContent>
                <mc:Choice Requires="wpi">
                  <w:drawing>
                    <wp:anchor distT="0" distB="0" distL="114300" distR="114300" simplePos="0" relativeHeight="251662336" behindDoc="0" locked="0" layoutInCell="1" allowOverlap="1" wp14:anchorId="52315F29" wp14:editId="4B1C7D03">
                      <wp:simplePos x="0" y="0"/>
                      <wp:positionH relativeFrom="column">
                        <wp:posOffset>742698</wp:posOffset>
                      </wp:positionH>
                      <wp:positionV relativeFrom="paragraph">
                        <wp:posOffset>149599</wp:posOffset>
                      </wp:positionV>
                      <wp:extent cx="74520" cy="133920"/>
                      <wp:effectExtent l="57150" t="57150" r="40005" b="57150"/>
                      <wp:wrapNone/>
                      <wp:docPr id="8" name="Ink 8"/>
                      <wp:cNvGraphicFramePr/>
                      <a:graphic xmlns:a="http://schemas.openxmlformats.org/drawingml/2006/main">
                        <a:graphicData uri="http://schemas.microsoft.com/office/word/2010/wordprocessingInk">
                          <w14:contentPart bwMode="auto" r:id="rId68">
                            <w14:nvContentPartPr>
                              <w14:cNvContentPartPr/>
                            </w14:nvContentPartPr>
                            <w14:xfrm>
                              <a:off x="0" y="0"/>
                              <a:ext cx="74520" cy="133920"/>
                            </w14:xfrm>
                          </w14:contentPart>
                        </a:graphicData>
                      </a:graphic>
                    </wp:anchor>
                  </w:drawing>
                </mc:Choice>
                <mc:Fallback>
                  <w:pict>
                    <v:shape w14:anchorId="1AFF6250" id="Ink 8" o:spid="_x0000_s1026" type="#_x0000_t75" style="position:absolute;margin-left:57.8pt;margin-top:11.1pt;width:7.25pt;height:1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">
                      <v:imagedata r:id="rId69" o:title=""/>
                    </v:shape>
                  </w:pict>
                </mc:Fallback>
              </mc:AlternateContent>
            </w:r>
            <w:r w:rsidRPr="00982CB5">
              <w:rPr>
                <w:rFonts w:ascii="Times New Roman" w:eastAsia="Times New Roman" w:hAnsi="Times New Roman" w:cs="Times New Roman"/>
                <w:b/>
                <w:bCs/>
                <w:noProof/>
                <w:kern w:val="0"/>
              </w:rPr>
              <mc:AlternateContent>
                <mc:Choice Requires="wpi">
                  <w:drawing>
                    <wp:anchor distT="0" distB="0" distL="114300" distR="114300" simplePos="0" relativeHeight="251661312" behindDoc="0" locked="0" layoutInCell="1" allowOverlap="1" wp14:anchorId="1EF4C31E" wp14:editId="2EEE265F">
                      <wp:simplePos x="0" y="0"/>
                      <wp:positionH relativeFrom="column">
                        <wp:posOffset>703818</wp:posOffset>
                      </wp:positionH>
                      <wp:positionV relativeFrom="paragraph">
                        <wp:posOffset>98839</wp:posOffset>
                      </wp:positionV>
                      <wp:extent cx="70920" cy="108720"/>
                      <wp:effectExtent l="57150" t="57150" r="43815" b="43815"/>
                      <wp:wrapNone/>
                      <wp:docPr id="7" name="Ink 7"/>
                      <wp:cNvGraphicFramePr/>
                      <a:graphic xmlns:a="http://schemas.openxmlformats.org/drawingml/2006/main">
                        <a:graphicData uri="http://schemas.microsoft.com/office/word/2010/wordprocessingInk">
                          <w14:contentPart bwMode="auto" r:id="rId70">
                            <w14:nvContentPartPr>
                              <w14:cNvContentPartPr/>
                            </w14:nvContentPartPr>
                            <w14:xfrm>
                              <a:off x="0" y="0"/>
                              <a:ext cx="70920" cy="108720"/>
                            </w14:xfrm>
                          </w14:contentPart>
                        </a:graphicData>
                      </a:graphic>
                    </wp:anchor>
                  </w:drawing>
                </mc:Choice>
                <mc:Fallback>
                  <w:pict>
                    <v:shape w14:anchorId="6D0B7C20" id="Ink 7" o:spid="_x0000_s1026" type="#_x0000_t75" style="position:absolute;margin-left:54.7pt;margin-top:7.1pt;width:7pt;height:9.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">
                      <v:imagedata r:id="rId71" o:title=""/>
                    </v:shape>
                  </w:pict>
                </mc:Fallback>
              </mc:AlternateContent>
            </w:r>
            <w:r w:rsidRPr="00982CB5">
              <w:rPr>
                <w:rFonts w:ascii="Times New Roman" w:eastAsia="Times New Roman" w:hAnsi="Times New Roman" w:cs="Times New Roman"/>
                <w:b/>
                <w:bCs/>
                <w:noProof/>
                <w:kern w:val="0"/>
              </w:rPr>
              <mc:AlternateContent>
                <mc:Choice Requires="wpi">
                  <w:drawing>
                    <wp:anchor distT="0" distB="0" distL="114300" distR="114300" simplePos="0" relativeHeight="251660288" behindDoc="0" locked="0" layoutInCell="1" allowOverlap="1" wp14:anchorId="0142E780" wp14:editId="7EB7DCEF">
                      <wp:simplePos x="0" y="0"/>
                      <wp:positionH relativeFrom="column">
                        <wp:posOffset>311058</wp:posOffset>
                      </wp:positionH>
                      <wp:positionV relativeFrom="paragraph">
                        <wp:posOffset>148519</wp:posOffset>
                      </wp:positionV>
                      <wp:extent cx="220320" cy="158760"/>
                      <wp:effectExtent l="38100" t="57150" r="46990" b="50800"/>
                      <wp:wrapNone/>
                      <wp:docPr id="6" name="Ink 6"/>
                      <wp:cNvGraphicFramePr/>
                      <a:graphic xmlns:a="http://schemas.openxmlformats.org/drawingml/2006/main">
                        <a:graphicData uri="http://schemas.microsoft.com/office/word/2010/wordprocessingInk">
                          <w14:contentPart bwMode="auto" r:id="rId72">
                            <w14:nvContentPartPr>
                              <w14:cNvContentPartPr/>
                            </w14:nvContentPartPr>
                            <w14:xfrm>
                              <a:off x="0" y="0"/>
                              <a:ext cx="220320" cy="158760"/>
                            </w14:xfrm>
                          </w14:contentPart>
                        </a:graphicData>
                      </a:graphic>
                    </wp:anchor>
                  </w:drawing>
                </mc:Choice>
                <mc:Fallback>
                  <w:pict>
                    <v:shape w14:anchorId="525F3A1D" id="Ink 6" o:spid="_x0000_s1026" type="#_x0000_t75" style="position:absolute;margin-left:23.8pt;margin-top:11pt;width:18.8pt;height:13.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">
                      <v:imagedata r:id="rId73" o:title=""/>
                    </v:shape>
                  </w:pict>
                </mc:Fallback>
              </mc:AlternateContent>
            </w:r>
            <w:r w:rsidRPr="00982CB5">
              <w:rPr>
                <w:rFonts w:ascii="Times New Roman" w:eastAsia="Times New Roman" w:hAnsi="Times New Roman" w:cs="Times New Roman"/>
                <w:b/>
                <w:bCs/>
                <w:noProof/>
                <w:kern w:val="0"/>
              </w:rPr>
              <mc:AlternateContent>
                <mc:Choice Requires="wpi">
                  <w:drawing>
                    <wp:anchor distT="0" distB="0" distL="114300" distR="114300" simplePos="0" relativeHeight="251659264" behindDoc="0" locked="0" layoutInCell="1" allowOverlap="1" wp14:anchorId="6EA3A8F2" wp14:editId="1795357E">
                      <wp:simplePos x="0" y="0"/>
                      <wp:positionH relativeFrom="column">
                        <wp:posOffset>212778</wp:posOffset>
                      </wp:positionH>
                      <wp:positionV relativeFrom="paragraph">
                        <wp:posOffset>120439</wp:posOffset>
                      </wp:positionV>
                      <wp:extent cx="197640" cy="37080"/>
                      <wp:effectExtent l="0" t="57150" r="50165" b="58420"/>
                      <wp:wrapNone/>
                      <wp:docPr id="5" name="Ink 5"/>
                      <wp:cNvGraphicFramePr/>
                      <a:graphic xmlns:a="http://schemas.openxmlformats.org/drawingml/2006/main">
                        <a:graphicData uri="http://schemas.microsoft.com/office/word/2010/wordprocessingInk">
                          <w14:contentPart bwMode="auto" r:id="rId74">
                            <w14:nvContentPartPr>
                              <w14:cNvContentPartPr/>
                            </w14:nvContentPartPr>
                            <w14:xfrm>
                              <a:off x="0" y="0"/>
                              <a:ext cx="197640" cy="37080"/>
                            </w14:xfrm>
                          </w14:contentPart>
                        </a:graphicData>
                      </a:graphic>
                    </wp:anchor>
                  </w:drawing>
                </mc:Choice>
                <mc:Fallback>
                  <w:pict>
                    <v:shape w14:anchorId="51AFB9B9" id="Ink 5" o:spid="_x0000_s1026" type="#_x0000_t75" style="position:absolute;margin-left:16.05pt;margin-top:8.8pt;width:16.95pt;height:4.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">
                      <v:imagedata r:id="rId75" o:title=""/>
                    </v:shape>
                  </w:pict>
                </mc:Fallback>
              </mc:AlternateContent>
            </w:r>
            <w:r w:rsidRPr="00982CB5">
              <w:rPr>
                <w:rFonts w:ascii="Times New Roman" w:eastAsia="Times New Roman" w:hAnsi="Times New Roman" w:cs="Times New Roman"/>
                <w:b/>
                <w:bCs/>
                <w:noProof/>
                <w:kern w:val="0"/>
              </w:rPr>
              <w:br/>
            </w:r>
          </w:p>
        </w:tc>
      </w:tr>
      <w:tr w:rsidR="00983F0D" w:rsidRPr="00982CB5" w14:paraId="2D8DDE0A" w14:textId="77777777" w:rsidTr="00421B6F">
        <w:tc>
          <w:tcPr>
            <w:tcW w:w="4505" w:type="dxa"/>
          </w:tcPr>
          <w:p w14:paraId="51AC2CF5" w14:textId="77777777" w:rsidR="00983F0D" w:rsidRPr="00982CB5" w:rsidRDefault="00983F0D" w:rsidP="00421B6F">
            <w:pPr>
              <w:spacing w:after="160" w:line="259" w:lineRule="auto"/>
              <w:contextualSpacing/>
              <w:rPr>
                <w:rFonts w:ascii="Times New Roman" w:eastAsia="Times New Roman" w:hAnsi="Times New Roman" w:cs="Times New Roman"/>
                <w:b/>
                <w:bCs/>
                <w:noProof/>
                <w:kern w:val="0"/>
              </w:rPr>
            </w:pPr>
            <w:r w:rsidRPr="00982CB5">
              <w:rPr>
                <w:rFonts w:ascii="Times New Roman" w:eastAsia="Times New Roman" w:hAnsi="Times New Roman" w:cs="Times New Roman"/>
                <w:b/>
                <w:bCs/>
                <w:noProof/>
                <w:kern w:val="0"/>
              </w:rPr>
              <w:t>Participant Signature:</w:t>
            </w:r>
          </w:p>
          <w:p w14:paraId="55459323" w14:textId="77777777" w:rsidR="00983F0D" w:rsidRPr="00982CB5" w:rsidRDefault="00983F0D" w:rsidP="00421B6F">
            <w:pPr>
              <w:spacing w:after="160" w:line="259" w:lineRule="auto"/>
              <w:contextualSpacing/>
              <w:rPr>
                <w:rFonts w:ascii="Times New Roman" w:eastAsia="Times New Roman" w:hAnsi="Times New Roman" w:cs="Times New Roman"/>
                <w:b/>
                <w:bCs/>
                <w:noProof/>
                <w:kern w:val="0"/>
              </w:rPr>
            </w:pPr>
          </w:p>
          <w:p w14:paraId="692A8146" w14:textId="77777777" w:rsidR="00983F0D" w:rsidRPr="00982CB5" w:rsidRDefault="00983F0D" w:rsidP="00421B6F">
            <w:pPr>
              <w:spacing w:after="160" w:line="259" w:lineRule="auto"/>
              <w:contextualSpacing/>
              <w:rPr>
                <w:rFonts w:ascii="Times New Roman" w:eastAsia="Times New Roman" w:hAnsi="Times New Roman" w:cs="Times New Roman"/>
                <w:b/>
                <w:bCs/>
                <w:noProof/>
                <w:kern w:val="0"/>
              </w:rPr>
            </w:pPr>
            <w:r w:rsidRPr="00982CB5">
              <w:rPr>
                <w:rFonts w:ascii="Times New Roman" w:eastAsia="Times New Roman" w:hAnsi="Times New Roman" w:cs="Times New Roman"/>
                <w:b/>
                <w:bCs/>
                <w:noProof/>
                <w:kern w:val="0"/>
              </w:rPr>
              <mc:AlternateContent>
                <mc:Choice Requires="wpi">
                  <w:drawing>
                    <wp:anchor distT="0" distB="0" distL="114300" distR="114300" simplePos="0" relativeHeight="251695104" behindDoc="0" locked="0" layoutInCell="1" allowOverlap="1" wp14:anchorId="5231D3B3" wp14:editId="5C936B51">
                      <wp:simplePos x="0" y="0"/>
                      <wp:positionH relativeFrom="column">
                        <wp:posOffset>1317168</wp:posOffset>
                      </wp:positionH>
                      <wp:positionV relativeFrom="paragraph">
                        <wp:posOffset>35026</wp:posOffset>
                      </wp:positionV>
                      <wp:extent cx="492840" cy="138600"/>
                      <wp:effectExtent l="57150" t="57150" r="21590" b="52070"/>
                      <wp:wrapNone/>
                      <wp:docPr id="62" name="Ink 62"/>
                      <wp:cNvGraphicFramePr/>
                      <a:graphic xmlns:a="http://schemas.openxmlformats.org/drawingml/2006/main">
                        <a:graphicData uri="http://schemas.microsoft.com/office/word/2010/wordprocessingInk">
                          <w14:contentPart bwMode="auto" r:id="rId76">
                            <w14:nvContentPartPr>
                              <w14:cNvContentPartPr/>
                            </w14:nvContentPartPr>
                            <w14:xfrm>
                              <a:off x="0" y="0"/>
                              <a:ext cx="492840" cy="138600"/>
                            </w14:xfrm>
                          </w14:contentPart>
                        </a:graphicData>
                      </a:graphic>
                    </wp:anchor>
                  </w:drawing>
                </mc:Choice>
                <mc:Fallback>
                  <w:pict>
                    <v:shape w14:anchorId="73895A44" id="Ink 62" o:spid="_x0000_s1026" type="#_x0000_t75" style="position:absolute;margin-left:103pt;margin-top:2.05pt;width:40.2pt;height:12.3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">
                      <v:imagedata r:id="rId77" o:title=""/>
                    </v:shape>
                  </w:pict>
                </mc:Fallback>
              </mc:AlternateContent>
            </w:r>
            <w:r w:rsidRPr="00982CB5">
              <w:rPr>
                <w:rFonts w:ascii="Times New Roman" w:eastAsia="Times New Roman" w:hAnsi="Times New Roman" w:cs="Times New Roman"/>
                <w:b/>
                <w:bCs/>
                <w:noProof/>
                <w:kern w:val="0"/>
              </w:rPr>
              <mc:AlternateContent>
                <mc:Choice Requires="wpi">
                  <w:drawing>
                    <wp:anchor distT="0" distB="0" distL="114300" distR="114300" simplePos="0" relativeHeight="251694080" behindDoc="0" locked="0" layoutInCell="1" allowOverlap="1" wp14:anchorId="1E88F4D8" wp14:editId="0725C3F6">
                      <wp:simplePos x="0" y="0"/>
                      <wp:positionH relativeFrom="column">
                        <wp:posOffset>1096848</wp:posOffset>
                      </wp:positionH>
                      <wp:positionV relativeFrom="paragraph">
                        <wp:posOffset>-54254</wp:posOffset>
                      </wp:positionV>
                      <wp:extent cx="308520" cy="226440"/>
                      <wp:effectExtent l="57150" t="57150" r="15875" b="40640"/>
                      <wp:wrapNone/>
                      <wp:docPr id="61" name="Ink 61"/>
                      <wp:cNvGraphicFramePr/>
                      <a:graphic xmlns:a="http://schemas.openxmlformats.org/drawingml/2006/main">
                        <a:graphicData uri="http://schemas.microsoft.com/office/word/2010/wordprocessingInk">
                          <w14:contentPart bwMode="auto" r:id="rId78">
                            <w14:nvContentPartPr>
                              <w14:cNvContentPartPr/>
                            </w14:nvContentPartPr>
                            <w14:xfrm>
                              <a:off x="0" y="0"/>
                              <a:ext cx="308520" cy="226440"/>
                            </w14:xfrm>
                          </w14:contentPart>
                        </a:graphicData>
                      </a:graphic>
                    </wp:anchor>
                  </w:drawing>
                </mc:Choice>
                <mc:Fallback>
                  <w:pict>
                    <v:shape w14:anchorId="28AB5AA4" id="Ink 61" o:spid="_x0000_s1026" type="#_x0000_t75" style="position:absolute;margin-left:85.65pt;margin-top:-4.95pt;width:25.75pt;height:19.2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">
                      <v:imagedata r:id="rId79" o:title=""/>
                    </v:shape>
                  </w:pict>
                </mc:Fallback>
              </mc:AlternateContent>
            </w:r>
            <w:r w:rsidRPr="00982CB5">
              <w:rPr>
                <w:rFonts w:ascii="Times New Roman" w:eastAsia="Times New Roman" w:hAnsi="Times New Roman" w:cs="Times New Roman"/>
                <w:b/>
                <w:bCs/>
                <w:noProof/>
                <w:kern w:val="0"/>
              </w:rPr>
              <mc:AlternateContent>
                <mc:Choice Requires="wpi">
                  <w:drawing>
                    <wp:anchor distT="0" distB="0" distL="114300" distR="114300" simplePos="0" relativeHeight="251693056" behindDoc="0" locked="0" layoutInCell="1" allowOverlap="1" wp14:anchorId="4EDB5E67" wp14:editId="50C16B6F">
                      <wp:simplePos x="0" y="0"/>
                      <wp:positionH relativeFrom="column">
                        <wp:posOffset>857448</wp:posOffset>
                      </wp:positionH>
                      <wp:positionV relativeFrom="paragraph">
                        <wp:posOffset>106</wp:posOffset>
                      </wp:positionV>
                      <wp:extent cx="335160" cy="142920"/>
                      <wp:effectExtent l="57150" t="57150" r="27305" b="47625"/>
                      <wp:wrapNone/>
                      <wp:docPr id="60" name="Ink 60"/>
                      <wp:cNvGraphicFramePr/>
                      <a:graphic xmlns:a="http://schemas.openxmlformats.org/drawingml/2006/main">
                        <a:graphicData uri="http://schemas.microsoft.com/office/word/2010/wordprocessingInk">
                          <w14:contentPart bwMode="auto" r:id="rId80">
                            <w14:nvContentPartPr>
                              <w14:cNvContentPartPr/>
                            </w14:nvContentPartPr>
                            <w14:xfrm>
                              <a:off x="0" y="0"/>
                              <a:ext cx="335160" cy="142920"/>
                            </w14:xfrm>
                          </w14:contentPart>
                        </a:graphicData>
                      </a:graphic>
                    </wp:anchor>
                  </w:drawing>
                </mc:Choice>
                <mc:Fallback>
                  <w:pict>
                    <v:shape w14:anchorId="15B9CC75" id="Ink 60" o:spid="_x0000_s1026" type="#_x0000_t75" style="position:absolute;margin-left:66.8pt;margin-top:-.7pt;width:27.85pt;height:12.6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">
                      <v:imagedata r:id="rId81" o:title=""/>
                    </v:shape>
                  </w:pict>
                </mc:Fallback>
              </mc:AlternateContent>
            </w:r>
            <w:r w:rsidRPr="00982CB5">
              <w:rPr>
                <w:rFonts w:ascii="Times New Roman" w:eastAsia="Times New Roman" w:hAnsi="Times New Roman" w:cs="Times New Roman"/>
                <w:b/>
                <w:bCs/>
                <w:noProof/>
                <w:kern w:val="0"/>
              </w:rPr>
              <mc:AlternateContent>
                <mc:Choice Requires="wpi">
                  <w:drawing>
                    <wp:anchor distT="0" distB="0" distL="114300" distR="114300" simplePos="0" relativeHeight="251692032" behindDoc="0" locked="0" layoutInCell="1" allowOverlap="1" wp14:anchorId="27436F3F" wp14:editId="610F8945">
                      <wp:simplePos x="0" y="0"/>
                      <wp:positionH relativeFrom="column">
                        <wp:posOffset>656928</wp:posOffset>
                      </wp:positionH>
                      <wp:positionV relativeFrom="paragraph">
                        <wp:posOffset>-11054</wp:posOffset>
                      </wp:positionV>
                      <wp:extent cx="249120" cy="147960"/>
                      <wp:effectExtent l="57150" t="57150" r="36830" b="42545"/>
                      <wp:wrapNone/>
                      <wp:docPr id="59" name="Ink 59"/>
                      <wp:cNvGraphicFramePr/>
                      <a:graphic xmlns:a="http://schemas.openxmlformats.org/drawingml/2006/main">
                        <a:graphicData uri="http://schemas.microsoft.com/office/word/2010/wordprocessingInk">
                          <w14:contentPart bwMode="auto" r:id="rId82">
                            <w14:nvContentPartPr>
                              <w14:cNvContentPartPr/>
                            </w14:nvContentPartPr>
                            <w14:xfrm>
                              <a:off x="0" y="0"/>
                              <a:ext cx="249120" cy="147960"/>
                            </w14:xfrm>
                          </w14:contentPart>
                        </a:graphicData>
                      </a:graphic>
                    </wp:anchor>
                  </w:drawing>
                </mc:Choice>
                <mc:Fallback>
                  <w:pict>
                    <v:shape w14:anchorId="7E946E27" id="Ink 59" o:spid="_x0000_s1026" type="#_x0000_t75" style="position:absolute;margin-left:51.05pt;margin-top:-1.55pt;width:21pt;height:13.0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">
                      <v:imagedata r:id="rId83" o:title=""/>
                    </v:shape>
                  </w:pict>
                </mc:Fallback>
              </mc:AlternateContent>
            </w:r>
            <w:r w:rsidRPr="00982CB5">
              <w:rPr>
                <w:rFonts w:ascii="Times New Roman" w:eastAsia="Times New Roman" w:hAnsi="Times New Roman" w:cs="Times New Roman"/>
                <w:b/>
                <w:bCs/>
                <w:noProof/>
                <w:kern w:val="0"/>
              </w:rPr>
              <mc:AlternateContent>
                <mc:Choice Requires="wpi">
                  <w:drawing>
                    <wp:anchor distT="0" distB="0" distL="114300" distR="114300" simplePos="0" relativeHeight="251691008" behindDoc="0" locked="0" layoutInCell="1" allowOverlap="1" wp14:anchorId="2C11FD8D" wp14:editId="4938C9C3">
                      <wp:simplePos x="0" y="0"/>
                      <wp:positionH relativeFrom="column">
                        <wp:posOffset>371088</wp:posOffset>
                      </wp:positionH>
                      <wp:positionV relativeFrom="paragraph">
                        <wp:posOffset>-15734</wp:posOffset>
                      </wp:positionV>
                      <wp:extent cx="340920" cy="176760"/>
                      <wp:effectExtent l="57150" t="57150" r="40640" b="52070"/>
                      <wp:wrapNone/>
                      <wp:docPr id="58" name="Ink 58"/>
                      <wp:cNvGraphicFramePr/>
                      <a:graphic xmlns:a="http://schemas.openxmlformats.org/drawingml/2006/main">
                        <a:graphicData uri="http://schemas.microsoft.com/office/word/2010/wordprocessingInk">
                          <w14:contentPart bwMode="auto" r:id="rId84">
                            <w14:nvContentPartPr>
                              <w14:cNvContentPartPr/>
                            </w14:nvContentPartPr>
                            <w14:xfrm>
                              <a:off x="0" y="0"/>
                              <a:ext cx="340920" cy="176760"/>
                            </w14:xfrm>
                          </w14:contentPart>
                        </a:graphicData>
                      </a:graphic>
                    </wp:anchor>
                  </w:drawing>
                </mc:Choice>
                <mc:Fallback>
                  <w:pict>
                    <v:shape w14:anchorId="4FD6FE62" id="Ink 58" o:spid="_x0000_s1026" type="#_x0000_t75" style="position:absolute;margin-left:28.5pt;margin-top:-1.95pt;width:28.3pt;height:15.3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">
                      <v:imagedata r:id="rId85" o:title=""/>
                    </v:shape>
                  </w:pict>
                </mc:Fallback>
              </mc:AlternateContent>
            </w:r>
          </w:p>
          <w:p w14:paraId="1EAE5949" w14:textId="77777777" w:rsidR="00983F0D" w:rsidRPr="00982CB5" w:rsidRDefault="00983F0D" w:rsidP="00421B6F">
            <w:pPr>
              <w:spacing w:after="160" w:line="259" w:lineRule="auto"/>
              <w:contextualSpacing/>
              <w:rPr>
                <w:rFonts w:ascii="Times New Roman" w:eastAsia="Times New Roman" w:hAnsi="Times New Roman" w:cs="Times New Roman"/>
                <w:b/>
                <w:bCs/>
                <w:noProof/>
                <w:kern w:val="0"/>
              </w:rPr>
            </w:pPr>
          </w:p>
        </w:tc>
        <w:tc>
          <w:tcPr>
            <w:tcW w:w="4505" w:type="dxa"/>
          </w:tcPr>
          <w:p w14:paraId="21A40CDA" w14:textId="77777777" w:rsidR="00983F0D" w:rsidRPr="00982CB5" w:rsidRDefault="00983F0D" w:rsidP="00421B6F">
            <w:pPr>
              <w:spacing w:after="160" w:line="259" w:lineRule="auto"/>
              <w:contextualSpacing/>
              <w:rPr>
                <w:rFonts w:ascii="Times New Roman" w:eastAsia="Times New Roman" w:hAnsi="Times New Roman" w:cs="Times New Roman"/>
                <w:b/>
                <w:bCs/>
                <w:noProof/>
                <w:kern w:val="0"/>
              </w:rPr>
            </w:pPr>
            <w:r w:rsidRPr="00982CB5">
              <w:rPr>
                <w:rFonts w:ascii="Times New Roman" w:eastAsia="Times New Roman" w:hAnsi="Times New Roman" w:cs="Times New Roman"/>
                <w:b/>
                <w:bCs/>
                <w:noProof/>
                <w:kern w:val="0"/>
              </w:rPr>
              <mc:AlternateContent>
                <mc:Choice Requires="wpi">
                  <w:drawing>
                    <wp:anchor distT="0" distB="0" distL="114300" distR="114300" simplePos="0" relativeHeight="251665408" behindDoc="0" locked="0" layoutInCell="1" allowOverlap="1" wp14:anchorId="22A118E1" wp14:editId="19443DD1">
                      <wp:simplePos x="0" y="0"/>
                      <wp:positionH relativeFrom="column">
                        <wp:posOffset>361098</wp:posOffset>
                      </wp:positionH>
                      <wp:positionV relativeFrom="paragraph">
                        <wp:posOffset>263214</wp:posOffset>
                      </wp:positionV>
                      <wp:extent cx="434880" cy="233280"/>
                      <wp:effectExtent l="57150" t="57150" r="0" b="52705"/>
                      <wp:wrapNone/>
                      <wp:docPr id="11" name="Ink 11"/>
                      <wp:cNvGraphicFramePr/>
                      <a:graphic xmlns:a="http://schemas.openxmlformats.org/drawingml/2006/main">
                        <a:graphicData uri="http://schemas.microsoft.com/office/word/2010/wordprocessingInk">
                          <w14:contentPart bwMode="auto" r:id="rId86">
                            <w14:nvContentPartPr>
                              <w14:cNvContentPartPr/>
                            </w14:nvContentPartPr>
                            <w14:xfrm>
                              <a:off x="0" y="0"/>
                              <a:ext cx="434880" cy="233280"/>
                            </w14:xfrm>
                          </w14:contentPart>
                        </a:graphicData>
                      </a:graphic>
                    </wp:anchor>
                  </w:drawing>
                </mc:Choice>
                <mc:Fallback>
                  <w:pict>
                    <v:shape w14:anchorId="6E5D1377" id="Ink 11" o:spid="_x0000_s1026" type="#_x0000_t75" style="position:absolute;margin-left:27.75pt;margin-top:20.05pt;width:35.7pt;height:19.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">
                      <v:imagedata r:id="rId87" o:title=""/>
                    </v:shape>
                  </w:pict>
                </mc:Fallback>
              </mc:AlternateContent>
            </w:r>
            <w:r w:rsidRPr="00982CB5">
              <w:rPr>
                <w:rFonts w:ascii="Times New Roman" w:eastAsia="Times New Roman" w:hAnsi="Times New Roman" w:cs="Times New Roman"/>
                <w:b/>
                <w:bCs/>
                <w:noProof/>
                <w:kern w:val="0"/>
              </w:rPr>
              <w:t>Researcher Signature:</w:t>
            </w:r>
          </w:p>
        </w:tc>
      </w:tr>
      <w:tr w:rsidR="00983F0D" w:rsidRPr="00982CB5" w14:paraId="281B7228" w14:textId="77777777" w:rsidTr="00421B6F">
        <w:tc>
          <w:tcPr>
            <w:tcW w:w="4505" w:type="dxa"/>
          </w:tcPr>
          <w:p w14:paraId="368BED1E" w14:textId="77777777" w:rsidR="00983F0D" w:rsidRPr="00982CB5" w:rsidRDefault="00983F0D" w:rsidP="00421B6F">
            <w:pPr>
              <w:spacing w:after="160" w:line="259" w:lineRule="auto"/>
              <w:contextualSpacing/>
              <w:rPr>
                <w:rFonts w:ascii="Times New Roman" w:eastAsia="Times New Roman" w:hAnsi="Times New Roman" w:cs="Times New Roman"/>
                <w:b/>
                <w:bCs/>
                <w:noProof/>
                <w:kern w:val="0"/>
              </w:rPr>
            </w:pPr>
            <w:r w:rsidRPr="00982CB5">
              <w:rPr>
                <w:rFonts w:ascii="Times New Roman" w:eastAsia="Times New Roman" w:hAnsi="Times New Roman" w:cs="Times New Roman"/>
                <w:b/>
                <w:bCs/>
                <w:noProof/>
                <w:kern w:val="0"/>
              </w:rPr>
              <w:t xml:space="preserve">Date: </w:t>
            </w:r>
          </w:p>
          <w:p w14:paraId="31145651" w14:textId="77777777" w:rsidR="00983F0D" w:rsidRPr="00982CB5" w:rsidRDefault="00983F0D" w:rsidP="00421B6F">
            <w:pPr>
              <w:spacing w:after="160" w:line="259" w:lineRule="auto"/>
              <w:contextualSpacing/>
              <w:rPr>
                <w:rFonts w:ascii="Times New Roman" w:eastAsia="Times New Roman" w:hAnsi="Times New Roman" w:cs="Times New Roman"/>
                <w:b/>
                <w:bCs/>
                <w:noProof/>
                <w:kern w:val="0"/>
              </w:rPr>
            </w:pPr>
          </w:p>
          <w:p w14:paraId="744020AA" w14:textId="77777777" w:rsidR="00983F0D" w:rsidRPr="00982CB5" w:rsidRDefault="00983F0D" w:rsidP="00421B6F">
            <w:pPr>
              <w:spacing w:after="160" w:line="259" w:lineRule="auto"/>
              <w:contextualSpacing/>
              <w:rPr>
                <w:rFonts w:ascii="Times New Roman" w:eastAsia="Times New Roman" w:hAnsi="Times New Roman" w:cs="Times New Roman"/>
                <w:b/>
                <w:bCs/>
                <w:noProof/>
                <w:kern w:val="0"/>
              </w:rPr>
            </w:pPr>
            <w:r w:rsidRPr="00982CB5">
              <w:rPr>
                <w:rFonts w:ascii="Times New Roman" w:eastAsia="Times New Roman" w:hAnsi="Times New Roman" w:cs="Times New Roman"/>
                <w:b/>
                <w:bCs/>
                <w:noProof/>
                <w:kern w:val="0"/>
              </w:rPr>
              <mc:AlternateContent>
                <mc:Choice Requires="wpi">
                  <w:drawing>
                    <wp:anchor distT="0" distB="0" distL="114300" distR="114300" simplePos="0" relativeHeight="251704320" behindDoc="0" locked="0" layoutInCell="1" allowOverlap="1" wp14:anchorId="6A0438BD" wp14:editId="3F01A53E">
                      <wp:simplePos x="0" y="0"/>
                      <wp:positionH relativeFrom="column">
                        <wp:posOffset>793008</wp:posOffset>
                      </wp:positionH>
                      <wp:positionV relativeFrom="paragraph">
                        <wp:posOffset>-55704</wp:posOffset>
                      </wp:positionV>
                      <wp:extent cx="492480" cy="300960"/>
                      <wp:effectExtent l="57150" t="57150" r="0" b="42545"/>
                      <wp:wrapNone/>
                      <wp:docPr id="71" name="Ink 71"/>
                      <wp:cNvGraphicFramePr/>
                      <a:graphic xmlns:a="http://schemas.openxmlformats.org/drawingml/2006/main">
                        <a:graphicData uri="http://schemas.microsoft.com/office/word/2010/wordprocessingInk">
                          <w14:contentPart bwMode="auto" r:id="rId88">
                            <w14:nvContentPartPr>
                              <w14:cNvContentPartPr/>
                            </w14:nvContentPartPr>
                            <w14:xfrm>
                              <a:off x="0" y="0"/>
                              <a:ext cx="492480" cy="300960"/>
                            </w14:xfrm>
                          </w14:contentPart>
                        </a:graphicData>
                      </a:graphic>
                    </wp:anchor>
                  </w:drawing>
                </mc:Choice>
                <mc:Fallback>
                  <w:pict>
                    <v:shape w14:anchorId="49E553FF" id="Ink 71" o:spid="_x0000_s1026" type="#_x0000_t75" style="position:absolute;margin-left:61.75pt;margin-top:-5.1pt;width:40.2pt;height:25.1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">
                      <v:imagedata r:id="rId89" o:title=""/>
                    </v:shape>
                  </w:pict>
                </mc:Fallback>
              </mc:AlternateContent>
            </w:r>
            <w:r w:rsidRPr="00982CB5">
              <w:rPr>
                <w:rFonts w:ascii="Times New Roman" w:eastAsia="Times New Roman" w:hAnsi="Times New Roman" w:cs="Times New Roman"/>
                <w:b/>
                <w:bCs/>
                <w:noProof/>
                <w:kern w:val="0"/>
              </w:rPr>
              <mc:AlternateContent>
                <mc:Choice Requires="wpi">
                  <w:drawing>
                    <wp:anchor distT="0" distB="0" distL="114300" distR="114300" simplePos="0" relativeHeight="251703296" behindDoc="0" locked="0" layoutInCell="1" allowOverlap="1" wp14:anchorId="3D2D1BA8" wp14:editId="068AD799">
                      <wp:simplePos x="0" y="0"/>
                      <wp:positionH relativeFrom="column">
                        <wp:posOffset>268128</wp:posOffset>
                      </wp:positionH>
                      <wp:positionV relativeFrom="paragraph">
                        <wp:posOffset>-61104</wp:posOffset>
                      </wp:positionV>
                      <wp:extent cx="430920" cy="280440"/>
                      <wp:effectExtent l="57150" t="57150" r="7620" b="43815"/>
                      <wp:wrapNone/>
                      <wp:docPr id="70" name="Ink 70"/>
                      <wp:cNvGraphicFramePr/>
                      <a:graphic xmlns:a="http://schemas.openxmlformats.org/drawingml/2006/main">
                        <a:graphicData uri="http://schemas.microsoft.com/office/word/2010/wordprocessingInk">
                          <w14:contentPart bwMode="auto" r:id="rId90">
                            <w14:nvContentPartPr>
                              <w14:cNvContentPartPr/>
                            </w14:nvContentPartPr>
                            <w14:xfrm>
                              <a:off x="0" y="0"/>
                              <a:ext cx="430920" cy="280440"/>
                            </w14:xfrm>
                          </w14:contentPart>
                        </a:graphicData>
                      </a:graphic>
                    </wp:anchor>
                  </w:drawing>
                </mc:Choice>
                <mc:Fallback>
                  <w:pict>
                    <v:shape w14:anchorId="5308D89F" id="Ink 70" o:spid="_x0000_s1026" type="#_x0000_t75" style="position:absolute;margin-left:20.4pt;margin-top:-5.5pt;width:35.35pt;height:23.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">
                      <v:imagedata r:id="rId91" o:title=""/>
                    </v:shape>
                  </w:pict>
                </mc:Fallback>
              </mc:AlternateContent>
            </w:r>
            <w:r w:rsidRPr="00982CB5">
              <w:rPr>
                <w:rFonts w:ascii="Times New Roman" w:eastAsia="Times New Roman" w:hAnsi="Times New Roman" w:cs="Times New Roman"/>
                <w:b/>
                <w:bCs/>
                <w:noProof/>
                <w:kern w:val="0"/>
              </w:rPr>
              <mc:AlternateContent>
                <mc:Choice Requires="wpi">
                  <w:drawing>
                    <wp:anchor distT="0" distB="0" distL="114300" distR="114300" simplePos="0" relativeHeight="251702272" behindDoc="0" locked="0" layoutInCell="1" allowOverlap="1" wp14:anchorId="177DBAB6" wp14:editId="4D709F73">
                      <wp:simplePos x="0" y="0"/>
                      <wp:positionH relativeFrom="column">
                        <wp:posOffset>181368</wp:posOffset>
                      </wp:positionH>
                      <wp:positionV relativeFrom="paragraph">
                        <wp:posOffset>-4224</wp:posOffset>
                      </wp:positionV>
                      <wp:extent cx="19080" cy="196560"/>
                      <wp:effectExtent l="57150" t="57150" r="57150" b="51435"/>
                      <wp:wrapNone/>
                      <wp:docPr id="69" name="Ink 69"/>
                      <wp:cNvGraphicFramePr/>
                      <a:graphic xmlns:a="http://schemas.openxmlformats.org/drawingml/2006/main">
                        <a:graphicData uri="http://schemas.microsoft.com/office/word/2010/wordprocessingInk">
                          <w14:contentPart bwMode="auto" r:id="rId92">
                            <w14:nvContentPartPr>
                              <w14:cNvContentPartPr/>
                            </w14:nvContentPartPr>
                            <w14:xfrm>
                              <a:off x="0" y="0"/>
                              <a:ext cx="19080" cy="196560"/>
                            </w14:xfrm>
                          </w14:contentPart>
                        </a:graphicData>
                      </a:graphic>
                    </wp:anchor>
                  </w:drawing>
                </mc:Choice>
                <mc:Fallback>
                  <w:pict>
                    <v:shape w14:anchorId="5AE14B0B" id="Ink 69" o:spid="_x0000_s1026" type="#_x0000_t75" style="position:absolute;margin-left:13.6pt;margin-top:-1.05pt;width:2.9pt;height:16.9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">
                      <v:imagedata r:id="rId93" o:title=""/>
                    </v:shape>
                  </w:pict>
                </mc:Fallback>
              </mc:AlternateContent>
            </w:r>
          </w:p>
        </w:tc>
        <w:tc>
          <w:tcPr>
            <w:tcW w:w="4505" w:type="dxa"/>
          </w:tcPr>
          <w:p w14:paraId="5B31FF49" w14:textId="77777777" w:rsidR="00983F0D" w:rsidRPr="00982CB5" w:rsidRDefault="00983F0D" w:rsidP="00421B6F">
            <w:pPr>
              <w:spacing w:after="160" w:line="259" w:lineRule="auto"/>
              <w:contextualSpacing/>
              <w:rPr>
                <w:rFonts w:ascii="Times New Roman" w:eastAsia="Times New Roman" w:hAnsi="Times New Roman" w:cs="Times New Roman"/>
                <w:b/>
                <w:bCs/>
                <w:noProof/>
                <w:kern w:val="0"/>
              </w:rPr>
            </w:pPr>
            <w:r w:rsidRPr="00982CB5">
              <w:rPr>
                <w:rFonts w:ascii="Times New Roman" w:eastAsia="Times New Roman" w:hAnsi="Times New Roman" w:cs="Times New Roman"/>
                <w:b/>
                <w:bCs/>
                <w:noProof/>
                <w:kern w:val="0"/>
              </w:rPr>
              <mc:AlternateContent>
                <mc:Choice Requires="wpi">
                  <w:drawing>
                    <wp:anchor distT="0" distB="0" distL="114300" distR="114300" simplePos="0" relativeHeight="251675648" behindDoc="0" locked="0" layoutInCell="1" allowOverlap="1" wp14:anchorId="74A1D59E" wp14:editId="7F8CFC3D">
                      <wp:simplePos x="0" y="0"/>
                      <wp:positionH relativeFrom="column">
                        <wp:posOffset>1149498</wp:posOffset>
                      </wp:positionH>
                      <wp:positionV relativeFrom="paragraph">
                        <wp:posOffset>298302</wp:posOffset>
                      </wp:positionV>
                      <wp:extent cx="10800" cy="126720"/>
                      <wp:effectExtent l="38100" t="57150" r="46355" b="45085"/>
                      <wp:wrapNone/>
                      <wp:docPr id="24" name="Ink 24"/>
                      <wp:cNvGraphicFramePr/>
                      <a:graphic xmlns:a="http://schemas.openxmlformats.org/drawingml/2006/main">
                        <a:graphicData uri="http://schemas.microsoft.com/office/word/2010/wordprocessingInk">
                          <w14:contentPart bwMode="auto" r:id="rId94">
                            <w14:nvContentPartPr>
                              <w14:cNvContentPartPr/>
                            </w14:nvContentPartPr>
                            <w14:xfrm>
                              <a:off x="0" y="0"/>
                              <a:ext cx="10800" cy="126720"/>
                            </w14:xfrm>
                          </w14:contentPart>
                        </a:graphicData>
                      </a:graphic>
                    </wp:anchor>
                  </w:drawing>
                </mc:Choice>
                <mc:Fallback>
                  <w:pict>
                    <v:shape w14:anchorId="4471073F" id="Ink 24" o:spid="_x0000_s1026" type="#_x0000_t75" style="position:absolute;margin-left:89.8pt;margin-top:22.8pt;width:2.25pt;height:11.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">
                      <v:imagedata r:id="rId95" o:title=""/>
                    </v:shape>
                  </w:pict>
                </mc:Fallback>
              </mc:AlternateContent>
            </w:r>
            <w:r w:rsidRPr="00982CB5">
              <w:rPr>
                <w:rFonts w:ascii="Times New Roman" w:eastAsia="Times New Roman" w:hAnsi="Times New Roman" w:cs="Times New Roman"/>
                <w:b/>
                <w:bCs/>
                <w:noProof/>
                <w:kern w:val="0"/>
              </w:rPr>
              <mc:AlternateContent>
                <mc:Choice Requires="wpi">
                  <w:drawing>
                    <wp:anchor distT="0" distB="0" distL="114300" distR="114300" simplePos="0" relativeHeight="251674624" behindDoc="0" locked="0" layoutInCell="1" allowOverlap="1" wp14:anchorId="5EB5BB73" wp14:editId="7CE51E63">
                      <wp:simplePos x="0" y="0"/>
                      <wp:positionH relativeFrom="column">
                        <wp:posOffset>1021338</wp:posOffset>
                      </wp:positionH>
                      <wp:positionV relativeFrom="paragraph">
                        <wp:posOffset>306222</wp:posOffset>
                      </wp:positionV>
                      <wp:extent cx="86400" cy="117000"/>
                      <wp:effectExtent l="57150" t="57150" r="8890" b="54610"/>
                      <wp:wrapNone/>
                      <wp:docPr id="23" name="Ink 23"/>
                      <wp:cNvGraphicFramePr/>
                      <a:graphic xmlns:a="http://schemas.openxmlformats.org/drawingml/2006/main">
                        <a:graphicData uri="http://schemas.microsoft.com/office/word/2010/wordprocessingInk">
                          <w14:contentPart bwMode="auto" r:id="rId96">
                            <w14:nvContentPartPr>
                              <w14:cNvContentPartPr/>
                            </w14:nvContentPartPr>
                            <w14:xfrm>
                              <a:off x="0" y="0"/>
                              <a:ext cx="86400" cy="117000"/>
                            </w14:xfrm>
                          </w14:contentPart>
                        </a:graphicData>
                      </a:graphic>
                    </wp:anchor>
                  </w:drawing>
                </mc:Choice>
                <mc:Fallback>
                  <w:pict>
                    <v:shape w14:anchorId="0A273F2B" id="Ink 23" o:spid="_x0000_s1026" type="#_x0000_t75" style="position:absolute;margin-left:79.7pt;margin-top:23.4pt;width:8.2pt;height:10.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">
                      <v:imagedata r:id="rId97" o:title=""/>
                    </v:shape>
                  </w:pict>
                </mc:Fallback>
              </mc:AlternateContent>
            </w:r>
            <w:r w:rsidRPr="00982CB5">
              <w:rPr>
                <w:rFonts w:ascii="Times New Roman" w:eastAsia="Times New Roman" w:hAnsi="Times New Roman" w:cs="Times New Roman"/>
                <w:b/>
                <w:bCs/>
                <w:noProof/>
                <w:kern w:val="0"/>
              </w:rPr>
              <mc:AlternateContent>
                <mc:Choice Requires="wpi">
                  <w:drawing>
                    <wp:anchor distT="0" distB="0" distL="114300" distR="114300" simplePos="0" relativeHeight="251673600" behindDoc="0" locked="0" layoutInCell="1" allowOverlap="1" wp14:anchorId="7CCBC694" wp14:editId="308E1D78">
                      <wp:simplePos x="0" y="0"/>
                      <wp:positionH relativeFrom="column">
                        <wp:posOffset>905778</wp:posOffset>
                      </wp:positionH>
                      <wp:positionV relativeFrom="paragraph">
                        <wp:posOffset>315582</wp:posOffset>
                      </wp:positionV>
                      <wp:extent cx="77400" cy="102600"/>
                      <wp:effectExtent l="57150" t="57150" r="37465" b="50165"/>
                      <wp:wrapNone/>
                      <wp:docPr id="22" name="Ink 22"/>
                      <wp:cNvGraphicFramePr/>
                      <a:graphic xmlns:a="http://schemas.openxmlformats.org/drawingml/2006/main">
                        <a:graphicData uri="http://schemas.microsoft.com/office/word/2010/wordprocessingInk">
                          <w14:contentPart bwMode="auto" r:id="rId98">
                            <w14:nvContentPartPr>
                              <w14:cNvContentPartPr/>
                            </w14:nvContentPartPr>
                            <w14:xfrm>
                              <a:off x="0" y="0"/>
                              <a:ext cx="77400" cy="102600"/>
                            </w14:xfrm>
                          </w14:contentPart>
                        </a:graphicData>
                      </a:graphic>
                    </wp:anchor>
                  </w:drawing>
                </mc:Choice>
                <mc:Fallback>
                  <w:pict>
                    <v:shape w14:anchorId="2986826D" id="Ink 22" o:spid="_x0000_s1026" type="#_x0000_t75" style="position:absolute;margin-left:70.6pt;margin-top:24.15pt;width:7.55pt;height: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">
                      <v:imagedata r:id="rId99" o:title=""/>
                    </v:shape>
                  </w:pict>
                </mc:Fallback>
              </mc:AlternateContent>
            </w:r>
            <w:r w:rsidRPr="00982CB5">
              <w:rPr>
                <w:rFonts w:ascii="Times New Roman" w:eastAsia="Times New Roman" w:hAnsi="Times New Roman" w:cs="Times New Roman"/>
                <w:b/>
                <w:bCs/>
                <w:noProof/>
                <w:kern w:val="0"/>
              </w:rPr>
              <mc:AlternateContent>
                <mc:Choice Requires="wpi">
                  <w:drawing>
                    <wp:anchor distT="0" distB="0" distL="114300" distR="114300" simplePos="0" relativeHeight="251672576" behindDoc="0" locked="0" layoutInCell="1" allowOverlap="1" wp14:anchorId="570D4841" wp14:editId="3399C047">
                      <wp:simplePos x="0" y="0"/>
                      <wp:positionH relativeFrom="column">
                        <wp:posOffset>782298</wp:posOffset>
                      </wp:positionH>
                      <wp:positionV relativeFrom="paragraph">
                        <wp:posOffset>308742</wp:posOffset>
                      </wp:positionV>
                      <wp:extent cx="99360" cy="154080"/>
                      <wp:effectExtent l="57150" t="57150" r="0" b="55880"/>
                      <wp:wrapNone/>
                      <wp:docPr id="21" name="Ink 21"/>
                      <wp:cNvGraphicFramePr/>
                      <a:graphic xmlns:a="http://schemas.openxmlformats.org/drawingml/2006/main">
                        <a:graphicData uri="http://schemas.microsoft.com/office/word/2010/wordprocessingInk">
                          <w14:contentPart bwMode="auto" r:id="rId100">
                            <w14:nvContentPartPr>
                              <w14:cNvContentPartPr/>
                            </w14:nvContentPartPr>
                            <w14:xfrm>
                              <a:off x="0" y="0"/>
                              <a:ext cx="99360" cy="154080"/>
                            </w14:xfrm>
                          </w14:contentPart>
                        </a:graphicData>
                      </a:graphic>
                    </wp:anchor>
                  </w:drawing>
                </mc:Choice>
                <mc:Fallback>
                  <w:pict>
                    <v:shape w14:anchorId="138D1333" id="Ink 21" o:spid="_x0000_s1026" type="#_x0000_t75" style="position:absolute;margin-left:60.9pt;margin-top:23.6pt;width:9.2pt;height:13.5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">
                      <v:imagedata r:id="rId101" o:title=""/>
                    </v:shape>
                  </w:pict>
                </mc:Fallback>
              </mc:AlternateContent>
            </w:r>
            <w:r w:rsidRPr="00982CB5">
              <w:rPr>
                <w:rFonts w:ascii="Times New Roman" w:eastAsia="Times New Roman" w:hAnsi="Times New Roman" w:cs="Times New Roman"/>
                <w:b/>
                <w:bCs/>
                <w:noProof/>
                <w:kern w:val="0"/>
              </w:rPr>
              <mc:AlternateContent>
                <mc:Choice Requires="wpi">
                  <w:drawing>
                    <wp:anchor distT="0" distB="0" distL="114300" distR="114300" simplePos="0" relativeHeight="251671552" behindDoc="0" locked="0" layoutInCell="1" allowOverlap="1" wp14:anchorId="2C723564" wp14:editId="34770FC0">
                      <wp:simplePos x="0" y="0"/>
                      <wp:positionH relativeFrom="column">
                        <wp:posOffset>680058</wp:posOffset>
                      </wp:positionH>
                      <wp:positionV relativeFrom="paragraph">
                        <wp:posOffset>255102</wp:posOffset>
                      </wp:positionV>
                      <wp:extent cx="74520" cy="233280"/>
                      <wp:effectExtent l="57150" t="57150" r="40005" b="52705"/>
                      <wp:wrapNone/>
                      <wp:docPr id="19" name="Ink 19"/>
                      <wp:cNvGraphicFramePr/>
                      <a:graphic xmlns:a="http://schemas.openxmlformats.org/drawingml/2006/main">
                        <a:graphicData uri="http://schemas.microsoft.com/office/word/2010/wordprocessingInk">
                          <w14:contentPart bwMode="auto" r:id="rId102">
                            <w14:nvContentPartPr>
                              <w14:cNvContentPartPr/>
                            </w14:nvContentPartPr>
                            <w14:xfrm>
                              <a:off x="0" y="0"/>
                              <a:ext cx="74520" cy="233280"/>
                            </w14:xfrm>
                          </w14:contentPart>
                        </a:graphicData>
                      </a:graphic>
                    </wp:anchor>
                  </w:drawing>
                </mc:Choice>
                <mc:Fallback>
                  <w:pict>
                    <v:shape w14:anchorId="58ADB4E2" id="Ink 19" o:spid="_x0000_s1026" type="#_x0000_t75" style="position:absolute;margin-left:52.85pt;margin-top:19.4pt;width:7.25pt;height:19.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">
                      <v:imagedata r:id="rId103" o:title=""/>
                    </v:shape>
                  </w:pict>
                </mc:Fallback>
              </mc:AlternateContent>
            </w:r>
            <w:r w:rsidRPr="00982CB5">
              <w:rPr>
                <w:rFonts w:ascii="Times New Roman" w:eastAsia="Times New Roman" w:hAnsi="Times New Roman" w:cs="Times New Roman"/>
                <w:b/>
                <w:bCs/>
                <w:noProof/>
                <w:kern w:val="0"/>
              </w:rPr>
              <mc:AlternateContent>
                <mc:Choice Requires="wpi">
                  <w:drawing>
                    <wp:anchor distT="0" distB="0" distL="114300" distR="114300" simplePos="0" relativeHeight="251670528" behindDoc="0" locked="0" layoutInCell="1" allowOverlap="1" wp14:anchorId="56A40B18" wp14:editId="6E4A8975">
                      <wp:simplePos x="0" y="0"/>
                      <wp:positionH relativeFrom="column">
                        <wp:posOffset>554418</wp:posOffset>
                      </wp:positionH>
                      <wp:positionV relativeFrom="paragraph">
                        <wp:posOffset>302262</wp:posOffset>
                      </wp:positionV>
                      <wp:extent cx="72000" cy="111600"/>
                      <wp:effectExtent l="57150" t="57150" r="42545" b="41275"/>
                      <wp:wrapNone/>
                      <wp:docPr id="18" name="Ink 18"/>
                      <wp:cNvGraphicFramePr/>
                      <a:graphic xmlns:a="http://schemas.openxmlformats.org/drawingml/2006/main">
                        <a:graphicData uri="http://schemas.microsoft.com/office/word/2010/wordprocessingInk">
                          <w14:contentPart bwMode="auto" r:id="rId104">
                            <w14:nvContentPartPr>
                              <w14:cNvContentPartPr/>
                            </w14:nvContentPartPr>
                            <w14:xfrm>
                              <a:off x="0" y="0"/>
                              <a:ext cx="72000" cy="111600"/>
                            </w14:xfrm>
                          </w14:contentPart>
                        </a:graphicData>
                      </a:graphic>
                    </wp:anchor>
                  </w:drawing>
                </mc:Choice>
                <mc:Fallback>
                  <w:pict>
                    <v:shape w14:anchorId="3998FCA9" id="Ink 18" o:spid="_x0000_s1026" type="#_x0000_t75" style="position:absolute;margin-left:42.95pt;margin-top:23.1pt;width:7.05pt;height:10.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">
                      <v:imagedata r:id="rId105" o:title=""/>
                    </v:shape>
                  </w:pict>
                </mc:Fallback>
              </mc:AlternateContent>
            </w:r>
            <w:r w:rsidRPr="00982CB5">
              <w:rPr>
                <w:rFonts w:ascii="Times New Roman" w:eastAsia="Times New Roman" w:hAnsi="Times New Roman" w:cs="Times New Roman"/>
                <w:b/>
                <w:bCs/>
                <w:noProof/>
                <w:kern w:val="0"/>
              </w:rPr>
              <mc:AlternateContent>
                <mc:Choice Requires="wpi">
                  <w:drawing>
                    <wp:anchor distT="0" distB="0" distL="114300" distR="114300" simplePos="0" relativeHeight="251669504" behindDoc="0" locked="0" layoutInCell="1" allowOverlap="1" wp14:anchorId="3C88435E" wp14:editId="528D3C59">
                      <wp:simplePos x="0" y="0"/>
                      <wp:positionH relativeFrom="column">
                        <wp:posOffset>492858</wp:posOffset>
                      </wp:positionH>
                      <wp:positionV relativeFrom="paragraph">
                        <wp:posOffset>318822</wp:posOffset>
                      </wp:positionV>
                      <wp:extent cx="17280" cy="118800"/>
                      <wp:effectExtent l="57150" t="57150" r="40005" b="52705"/>
                      <wp:wrapNone/>
                      <wp:docPr id="17" name="Ink 17"/>
                      <wp:cNvGraphicFramePr/>
                      <a:graphic xmlns:a="http://schemas.openxmlformats.org/drawingml/2006/main">
                        <a:graphicData uri="http://schemas.microsoft.com/office/word/2010/wordprocessingInk">
                          <w14:contentPart bwMode="auto" r:id="rId106">
                            <w14:nvContentPartPr>
                              <w14:cNvContentPartPr/>
                            </w14:nvContentPartPr>
                            <w14:xfrm>
                              <a:off x="0" y="0"/>
                              <a:ext cx="17280" cy="118800"/>
                            </w14:xfrm>
                          </w14:contentPart>
                        </a:graphicData>
                      </a:graphic>
                    </wp:anchor>
                  </w:drawing>
                </mc:Choice>
                <mc:Fallback>
                  <w:pict>
                    <v:shape w14:anchorId="299BAF64" id="Ink 17" o:spid="_x0000_s1026" type="#_x0000_t75" style="position:absolute;margin-left:38.1pt;margin-top:24.4pt;width:2.75pt;height:10.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">
                      <v:imagedata r:id="rId107" o:title=""/>
                    </v:shape>
                  </w:pict>
                </mc:Fallback>
              </mc:AlternateContent>
            </w:r>
            <w:r w:rsidRPr="00982CB5">
              <w:rPr>
                <w:rFonts w:ascii="Times New Roman" w:eastAsia="Times New Roman" w:hAnsi="Times New Roman" w:cs="Times New Roman"/>
                <w:b/>
                <w:bCs/>
                <w:noProof/>
                <w:kern w:val="0"/>
              </w:rPr>
              <mc:AlternateContent>
                <mc:Choice Requires="wpi">
                  <w:drawing>
                    <wp:anchor distT="0" distB="0" distL="114300" distR="114300" simplePos="0" relativeHeight="251668480" behindDoc="0" locked="0" layoutInCell="1" allowOverlap="1" wp14:anchorId="0F50FBF3" wp14:editId="30DE560C">
                      <wp:simplePos x="0" y="0"/>
                      <wp:positionH relativeFrom="column">
                        <wp:posOffset>342378</wp:posOffset>
                      </wp:positionH>
                      <wp:positionV relativeFrom="paragraph">
                        <wp:posOffset>244662</wp:posOffset>
                      </wp:positionV>
                      <wp:extent cx="102960" cy="250200"/>
                      <wp:effectExtent l="57150" t="57150" r="49530" b="54610"/>
                      <wp:wrapNone/>
                      <wp:docPr id="16" name="Ink 16"/>
                      <wp:cNvGraphicFramePr/>
                      <a:graphic xmlns:a="http://schemas.openxmlformats.org/drawingml/2006/main">
                        <a:graphicData uri="http://schemas.microsoft.com/office/word/2010/wordprocessingInk">
                          <w14:contentPart bwMode="auto" r:id="rId108">
                            <w14:nvContentPartPr>
                              <w14:cNvContentPartPr/>
                            </w14:nvContentPartPr>
                            <w14:xfrm>
                              <a:off x="0" y="0"/>
                              <a:ext cx="102960" cy="250200"/>
                            </w14:xfrm>
                          </w14:contentPart>
                        </a:graphicData>
                      </a:graphic>
                    </wp:anchor>
                  </w:drawing>
                </mc:Choice>
                <mc:Fallback>
                  <w:pict>
                    <v:shape w14:anchorId="1E3188E3" id="Ink 16" o:spid="_x0000_s1026" type="#_x0000_t75" style="position:absolute;margin-left:26.25pt;margin-top:18.55pt;width:9.5pt;height:21.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">
                      <v:imagedata r:id="rId109" o:title=""/>
                    </v:shape>
                  </w:pict>
                </mc:Fallback>
              </mc:AlternateContent>
            </w:r>
            <w:r w:rsidRPr="00982CB5">
              <w:rPr>
                <w:rFonts w:ascii="Times New Roman" w:eastAsia="Times New Roman" w:hAnsi="Times New Roman" w:cs="Times New Roman"/>
                <w:b/>
                <w:bCs/>
                <w:noProof/>
                <w:kern w:val="0"/>
              </w:rPr>
              <mc:AlternateContent>
                <mc:Choice Requires="wpi">
                  <w:drawing>
                    <wp:anchor distT="0" distB="0" distL="114300" distR="114300" simplePos="0" relativeHeight="251667456" behindDoc="0" locked="0" layoutInCell="1" allowOverlap="1" wp14:anchorId="5C97C9BF" wp14:editId="462397DA">
                      <wp:simplePos x="0" y="0"/>
                      <wp:positionH relativeFrom="column">
                        <wp:posOffset>220338</wp:posOffset>
                      </wp:positionH>
                      <wp:positionV relativeFrom="paragraph">
                        <wp:posOffset>310182</wp:posOffset>
                      </wp:positionV>
                      <wp:extent cx="86400" cy="118800"/>
                      <wp:effectExtent l="38100" t="57150" r="27940" b="52705"/>
                      <wp:wrapNone/>
                      <wp:docPr id="15" name="Ink 15"/>
                      <wp:cNvGraphicFramePr/>
                      <a:graphic xmlns:a="http://schemas.openxmlformats.org/drawingml/2006/main">
                        <a:graphicData uri="http://schemas.microsoft.com/office/word/2010/wordprocessingInk">
                          <w14:contentPart bwMode="auto" r:id="rId110">
                            <w14:nvContentPartPr>
                              <w14:cNvContentPartPr/>
                            </w14:nvContentPartPr>
                            <w14:xfrm>
                              <a:off x="0" y="0"/>
                              <a:ext cx="86400" cy="118800"/>
                            </w14:xfrm>
                          </w14:contentPart>
                        </a:graphicData>
                      </a:graphic>
                    </wp:anchor>
                  </w:drawing>
                </mc:Choice>
                <mc:Fallback>
                  <w:pict>
                    <v:shape w14:anchorId="27BA369C" id="Ink 15" o:spid="_x0000_s1026" type="#_x0000_t75" style="position:absolute;margin-left:16.65pt;margin-top:23.7pt;width:8.2pt;height:10.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">
                      <v:imagedata r:id="rId111" o:title=""/>
                    </v:shape>
                  </w:pict>
                </mc:Fallback>
              </mc:AlternateContent>
            </w:r>
            <w:r w:rsidRPr="00982CB5">
              <w:rPr>
                <w:rFonts w:ascii="Times New Roman" w:eastAsia="Times New Roman" w:hAnsi="Times New Roman" w:cs="Times New Roman"/>
                <w:b/>
                <w:bCs/>
                <w:noProof/>
                <w:kern w:val="0"/>
              </w:rPr>
              <mc:AlternateContent>
                <mc:Choice Requires="wpi">
                  <w:drawing>
                    <wp:anchor distT="0" distB="0" distL="114300" distR="114300" simplePos="0" relativeHeight="251666432" behindDoc="0" locked="0" layoutInCell="1" allowOverlap="1" wp14:anchorId="5E855C83" wp14:editId="3D3AF105">
                      <wp:simplePos x="0" y="0"/>
                      <wp:positionH relativeFrom="column">
                        <wp:posOffset>159498</wp:posOffset>
                      </wp:positionH>
                      <wp:positionV relativeFrom="paragraph">
                        <wp:posOffset>286062</wp:posOffset>
                      </wp:positionV>
                      <wp:extent cx="22680" cy="153720"/>
                      <wp:effectExtent l="57150" t="57150" r="53975" b="55880"/>
                      <wp:wrapNone/>
                      <wp:docPr id="14" name="Ink 14"/>
                      <wp:cNvGraphicFramePr/>
                      <a:graphic xmlns:a="http://schemas.openxmlformats.org/drawingml/2006/main">
                        <a:graphicData uri="http://schemas.microsoft.com/office/word/2010/wordprocessingInk">
                          <w14:contentPart bwMode="auto" r:id="rId112">
                            <w14:nvContentPartPr>
                              <w14:cNvContentPartPr/>
                            </w14:nvContentPartPr>
                            <w14:xfrm>
                              <a:off x="0" y="0"/>
                              <a:ext cx="22680" cy="153720"/>
                            </w14:xfrm>
                          </w14:contentPart>
                        </a:graphicData>
                      </a:graphic>
                    </wp:anchor>
                  </w:drawing>
                </mc:Choice>
                <mc:Fallback>
                  <w:pict>
                    <v:shape w14:anchorId="3E5FC731" id="Ink 14" o:spid="_x0000_s1026" type="#_x0000_t75" style="position:absolute;margin-left:11.85pt;margin-top:21.8pt;width:3.2pt;height:1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">
                      <v:imagedata r:id="rId113" o:title=""/>
                    </v:shape>
                  </w:pict>
                </mc:Fallback>
              </mc:AlternateContent>
            </w:r>
            <w:r w:rsidRPr="00982CB5">
              <w:rPr>
                <w:rFonts w:ascii="Times New Roman" w:eastAsia="Times New Roman" w:hAnsi="Times New Roman" w:cs="Times New Roman"/>
                <w:b/>
                <w:bCs/>
                <w:noProof/>
                <w:kern w:val="0"/>
              </w:rPr>
              <w:t xml:space="preserve">Date: </w:t>
            </w:r>
          </w:p>
        </w:tc>
      </w:tr>
    </w:tbl>
    <w:p w14:paraId="3FF72BD1" w14:textId="77777777" w:rsidR="00983F0D" w:rsidRPr="00982CB5" w:rsidRDefault="00983F0D" w:rsidP="00983F0D">
      <w:pPr>
        <w:spacing w:after="160" w:line="259" w:lineRule="auto"/>
        <w:ind w:firstLine="0"/>
        <w:contextualSpacing/>
        <w:rPr>
          <w:rFonts w:ascii="Times New Roman" w:eastAsia="Times New Roman" w:hAnsi="Times New Roman" w:cs="Times New Roman"/>
          <w:noProof/>
          <w:kern w:val="0"/>
          <w:sz w:val="22"/>
          <w:szCs w:val="22"/>
          <w:lang w:val="en-SG" w:eastAsia="zh-CN"/>
        </w:rPr>
      </w:pPr>
    </w:p>
    <w:p w14:paraId="0858CF1D" w14:textId="77777777" w:rsidR="00983F0D" w:rsidRPr="00982CB5" w:rsidRDefault="00983F0D" w:rsidP="00983F0D">
      <w:pPr>
        <w:spacing w:after="160" w:line="259" w:lineRule="auto"/>
        <w:ind w:firstLine="0"/>
        <w:rPr>
          <w:rFonts w:ascii="Times New Roman" w:eastAsia="DengXian Light" w:hAnsi="Times New Roman" w:cs="Times New Roman"/>
          <w:b/>
          <w:bCs/>
          <w:noProof/>
          <w:kern w:val="28"/>
          <w:sz w:val="32"/>
          <w:szCs w:val="32"/>
          <w:lang w:val="en-SG" w:eastAsia="zh-CN"/>
        </w:rPr>
      </w:pPr>
    </w:p>
    <w:p w14:paraId="520E4B60" w14:textId="77777777" w:rsidR="00983F0D" w:rsidRPr="00982CB5" w:rsidRDefault="00983F0D" w:rsidP="00983F0D">
      <w:pPr>
        <w:spacing w:after="160" w:line="259" w:lineRule="auto"/>
        <w:ind w:firstLine="0"/>
        <w:rPr>
          <w:rFonts w:ascii="Times New Roman" w:eastAsia="DengXian Light" w:hAnsi="Times New Roman" w:cs="Times New Roman"/>
          <w:b/>
          <w:bCs/>
          <w:noProof/>
          <w:kern w:val="28"/>
          <w:sz w:val="32"/>
          <w:szCs w:val="32"/>
          <w:lang w:val="en-SG" w:eastAsia="zh-CN"/>
        </w:rPr>
      </w:pPr>
      <w:r w:rsidRPr="00982CB5">
        <w:rPr>
          <w:rFonts w:ascii="Times New Roman" w:eastAsia="DengXian" w:hAnsi="Times New Roman" w:cs="Times New Roman"/>
          <w:noProof/>
          <w:kern w:val="0"/>
          <w:sz w:val="22"/>
          <w:szCs w:val="22"/>
          <w:lang w:val="en-SG" w:eastAsia="zh-CN"/>
        </w:rPr>
        <w:br w:type="page"/>
      </w:r>
    </w:p>
    <w:p w14:paraId="096E726D" w14:textId="77777777" w:rsidR="00983F0D" w:rsidRPr="00982CB5" w:rsidRDefault="00983F0D" w:rsidP="00983F0D">
      <w:pPr>
        <w:keepNext/>
        <w:keepLines/>
        <w:spacing w:before="240" w:line="259" w:lineRule="auto"/>
        <w:ind w:firstLine="0"/>
        <w:contextualSpacing/>
        <w:rPr>
          <w:rFonts w:ascii="Times New Roman" w:eastAsia="DengXian Light" w:hAnsi="Times New Roman" w:cs="Times New Roman"/>
          <w:b/>
          <w:bCs/>
          <w:noProof/>
          <w:kern w:val="0"/>
          <w:sz w:val="22"/>
          <w:szCs w:val="22"/>
          <w:lang w:val="en-SG" w:eastAsia="zh-CN"/>
        </w:rPr>
      </w:pPr>
      <w:r w:rsidRPr="00982CB5">
        <w:rPr>
          <w:rFonts w:ascii="Times New Roman" w:eastAsia="DengXian Light" w:hAnsi="Times New Roman" w:cs="Times New Roman"/>
          <w:b/>
          <w:bCs/>
          <w:noProof/>
          <w:kern w:val="0"/>
          <w:sz w:val="22"/>
          <w:szCs w:val="22"/>
          <w:lang w:val="en-SG" w:eastAsia="zh-CN"/>
        </w:rPr>
        <w:lastRenderedPageBreak/>
        <w:t>Interview Notes</w:t>
      </w:r>
    </w:p>
    <w:tbl>
      <w:tblPr>
        <w:tblStyle w:val="TableGrid1"/>
        <w:tblW w:w="0" w:type="auto"/>
        <w:tblLook w:val="04A0" w:firstRow="1" w:lastRow="0" w:firstColumn="1" w:lastColumn="0" w:noHBand="0" w:noVBand="1"/>
      </w:tblPr>
      <w:tblGrid>
        <w:gridCol w:w="3823"/>
        <w:gridCol w:w="5193"/>
      </w:tblGrid>
      <w:tr w:rsidR="00983F0D" w:rsidRPr="00982CB5" w14:paraId="48DAC51B" w14:textId="77777777" w:rsidTr="00421B6F">
        <w:tc>
          <w:tcPr>
            <w:tcW w:w="3823" w:type="dxa"/>
          </w:tcPr>
          <w:p w14:paraId="6D287D30" w14:textId="77777777" w:rsidR="00983F0D" w:rsidRPr="00982CB5" w:rsidRDefault="00983F0D" w:rsidP="00421B6F">
            <w:pPr>
              <w:spacing w:after="160" w:line="259" w:lineRule="auto"/>
              <w:contextualSpacing/>
              <w:rPr>
                <w:rFonts w:ascii="Times New Roman" w:eastAsia="DengXian" w:hAnsi="Times New Roman" w:cs="Times New Roman"/>
                <w:b/>
                <w:bCs/>
                <w:noProof/>
                <w:kern w:val="0"/>
              </w:rPr>
            </w:pPr>
            <w:r w:rsidRPr="00982CB5">
              <w:rPr>
                <w:rFonts w:ascii="Times New Roman" w:eastAsia="DengXian" w:hAnsi="Times New Roman" w:cs="Times New Roman"/>
                <w:b/>
                <w:bCs/>
                <w:noProof/>
                <w:kern w:val="0"/>
              </w:rPr>
              <w:t>Question</w:t>
            </w:r>
          </w:p>
        </w:tc>
        <w:tc>
          <w:tcPr>
            <w:tcW w:w="5193" w:type="dxa"/>
          </w:tcPr>
          <w:p w14:paraId="4557801D" w14:textId="77777777" w:rsidR="00983F0D" w:rsidRPr="00982CB5" w:rsidRDefault="00983F0D" w:rsidP="00421B6F">
            <w:pPr>
              <w:spacing w:after="160" w:line="259" w:lineRule="auto"/>
              <w:contextualSpacing/>
              <w:rPr>
                <w:rFonts w:ascii="Times New Roman" w:eastAsia="DengXian" w:hAnsi="Times New Roman" w:cs="Times New Roman"/>
                <w:b/>
                <w:bCs/>
                <w:noProof/>
                <w:kern w:val="0"/>
              </w:rPr>
            </w:pPr>
            <w:r w:rsidRPr="00982CB5">
              <w:rPr>
                <w:rFonts w:ascii="Times New Roman" w:eastAsia="DengXian" w:hAnsi="Times New Roman" w:cs="Times New Roman"/>
                <w:b/>
                <w:bCs/>
                <w:noProof/>
                <w:kern w:val="0"/>
              </w:rPr>
              <w:t>Answer</w:t>
            </w:r>
          </w:p>
        </w:tc>
      </w:tr>
      <w:tr w:rsidR="00983F0D" w:rsidRPr="00982CB5" w14:paraId="5B740A2A" w14:textId="77777777" w:rsidTr="00421B6F">
        <w:tc>
          <w:tcPr>
            <w:tcW w:w="3823" w:type="dxa"/>
          </w:tcPr>
          <w:p w14:paraId="0BC87E38" w14:textId="77777777" w:rsidR="00983F0D" w:rsidRPr="00982CB5" w:rsidRDefault="00983F0D" w:rsidP="00421B6F">
            <w:pPr>
              <w:spacing w:after="160" w:line="259"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Interviewee Details:</w:t>
            </w:r>
          </w:p>
        </w:tc>
        <w:tc>
          <w:tcPr>
            <w:tcW w:w="5193" w:type="dxa"/>
          </w:tcPr>
          <w:p w14:paraId="259EE2EB" w14:textId="77777777" w:rsidR="00983F0D" w:rsidRPr="00982CB5" w:rsidRDefault="00983F0D" w:rsidP="00421B6F">
            <w:pPr>
              <w:spacing w:after="160" w:line="259"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Male Chinese, 63, Civil Engineer in a Management position. Masters degree holder.</w:t>
            </w:r>
          </w:p>
        </w:tc>
      </w:tr>
      <w:tr w:rsidR="00983F0D" w:rsidRPr="00982CB5" w14:paraId="3BEEEE7E" w14:textId="77777777" w:rsidTr="00421B6F">
        <w:tc>
          <w:tcPr>
            <w:tcW w:w="9016" w:type="dxa"/>
            <w:gridSpan w:val="2"/>
          </w:tcPr>
          <w:p w14:paraId="0DB6E153" w14:textId="77777777" w:rsidR="00983F0D" w:rsidRPr="00982CB5" w:rsidRDefault="00983F0D" w:rsidP="00421B6F">
            <w:pPr>
              <w:spacing w:after="160" w:line="259" w:lineRule="auto"/>
              <w:contextualSpacing/>
              <w:rPr>
                <w:rFonts w:ascii="Times New Roman" w:eastAsia="DengXian" w:hAnsi="Times New Roman" w:cs="Times New Roman"/>
                <w:b/>
                <w:bCs/>
                <w:i/>
                <w:iCs/>
                <w:noProof/>
                <w:kern w:val="0"/>
              </w:rPr>
            </w:pPr>
            <w:r w:rsidRPr="00982CB5">
              <w:rPr>
                <w:rFonts w:ascii="Times New Roman" w:eastAsia="DengXian" w:hAnsi="Times New Roman" w:cs="Times New Roman"/>
                <w:b/>
                <w:bCs/>
                <w:i/>
                <w:iCs/>
                <w:noProof/>
                <w:kern w:val="0"/>
              </w:rPr>
              <w:t>Background Information</w:t>
            </w:r>
          </w:p>
        </w:tc>
      </w:tr>
      <w:tr w:rsidR="00983F0D" w:rsidRPr="00982CB5" w14:paraId="342E5C42" w14:textId="77777777" w:rsidTr="00421B6F">
        <w:tc>
          <w:tcPr>
            <w:tcW w:w="3823" w:type="dxa"/>
          </w:tcPr>
          <w:p w14:paraId="58401A3C" w14:textId="77777777" w:rsidR="00983F0D" w:rsidRPr="00982CB5" w:rsidRDefault="00983F0D" w:rsidP="00421B6F">
            <w:pPr>
              <w:spacing w:after="160" w:line="259"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What language(s) are you proficient in?</w:t>
            </w:r>
          </w:p>
        </w:tc>
        <w:tc>
          <w:tcPr>
            <w:tcW w:w="5193" w:type="dxa"/>
          </w:tcPr>
          <w:p w14:paraId="2E3B4E0F" w14:textId="77777777" w:rsidR="00983F0D" w:rsidRPr="00982CB5" w:rsidRDefault="00983F0D" w:rsidP="00421B6F">
            <w:pPr>
              <w:spacing w:after="160" w:line="259"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English, Mandarin, Cantonese, Hokkien, Teochew, Malay</w:t>
            </w:r>
          </w:p>
        </w:tc>
      </w:tr>
      <w:tr w:rsidR="00983F0D" w:rsidRPr="00982CB5" w14:paraId="0E4DA49F" w14:textId="77777777" w:rsidTr="00421B6F">
        <w:tc>
          <w:tcPr>
            <w:tcW w:w="3823" w:type="dxa"/>
          </w:tcPr>
          <w:p w14:paraId="71961C67" w14:textId="77777777" w:rsidR="00983F0D" w:rsidRPr="00982CB5" w:rsidRDefault="00983F0D" w:rsidP="00421B6F">
            <w:pPr>
              <w:spacing w:after="160" w:line="259"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What language do you normally speak at home?</w:t>
            </w:r>
          </w:p>
        </w:tc>
        <w:tc>
          <w:tcPr>
            <w:tcW w:w="5193" w:type="dxa"/>
          </w:tcPr>
          <w:p w14:paraId="26CC7FC0" w14:textId="77777777" w:rsidR="00983F0D" w:rsidRPr="00982CB5" w:rsidRDefault="00983F0D" w:rsidP="00421B6F">
            <w:pPr>
              <w:spacing w:after="160" w:line="259"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English, Cantonese</w:t>
            </w:r>
          </w:p>
        </w:tc>
      </w:tr>
      <w:tr w:rsidR="00983F0D" w:rsidRPr="00982CB5" w14:paraId="2CEFAF72" w14:textId="77777777" w:rsidTr="00421B6F">
        <w:tc>
          <w:tcPr>
            <w:tcW w:w="3823" w:type="dxa"/>
          </w:tcPr>
          <w:p w14:paraId="53B12042" w14:textId="77777777" w:rsidR="00983F0D" w:rsidRPr="00982CB5" w:rsidRDefault="00983F0D" w:rsidP="00421B6F">
            <w:pPr>
              <w:spacing w:after="160" w:line="259"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What mobile phone do you use?</w:t>
            </w:r>
          </w:p>
        </w:tc>
        <w:tc>
          <w:tcPr>
            <w:tcW w:w="5193" w:type="dxa"/>
          </w:tcPr>
          <w:p w14:paraId="4D2F5C2B" w14:textId="77777777" w:rsidR="00983F0D" w:rsidRPr="00982CB5" w:rsidRDefault="00983F0D" w:rsidP="00421B6F">
            <w:pPr>
              <w:spacing w:after="160" w:line="259"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Huawei P40</w:t>
            </w:r>
          </w:p>
        </w:tc>
      </w:tr>
      <w:tr w:rsidR="00983F0D" w:rsidRPr="00982CB5" w14:paraId="5B8C7B36" w14:textId="77777777" w:rsidTr="00421B6F">
        <w:tc>
          <w:tcPr>
            <w:tcW w:w="3823" w:type="dxa"/>
          </w:tcPr>
          <w:p w14:paraId="022A6962" w14:textId="77777777" w:rsidR="00983F0D" w:rsidRPr="00982CB5" w:rsidRDefault="00983F0D" w:rsidP="00421B6F">
            <w:pPr>
              <w:spacing w:after="160" w:line="259"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How often do you use your mobile phone daily?</w:t>
            </w:r>
          </w:p>
        </w:tc>
        <w:tc>
          <w:tcPr>
            <w:tcW w:w="5193" w:type="dxa"/>
          </w:tcPr>
          <w:p w14:paraId="30197439" w14:textId="77777777" w:rsidR="00983F0D" w:rsidRPr="00982CB5" w:rsidRDefault="00983F0D" w:rsidP="00421B6F">
            <w:pPr>
              <w:spacing w:after="160" w:line="259"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Very very often</w:t>
            </w:r>
          </w:p>
        </w:tc>
      </w:tr>
      <w:tr w:rsidR="00983F0D" w:rsidRPr="00982CB5" w14:paraId="795E7EAC" w14:textId="77777777" w:rsidTr="00421B6F">
        <w:tc>
          <w:tcPr>
            <w:tcW w:w="3823" w:type="dxa"/>
          </w:tcPr>
          <w:p w14:paraId="375FA28E" w14:textId="77777777" w:rsidR="00983F0D" w:rsidRPr="00982CB5" w:rsidRDefault="00983F0D" w:rsidP="00421B6F">
            <w:pPr>
              <w:spacing w:after="160" w:line="259"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What do you normally use your mobile phone for?</w:t>
            </w:r>
          </w:p>
        </w:tc>
        <w:tc>
          <w:tcPr>
            <w:tcW w:w="5193" w:type="dxa"/>
          </w:tcPr>
          <w:p w14:paraId="6AEBF68D" w14:textId="77777777" w:rsidR="00983F0D" w:rsidRPr="00982CB5" w:rsidRDefault="00983F0D" w:rsidP="00421B6F">
            <w:pPr>
              <w:spacing w:after="160" w:line="259"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Chatting via Whatsapp/Wechat/Telegram</w:t>
            </w:r>
          </w:p>
        </w:tc>
      </w:tr>
      <w:tr w:rsidR="00983F0D" w:rsidRPr="00982CB5" w14:paraId="49AFCF7F" w14:textId="77777777" w:rsidTr="00421B6F">
        <w:tc>
          <w:tcPr>
            <w:tcW w:w="9016" w:type="dxa"/>
            <w:gridSpan w:val="2"/>
          </w:tcPr>
          <w:p w14:paraId="392E8BA3" w14:textId="77777777" w:rsidR="00983F0D" w:rsidRPr="00982CB5" w:rsidRDefault="00983F0D" w:rsidP="00421B6F">
            <w:pPr>
              <w:spacing w:after="160" w:line="259" w:lineRule="auto"/>
              <w:contextualSpacing/>
              <w:rPr>
                <w:rFonts w:ascii="Times New Roman" w:eastAsia="DengXian" w:hAnsi="Times New Roman" w:cs="Times New Roman"/>
                <w:b/>
                <w:bCs/>
                <w:i/>
                <w:iCs/>
                <w:noProof/>
                <w:kern w:val="0"/>
              </w:rPr>
            </w:pPr>
            <w:r w:rsidRPr="00982CB5">
              <w:rPr>
                <w:rFonts w:ascii="Times New Roman" w:eastAsia="DengXian" w:hAnsi="Times New Roman" w:cs="Times New Roman"/>
                <w:b/>
                <w:bCs/>
                <w:i/>
                <w:iCs/>
                <w:noProof/>
                <w:kern w:val="0"/>
              </w:rPr>
              <w:t>Regarding Spam Messages</w:t>
            </w:r>
          </w:p>
        </w:tc>
      </w:tr>
      <w:tr w:rsidR="00983F0D" w:rsidRPr="00982CB5" w14:paraId="1E708380" w14:textId="77777777" w:rsidTr="00421B6F">
        <w:tc>
          <w:tcPr>
            <w:tcW w:w="3823" w:type="dxa"/>
          </w:tcPr>
          <w:p w14:paraId="78B80876" w14:textId="77777777" w:rsidR="00983F0D" w:rsidRPr="00982CB5" w:rsidRDefault="00983F0D" w:rsidP="00421B6F">
            <w:pPr>
              <w:spacing w:after="160" w:line="259"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Have you received spam messages before?</w:t>
            </w:r>
          </w:p>
        </w:tc>
        <w:tc>
          <w:tcPr>
            <w:tcW w:w="5193" w:type="dxa"/>
          </w:tcPr>
          <w:p w14:paraId="47298217" w14:textId="77777777" w:rsidR="00983F0D" w:rsidRPr="00982CB5" w:rsidRDefault="00983F0D" w:rsidP="00421B6F">
            <w:pPr>
              <w:spacing w:after="160" w:line="259"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Yes</w:t>
            </w:r>
          </w:p>
        </w:tc>
      </w:tr>
      <w:tr w:rsidR="00983F0D" w:rsidRPr="00982CB5" w14:paraId="53B1A347" w14:textId="77777777" w:rsidTr="00421B6F">
        <w:tc>
          <w:tcPr>
            <w:tcW w:w="3823" w:type="dxa"/>
          </w:tcPr>
          <w:p w14:paraId="5D71827D" w14:textId="77777777" w:rsidR="00983F0D" w:rsidRPr="00982CB5" w:rsidRDefault="00983F0D" w:rsidP="00421B6F">
            <w:pPr>
              <w:spacing w:after="160" w:line="259"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How often do you receive spam messages?</w:t>
            </w:r>
          </w:p>
        </w:tc>
        <w:tc>
          <w:tcPr>
            <w:tcW w:w="5193" w:type="dxa"/>
          </w:tcPr>
          <w:p w14:paraId="66A7F011" w14:textId="77777777" w:rsidR="00983F0D" w:rsidRPr="00982CB5" w:rsidRDefault="00983F0D" w:rsidP="00421B6F">
            <w:pPr>
              <w:spacing w:after="160" w:line="259"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Daily</w:t>
            </w:r>
          </w:p>
        </w:tc>
      </w:tr>
      <w:tr w:rsidR="00983F0D" w:rsidRPr="00982CB5" w14:paraId="52E7BD91" w14:textId="77777777" w:rsidTr="00421B6F">
        <w:tc>
          <w:tcPr>
            <w:tcW w:w="3823" w:type="dxa"/>
          </w:tcPr>
          <w:p w14:paraId="60D1B23C" w14:textId="77777777" w:rsidR="00983F0D" w:rsidRPr="00982CB5" w:rsidRDefault="00983F0D" w:rsidP="00421B6F">
            <w:pPr>
              <w:spacing w:after="160" w:line="259"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What do you normally do when you receive such messages?</w:t>
            </w:r>
          </w:p>
        </w:tc>
        <w:tc>
          <w:tcPr>
            <w:tcW w:w="5193" w:type="dxa"/>
          </w:tcPr>
          <w:p w14:paraId="67AF80A9" w14:textId="77777777" w:rsidR="00983F0D" w:rsidRPr="00982CB5" w:rsidRDefault="00983F0D" w:rsidP="00421B6F">
            <w:pPr>
              <w:spacing w:after="160" w:line="259"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Delete</w:t>
            </w:r>
          </w:p>
        </w:tc>
      </w:tr>
      <w:tr w:rsidR="00983F0D" w:rsidRPr="00982CB5" w14:paraId="5B7AC9F9" w14:textId="77777777" w:rsidTr="00421B6F">
        <w:tc>
          <w:tcPr>
            <w:tcW w:w="3823" w:type="dxa"/>
          </w:tcPr>
          <w:p w14:paraId="1F604C47" w14:textId="77777777" w:rsidR="00983F0D" w:rsidRPr="00982CB5" w:rsidRDefault="00983F0D" w:rsidP="00421B6F">
            <w:pPr>
              <w:spacing w:after="160" w:line="259"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Have you ever been unsure of whether something is spam or not?</w:t>
            </w:r>
          </w:p>
        </w:tc>
        <w:tc>
          <w:tcPr>
            <w:tcW w:w="5193" w:type="dxa"/>
          </w:tcPr>
          <w:p w14:paraId="4C5B0926" w14:textId="77777777" w:rsidR="00983F0D" w:rsidRPr="00982CB5" w:rsidRDefault="00983F0D" w:rsidP="00421B6F">
            <w:pPr>
              <w:spacing w:after="160" w:line="259"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Never</w:t>
            </w:r>
          </w:p>
        </w:tc>
      </w:tr>
      <w:tr w:rsidR="00983F0D" w:rsidRPr="00982CB5" w14:paraId="210B54C7" w14:textId="77777777" w:rsidTr="00421B6F">
        <w:tc>
          <w:tcPr>
            <w:tcW w:w="3823" w:type="dxa"/>
          </w:tcPr>
          <w:p w14:paraId="10A34720" w14:textId="77777777" w:rsidR="00983F0D" w:rsidRPr="00982CB5" w:rsidRDefault="00983F0D" w:rsidP="00421B6F">
            <w:pPr>
              <w:spacing w:after="160" w:line="259"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How do you normally check whether something is spam or not?</w:t>
            </w:r>
          </w:p>
        </w:tc>
        <w:tc>
          <w:tcPr>
            <w:tcW w:w="5193" w:type="dxa"/>
          </w:tcPr>
          <w:p w14:paraId="62EC5F27" w14:textId="77777777" w:rsidR="00983F0D" w:rsidRPr="00982CB5" w:rsidRDefault="00983F0D" w:rsidP="00421B6F">
            <w:pPr>
              <w:spacing w:after="160" w:line="259"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Normally deal with familiar phone numbers; just by a glance of the phone number country code (+65 is likely scam)</w:t>
            </w:r>
          </w:p>
        </w:tc>
      </w:tr>
      <w:tr w:rsidR="00983F0D" w:rsidRPr="00982CB5" w14:paraId="7BD9AA9C" w14:textId="77777777" w:rsidTr="00421B6F">
        <w:tc>
          <w:tcPr>
            <w:tcW w:w="3823" w:type="dxa"/>
          </w:tcPr>
          <w:p w14:paraId="4AC02890" w14:textId="77777777" w:rsidR="00983F0D" w:rsidRPr="00982CB5" w:rsidRDefault="00983F0D" w:rsidP="00421B6F">
            <w:pPr>
              <w:spacing w:after="160" w:line="259"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Have you done anything to prevent receiving this spam?</w:t>
            </w:r>
          </w:p>
        </w:tc>
        <w:tc>
          <w:tcPr>
            <w:tcW w:w="5193" w:type="dxa"/>
          </w:tcPr>
          <w:p w14:paraId="48E10716" w14:textId="77777777" w:rsidR="00983F0D" w:rsidRPr="00982CB5" w:rsidRDefault="00983F0D" w:rsidP="00421B6F">
            <w:pPr>
              <w:spacing w:after="160" w:line="259"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Block the numbers using the relevant apps (Whatsapp/SMS/etc.) but they always change their number</w:t>
            </w:r>
          </w:p>
        </w:tc>
      </w:tr>
      <w:tr w:rsidR="00983F0D" w:rsidRPr="00982CB5" w14:paraId="22645044" w14:textId="77777777" w:rsidTr="00421B6F">
        <w:tc>
          <w:tcPr>
            <w:tcW w:w="9016" w:type="dxa"/>
            <w:gridSpan w:val="2"/>
          </w:tcPr>
          <w:p w14:paraId="687317C8" w14:textId="77777777" w:rsidR="00983F0D" w:rsidRPr="00982CB5" w:rsidRDefault="00983F0D" w:rsidP="00421B6F">
            <w:pPr>
              <w:spacing w:after="160" w:line="259" w:lineRule="auto"/>
              <w:contextualSpacing/>
              <w:rPr>
                <w:rFonts w:ascii="Times New Roman" w:eastAsia="DengXian" w:hAnsi="Times New Roman" w:cs="Times New Roman"/>
                <w:noProof/>
                <w:kern w:val="0"/>
              </w:rPr>
            </w:pPr>
            <w:r w:rsidRPr="00982CB5">
              <w:rPr>
                <w:rFonts w:ascii="Times New Roman" w:eastAsia="DengXian" w:hAnsi="Times New Roman" w:cs="Times New Roman"/>
                <w:b/>
                <w:bCs/>
                <w:i/>
                <w:iCs/>
                <w:noProof/>
                <w:kern w:val="0"/>
              </w:rPr>
              <w:t>Regarding Current Efforts</w:t>
            </w:r>
          </w:p>
        </w:tc>
      </w:tr>
      <w:tr w:rsidR="00983F0D" w:rsidRPr="00982CB5" w14:paraId="33ABB53D" w14:textId="77777777" w:rsidTr="00421B6F">
        <w:tc>
          <w:tcPr>
            <w:tcW w:w="3823" w:type="dxa"/>
          </w:tcPr>
          <w:p w14:paraId="7D67F6CC" w14:textId="77777777" w:rsidR="00983F0D" w:rsidRPr="00982CB5" w:rsidRDefault="00983F0D" w:rsidP="00421B6F">
            <w:pPr>
              <w:spacing w:after="160" w:line="259"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Do you know of any current efforts to prevent people from falling for scams?</w:t>
            </w:r>
          </w:p>
        </w:tc>
        <w:tc>
          <w:tcPr>
            <w:tcW w:w="5193" w:type="dxa"/>
          </w:tcPr>
          <w:p w14:paraId="1873F5DC" w14:textId="77777777" w:rsidR="00983F0D" w:rsidRPr="00982CB5" w:rsidRDefault="00983F0D" w:rsidP="00421B6F">
            <w:pPr>
              <w:spacing w:after="160" w:line="259"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Government – some sort of anti-scam software coming up, just announced</w:t>
            </w:r>
          </w:p>
        </w:tc>
      </w:tr>
      <w:tr w:rsidR="00983F0D" w:rsidRPr="00982CB5" w14:paraId="5C764184" w14:textId="77777777" w:rsidTr="00421B6F">
        <w:tc>
          <w:tcPr>
            <w:tcW w:w="3823" w:type="dxa"/>
          </w:tcPr>
          <w:p w14:paraId="5D54C777" w14:textId="77777777" w:rsidR="00983F0D" w:rsidRPr="00982CB5" w:rsidRDefault="00983F0D" w:rsidP="00421B6F">
            <w:pPr>
              <w:spacing w:after="160" w:line="259"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Do you feel that current efforts are sufficient?</w:t>
            </w:r>
          </w:p>
        </w:tc>
        <w:tc>
          <w:tcPr>
            <w:tcW w:w="5193" w:type="dxa"/>
          </w:tcPr>
          <w:p w14:paraId="18750610" w14:textId="77777777" w:rsidR="00983F0D" w:rsidRPr="00982CB5" w:rsidRDefault="00983F0D" w:rsidP="00421B6F">
            <w:pPr>
              <w:spacing w:after="160" w:line="259"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It will never be enough, we must ourselves be educated and aware. The problem lies with people who are unaware, uneducated with technology.</w:t>
            </w:r>
          </w:p>
        </w:tc>
      </w:tr>
      <w:tr w:rsidR="00983F0D" w:rsidRPr="00982CB5" w14:paraId="4838506F" w14:textId="77777777" w:rsidTr="00421B6F">
        <w:tc>
          <w:tcPr>
            <w:tcW w:w="3823" w:type="dxa"/>
          </w:tcPr>
          <w:p w14:paraId="3FBC5D83" w14:textId="77777777" w:rsidR="00983F0D" w:rsidRPr="00982CB5" w:rsidRDefault="00983F0D" w:rsidP="00421B6F">
            <w:pPr>
              <w:spacing w:after="160" w:line="259"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Is there anything else you would like to add?</w:t>
            </w:r>
          </w:p>
        </w:tc>
        <w:tc>
          <w:tcPr>
            <w:tcW w:w="5193" w:type="dxa"/>
          </w:tcPr>
          <w:p w14:paraId="385C4E65" w14:textId="77777777" w:rsidR="00983F0D" w:rsidRPr="00982CB5" w:rsidRDefault="00983F0D" w:rsidP="00421B6F">
            <w:pPr>
              <w:spacing w:after="160" w:line="259"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Education – people’s awareness of scams and how they work – is the most key in preventing people from falling for scams, digital or not. Anti-scam technology will never be enough since scams always change.</w:t>
            </w:r>
          </w:p>
        </w:tc>
      </w:tr>
    </w:tbl>
    <w:p w14:paraId="337280B3" w14:textId="77777777" w:rsidR="00983F0D" w:rsidRDefault="00983F0D" w:rsidP="00983F0D">
      <w:pPr>
        <w:spacing w:line="240" w:lineRule="auto"/>
        <w:ind w:firstLine="0"/>
        <w:rPr>
          <w:noProof/>
          <w:lang w:val="en-SG" w:eastAsia="zh-CN"/>
        </w:rPr>
      </w:pPr>
    </w:p>
    <w:p w14:paraId="4AC02CB7" w14:textId="77777777" w:rsidR="00983F0D" w:rsidRPr="00982CB5" w:rsidRDefault="00983F0D" w:rsidP="00983F0D">
      <w:pPr>
        <w:keepNext/>
        <w:keepLines/>
        <w:spacing w:before="240" w:line="259" w:lineRule="auto"/>
        <w:ind w:firstLine="0"/>
        <w:contextualSpacing/>
        <w:rPr>
          <w:rFonts w:ascii="Times New Roman" w:eastAsia="DengXian Light" w:hAnsi="Times New Roman" w:cs="Times New Roman"/>
          <w:b/>
          <w:bCs/>
          <w:noProof/>
          <w:kern w:val="0"/>
          <w:sz w:val="22"/>
          <w:szCs w:val="22"/>
          <w:lang w:val="en-SG" w:eastAsia="zh-CN"/>
        </w:rPr>
      </w:pPr>
      <w:r w:rsidRPr="00982CB5">
        <w:rPr>
          <w:rFonts w:ascii="Times New Roman" w:eastAsia="DengXian Light" w:hAnsi="Times New Roman" w:cs="Times New Roman"/>
          <w:b/>
          <w:bCs/>
          <w:noProof/>
          <w:kern w:val="0"/>
          <w:sz w:val="22"/>
          <w:szCs w:val="22"/>
          <w:lang w:val="en-SG" w:eastAsia="zh-CN"/>
        </w:rPr>
        <w:t>Interview Transcript</w:t>
      </w:r>
    </w:p>
    <w:tbl>
      <w:tblPr>
        <w:tblStyle w:val="TableGrid1"/>
        <w:tblW w:w="0" w:type="auto"/>
        <w:tblLook w:val="04A0" w:firstRow="1" w:lastRow="0" w:firstColumn="1" w:lastColumn="0" w:noHBand="0" w:noVBand="1"/>
      </w:tblPr>
      <w:tblGrid>
        <w:gridCol w:w="1696"/>
        <w:gridCol w:w="7320"/>
      </w:tblGrid>
      <w:tr w:rsidR="00983F0D" w:rsidRPr="00982CB5" w14:paraId="4B5CEB88" w14:textId="77777777" w:rsidTr="00421B6F">
        <w:trPr>
          <w:trHeight w:val="340"/>
        </w:trPr>
        <w:tc>
          <w:tcPr>
            <w:tcW w:w="1696" w:type="dxa"/>
          </w:tcPr>
          <w:p w14:paraId="49805294" w14:textId="77777777" w:rsidR="00983F0D" w:rsidRPr="00982CB5" w:rsidRDefault="00983F0D" w:rsidP="00421B6F">
            <w:pPr>
              <w:spacing w:after="160" w:line="276" w:lineRule="auto"/>
              <w:contextualSpacing/>
              <w:rPr>
                <w:rFonts w:ascii="Times New Roman" w:eastAsia="DengXian" w:hAnsi="Times New Roman" w:cs="Times New Roman"/>
                <w:b/>
                <w:bCs/>
                <w:noProof/>
                <w:kern w:val="0"/>
              </w:rPr>
            </w:pPr>
            <w:r w:rsidRPr="00982CB5">
              <w:rPr>
                <w:rFonts w:ascii="Times New Roman" w:eastAsia="DengXian" w:hAnsi="Times New Roman" w:cs="Times New Roman"/>
                <w:b/>
                <w:bCs/>
                <w:noProof/>
                <w:kern w:val="0"/>
              </w:rPr>
              <w:t>I:</w:t>
            </w:r>
          </w:p>
        </w:tc>
        <w:tc>
          <w:tcPr>
            <w:tcW w:w="7320" w:type="dxa"/>
          </w:tcPr>
          <w:p w14:paraId="5AECD965" w14:textId="77777777" w:rsidR="00983F0D" w:rsidRPr="00982CB5" w:rsidRDefault="00983F0D" w:rsidP="00421B6F">
            <w:pPr>
              <w:spacing w:after="160" w:line="276" w:lineRule="auto"/>
              <w:contextualSpacing/>
              <w:rPr>
                <w:rFonts w:ascii="Times New Roman" w:eastAsia="DengXian" w:hAnsi="Times New Roman" w:cs="Times New Roman"/>
                <w:b/>
                <w:bCs/>
                <w:noProof/>
                <w:kern w:val="0"/>
              </w:rPr>
            </w:pPr>
            <w:r w:rsidRPr="00982CB5">
              <w:rPr>
                <w:rFonts w:ascii="Times New Roman" w:eastAsia="DengXian" w:hAnsi="Times New Roman" w:cs="Times New Roman"/>
                <w:b/>
                <w:bCs/>
                <w:noProof/>
                <w:kern w:val="0"/>
              </w:rPr>
              <w:t>Ok, so… I’ll begin the interview. What languages are you proficient in?</w:t>
            </w:r>
          </w:p>
        </w:tc>
      </w:tr>
      <w:tr w:rsidR="00983F0D" w:rsidRPr="00982CB5" w14:paraId="5E38499D" w14:textId="77777777" w:rsidTr="00421B6F">
        <w:trPr>
          <w:trHeight w:val="340"/>
        </w:trPr>
        <w:tc>
          <w:tcPr>
            <w:tcW w:w="1696" w:type="dxa"/>
          </w:tcPr>
          <w:p w14:paraId="46C49334"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S:</w:t>
            </w:r>
          </w:p>
        </w:tc>
        <w:tc>
          <w:tcPr>
            <w:tcW w:w="7320" w:type="dxa"/>
          </w:tcPr>
          <w:p w14:paraId="7E5000B6"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English, Chinese, Malay? Chinese including Cantonese, Hokkien, Teochew.</w:t>
            </w:r>
          </w:p>
        </w:tc>
      </w:tr>
      <w:tr w:rsidR="00983F0D" w:rsidRPr="00982CB5" w14:paraId="7130DE03" w14:textId="77777777" w:rsidTr="00421B6F">
        <w:trPr>
          <w:trHeight w:val="340"/>
        </w:trPr>
        <w:tc>
          <w:tcPr>
            <w:tcW w:w="1696" w:type="dxa"/>
          </w:tcPr>
          <w:p w14:paraId="306D03D9"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I:</w:t>
            </w:r>
          </w:p>
        </w:tc>
        <w:tc>
          <w:tcPr>
            <w:tcW w:w="7320" w:type="dxa"/>
          </w:tcPr>
          <w:p w14:paraId="61396051"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So you’re proficient in all of them?</w:t>
            </w:r>
          </w:p>
        </w:tc>
      </w:tr>
      <w:tr w:rsidR="00983F0D" w:rsidRPr="00982CB5" w14:paraId="6905D007" w14:textId="77777777" w:rsidTr="00421B6F">
        <w:trPr>
          <w:trHeight w:val="340"/>
        </w:trPr>
        <w:tc>
          <w:tcPr>
            <w:tcW w:w="1696" w:type="dxa"/>
          </w:tcPr>
          <w:p w14:paraId="7AC20A14"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S:</w:t>
            </w:r>
          </w:p>
        </w:tc>
        <w:tc>
          <w:tcPr>
            <w:tcW w:w="7320" w:type="dxa"/>
          </w:tcPr>
          <w:p w14:paraId="01099E2D"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Dialects, yes.</w:t>
            </w:r>
          </w:p>
        </w:tc>
      </w:tr>
      <w:tr w:rsidR="00983F0D" w:rsidRPr="00982CB5" w14:paraId="658781D8" w14:textId="77777777" w:rsidTr="00421B6F">
        <w:trPr>
          <w:trHeight w:val="340"/>
        </w:trPr>
        <w:tc>
          <w:tcPr>
            <w:tcW w:w="1696" w:type="dxa"/>
          </w:tcPr>
          <w:p w14:paraId="1F0A98C7"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lastRenderedPageBreak/>
              <w:t>I:</w:t>
            </w:r>
          </w:p>
        </w:tc>
        <w:tc>
          <w:tcPr>
            <w:tcW w:w="7320" w:type="dxa"/>
          </w:tcPr>
          <w:p w14:paraId="7493CF60"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Then… Mandarin also?</w:t>
            </w:r>
          </w:p>
        </w:tc>
      </w:tr>
      <w:tr w:rsidR="00983F0D" w:rsidRPr="00982CB5" w14:paraId="55589D22" w14:textId="77777777" w:rsidTr="00421B6F">
        <w:trPr>
          <w:trHeight w:val="340"/>
        </w:trPr>
        <w:tc>
          <w:tcPr>
            <w:tcW w:w="1696" w:type="dxa"/>
          </w:tcPr>
          <w:p w14:paraId="1A8D31EF"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S:</w:t>
            </w:r>
          </w:p>
        </w:tc>
        <w:tc>
          <w:tcPr>
            <w:tcW w:w="7320" w:type="dxa"/>
          </w:tcPr>
          <w:p w14:paraId="35C157F8"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Of course!</w:t>
            </w:r>
          </w:p>
        </w:tc>
      </w:tr>
      <w:tr w:rsidR="00983F0D" w:rsidRPr="00982CB5" w14:paraId="20E88967" w14:textId="77777777" w:rsidTr="00421B6F">
        <w:trPr>
          <w:trHeight w:val="340"/>
        </w:trPr>
        <w:tc>
          <w:tcPr>
            <w:tcW w:w="1696" w:type="dxa"/>
          </w:tcPr>
          <w:p w14:paraId="43910B9A" w14:textId="77777777" w:rsidR="00983F0D" w:rsidRPr="00982CB5" w:rsidRDefault="00983F0D" w:rsidP="00421B6F">
            <w:pPr>
              <w:spacing w:after="160" w:line="276" w:lineRule="auto"/>
              <w:contextualSpacing/>
              <w:rPr>
                <w:rFonts w:ascii="Times New Roman" w:eastAsia="DengXian" w:hAnsi="Times New Roman" w:cs="Times New Roman"/>
                <w:b/>
                <w:bCs/>
                <w:noProof/>
                <w:kern w:val="0"/>
              </w:rPr>
            </w:pPr>
            <w:r w:rsidRPr="00982CB5">
              <w:rPr>
                <w:rFonts w:ascii="Times New Roman" w:eastAsia="DengXian" w:hAnsi="Times New Roman" w:cs="Times New Roman"/>
                <w:b/>
                <w:bCs/>
                <w:noProof/>
                <w:kern w:val="0"/>
              </w:rPr>
              <w:t>I:</w:t>
            </w:r>
          </w:p>
        </w:tc>
        <w:tc>
          <w:tcPr>
            <w:tcW w:w="7320" w:type="dxa"/>
          </w:tcPr>
          <w:p w14:paraId="2E76DC27" w14:textId="77777777" w:rsidR="00983F0D" w:rsidRPr="00982CB5" w:rsidRDefault="00983F0D" w:rsidP="00421B6F">
            <w:pPr>
              <w:spacing w:after="160" w:line="276" w:lineRule="auto"/>
              <w:contextualSpacing/>
              <w:rPr>
                <w:rFonts w:ascii="Times New Roman" w:eastAsia="DengXian" w:hAnsi="Times New Roman" w:cs="Times New Roman"/>
                <w:b/>
                <w:bCs/>
                <w:noProof/>
                <w:kern w:val="0"/>
              </w:rPr>
            </w:pPr>
            <w:r w:rsidRPr="00982CB5">
              <w:rPr>
                <w:rFonts w:ascii="Times New Roman" w:eastAsia="DengXian" w:hAnsi="Times New Roman" w:cs="Times New Roman"/>
                <w:b/>
                <w:bCs/>
                <w:noProof/>
                <w:kern w:val="0"/>
              </w:rPr>
              <w:t>So, what languages do you normally speak at home?</w:t>
            </w:r>
          </w:p>
        </w:tc>
      </w:tr>
      <w:tr w:rsidR="00983F0D" w:rsidRPr="00982CB5" w14:paraId="7ED5B9E0" w14:textId="77777777" w:rsidTr="00421B6F">
        <w:trPr>
          <w:trHeight w:val="340"/>
        </w:trPr>
        <w:tc>
          <w:tcPr>
            <w:tcW w:w="1696" w:type="dxa"/>
          </w:tcPr>
          <w:p w14:paraId="13EC07F7"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S:</w:t>
            </w:r>
          </w:p>
        </w:tc>
        <w:tc>
          <w:tcPr>
            <w:tcW w:w="7320" w:type="dxa"/>
          </w:tcPr>
          <w:p w14:paraId="60FA5683"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English and Cantonese.</w:t>
            </w:r>
          </w:p>
        </w:tc>
      </w:tr>
      <w:tr w:rsidR="00983F0D" w:rsidRPr="00982CB5" w14:paraId="5AABABF7" w14:textId="77777777" w:rsidTr="00421B6F">
        <w:trPr>
          <w:trHeight w:val="340"/>
        </w:trPr>
        <w:tc>
          <w:tcPr>
            <w:tcW w:w="1696" w:type="dxa"/>
          </w:tcPr>
          <w:p w14:paraId="6848C1DB" w14:textId="77777777" w:rsidR="00983F0D" w:rsidRPr="00982CB5" w:rsidRDefault="00983F0D" w:rsidP="00421B6F">
            <w:pPr>
              <w:spacing w:after="160" w:line="276" w:lineRule="auto"/>
              <w:contextualSpacing/>
              <w:rPr>
                <w:rFonts w:ascii="Times New Roman" w:eastAsia="DengXian" w:hAnsi="Times New Roman" w:cs="Times New Roman"/>
                <w:b/>
                <w:bCs/>
                <w:noProof/>
                <w:kern w:val="0"/>
              </w:rPr>
            </w:pPr>
            <w:r w:rsidRPr="00982CB5">
              <w:rPr>
                <w:rFonts w:ascii="Times New Roman" w:eastAsia="DengXian" w:hAnsi="Times New Roman" w:cs="Times New Roman"/>
                <w:b/>
                <w:bCs/>
                <w:noProof/>
                <w:kern w:val="0"/>
              </w:rPr>
              <w:t>I:</w:t>
            </w:r>
          </w:p>
        </w:tc>
        <w:tc>
          <w:tcPr>
            <w:tcW w:w="7320" w:type="dxa"/>
          </w:tcPr>
          <w:p w14:paraId="4A41D596" w14:textId="77777777" w:rsidR="00983F0D" w:rsidRPr="00982CB5" w:rsidRDefault="00983F0D" w:rsidP="00421B6F">
            <w:pPr>
              <w:spacing w:after="160" w:line="276" w:lineRule="auto"/>
              <w:contextualSpacing/>
              <w:rPr>
                <w:rFonts w:ascii="Times New Roman" w:eastAsia="DengXian" w:hAnsi="Times New Roman" w:cs="Times New Roman"/>
                <w:b/>
                <w:bCs/>
                <w:noProof/>
                <w:kern w:val="0"/>
              </w:rPr>
            </w:pPr>
            <w:r w:rsidRPr="00982CB5">
              <w:rPr>
                <w:rFonts w:ascii="Times New Roman" w:eastAsia="DengXian" w:hAnsi="Times New Roman" w:cs="Times New Roman"/>
                <w:b/>
                <w:bCs/>
                <w:noProof/>
                <w:kern w:val="0"/>
              </w:rPr>
              <w:t>What mobile phone do you use?</w:t>
            </w:r>
          </w:p>
        </w:tc>
      </w:tr>
      <w:tr w:rsidR="00983F0D" w:rsidRPr="00982CB5" w14:paraId="15FE04EB" w14:textId="77777777" w:rsidTr="00421B6F">
        <w:trPr>
          <w:trHeight w:val="340"/>
        </w:trPr>
        <w:tc>
          <w:tcPr>
            <w:tcW w:w="1696" w:type="dxa"/>
          </w:tcPr>
          <w:p w14:paraId="06F0FFB8"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S:</w:t>
            </w:r>
          </w:p>
        </w:tc>
        <w:tc>
          <w:tcPr>
            <w:tcW w:w="7320" w:type="dxa"/>
          </w:tcPr>
          <w:p w14:paraId="668EF947"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Huawei P40</w:t>
            </w:r>
          </w:p>
        </w:tc>
      </w:tr>
      <w:tr w:rsidR="00983F0D" w:rsidRPr="00982CB5" w14:paraId="61F3FA3D" w14:textId="77777777" w:rsidTr="00421B6F">
        <w:trPr>
          <w:trHeight w:val="340"/>
        </w:trPr>
        <w:tc>
          <w:tcPr>
            <w:tcW w:w="1696" w:type="dxa"/>
          </w:tcPr>
          <w:p w14:paraId="4D0F62F8"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I:</w:t>
            </w:r>
          </w:p>
        </w:tc>
        <w:tc>
          <w:tcPr>
            <w:tcW w:w="7320" w:type="dxa"/>
          </w:tcPr>
          <w:p w14:paraId="62549564"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Is that one Android?</w:t>
            </w:r>
          </w:p>
        </w:tc>
      </w:tr>
      <w:tr w:rsidR="00983F0D" w:rsidRPr="00982CB5" w14:paraId="1CB47FC2" w14:textId="77777777" w:rsidTr="00421B6F">
        <w:trPr>
          <w:trHeight w:val="340"/>
        </w:trPr>
        <w:tc>
          <w:tcPr>
            <w:tcW w:w="1696" w:type="dxa"/>
          </w:tcPr>
          <w:p w14:paraId="67D3D8FD"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S:</w:t>
            </w:r>
          </w:p>
        </w:tc>
        <w:tc>
          <w:tcPr>
            <w:tcW w:w="7320" w:type="dxa"/>
          </w:tcPr>
          <w:p w14:paraId="45385227"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Yes.</w:t>
            </w:r>
          </w:p>
        </w:tc>
      </w:tr>
      <w:tr w:rsidR="00983F0D" w:rsidRPr="00982CB5" w14:paraId="5922E1C7" w14:textId="77777777" w:rsidTr="00421B6F">
        <w:trPr>
          <w:trHeight w:val="340"/>
        </w:trPr>
        <w:tc>
          <w:tcPr>
            <w:tcW w:w="1696" w:type="dxa"/>
          </w:tcPr>
          <w:p w14:paraId="5395E3EE" w14:textId="77777777" w:rsidR="00983F0D" w:rsidRPr="00982CB5" w:rsidRDefault="00983F0D" w:rsidP="00421B6F">
            <w:pPr>
              <w:spacing w:after="160" w:line="276" w:lineRule="auto"/>
              <w:contextualSpacing/>
              <w:rPr>
                <w:rFonts w:ascii="Times New Roman" w:eastAsia="DengXian" w:hAnsi="Times New Roman" w:cs="Times New Roman"/>
                <w:b/>
                <w:bCs/>
                <w:noProof/>
                <w:kern w:val="0"/>
              </w:rPr>
            </w:pPr>
            <w:r w:rsidRPr="00982CB5">
              <w:rPr>
                <w:rFonts w:ascii="Times New Roman" w:eastAsia="DengXian" w:hAnsi="Times New Roman" w:cs="Times New Roman"/>
                <w:b/>
                <w:bCs/>
                <w:noProof/>
                <w:kern w:val="0"/>
              </w:rPr>
              <w:t>I:</w:t>
            </w:r>
          </w:p>
        </w:tc>
        <w:tc>
          <w:tcPr>
            <w:tcW w:w="7320" w:type="dxa"/>
          </w:tcPr>
          <w:p w14:paraId="385612FA" w14:textId="77777777" w:rsidR="00983F0D" w:rsidRPr="00982CB5" w:rsidRDefault="00983F0D" w:rsidP="00421B6F">
            <w:pPr>
              <w:spacing w:after="160" w:line="276" w:lineRule="auto"/>
              <w:contextualSpacing/>
              <w:rPr>
                <w:rFonts w:ascii="Times New Roman" w:eastAsia="DengXian" w:hAnsi="Times New Roman" w:cs="Times New Roman"/>
                <w:b/>
                <w:bCs/>
                <w:noProof/>
                <w:kern w:val="0"/>
              </w:rPr>
            </w:pPr>
            <w:r w:rsidRPr="00982CB5">
              <w:rPr>
                <w:rFonts w:ascii="Times New Roman" w:eastAsia="DengXian" w:hAnsi="Times New Roman" w:cs="Times New Roman"/>
                <w:b/>
                <w:bCs/>
                <w:noProof/>
                <w:kern w:val="0"/>
              </w:rPr>
              <w:t>And how often do you use your mobile phone?</w:t>
            </w:r>
          </w:p>
        </w:tc>
      </w:tr>
      <w:tr w:rsidR="00983F0D" w:rsidRPr="00982CB5" w14:paraId="2D4C4C2A" w14:textId="77777777" w:rsidTr="00421B6F">
        <w:trPr>
          <w:trHeight w:val="340"/>
        </w:trPr>
        <w:tc>
          <w:tcPr>
            <w:tcW w:w="1696" w:type="dxa"/>
          </w:tcPr>
          <w:p w14:paraId="2A3C6AC8"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S:</w:t>
            </w:r>
          </w:p>
        </w:tc>
        <w:tc>
          <w:tcPr>
            <w:tcW w:w="7320" w:type="dxa"/>
          </w:tcPr>
          <w:p w14:paraId="6AD94C2D"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Very very often</w:t>
            </w:r>
          </w:p>
        </w:tc>
      </w:tr>
      <w:tr w:rsidR="00983F0D" w:rsidRPr="00982CB5" w14:paraId="12AA6B51" w14:textId="77777777" w:rsidTr="00421B6F">
        <w:trPr>
          <w:trHeight w:val="340"/>
        </w:trPr>
        <w:tc>
          <w:tcPr>
            <w:tcW w:w="1696" w:type="dxa"/>
          </w:tcPr>
          <w:p w14:paraId="6312BDCC" w14:textId="77777777" w:rsidR="00983F0D" w:rsidRPr="00982CB5" w:rsidRDefault="00983F0D" w:rsidP="00421B6F">
            <w:pPr>
              <w:spacing w:after="160" w:line="276" w:lineRule="auto"/>
              <w:contextualSpacing/>
              <w:rPr>
                <w:rFonts w:ascii="Times New Roman" w:eastAsia="DengXian" w:hAnsi="Times New Roman" w:cs="Times New Roman"/>
                <w:b/>
                <w:bCs/>
                <w:noProof/>
                <w:kern w:val="0"/>
              </w:rPr>
            </w:pPr>
            <w:r w:rsidRPr="00982CB5">
              <w:rPr>
                <w:rFonts w:ascii="Times New Roman" w:eastAsia="DengXian" w:hAnsi="Times New Roman" w:cs="Times New Roman"/>
                <w:b/>
                <w:bCs/>
                <w:noProof/>
                <w:kern w:val="0"/>
              </w:rPr>
              <w:t>I:</w:t>
            </w:r>
          </w:p>
        </w:tc>
        <w:tc>
          <w:tcPr>
            <w:tcW w:w="7320" w:type="dxa"/>
          </w:tcPr>
          <w:p w14:paraId="61083371" w14:textId="77777777" w:rsidR="00983F0D" w:rsidRPr="00982CB5" w:rsidRDefault="00983F0D" w:rsidP="00421B6F">
            <w:pPr>
              <w:spacing w:after="160" w:line="276" w:lineRule="auto"/>
              <w:contextualSpacing/>
              <w:rPr>
                <w:rFonts w:ascii="Times New Roman" w:eastAsia="DengXian" w:hAnsi="Times New Roman" w:cs="Times New Roman"/>
                <w:b/>
                <w:bCs/>
                <w:noProof/>
                <w:kern w:val="0"/>
              </w:rPr>
            </w:pPr>
            <w:r w:rsidRPr="00982CB5">
              <w:rPr>
                <w:rFonts w:ascii="Times New Roman" w:eastAsia="DengXian" w:hAnsi="Times New Roman" w:cs="Times New Roman"/>
                <w:b/>
                <w:bCs/>
                <w:noProof/>
                <w:kern w:val="0"/>
              </w:rPr>
              <w:t>For what?</w:t>
            </w:r>
          </w:p>
        </w:tc>
      </w:tr>
      <w:tr w:rsidR="00983F0D" w:rsidRPr="00982CB5" w14:paraId="01F19545" w14:textId="77777777" w:rsidTr="00421B6F">
        <w:trPr>
          <w:trHeight w:val="340"/>
        </w:trPr>
        <w:tc>
          <w:tcPr>
            <w:tcW w:w="1696" w:type="dxa"/>
          </w:tcPr>
          <w:p w14:paraId="2EE3C02B"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S:</w:t>
            </w:r>
          </w:p>
        </w:tc>
        <w:tc>
          <w:tcPr>
            <w:tcW w:w="7320" w:type="dxa"/>
          </w:tcPr>
          <w:p w14:paraId="724FFEDF"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Mainly for chat.</w:t>
            </w:r>
          </w:p>
        </w:tc>
      </w:tr>
      <w:tr w:rsidR="00983F0D" w:rsidRPr="00982CB5" w14:paraId="6509B8D3" w14:textId="77777777" w:rsidTr="00421B6F">
        <w:trPr>
          <w:trHeight w:val="340"/>
        </w:trPr>
        <w:tc>
          <w:tcPr>
            <w:tcW w:w="1696" w:type="dxa"/>
          </w:tcPr>
          <w:p w14:paraId="2BF82D0B"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I:</w:t>
            </w:r>
          </w:p>
        </w:tc>
        <w:tc>
          <w:tcPr>
            <w:tcW w:w="7320" w:type="dxa"/>
          </w:tcPr>
          <w:p w14:paraId="6AE4C295"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What do you mean by chatting?</w:t>
            </w:r>
          </w:p>
        </w:tc>
      </w:tr>
      <w:tr w:rsidR="00983F0D" w:rsidRPr="00982CB5" w14:paraId="5211C111" w14:textId="77777777" w:rsidTr="00421B6F">
        <w:trPr>
          <w:trHeight w:val="340"/>
        </w:trPr>
        <w:tc>
          <w:tcPr>
            <w:tcW w:w="1696" w:type="dxa"/>
          </w:tcPr>
          <w:p w14:paraId="410469AB"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S:</w:t>
            </w:r>
          </w:p>
        </w:tc>
        <w:tc>
          <w:tcPr>
            <w:tcW w:w="7320" w:type="dxa"/>
          </w:tcPr>
          <w:p w14:paraId="615697FD"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Chatting means WeChat, WhatsApp, Telegram.</w:t>
            </w:r>
          </w:p>
        </w:tc>
      </w:tr>
      <w:tr w:rsidR="00983F0D" w:rsidRPr="00982CB5" w14:paraId="7352D237" w14:textId="77777777" w:rsidTr="00421B6F">
        <w:trPr>
          <w:trHeight w:val="340"/>
        </w:trPr>
        <w:tc>
          <w:tcPr>
            <w:tcW w:w="1696" w:type="dxa"/>
          </w:tcPr>
          <w:p w14:paraId="0E288232" w14:textId="77777777" w:rsidR="00983F0D" w:rsidRPr="00982CB5" w:rsidRDefault="00983F0D" w:rsidP="00421B6F">
            <w:pPr>
              <w:spacing w:after="160" w:line="276" w:lineRule="auto"/>
              <w:contextualSpacing/>
              <w:rPr>
                <w:rFonts w:ascii="Times New Roman" w:eastAsia="DengXian" w:hAnsi="Times New Roman" w:cs="Times New Roman"/>
                <w:b/>
                <w:bCs/>
                <w:noProof/>
                <w:kern w:val="0"/>
              </w:rPr>
            </w:pPr>
            <w:r w:rsidRPr="00982CB5">
              <w:rPr>
                <w:rFonts w:ascii="Times New Roman" w:eastAsia="DengXian" w:hAnsi="Times New Roman" w:cs="Times New Roman"/>
                <w:b/>
                <w:bCs/>
                <w:noProof/>
                <w:kern w:val="0"/>
              </w:rPr>
              <w:t>I:</w:t>
            </w:r>
          </w:p>
        </w:tc>
        <w:tc>
          <w:tcPr>
            <w:tcW w:w="7320" w:type="dxa"/>
          </w:tcPr>
          <w:p w14:paraId="4317638C" w14:textId="77777777" w:rsidR="00983F0D" w:rsidRPr="00982CB5" w:rsidRDefault="00983F0D" w:rsidP="00421B6F">
            <w:pPr>
              <w:spacing w:after="160" w:line="276" w:lineRule="auto"/>
              <w:contextualSpacing/>
              <w:rPr>
                <w:rFonts w:ascii="Times New Roman" w:eastAsia="DengXian" w:hAnsi="Times New Roman" w:cs="Times New Roman"/>
                <w:b/>
                <w:bCs/>
                <w:noProof/>
                <w:kern w:val="0"/>
              </w:rPr>
            </w:pPr>
            <w:r w:rsidRPr="00982CB5">
              <w:rPr>
                <w:rFonts w:ascii="Times New Roman" w:eastAsia="DengXian" w:hAnsi="Times New Roman" w:cs="Times New Roman"/>
                <w:b/>
                <w:bCs/>
                <w:noProof/>
                <w:kern w:val="0"/>
              </w:rPr>
              <w:t>Have you received spam messages before?</w:t>
            </w:r>
          </w:p>
        </w:tc>
      </w:tr>
      <w:tr w:rsidR="00983F0D" w:rsidRPr="00982CB5" w14:paraId="2D6A2F9C" w14:textId="77777777" w:rsidTr="00421B6F">
        <w:trPr>
          <w:trHeight w:val="340"/>
        </w:trPr>
        <w:tc>
          <w:tcPr>
            <w:tcW w:w="1696" w:type="dxa"/>
          </w:tcPr>
          <w:p w14:paraId="4B577873"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S:</w:t>
            </w:r>
          </w:p>
        </w:tc>
        <w:tc>
          <w:tcPr>
            <w:tcW w:w="7320" w:type="dxa"/>
          </w:tcPr>
          <w:p w14:paraId="75B49FFA"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Yes, daily.</w:t>
            </w:r>
          </w:p>
        </w:tc>
      </w:tr>
      <w:tr w:rsidR="00983F0D" w:rsidRPr="00982CB5" w14:paraId="07178189" w14:textId="77777777" w:rsidTr="00421B6F">
        <w:trPr>
          <w:trHeight w:val="340"/>
        </w:trPr>
        <w:tc>
          <w:tcPr>
            <w:tcW w:w="1696" w:type="dxa"/>
          </w:tcPr>
          <w:p w14:paraId="5DB13BD4" w14:textId="77777777" w:rsidR="00983F0D" w:rsidRPr="00982CB5" w:rsidRDefault="00983F0D" w:rsidP="00421B6F">
            <w:pPr>
              <w:spacing w:after="160" w:line="276" w:lineRule="auto"/>
              <w:contextualSpacing/>
              <w:rPr>
                <w:rFonts w:ascii="Times New Roman" w:eastAsia="DengXian" w:hAnsi="Times New Roman" w:cs="Times New Roman"/>
                <w:b/>
                <w:bCs/>
                <w:noProof/>
                <w:kern w:val="0"/>
              </w:rPr>
            </w:pPr>
            <w:r w:rsidRPr="00982CB5">
              <w:rPr>
                <w:rFonts w:ascii="Times New Roman" w:eastAsia="DengXian" w:hAnsi="Times New Roman" w:cs="Times New Roman"/>
                <w:b/>
                <w:bCs/>
                <w:noProof/>
                <w:kern w:val="0"/>
              </w:rPr>
              <w:t>I:</w:t>
            </w:r>
          </w:p>
        </w:tc>
        <w:tc>
          <w:tcPr>
            <w:tcW w:w="7320" w:type="dxa"/>
          </w:tcPr>
          <w:p w14:paraId="73510AC8" w14:textId="77777777" w:rsidR="00983F0D" w:rsidRPr="00982CB5" w:rsidRDefault="00983F0D" w:rsidP="00421B6F">
            <w:pPr>
              <w:spacing w:after="160" w:line="276" w:lineRule="auto"/>
              <w:contextualSpacing/>
              <w:rPr>
                <w:rFonts w:ascii="Times New Roman" w:eastAsia="DengXian" w:hAnsi="Times New Roman" w:cs="Times New Roman"/>
                <w:b/>
                <w:bCs/>
                <w:noProof/>
                <w:kern w:val="0"/>
              </w:rPr>
            </w:pPr>
            <w:r w:rsidRPr="00982CB5">
              <w:rPr>
                <w:rFonts w:ascii="Times New Roman" w:eastAsia="DengXian" w:hAnsi="Times New Roman" w:cs="Times New Roman"/>
                <w:b/>
                <w:bCs/>
                <w:noProof/>
                <w:kern w:val="0"/>
              </w:rPr>
              <w:t>Oh! What do you normally do when you receive (these messages)?</w:t>
            </w:r>
          </w:p>
        </w:tc>
      </w:tr>
      <w:tr w:rsidR="00983F0D" w:rsidRPr="00982CB5" w14:paraId="7177A740" w14:textId="77777777" w:rsidTr="00421B6F">
        <w:trPr>
          <w:trHeight w:val="340"/>
        </w:trPr>
        <w:tc>
          <w:tcPr>
            <w:tcW w:w="1696" w:type="dxa"/>
          </w:tcPr>
          <w:p w14:paraId="2BD12762"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S:</w:t>
            </w:r>
          </w:p>
        </w:tc>
        <w:tc>
          <w:tcPr>
            <w:tcW w:w="7320" w:type="dxa"/>
          </w:tcPr>
          <w:p w14:paraId="11E0A070"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Just delete.</w:t>
            </w:r>
          </w:p>
        </w:tc>
      </w:tr>
      <w:tr w:rsidR="00983F0D" w:rsidRPr="00982CB5" w14:paraId="1646362D" w14:textId="77777777" w:rsidTr="00421B6F">
        <w:trPr>
          <w:trHeight w:val="340"/>
        </w:trPr>
        <w:tc>
          <w:tcPr>
            <w:tcW w:w="1696" w:type="dxa"/>
          </w:tcPr>
          <w:p w14:paraId="165835CB" w14:textId="77777777" w:rsidR="00983F0D" w:rsidRPr="00982CB5" w:rsidRDefault="00983F0D" w:rsidP="00421B6F">
            <w:pPr>
              <w:spacing w:after="160" w:line="276" w:lineRule="auto"/>
              <w:contextualSpacing/>
              <w:rPr>
                <w:rFonts w:ascii="Times New Roman" w:eastAsia="DengXian" w:hAnsi="Times New Roman" w:cs="Times New Roman"/>
                <w:b/>
                <w:bCs/>
                <w:noProof/>
                <w:kern w:val="0"/>
              </w:rPr>
            </w:pPr>
            <w:r w:rsidRPr="00982CB5">
              <w:rPr>
                <w:rFonts w:ascii="Times New Roman" w:eastAsia="DengXian" w:hAnsi="Times New Roman" w:cs="Times New Roman"/>
                <w:b/>
                <w:bCs/>
                <w:noProof/>
                <w:kern w:val="0"/>
              </w:rPr>
              <w:t>I:</w:t>
            </w:r>
          </w:p>
        </w:tc>
        <w:tc>
          <w:tcPr>
            <w:tcW w:w="7320" w:type="dxa"/>
          </w:tcPr>
          <w:p w14:paraId="511463D1" w14:textId="77777777" w:rsidR="00983F0D" w:rsidRPr="00982CB5" w:rsidRDefault="00983F0D" w:rsidP="00421B6F">
            <w:pPr>
              <w:spacing w:after="160" w:line="276" w:lineRule="auto"/>
              <w:contextualSpacing/>
              <w:rPr>
                <w:rFonts w:ascii="Times New Roman" w:eastAsia="DengXian" w:hAnsi="Times New Roman" w:cs="Times New Roman"/>
                <w:b/>
                <w:bCs/>
                <w:noProof/>
                <w:kern w:val="0"/>
              </w:rPr>
            </w:pPr>
            <w:r w:rsidRPr="00982CB5">
              <w:rPr>
                <w:rFonts w:ascii="Times New Roman" w:eastAsia="DengXian" w:hAnsi="Times New Roman" w:cs="Times New Roman"/>
                <w:b/>
                <w:bCs/>
                <w:noProof/>
                <w:kern w:val="0"/>
              </w:rPr>
              <w:t>Have you ever been unsure whether something is a spam message or not?</w:t>
            </w:r>
          </w:p>
        </w:tc>
      </w:tr>
      <w:tr w:rsidR="00983F0D" w:rsidRPr="00982CB5" w14:paraId="3E762DF2" w14:textId="77777777" w:rsidTr="00421B6F">
        <w:trPr>
          <w:trHeight w:val="340"/>
        </w:trPr>
        <w:tc>
          <w:tcPr>
            <w:tcW w:w="1696" w:type="dxa"/>
          </w:tcPr>
          <w:p w14:paraId="1E990962"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S:</w:t>
            </w:r>
          </w:p>
        </w:tc>
        <w:tc>
          <w:tcPr>
            <w:tcW w:w="7320" w:type="dxa"/>
          </w:tcPr>
          <w:p w14:paraId="7009AE72"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Never.</w:t>
            </w:r>
          </w:p>
        </w:tc>
      </w:tr>
      <w:tr w:rsidR="00983F0D" w:rsidRPr="00982CB5" w14:paraId="09047F49" w14:textId="77777777" w:rsidTr="00421B6F">
        <w:trPr>
          <w:trHeight w:val="340"/>
        </w:trPr>
        <w:tc>
          <w:tcPr>
            <w:tcW w:w="1696" w:type="dxa"/>
          </w:tcPr>
          <w:p w14:paraId="56CD715B" w14:textId="77777777" w:rsidR="00983F0D" w:rsidRPr="00982CB5" w:rsidRDefault="00983F0D" w:rsidP="00421B6F">
            <w:pPr>
              <w:spacing w:after="160" w:line="276" w:lineRule="auto"/>
              <w:contextualSpacing/>
              <w:rPr>
                <w:rFonts w:ascii="Times New Roman" w:eastAsia="DengXian" w:hAnsi="Times New Roman" w:cs="Times New Roman"/>
                <w:b/>
                <w:bCs/>
                <w:noProof/>
                <w:kern w:val="0"/>
              </w:rPr>
            </w:pPr>
            <w:r w:rsidRPr="00982CB5">
              <w:rPr>
                <w:rFonts w:ascii="Times New Roman" w:eastAsia="DengXian" w:hAnsi="Times New Roman" w:cs="Times New Roman"/>
                <w:b/>
                <w:bCs/>
                <w:noProof/>
                <w:kern w:val="0"/>
              </w:rPr>
              <w:t>I:</w:t>
            </w:r>
          </w:p>
        </w:tc>
        <w:tc>
          <w:tcPr>
            <w:tcW w:w="7320" w:type="dxa"/>
          </w:tcPr>
          <w:p w14:paraId="2282A519" w14:textId="77777777" w:rsidR="00983F0D" w:rsidRPr="00982CB5" w:rsidRDefault="00983F0D" w:rsidP="00421B6F">
            <w:pPr>
              <w:spacing w:after="160" w:line="276" w:lineRule="auto"/>
              <w:contextualSpacing/>
              <w:rPr>
                <w:rFonts w:ascii="Times New Roman" w:eastAsia="DengXian" w:hAnsi="Times New Roman" w:cs="Times New Roman"/>
                <w:b/>
                <w:bCs/>
                <w:noProof/>
                <w:kern w:val="0"/>
              </w:rPr>
            </w:pPr>
            <w:r w:rsidRPr="00982CB5">
              <w:rPr>
                <w:rFonts w:ascii="Times New Roman" w:eastAsia="DengXian" w:hAnsi="Times New Roman" w:cs="Times New Roman"/>
                <w:b/>
                <w:bCs/>
                <w:noProof/>
                <w:kern w:val="0"/>
              </w:rPr>
              <w:t>Oh. So how do you normally check whether something is a spam (message) or not?</w:t>
            </w:r>
          </w:p>
        </w:tc>
      </w:tr>
      <w:tr w:rsidR="00983F0D" w:rsidRPr="00982CB5" w14:paraId="7833D06A" w14:textId="77777777" w:rsidTr="00421B6F">
        <w:trPr>
          <w:trHeight w:val="340"/>
        </w:trPr>
        <w:tc>
          <w:tcPr>
            <w:tcW w:w="1696" w:type="dxa"/>
          </w:tcPr>
          <w:p w14:paraId="0C93C6C6"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S:</w:t>
            </w:r>
          </w:p>
        </w:tc>
        <w:tc>
          <w:tcPr>
            <w:tcW w:w="7320" w:type="dxa"/>
          </w:tcPr>
          <w:p w14:paraId="1C3D56B3"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Quite easy, like reading. Just look at it we know, because normally I only deal with phone number(s) that I know; people that I know. (I) never chat with strangers.</w:t>
            </w:r>
          </w:p>
        </w:tc>
      </w:tr>
      <w:tr w:rsidR="00983F0D" w:rsidRPr="00982CB5" w14:paraId="2F708A4E" w14:textId="77777777" w:rsidTr="00421B6F">
        <w:trPr>
          <w:trHeight w:val="340"/>
        </w:trPr>
        <w:tc>
          <w:tcPr>
            <w:tcW w:w="1696" w:type="dxa"/>
          </w:tcPr>
          <w:p w14:paraId="76CF65F8"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I:</w:t>
            </w:r>
          </w:p>
        </w:tc>
        <w:tc>
          <w:tcPr>
            <w:tcW w:w="7320" w:type="dxa"/>
          </w:tcPr>
          <w:p w14:paraId="0D87D7DA"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 xml:space="preserve">When you say just by “reading”, what do you mean by that? </w:t>
            </w:r>
          </w:p>
        </w:tc>
      </w:tr>
      <w:tr w:rsidR="00983F0D" w:rsidRPr="00982CB5" w14:paraId="575F88F9" w14:textId="77777777" w:rsidTr="00421B6F">
        <w:trPr>
          <w:trHeight w:val="340"/>
        </w:trPr>
        <w:tc>
          <w:tcPr>
            <w:tcW w:w="1696" w:type="dxa"/>
          </w:tcPr>
          <w:p w14:paraId="0B76B073"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S:</w:t>
            </w:r>
          </w:p>
        </w:tc>
        <w:tc>
          <w:tcPr>
            <w:tcW w:w="7320" w:type="dxa"/>
          </w:tcPr>
          <w:p w14:paraId="635BE4A5"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By a glance of the phone number. Sometimes you see – in Singapore we have this “65”, if you see “65” it’s from overseas! But it is as if it’s (from) Singapore so these sort of chats we know it is a spam call or spam message.</w:t>
            </w:r>
          </w:p>
        </w:tc>
      </w:tr>
      <w:tr w:rsidR="00983F0D" w:rsidRPr="00982CB5" w14:paraId="33054C55" w14:textId="77777777" w:rsidTr="00421B6F">
        <w:trPr>
          <w:trHeight w:val="340"/>
        </w:trPr>
        <w:tc>
          <w:tcPr>
            <w:tcW w:w="1696" w:type="dxa"/>
          </w:tcPr>
          <w:p w14:paraId="07169C0A" w14:textId="77777777" w:rsidR="00983F0D" w:rsidRPr="00982CB5" w:rsidRDefault="00983F0D" w:rsidP="00421B6F">
            <w:pPr>
              <w:spacing w:after="160" w:line="276" w:lineRule="auto"/>
              <w:contextualSpacing/>
              <w:rPr>
                <w:rFonts w:ascii="Times New Roman" w:eastAsia="DengXian" w:hAnsi="Times New Roman" w:cs="Times New Roman"/>
                <w:b/>
                <w:bCs/>
                <w:noProof/>
                <w:kern w:val="0"/>
              </w:rPr>
            </w:pPr>
            <w:r w:rsidRPr="00982CB5">
              <w:rPr>
                <w:rFonts w:ascii="Times New Roman" w:eastAsia="DengXian" w:hAnsi="Times New Roman" w:cs="Times New Roman"/>
                <w:b/>
                <w:bCs/>
                <w:noProof/>
                <w:kern w:val="0"/>
              </w:rPr>
              <w:t>I:</w:t>
            </w:r>
          </w:p>
        </w:tc>
        <w:tc>
          <w:tcPr>
            <w:tcW w:w="7320" w:type="dxa"/>
          </w:tcPr>
          <w:p w14:paraId="096CEE79" w14:textId="77777777" w:rsidR="00983F0D" w:rsidRPr="00982CB5" w:rsidRDefault="00983F0D" w:rsidP="00421B6F">
            <w:pPr>
              <w:spacing w:after="160" w:line="276" w:lineRule="auto"/>
              <w:contextualSpacing/>
              <w:rPr>
                <w:rFonts w:ascii="Times New Roman" w:eastAsia="DengXian" w:hAnsi="Times New Roman" w:cs="Times New Roman"/>
                <w:b/>
                <w:bCs/>
                <w:noProof/>
                <w:kern w:val="0"/>
              </w:rPr>
            </w:pPr>
            <w:r w:rsidRPr="00982CB5">
              <w:rPr>
                <w:rFonts w:ascii="Times New Roman" w:eastAsia="DengXian" w:hAnsi="Times New Roman" w:cs="Times New Roman"/>
                <w:b/>
                <w:bCs/>
                <w:noProof/>
                <w:kern w:val="0"/>
              </w:rPr>
              <w:t>Have you done anything to prevent receiving this spam?</w:t>
            </w:r>
          </w:p>
        </w:tc>
      </w:tr>
      <w:tr w:rsidR="00983F0D" w:rsidRPr="00982CB5" w14:paraId="00472F48" w14:textId="77777777" w:rsidTr="00421B6F">
        <w:trPr>
          <w:trHeight w:val="340"/>
        </w:trPr>
        <w:tc>
          <w:tcPr>
            <w:tcW w:w="1696" w:type="dxa"/>
          </w:tcPr>
          <w:p w14:paraId="6D4E3171"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S:</w:t>
            </w:r>
          </w:p>
        </w:tc>
        <w:tc>
          <w:tcPr>
            <w:tcW w:w="7320" w:type="dxa"/>
          </w:tcPr>
          <w:p w14:paraId="6BCBB0B6"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I will just so call “block” them. Block the phone number, block the people. It can block. Software can block.</w:t>
            </w:r>
          </w:p>
        </w:tc>
      </w:tr>
      <w:tr w:rsidR="00983F0D" w:rsidRPr="00982CB5" w14:paraId="4FD8606B" w14:textId="77777777" w:rsidTr="00421B6F">
        <w:trPr>
          <w:trHeight w:val="340"/>
        </w:trPr>
        <w:tc>
          <w:tcPr>
            <w:tcW w:w="1696" w:type="dxa"/>
          </w:tcPr>
          <w:p w14:paraId="45ED85B1"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I:</w:t>
            </w:r>
          </w:p>
        </w:tc>
        <w:tc>
          <w:tcPr>
            <w:tcW w:w="7320" w:type="dxa"/>
          </w:tcPr>
          <w:p w14:paraId="442EBB68"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By “software” you mean…</w:t>
            </w:r>
          </w:p>
        </w:tc>
      </w:tr>
      <w:tr w:rsidR="00983F0D" w:rsidRPr="00982CB5" w14:paraId="2F87D193" w14:textId="77777777" w:rsidTr="00421B6F">
        <w:trPr>
          <w:trHeight w:val="340"/>
        </w:trPr>
        <w:tc>
          <w:tcPr>
            <w:tcW w:w="1696" w:type="dxa"/>
          </w:tcPr>
          <w:p w14:paraId="3AF7C855"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S:</w:t>
            </w:r>
          </w:p>
        </w:tc>
        <w:tc>
          <w:tcPr>
            <w:tcW w:w="7320" w:type="dxa"/>
          </w:tcPr>
          <w:p w14:paraId="4ECD2817"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The apps! The apps can block, including SMS can block, including telephone call can block. But these people always change their number.</w:t>
            </w:r>
          </w:p>
        </w:tc>
      </w:tr>
      <w:tr w:rsidR="00983F0D" w:rsidRPr="00982CB5" w14:paraId="2B62797B" w14:textId="77777777" w:rsidTr="00421B6F">
        <w:trPr>
          <w:trHeight w:val="340"/>
        </w:trPr>
        <w:tc>
          <w:tcPr>
            <w:tcW w:w="1696" w:type="dxa"/>
          </w:tcPr>
          <w:p w14:paraId="087FB85E" w14:textId="77777777" w:rsidR="00983F0D" w:rsidRPr="00982CB5" w:rsidRDefault="00983F0D" w:rsidP="00421B6F">
            <w:pPr>
              <w:spacing w:after="160" w:line="276" w:lineRule="auto"/>
              <w:contextualSpacing/>
              <w:rPr>
                <w:rFonts w:ascii="Times New Roman" w:eastAsia="DengXian" w:hAnsi="Times New Roman" w:cs="Times New Roman"/>
                <w:b/>
                <w:bCs/>
                <w:noProof/>
                <w:kern w:val="0"/>
              </w:rPr>
            </w:pPr>
            <w:r w:rsidRPr="00982CB5">
              <w:rPr>
                <w:rFonts w:ascii="Times New Roman" w:eastAsia="DengXian" w:hAnsi="Times New Roman" w:cs="Times New Roman"/>
                <w:b/>
                <w:bCs/>
                <w:noProof/>
                <w:kern w:val="0"/>
              </w:rPr>
              <w:t>I:</w:t>
            </w:r>
          </w:p>
        </w:tc>
        <w:tc>
          <w:tcPr>
            <w:tcW w:w="7320" w:type="dxa"/>
          </w:tcPr>
          <w:p w14:paraId="26D097F6" w14:textId="77777777" w:rsidR="00983F0D" w:rsidRPr="00982CB5" w:rsidRDefault="00983F0D" w:rsidP="00421B6F">
            <w:pPr>
              <w:spacing w:after="160" w:line="276" w:lineRule="auto"/>
              <w:contextualSpacing/>
              <w:rPr>
                <w:rFonts w:ascii="Times New Roman" w:eastAsia="DengXian" w:hAnsi="Times New Roman" w:cs="Times New Roman"/>
                <w:b/>
                <w:bCs/>
                <w:noProof/>
                <w:kern w:val="0"/>
              </w:rPr>
            </w:pPr>
            <w:r w:rsidRPr="00982CB5">
              <w:rPr>
                <w:rFonts w:ascii="Times New Roman" w:eastAsia="DengXian" w:hAnsi="Times New Roman" w:cs="Times New Roman"/>
                <w:b/>
                <w:bCs/>
                <w:noProof/>
                <w:kern w:val="0"/>
              </w:rPr>
              <w:t>That’s true. They always change. Ok, do you know of any current efforts to prevent people from falling for scams?</w:t>
            </w:r>
          </w:p>
        </w:tc>
      </w:tr>
      <w:tr w:rsidR="00983F0D" w:rsidRPr="00982CB5" w14:paraId="6EA31BCB" w14:textId="77777777" w:rsidTr="00421B6F">
        <w:trPr>
          <w:trHeight w:val="340"/>
        </w:trPr>
        <w:tc>
          <w:tcPr>
            <w:tcW w:w="1696" w:type="dxa"/>
          </w:tcPr>
          <w:p w14:paraId="7BDB379A"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S:</w:t>
            </w:r>
          </w:p>
        </w:tc>
        <w:tc>
          <w:tcPr>
            <w:tcW w:w="7320" w:type="dxa"/>
          </w:tcPr>
          <w:p w14:paraId="23F0F992"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 xml:space="preserve">Recently, the Singapore government wants to come up with an anti-spam or anti-spy type of software. And many software companies also have, like my </w:t>
            </w:r>
            <w:r w:rsidRPr="00982CB5">
              <w:rPr>
                <w:rFonts w:ascii="Times New Roman" w:eastAsia="DengXian" w:hAnsi="Times New Roman" w:cs="Times New Roman"/>
                <w:noProof/>
                <w:kern w:val="0"/>
              </w:rPr>
              <w:lastRenderedPageBreak/>
              <w:t>company also have anti-spyware, anti-scam efforts. So we are very well aware of scamming and phishing.</w:t>
            </w:r>
          </w:p>
        </w:tc>
      </w:tr>
      <w:tr w:rsidR="00983F0D" w:rsidRPr="00982CB5" w14:paraId="0B59BC67" w14:textId="77777777" w:rsidTr="00421B6F">
        <w:trPr>
          <w:trHeight w:val="340"/>
        </w:trPr>
        <w:tc>
          <w:tcPr>
            <w:tcW w:w="1696" w:type="dxa"/>
          </w:tcPr>
          <w:p w14:paraId="026E3F13"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lastRenderedPageBreak/>
              <w:t>I:</w:t>
            </w:r>
          </w:p>
        </w:tc>
        <w:tc>
          <w:tcPr>
            <w:tcW w:w="7320" w:type="dxa"/>
          </w:tcPr>
          <w:p w14:paraId="5A7666FC"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(For) the government, do you know what the anti-scam software is?</w:t>
            </w:r>
          </w:p>
        </w:tc>
      </w:tr>
      <w:tr w:rsidR="00983F0D" w:rsidRPr="00982CB5" w14:paraId="2E8806FF" w14:textId="77777777" w:rsidTr="00421B6F">
        <w:trPr>
          <w:trHeight w:val="340"/>
        </w:trPr>
        <w:tc>
          <w:tcPr>
            <w:tcW w:w="1696" w:type="dxa"/>
          </w:tcPr>
          <w:p w14:paraId="0C9D6049"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S:</w:t>
            </w:r>
          </w:p>
        </w:tc>
        <w:tc>
          <w:tcPr>
            <w:tcW w:w="7320" w:type="dxa"/>
          </w:tcPr>
          <w:p w14:paraId="0C839216"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It’s coming up. Just announced. Anti-phishing also.</w:t>
            </w:r>
          </w:p>
        </w:tc>
      </w:tr>
      <w:tr w:rsidR="00983F0D" w:rsidRPr="00982CB5" w14:paraId="074CD442" w14:textId="77777777" w:rsidTr="00421B6F">
        <w:trPr>
          <w:trHeight w:val="340"/>
        </w:trPr>
        <w:tc>
          <w:tcPr>
            <w:tcW w:w="1696" w:type="dxa"/>
          </w:tcPr>
          <w:p w14:paraId="33813689" w14:textId="77777777" w:rsidR="00983F0D" w:rsidRPr="00982CB5" w:rsidRDefault="00983F0D" w:rsidP="00421B6F">
            <w:pPr>
              <w:spacing w:after="160" w:line="276" w:lineRule="auto"/>
              <w:contextualSpacing/>
              <w:rPr>
                <w:rFonts w:ascii="Times New Roman" w:eastAsia="DengXian" w:hAnsi="Times New Roman" w:cs="Times New Roman"/>
                <w:b/>
                <w:bCs/>
                <w:noProof/>
                <w:kern w:val="0"/>
              </w:rPr>
            </w:pPr>
            <w:r w:rsidRPr="00982CB5">
              <w:rPr>
                <w:rFonts w:ascii="Times New Roman" w:eastAsia="DengXian" w:hAnsi="Times New Roman" w:cs="Times New Roman"/>
                <w:b/>
                <w:bCs/>
                <w:noProof/>
                <w:kern w:val="0"/>
              </w:rPr>
              <w:t>I:</w:t>
            </w:r>
          </w:p>
        </w:tc>
        <w:tc>
          <w:tcPr>
            <w:tcW w:w="7320" w:type="dxa"/>
          </w:tcPr>
          <w:p w14:paraId="7F15EDB2" w14:textId="77777777" w:rsidR="00983F0D" w:rsidRPr="00982CB5" w:rsidRDefault="00983F0D" w:rsidP="00421B6F">
            <w:pPr>
              <w:spacing w:after="160" w:line="276" w:lineRule="auto"/>
              <w:contextualSpacing/>
              <w:rPr>
                <w:rFonts w:ascii="Times New Roman" w:eastAsia="DengXian" w:hAnsi="Times New Roman" w:cs="Times New Roman"/>
                <w:b/>
                <w:bCs/>
                <w:noProof/>
                <w:kern w:val="0"/>
              </w:rPr>
            </w:pPr>
            <w:r w:rsidRPr="00982CB5">
              <w:rPr>
                <w:rFonts w:ascii="Times New Roman" w:eastAsia="DengXian" w:hAnsi="Times New Roman" w:cs="Times New Roman"/>
                <w:b/>
                <w:bCs/>
                <w:noProof/>
                <w:kern w:val="0"/>
              </w:rPr>
              <w:t>Do you feel that the current efforts are sufficient at the moment?</w:t>
            </w:r>
          </w:p>
        </w:tc>
      </w:tr>
      <w:tr w:rsidR="00983F0D" w:rsidRPr="00982CB5" w14:paraId="5ABF19C2" w14:textId="77777777" w:rsidTr="00421B6F">
        <w:trPr>
          <w:trHeight w:val="340"/>
        </w:trPr>
        <w:tc>
          <w:tcPr>
            <w:tcW w:w="1696" w:type="dxa"/>
          </w:tcPr>
          <w:p w14:paraId="29778E91"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S:</w:t>
            </w:r>
          </w:p>
        </w:tc>
        <w:tc>
          <w:tcPr>
            <w:tcW w:w="7320" w:type="dxa"/>
          </w:tcPr>
          <w:p w14:paraId="6AA5190E"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Well, being a programmer myself, I would say that it would never be enough. We just have to be vigilant; we just have to be thinking persons. The problem is (that) this sort of people are not many, because most people are not highly educated. Software, Internet, and all these do need a lot of knowledge, to be on guard.</w:t>
            </w:r>
          </w:p>
        </w:tc>
      </w:tr>
      <w:tr w:rsidR="00983F0D" w:rsidRPr="00982CB5" w14:paraId="0F631B91" w14:textId="77777777" w:rsidTr="00421B6F">
        <w:trPr>
          <w:trHeight w:val="340"/>
        </w:trPr>
        <w:tc>
          <w:tcPr>
            <w:tcW w:w="1696" w:type="dxa"/>
          </w:tcPr>
          <w:p w14:paraId="704C01FD" w14:textId="77777777" w:rsidR="00983F0D" w:rsidRPr="00982CB5" w:rsidRDefault="00983F0D" w:rsidP="00421B6F">
            <w:pPr>
              <w:spacing w:after="160" w:line="276" w:lineRule="auto"/>
              <w:contextualSpacing/>
              <w:rPr>
                <w:rFonts w:ascii="Times New Roman" w:eastAsia="DengXian" w:hAnsi="Times New Roman" w:cs="Times New Roman"/>
                <w:b/>
                <w:bCs/>
                <w:noProof/>
                <w:kern w:val="0"/>
              </w:rPr>
            </w:pPr>
            <w:r w:rsidRPr="00982CB5">
              <w:rPr>
                <w:rFonts w:ascii="Times New Roman" w:eastAsia="DengXian" w:hAnsi="Times New Roman" w:cs="Times New Roman"/>
                <w:b/>
                <w:bCs/>
                <w:noProof/>
                <w:kern w:val="0"/>
              </w:rPr>
              <w:t>I:</w:t>
            </w:r>
          </w:p>
        </w:tc>
        <w:tc>
          <w:tcPr>
            <w:tcW w:w="7320" w:type="dxa"/>
          </w:tcPr>
          <w:p w14:paraId="2EF530EF" w14:textId="77777777" w:rsidR="00983F0D" w:rsidRPr="00982CB5" w:rsidRDefault="00983F0D" w:rsidP="00421B6F">
            <w:pPr>
              <w:spacing w:after="160" w:line="276" w:lineRule="auto"/>
              <w:contextualSpacing/>
              <w:rPr>
                <w:rFonts w:ascii="Times New Roman" w:eastAsia="DengXian" w:hAnsi="Times New Roman" w:cs="Times New Roman"/>
                <w:b/>
                <w:bCs/>
                <w:noProof/>
                <w:kern w:val="0"/>
              </w:rPr>
            </w:pPr>
            <w:r w:rsidRPr="00982CB5">
              <w:rPr>
                <w:rFonts w:ascii="Times New Roman" w:eastAsia="DengXian" w:hAnsi="Times New Roman" w:cs="Times New Roman"/>
                <w:b/>
                <w:bCs/>
                <w:noProof/>
                <w:kern w:val="0"/>
              </w:rPr>
              <w:t>Okay. Is there anything else you would like to add?</w:t>
            </w:r>
          </w:p>
        </w:tc>
      </w:tr>
      <w:tr w:rsidR="00983F0D" w:rsidRPr="00982CB5" w14:paraId="29A3535B" w14:textId="77777777" w:rsidTr="00421B6F">
        <w:trPr>
          <w:trHeight w:val="340"/>
        </w:trPr>
        <w:tc>
          <w:tcPr>
            <w:tcW w:w="1696" w:type="dxa"/>
          </w:tcPr>
          <w:p w14:paraId="68253BE0"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S:</w:t>
            </w:r>
          </w:p>
        </w:tc>
        <w:tc>
          <w:tcPr>
            <w:tcW w:w="7320" w:type="dxa"/>
          </w:tcPr>
          <w:p w14:paraId="7776F509"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I think, to be an Internet digital economy in Singapore, we need all the citizens of Singapore to be highly educated. That’s the only way not to fall into any scam or any phishing, because these are all knowledge-based systems. Knowledge is necessary to counter (scams). Unfortunately, not many people are knowledgeable, and secondly, a digital person (is) likely to be science-based so you need to know science and mathematics well. That is the main problem, but I think overall the key part is still knowledge. Singaporean has to be educated to a large extent, as large as possible, so that they will not fall into any digital scams.</w:t>
            </w:r>
          </w:p>
        </w:tc>
      </w:tr>
      <w:tr w:rsidR="00983F0D" w:rsidRPr="00982CB5" w14:paraId="4975C4DA" w14:textId="77777777" w:rsidTr="00421B6F">
        <w:trPr>
          <w:trHeight w:val="340"/>
        </w:trPr>
        <w:tc>
          <w:tcPr>
            <w:tcW w:w="1696" w:type="dxa"/>
          </w:tcPr>
          <w:p w14:paraId="79C191E9"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I:</w:t>
            </w:r>
          </w:p>
        </w:tc>
        <w:tc>
          <w:tcPr>
            <w:tcW w:w="7320" w:type="dxa"/>
          </w:tcPr>
          <w:p w14:paraId="12079F45"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So education is the most important?</w:t>
            </w:r>
          </w:p>
        </w:tc>
      </w:tr>
      <w:tr w:rsidR="00983F0D" w:rsidRPr="00982CB5" w14:paraId="3D0B7FCB" w14:textId="77777777" w:rsidTr="00421B6F">
        <w:trPr>
          <w:trHeight w:val="340"/>
        </w:trPr>
        <w:tc>
          <w:tcPr>
            <w:tcW w:w="1696" w:type="dxa"/>
          </w:tcPr>
          <w:p w14:paraId="460DAE2B"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S:</w:t>
            </w:r>
          </w:p>
        </w:tc>
        <w:tc>
          <w:tcPr>
            <w:tcW w:w="7320" w:type="dxa"/>
          </w:tcPr>
          <w:p w14:paraId="15DF92B2"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Yes, education. Not only government effort – it is a personal education into this area. Because it is just like in the old days, people can be fooled by cheats and many scams as well without even digital age. These are basically people who are not aware of issues and ways that people can fool them. They are – in that sense – not so-called “intelligent” enough. But how to prevent all this? As I say, it’s basically education and making sure that the citizens are well-educated. That’s it. Thank you!</w:t>
            </w:r>
          </w:p>
        </w:tc>
      </w:tr>
      <w:tr w:rsidR="00983F0D" w:rsidRPr="00982CB5" w14:paraId="5724F90D" w14:textId="77777777" w:rsidTr="00421B6F">
        <w:trPr>
          <w:trHeight w:val="340"/>
        </w:trPr>
        <w:tc>
          <w:tcPr>
            <w:tcW w:w="1696" w:type="dxa"/>
          </w:tcPr>
          <w:p w14:paraId="7D32735F"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I:</w:t>
            </w:r>
          </w:p>
        </w:tc>
        <w:tc>
          <w:tcPr>
            <w:tcW w:w="7320" w:type="dxa"/>
          </w:tcPr>
          <w:p w14:paraId="1381018B" w14:textId="77777777" w:rsidR="00983F0D" w:rsidRPr="00982CB5" w:rsidRDefault="00983F0D" w:rsidP="00421B6F">
            <w:pPr>
              <w:spacing w:after="160" w:line="276" w:lineRule="auto"/>
              <w:contextualSpacing/>
              <w:rPr>
                <w:rFonts w:ascii="Times New Roman" w:eastAsia="DengXian" w:hAnsi="Times New Roman" w:cs="Times New Roman"/>
                <w:noProof/>
                <w:kern w:val="0"/>
              </w:rPr>
            </w:pPr>
            <w:r w:rsidRPr="00982CB5">
              <w:rPr>
                <w:rFonts w:ascii="Times New Roman" w:eastAsia="DengXian" w:hAnsi="Times New Roman" w:cs="Times New Roman"/>
                <w:noProof/>
                <w:kern w:val="0"/>
              </w:rPr>
              <w:t>Thank you! That’s all!</w:t>
            </w:r>
          </w:p>
        </w:tc>
      </w:tr>
    </w:tbl>
    <w:p w14:paraId="40735378" w14:textId="77777777" w:rsidR="00983F0D" w:rsidRPr="00982CB5" w:rsidRDefault="00983F0D" w:rsidP="00983F0D">
      <w:pPr>
        <w:spacing w:after="160" w:line="259" w:lineRule="auto"/>
        <w:ind w:firstLine="0"/>
        <w:contextualSpacing/>
        <w:rPr>
          <w:rFonts w:ascii="Times New Roman" w:eastAsia="DengXian" w:hAnsi="Times New Roman" w:cs="Times New Roman"/>
          <w:noProof/>
          <w:kern w:val="0"/>
          <w:sz w:val="22"/>
          <w:szCs w:val="22"/>
          <w:lang w:val="en-SG" w:eastAsia="zh-CN"/>
        </w:rPr>
      </w:pPr>
    </w:p>
    <w:p w14:paraId="23560414" w14:textId="77777777" w:rsidR="00983F0D" w:rsidRDefault="00983F0D" w:rsidP="00983F0D">
      <w:pPr>
        <w:rPr>
          <w:lang w:val="en-SG"/>
        </w:rPr>
      </w:pPr>
      <w:r>
        <w:rPr>
          <w:lang w:val="en-SG"/>
        </w:rPr>
        <w:br w:type="page"/>
      </w:r>
    </w:p>
    <w:p w14:paraId="35E732CE" w14:textId="63248DD5" w:rsidR="00983F0D" w:rsidRDefault="00983F0D" w:rsidP="00983F0D">
      <w:pPr>
        <w:pStyle w:val="Heading1"/>
        <w:rPr>
          <w:lang w:val="en-SG"/>
        </w:rPr>
      </w:pPr>
      <w:bookmarkStart w:id="44" w:name="_Toc87271550"/>
      <w:r>
        <w:rPr>
          <w:lang w:val="en-SG"/>
        </w:rPr>
        <w:lastRenderedPageBreak/>
        <w:t>Appendix B</w:t>
      </w:r>
      <w:r w:rsidR="00CE4125">
        <w:rPr>
          <w:lang w:val="en-SG"/>
        </w:rPr>
        <w:br/>
      </w:r>
      <w:r>
        <w:rPr>
          <w:lang w:val="en-SG"/>
        </w:rPr>
        <w:t>Interview with D</w:t>
      </w:r>
      <w:bookmarkEnd w:id="44"/>
    </w:p>
    <w:p w14:paraId="0194E3E1" w14:textId="77777777" w:rsidR="00983F0D" w:rsidRPr="005C1722" w:rsidRDefault="00983F0D" w:rsidP="00983F0D">
      <w:pPr>
        <w:spacing w:after="160" w:line="259" w:lineRule="auto"/>
        <w:ind w:firstLine="0"/>
        <w:contextualSpacing/>
        <w:jc w:val="center"/>
        <w:rPr>
          <w:rFonts w:ascii="Times New Roman" w:eastAsia="DengXian" w:hAnsi="Times New Roman" w:cs="Times New Roman"/>
          <w:b/>
          <w:bCs/>
          <w:noProof/>
          <w:kern w:val="0"/>
          <w:sz w:val="32"/>
          <w:szCs w:val="32"/>
          <w:lang w:val="en-SG" w:eastAsia="zh-CN"/>
        </w:rPr>
      </w:pPr>
      <w:r w:rsidRPr="005C1722">
        <w:rPr>
          <w:rFonts w:ascii="Times New Roman" w:eastAsia="DengXian" w:hAnsi="Times New Roman" w:cs="Times New Roman"/>
          <w:b/>
          <w:bCs/>
          <w:noProof/>
          <w:kern w:val="0"/>
          <w:sz w:val="32"/>
          <w:szCs w:val="32"/>
          <w:lang w:val="en-SG" w:eastAsia="zh-CN"/>
        </w:rPr>
        <w:t>STATEMENT OF INFORMED CONSENT</w:t>
      </w:r>
    </w:p>
    <w:p w14:paraId="47F6D673" w14:textId="77777777" w:rsidR="00983F0D" w:rsidRPr="005C1722" w:rsidRDefault="00983F0D" w:rsidP="00983F0D">
      <w:pPr>
        <w:spacing w:after="160" w:line="259" w:lineRule="auto"/>
        <w:ind w:firstLine="0"/>
        <w:contextualSpacing/>
        <w:jc w:val="center"/>
        <w:rPr>
          <w:rFonts w:ascii="Times New Roman" w:eastAsia="DengXian" w:hAnsi="Times New Roman" w:cs="Times New Roman"/>
          <w:b/>
          <w:bCs/>
          <w:noProof/>
          <w:kern w:val="0"/>
          <w:sz w:val="22"/>
          <w:szCs w:val="22"/>
          <w:lang w:val="en-SG" w:eastAsia="zh-CN"/>
        </w:rPr>
      </w:pPr>
      <w:r w:rsidRPr="005C1722">
        <w:rPr>
          <w:rFonts w:ascii="Times New Roman" w:eastAsia="DengXian" w:hAnsi="Times New Roman" w:cs="Times New Roman"/>
          <w:b/>
          <w:bCs/>
          <w:noProof/>
          <w:kern w:val="0"/>
          <w:sz w:val="22"/>
          <w:szCs w:val="22"/>
          <w:lang w:val="en-SG" w:eastAsia="zh-CN"/>
        </w:rPr>
        <w:t>NM3221 Mobile Interaction Design</w:t>
      </w:r>
    </w:p>
    <w:p w14:paraId="638DDDF5" w14:textId="77777777" w:rsidR="00983F0D" w:rsidRPr="005C1722" w:rsidRDefault="00983F0D" w:rsidP="00983F0D">
      <w:pPr>
        <w:spacing w:after="160" w:line="259" w:lineRule="auto"/>
        <w:ind w:firstLine="0"/>
        <w:contextualSpacing/>
        <w:jc w:val="center"/>
        <w:rPr>
          <w:rFonts w:ascii="Times New Roman" w:eastAsia="DengXian" w:hAnsi="Times New Roman" w:cs="Times New Roman"/>
          <w:i/>
          <w:iCs/>
          <w:noProof/>
          <w:kern w:val="0"/>
          <w:sz w:val="22"/>
          <w:szCs w:val="22"/>
          <w:lang w:val="en-SG" w:eastAsia="zh-CN"/>
        </w:rPr>
      </w:pPr>
      <w:r w:rsidRPr="005C1722">
        <w:rPr>
          <w:rFonts w:ascii="Times New Roman" w:eastAsia="DengXian" w:hAnsi="Times New Roman" w:cs="Times New Roman"/>
          <w:i/>
          <w:iCs/>
          <w:noProof/>
          <w:kern w:val="0"/>
          <w:sz w:val="22"/>
          <w:szCs w:val="22"/>
          <w:lang w:val="en-SG" w:eastAsia="zh-CN"/>
        </w:rPr>
        <w:t>AY2021/2022 Semester 1</w:t>
      </w:r>
    </w:p>
    <w:p w14:paraId="5488DFB0" w14:textId="77777777" w:rsidR="00983F0D" w:rsidRPr="005C1722" w:rsidRDefault="00983F0D" w:rsidP="00983F0D">
      <w:pPr>
        <w:keepNext/>
        <w:keepLines/>
        <w:spacing w:before="240" w:line="259" w:lineRule="auto"/>
        <w:ind w:firstLine="0"/>
        <w:contextualSpacing/>
        <w:rPr>
          <w:rFonts w:ascii="Times New Roman" w:eastAsia="DengXian Light" w:hAnsi="Times New Roman" w:cs="Times New Roman"/>
          <w:b/>
          <w:bCs/>
          <w:noProof/>
          <w:kern w:val="0"/>
          <w:sz w:val="22"/>
          <w:szCs w:val="22"/>
          <w:lang w:val="en-SG" w:eastAsia="zh-CN"/>
        </w:rPr>
      </w:pPr>
      <w:r w:rsidRPr="005C1722">
        <w:rPr>
          <w:rFonts w:ascii="Times New Roman" w:eastAsia="DengXian Light" w:hAnsi="Times New Roman" w:cs="Times New Roman"/>
          <w:b/>
          <w:bCs/>
          <w:noProof/>
          <w:kern w:val="0"/>
          <w:sz w:val="22"/>
          <w:szCs w:val="22"/>
          <w:lang w:val="en-SG" w:eastAsia="zh-CN"/>
        </w:rPr>
        <w:t>Project Description</w:t>
      </w:r>
    </w:p>
    <w:p w14:paraId="21FA3B0E" w14:textId="77777777" w:rsidR="00983F0D" w:rsidRPr="005C1722" w:rsidRDefault="00983F0D" w:rsidP="00983F0D">
      <w:pPr>
        <w:spacing w:after="160" w:line="259" w:lineRule="auto"/>
        <w:ind w:firstLine="0"/>
        <w:contextualSpacing/>
        <w:rPr>
          <w:rFonts w:ascii="Times New Roman" w:eastAsia="DengXian" w:hAnsi="Times New Roman" w:cs="Times New Roman"/>
          <w:noProof/>
          <w:kern w:val="0"/>
          <w:sz w:val="22"/>
          <w:szCs w:val="22"/>
          <w:lang w:val="en-SG" w:eastAsia="zh-CN"/>
        </w:rPr>
      </w:pPr>
      <w:r w:rsidRPr="005C1722">
        <w:rPr>
          <w:rFonts w:ascii="Times New Roman" w:eastAsia="DengXian" w:hAnsi="Times New Roman" w:cs="Times New Roman"/>
          <w:noProof/>
          <w:kern w:val="0"/>
          <w:sz w:val="22"/>
          <w:szCs w:val="22"/>
          <w:lang w:val="en-SG" w:eastAsia="zh-CN"/>
        </w:rPr>
        <w:t xml:space="preserve">A design student from the module NM3221 Mobile Interaction Design in the Department of Communications and New Media, National University of Singapore is conducting an interview to understand people’s perceptions of and habits surrounding spam messages. This information will be used to inform the design of a mobile application to tackle spam messages as part of an individual class project. </w:t>
      </w:r>
    </w:p>
    <w:p w14:paraId="17B852F1" w14:textId="77777777" w:rsidR="00983F0D" w:rsidRPr="005C1722" w:rsidRDefault="00983F0D" w:rsidP="00983F0D">
      <w:pPr>
        <w:spacing w:after="160" w:line="259" w:lineRule="auto"/>
        <w:ind w:firstLine="0"/>
        <w:contextualSpacing/>
        <w:rPr>
          <w:rFonts w:ascii="Times New Roman" w:eastAsia="DengXian Light" w:hAnsi="Times New Roman" w:cs="Times New Roman"/>
          <w:b/>
          <w:bCs/>
          <w:noProof/>
          <w:kern w:val="0"/>
          <w:sz w:val="22"/>
          <w:szCs w:val="22"/>
          <w:lang w:val="en-SG" w:eastAsia="zh-CN"/>
        </w:rPr>
      </w:pPr>
    </w:p>
    <w:p w14:paraId="1552ACA3" w14:textId="77777777" w:rsidR="00983F0D" w:rsidRPr="005C1722" w:rsidRDefault="00983F0D" w:rsidP="00983F0D">
      <w:pPr>
        <w:spacing w:after="160" w:line="259" w:lineRule="auto"/>
        <w:ind w:firstLine="0"/>
        <w:contextualSpacing/>
        <w:rPr>
          <w:rFonts w:ascii="Times New Roman" w:eastAsia="Times New Roman" w:hAnsi="Times New Roman" w:cs="Times New Roman"/>
          <w:noProof/>
          <w:kern w:val="0"/>
          <w:sz w:val="22"/>
          <w:szCs w:val="22"/>
          <w:lang w:val="en-SG" w:eastAsia="zh-CN"/>
        </w:rPr>
      </w:pPr>
      <w:r w:rsidRPr="005C1722">
        <w:rPr>
          <w:rFonts w:ascii="Segoe UI Symbol" w:eastAsia="Times New Roman" w:hAnsi="Segoe UI Symbol" w:cs="Segoe UI Symbol"/>
          <w:noProof/>
          <w:kern w:val="0"/>
          <w:sz w:val="22"/>
          <w:szCs w:val="22"/>
          <w:lang w:val="en-SG" w:eastAsia="zh-CN"/>
        </w:rPr>
        <mc:AlternateContent>
          <mc:Choice Requires="wpi">
            <w:drawing>
              <wp:anchor distT="0" distB="0" distL="114300" distR="114300" simplePos="0" relativeHeight="251722752" behindDoc="0" locked="0" layoutInCell="1" allowOverlap="1" wp14:anchorId="193D2815" wp14:editId="5A376A3F">
                <wp:simplePos x="0" y="0"/>
                <wp:positionH relativeFrom="column">
                  <wp:posOffset>29526</wp:posOffset>
                </wp:positionH>
                <wp:positionV relativeFrom="paragraph">
                  <wp:posOffset>-37725</wp:posOffset>
                </wp:positionV>
                <wp:extent cx="153000" cy="198720"/>
                <wp:effectExtent l="57150" t="38100" r="38100" b="49530"/>
                <wp:wrapNone/>
                <wp:docPr id="2" name="Ink 2"/>
                <wp:cNvGraphicFramePr/>
                <a:graphic xmlns:a="http://schemas.openxmlformats.org/drawingml/2006/main">
                  <a:graphicData uri="http://schemas.microsoft.com/office/word/2010/wordprocessingInk">
                    <w14:contentPart bwMode="auto" r:id="rId114">
                      <w14:nvContentPartPr>
                        <w14:cNvContentPartPr/>
                      </w14:nvContentPartPr>
                      <w14:xfrm>
                        <a:off x="0" y="0"/>
                        <a:ext cx="153000" cy="198720"/>
                      </w14:xfrm>
                    </w14:contentPart>
                  </a:graphicData>
                </a:graphic>
              </wp:anchor>
            </w:drawing>
          </mc:Choice>
          <mc:Fallback>
            <w:pict>
              <v:shape w14:anchorId="5AF3B0E7" id="Ink 2" o:spid="_x0000_s1026" type="#_x0000_t75" style="position:absolute;margin-left:1.6pt;margin-top:-3.65pt;width:13.5pt;height:17.1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">
                <v:imagedata r:id="rId115" o:title=""/>
              </v:shape>
            </w:pict>
          </mc:Fallback>
        </mc:AlternateContent>
      </w:r>
      <w:r w:rsidRPr="005C1722">
        <w:rPr>
          <w:rFonts w:ascii="Segoe UI Symbol" w:eastAsia="Times New Roman" w:hAnsi="Segoe UI Symbol" w:cs="Segoe UI Symbol"/>
          <w:noProof/>
          <w:kern w:val="0"/>
          <w:sz w:val="22"/>
          <w:szCs w:val="22"/>
          <w:lang w:val="en-SG" w:eastAsia="zh-CN"/>
        </w:rPr>
        <w:t>☐</w:t>
      </w:r>
      <w:r w:rsidRPr="005C1722">
        <w:rPr>
          <w:rFonts w:ascii="Times New Roman" w:eastAsia="Times New Roman" w:hAnsi="Times New Roman" w:cs="Times New Roman"/>
          <w:noProof/>
          <w:kern w:val="0"/>
          <w:sz w:val="22"/>
          <w:szCs w:val="22"/>
          <w:lang w:val="en-SG" w:eastAsia="zh-CN"/>
        </w:rPr>
        <w:t xml:space="preserve"> I have read the above project description. </w:t>
      </w:r>
    </w:p>
    <w:p w14:paraId="1FB5AED3" w14:textId="77777777" w:rsidR="00983F0D" w:rsidRPr="005C1722" w:rsidRDefault="00983F0D" w:rsidP="00983F0D">
      <w:pPr>
        <w:spacing w:after="160" w:line="259" w:lineRule="auto"/>
        <w:ind w:firstLine="0"/>
        <w:contextualSpacing/>
        <w:rPr>
          <w:rFonts w:ascii="Times New Roman" w:eastAsia="Times New Roman" w:hAnsi="Times New Roman" w:cs="Times New Roman"/>
          <w:noProof/>
          <w:kern w:val="0"/>
          <w:sz w:val="22"/>
          <w:szCs w:val="22"/>
          <w:lang w:val="en-SG" w:eastAsia="zh-CN"/>
        </w:rPr>
      </w:pPr>
      <w:r w:rsidRPr="005C1722">
        <w:rPr>
          <w:rFonts w:ascii="Segoe UI Symbol" w:eastAsia="Times New Roman" w:hAnsi="Segoe UI Symbol" w:cs="Segoe UI Symbol"/>
          <w:noProof/>
          <w:kern w:val="0"/>
          <w:sz w:val="22"/>
          <w:szCs w:val="22"/>
          <w:lang w:val="en-SG" w:eastAsia="zh-CN"/>
        </w:rPr>
        <mc:AlternateContent>
          <mc:Choice Requires="wpi">
            <w:drawing>
              <wp:anchor distT="0" distB="0" distL="114300" distR="114300" simplePos="0" relativeHeight="251723776" behindDoc="0" locked="0" layoutInCell="1" allowOverlap="1" wp14:anchorId="1AF3CAB5" wp14:editId="15B430BD">
                <wp:simplePos x="0" y="0"/>
                <wp:positionH relativeFrom="column">
                  <wp:posOffset>16566</wp:posOffset>
                </wp:positionH>
                <wp:positionV relativeFrom="paragraph">
                  <wp:posOffset>23610</wp:posOffset>
                </wp:positionV>
                <wp:extent cx="112320" cy="132480"/>
                <wp:effectExtent l="57150" t="38100" r="40640" b="58420"/>
                <wp:wrapNone/>
                <wp:docPr id="3" name="Ink 3"/>
                <wp:cNvGraphicFramePr/>
                <a:graphic xmlns:a="http://schemas.openxmlformats.org/drawingml/2006/main">
                  <a:graphicData uri="http://schemas.microsoft.com/office/word/2010/wordprocessingInk">
                    <w14:contentPart bwMode="auto" r:id="rId116">
                      <w14:nvContentPartPr>
                        <w14:cNvContentPartPr/>
                      </w14:nvContentPartPr>
                      <w14:xfrm>
                        <a:off x="0" y="0"/>
                        <a:ext cx="112320" cy="132480"/>
                      </w14:xfrm>
                    </w14:contentPart>
                  </a:graphicData>
                </a:graphic>
              </wp:anchor>
            </w:drawing>
          </mc:Choice>
          <mc:Fallback>
            <w:pict>
              <v:shape w14:anchorId="5D53D5D5" id="Ink 3" o:spid="_x0000_s1026" type="#_x0000_t75" style="position:absolute;margin-left:.6pt;margin-top:1.15pt;width:10.3pt;height:11.8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">
                <v:imagedata r:id="rId117" o:title=""/>
              </v:shape>
            </w:pict>
          </mc:Fallback>
        </mc:AlternateContent>
      </w:r>
      <w:r w:rsidRPr="005C1722">
        <w:rPr>
          <w:rFonts w:ascii="Segoe UI Symbol" w:eastAsia="Times New Roman" w:hAnsi="Segoe UI Symbol" w:cs="Segoe UI Symbol"/>
          <w:noProof/>
          <w:kern w:val="0"/>
          <w:sz w:val="22"/>
          <w:szCs w:val="22"/>
          <w:lang w:val="en-SG" w:eastAsia="zh-CN"/>
        </w:rPr>
        <w:t>☐</w:t>
      </w:r>
      <w:r w:rsidRPr="005C1722">
        <w:rPr>
          <w:rFonts w:ascii="Times New Roman" w:eastAsia="Times New Roman" w:hAnsi="Times New Roman" w:cs="Times New Roman"/>
          <w:noProof/>
          <w:kern w:val="0"/>
          <w:sz w:val="22"/>
          <w:szCs w:val="22"/>
          <w:lang w:val="en-SG" w:eastAsia="zh-CN"/>
        </w:rPr>
        <w:t xml:space="preserve"> The researcher (Tan Yi Jia) has explained the purpose of the research to me.</w:t>
      </w:r>
    </w:p>
    <w:p w14:paraId="1800A4AE" w14:textId="77777777" w:rsidR="00983F0D" w:rsidRDefault="00983F0D" w:rsidP="00983F0D">
      <w:pPr>
        <w:spacing w:after="160" w:line="259" w:lineRule="auto"/>
        <w:ind w:firstLine="0"/>
        <w:contextualSpacing/>
        <w:rPr>
          <w:rFonts w:ascii="Times New Roman" w:eastAsia="Times New Roman" w:hAnsi="Times New Roman" w:cs="Times New Roman"/>
          <w:noProof/>
          <w:kern w:val="0"/>
          <w:sz w:val="22"/>
          <w:szCs w:val="22"/>
          <w:lang w:val="en-SG" w:eastAsia="zh-CN"/>
        </w:rPr>
      </w:pPr>
      <w:r w:rsidRPr="005C1722">
        <w:rPr>
          <w:rFonts w:ascii="Segoe UI Symbol" w:eastAsia="Times New Roman" w:hAnsi="Segoe UI Symbol" w:cs="Segoe UI Symbol"/>
          <w:noProof/>
          <w:kern w:val="0"/>
          <w:sz w:val="22"/>
          <w:szCs w:val="22"/>
          <w:lang w:val="en-SG" w:eastAsia="zh-CN"/>
        </w:rPr>
        <mc:AlternateContent>
          <mc:Choice Requires="wpi">
            <w:drawing>
              <wp:anchor distT="0" distB="0" distL="114300" distR="114300" simplePos="0" relativeHeight="251724800" behindDoc="0" locked="0" layoutInCell="1" allowOverlap="1" wp14:anchorId="3CBE71DE" wp14:editId="712315C1">
                <wp:simplePos x="0" y="0"/>
                <wp:positionH relativeFrom="column">
                  <wp:posOffset>33846</wp:posOffset>
                </wp:positionH>
                <wp:positionV relativeFrom="paragraph">
                  <wp:posOffset>-45290</wp:posOffset>
                </wp:positionV>
                <wp:extent cx="138240" cy="200880"/>
                <wp:effectExtent l="57150" t="38100" r="52705" b="46990"/>
                <wp:wrapNone/>
                <wp:docPr id="4" name="Ink 4"/>
                <wp:cNvGraphicFramePr/>
                <a:graphic xmlns:a="http://schemas.openxmlformats.org/drawingml/2006/main">
                  <a:graphicData uri="http://schemas.microsoft.com/office/word/2010/wordprocessingInk">
                    <w14:contentPart bwMode="auto" r:id="rId118">
                      <w14:nvContentPartPr>
                        <w14:cNvContentPartPr/>
                      </w14:nvContentPartPr>
                      <w14:xfrm>
                        <a:off x="0" y="0"/>
                        <a:ext cx="138240" cy="200880"/>
                      </w14:xfrm>
                    </w14:contentPart>
                  </a:graphicData>
                </a:graphic>
              </wp:anchor>
            </w:drawing>
          </mc:Choice>
          <mc:Fallback>
            <w:pict>
              <v:shape w14:anchorId="3A2E7EE8" id="Ink 4" o:spid="_x0000_s1026" type="#_x0000_t75" style="position:absolute;margin-left:1.95pt;margin-top:-4.25pt;width:12.3pt;height:17.2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">
                <v:imagedata r:id="rId119" o:title=""/>
              </v:shape>
            </w:pict>
          </mc:Fallback>
        </mc:AlternateContent>
      </w:r>
      <w:r w:rsidRPr="005C1722">
        <w:rPr>
          <w:rFonts w:ascii="Segoe UI Symbol" w:eastAsia="Times New Roman" w:hAnsi="Segoe UI Symbol" w:cs="Segoe UI Symbol"/>
          <w:noProof/>
          <w:kern w:val="0"/>
          <w:sz w:val="22"/>
          <w:szCs w:val="22"/>
          <w:lang w:val="en-SG" w:eastAsia="zh-CN"/>
        </w:rPr>
        <w:t>☐</w:t>
      </w:r>
      <w:r w:rsidRPr="005C1722">
        <w:rPr>
          <w:rFonts w:ascii="Times New Roman" w:eastAsia="Times New Roman" w:hAnsi="Times New Roman" w:cs="Times New Roman"/>
          <w:noProof/>
          <w:kern w:val="0"/>
          <w:sz w:val="22"/>
          <w:szCs w:val="22"/>
          <w:lang w:val="en-SG" w:eastAsia="zh-CN"/>
        </w:rPr>
        <w:t xml:space="preserve"> I have had an opportunity to ask questions about the project.</w:t>
      </w:r>
    </w:p>
    <w:p w14:paraId="6BBA5A62" w14:textId="77777777" w:rsidR="00983F0D" w:rsidRPr="005C1722" w:rsidRDefault="00983F0D" w:rsidP="00983F0D">
      <w:pPr>
        <w:spacing w:after="160" w:line="259" w:lineRule="auto"/>
        <w:ind w:firstLine="0"/>
        <w:contextualSpacing/>
        <w:rPr>
          <w:rFonts w:ascii="Times New Roman" w:eastAsia="Times New Roman" w:hAnsi="Times New Roman" w:cs="Times New Roman"/>
          <w:noProof/>
          <w:kern w:val="0"/>
          <w:sz w:val="22"/>
          <w:szCs w:val="22"/>
          <w:lang w:val="en-SG" w:eastAsia="zh-CN"/>
        </w:rPr>
      </w:pPr>
    </w:p>
    <w:p w14:paraId="672A6420" w14:textId="77777777" w:rsidR="00983F0D" w:rsidRPr="005C1722" w:rsidRDefault="00983F0D" w:rsidP="00983F0D">
      <w:pPr>
        <w:keepNext/>
        <w:keepLines/>
        <w:spacing w:before="240" w:line="259" w:lineRule="auto"/>
        <w:ind w:firstLine="0"/>
        <w:contextualSpacing/>
        <w:rPr>
          <w:rFonts w:ascii="Times New Roman" w:eastAsia="DengXian Light" w:hAnsi="Times New Roman" w:cs="Times New Roman"/>
          <w:b/>
          <w:bCs/>
          <w:noProof/>
          <w:kern w:val="0"/>
          <w:sz w:val="22"/>
          <w:szCs w:val="22"/>
          <w:lang w:val="en-SG" w:eastAsia="zh-CN"/>
        </w:rPr>
      </w:pPr>
      <w:r w:rsidRPr="005C1722">
        <w:rPr>
          <w:rFonts w:ascii="Times New Roman" w:eastAsia="DengXian Light" w:hAnsi="Times New Roman" w:cs="Times New Roman"/>
          <w:b/>
          <w:bCs/>
          <w:noProof/>
          <w:kern w:val="0"/>
          <w:sz w:val="22"/>
          <w:szCs w:val="22"/>
          <w:lang w:val="en-SG" w:eastAsia="zh-CN"/>
        </w:rPr>
        <w:t>Freedom to Withdraw</w:t>
      </w:r>
    </w:p>
    <w:p w14:paraId="605009A6" w14:textId="77777777" w:rsidR="00983F0D" w:rsidRPr="005C1722" w:rsidRDefault="00983F0D" w:rsidP="00983F0D">
      <w:pPr>
        <w:spacing w:after="160" w:line="259" w:lineRule="auto"/>
        <w:ind w:firstLine="0"/>
        <w:contextualSpacing/>
        <w:rPr>
          <w:rFonts w:ascii="Times New Roman" w:eastAsia="Times New Roman" w:hAnsi="Times New Roman" w:cs="Times New Roman"/>
          <w:noProof/>
          <w:kern w:val="0"/>
          <w:sz w:val="22"/>
          <w:szCs w:val="22"/>
          <w:lang w:val="en-SG" w:eastAsia="zh-CN"/>
        </w:rPr>
      </w:pPr>
      <w:r w:rsidRPr="005C1722">
        <w:rPr>
          <w:rFonts w:ascii="Times New Roman" w:eastAsia="Times New Roman" w:hAnsi="Times New Roman" w:cs="Times New Roman"/>
          <w:noProof/>
          <w:kern w:val="0"/>
          <w:sz w:val="22"/>
          <w:szCs w:val="22"/>
          <w:lang w:val="en-SG" w:eastAsia="zh-CN"/>
        </w:rPr>
        <w:t>Your participation in this project is voluntary. You can refuse to participate or quit the interview at any time. You can request to take a break at any time. You can ask questions at any time.</w:t>
      </w:r>
    </w:p>
    <w:p w14:paraId="798EFFF7" w14:textId="77777777" w:rsidR="00983F0D" w:rsidRPr="005C1722" w:rsidRDefault="00983F0D" w:rsidP="00983F0D">
      <w:pPr>
        <w:spacing w:after="160" w:line="259" w:lineRule="auto"/>
        <w:ind w:firstLine="0"/>
        <w:contextualSpacing/>
        <w:rPr>
          <w:rFonts w:ascii="Times New Roman" w:eastAsia="Times New Roman" w:hAnsi="Times New Roman" w:cs="Times New Roman"/>
          <w:noProof/>
          <w:kern w:val="0"/>
          <w:sz w:val="22"/>
          <w:szCs w:val="22"/>
          <w:lang w:val="en-SG" w:eastAsia="zh-CN"/>
        </w:rPr>
      </w:pPr>
    </w:p>
    <w:p w14:paraId="7DFE9EB0" w14:textId="77777777" w:rsidR="00983F0D" w:rsidRPr="005C1722" w:rsidRDefault="00983F0D" w:rsidP="00983F0D">
      <w:pPr>
        <w:spacing w:after="160" w:line="259" w:lineRule="auto"/>
        <w:ind w:firstLine="0"/>
        <w:contextualSpacing/>
        <w:rPr>
          <w:rFonts w:ascii="Times New Roman" w:eastAsia="Times New Roman" w:hAnsi="Times New Roman" w:cs="Times New Roman"/>
          <w:noProof/>
          <w:kern w:val="0"/>
          <w:sz w:val="22"/>
          <w:szCs w:val="22"/>
          <w:lang w:val="en-SG" w:eastAsia="zh-CN"/>
        </w:rPr>
      </w:pPr>
      <w:r w:rsidRPr="005C1722">
        <w:rPr>
          <w:rFonts w:ascii="Segoe UI Symbol" w:eastAsia="Times New Roman" w:hAnsi="Segoe UI Symbol" w:cs="Segoe UI Symbol"/>
          <w:noProof/>
          <w:kern w:val="0"/>
          <w:sz w:val="22"/>
          <w:szCs w:val="22"/>
          <w:lang w:val="en-SG" w:eastAsia="zh-CN"/>
        </w:rPr>
        <mc:AlternateContent>
          <mc:Choice Requires="wpi">
            <w:drawing>
              <wp:anchor distT="0" distB="0" distL="114300" distR="114300" simplePos="0" relativeHeight="251725824" behindDoc="0" locked="0" layoutInCell="1" allowOverlap="1" wp14:anchorId="6A069196" wp14:editId="190C06BB">
                <wp:simplePos x="0" y="0"/>
                <wp:positionH relativeFrom="column">
                  <wp:posOffset>8646</wp:posOffset>
                </wp:positionH>
                <wp:positionV relativeFrom="paragraph">
                  <wp:posOffset>-29930</wp:posOffset>
                </wp:positionV>
                <wp:extent cx="129240" cy="145800"/>
                <wp:effectExtent l="57150" t="38100" r="42545" b="45085"/>
                <wp:wrapNone/>
                <wp:docPr id="12" name="Ink 12"/>
                <wp:cNvGraphicFramePr/>
                <a:graphic xmlns:a="http://schemas.openxmlformats.org/drawingml/2006/main">
                  <a:graphicData uri="http://schemas.microsoft.com/office/word/2010/wordprocessingInk">
                    <w14:contentPart bwMode="auto" r:id="rId120">
                      <w14:nvContentPartPr>
                        <w14:cNvContentPartPr/>
                      </w14:nvContentPartPr>
                      <w14:xfrm>
                        <a:off x="0" y="0"/>
                        <a:ext cx="129240" cy="145800"/>
                      </w14:xfrm>
                    </w14:contentPart>
                  </a:graphicData>
                </a:graphic>
              </wp:anchor>
            </w:drawing>
          </mc:Choice>
          <mc:Fallback>
            <w:pict>
              <v:shape w14:anchorId="46FE922E" id="Ink 12" o:spid="_x0000_s1026" type="#_x0000_t75" style="position:absolute;margin-left:0;margin-top:-3.05pt;width:11.6pt;height:12.9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">
                <v:imagedata r:id="rId121" o:title=""/>
              </v:shape>
            </w:pict>
          </mc:Fallback>
        </mc:AlternateContent>
      </w:r>
      <w:r w:rsidRPr="005C1722">
        <w:rPr>
          <w:rFonts w:ascii="Segoe UI Symbol" w:eastAsia="Times New Roman" w:hAnsi="Segoe UI Symbol" w:cs="Segoe UI Symbol"/>
          <w:noProof/>
          <w:kern w:val="0"/>
          <w:sz w:val="22"/>
          <w:szCs w:val="22"/>
          <w:lang w:val="en-SG" w:eastAsia="zh-CN"/>
        </w:rPr>
        <w:t>☐</w:t>
      </w:r>
      <w:r w:rsidRPr="005C1722">
        <w:rPr>
          <w:rFonts w:ascii="Times New Roman" w:eastAsia="Times New Roman" w:hAnsi="Times New Roman" w:cs="Times New Roman"/>
          <w:noProof/>
          <w:kern w:val="0"/>
          <w:sz w:val="22"/>
          <w:szCs w:val="22"/>
          <w:lang w:val="en-SG" w:eastAsia="zh-CN"/>
        </w:rPr>
        <w:t xml:space="preserve"> I understand that I can withdraw from the interview at any time without giving a reason</w:t>
      </w:r>
    </w:p>
    <w:p w14:paraId="2C1ABECC" w14:textId="77777777" w:rsidR="00983F0D" w:rsidRPr="005C1722" w:rsidRDefault="00983F0D" w:rsidP="00983F0D">
      <w:pPr>
        <w:spacing w:after="160" w:line="259" w:lineRule="auto"/>
        <w:ind w:firstLine="0"/>
        <w:contextualSpacing/>
        <w:rPr>
          <w:rFonts w:ascii="Times New Roman" w:eastAsia="Times New Roman" w:hAnsi="Times New Roman" w:cs="Times New Roman"/>
          <w:noProof/>
          <w:kern w:val="0"/>
          <w:sz w:val="22"/>
          <w:szCs w:val="22"/>
          <w:lang w:val="en-SG" w:eastAsia="zh-CN"/>
        </w:rPr>
      </w:pPr>
    </w:p>
    <w:p w14:paraId="19167180" w14:textId="77777777" w:rsidR="00983F0D" w:rsidRPr="005C1722" w:rsidRDefault="00983F0D" w:rsidP="00983F0D">
      <w:pPr>
        <w:spacing w:after="160" w:line="259" w:lineRule="auto"/>
        <w:ind w:firstLine="0"/>
        <w:contextualSpacing/>
        <w:rPr>
          <w:rFonts w:ascii="Times New Roman" w:eastAsia="Times New Roman" w:hAnsi="Times New Roman" w:cs="Times New Roman"/>
          <w:noProof/>
          <w:kern w:val="0"/>
          <w:sz w:val="22"/>
          <w:szCs w:val="22"/>
          <w:lang w:val="en-SG" w:eastAsia="zh-CN"/>
        </w:rPr>
      </w:pPr>
      <w:r w:rsidRPr="005C1722">
        <w:rPr>
          <w:rFonts w:ascii="Times New Roman" w:eastAsia="Times New Roman" w:hAnsi="Times New Roman" w:cs="Times New Roman"/>
          <w:b/>
          <w:bCs/>
          <w:noProof/>
          <w:kern w:val="0"/>
          <w:sz w:val="22"/>
          <w:szCs w:val="22"/>
          <w:lang w:val="en-SG" w:eastAsia="zh-CN"/>
        </w:rPr>
        <w:t>Benefits and Risks</w:t>
      </w:r>
      <w:r w:rsidRPr="005C1722">
        <w:rPr>
          <w:rFonts w:ascii="Times New Roman" w:eastAsia="Times New Roman" w:hAnsi="Times New Roman" w:cs="Times New Roman"/>
          <w:b/>
          <w:bCs/>
          <w:noProof/>
          <w:kern w:val="0"/>
          <w:sz w:val="22"/>
          <w:szCs w:val="22"/>
          <w:lang w:val="en-SG" w:eastAsia="zh-CN"/>
        </w:rPr>
        <w:br/>
      </w:r>
      <w:r w:rsidRPr="005C1722">
        <w:rPr>
          <w:rFonts w:ascii="Times New Roman" w:eastAsia="Times New Roman" w:hAnsi="Times New Roman" w:cs="Times New Roman"/>
          <w:noProof/>
          <w:kern w:val="0"/>
          <w:sz w:val="22"/>
          <w:szCs w:val="22"/>
          <w:lang w:val="en-SG" w:eastAsia="zh-CN"/>
        </w:rPr>
        <w:t>There are no benefits to you for participating, other than perhaps helping to contribute to the design of a useful spam-tackling mobile application and the learning process for the student involved. We hope that the project will benefit users susceptible to spam messages. This research poses no risks to you other than those normally encountered in daily life.</w:t>
      </w:r>
    </w:p>
    <w:p w14:paraId="0D0D09BB" w14:textId="77777777" w:rsidR="00983F0D" w:rsidRPr="005C1722" w:rsidRDefault="00983F0D" w:rsidP="00983F0D">
      <w:pPr>
        <w:spacing w:after="160" w:line="259" w:lineRule="auto"/>
        <w:ind w:firstLine="0"/>
        <w:contextualSpacing/>
        <w:rPr>
          <w:rFonts w:ascii="Times New Roman" w:eastAsia="Times New Roman" w:hAnsi="Times New Roman" w:cs="Times New Roman"/>
          <w:noProof/>
          <w:kern w:val="0"/>
          <w:sz w:val="22"/>
          <w:szCs w:val="22"/>
          <w:lang w:val="en-SG" w:eastAsia="zh-CN"/>
        </w:rPr>
      </w:pPr>
    </w:p>
    <w:p w14:paraId="483AF053" w14:textId="77777777" w:rsidR="00983F0D" w:rsidRPr="005C1722" w:rsidRDefault="00983F0D" w:rsidP="00983F0D">
      <w:pPr>
        <w:spacing w:after="160" w:line="259" w:lineRule="auto"/>
        <w:ind w:firstLine="0"/>
        <w:contextualSpacing/>
        <w:rPr>
          <w:rFonts w:ascii="Times New Roman" w:eastAsia="Times New Roman" w:hAnsi="Times New Roman" w:cs="Times New Roman"/>
          <w:noProof/>
          <w:kern w:val="0"/>
          <w:sz w:val="22"/>
          <w:szCs w:val="22"/>
          <w:lang w:val="en-SG" w:eastAsia="zh-CN"/>
        </w:rPr>
      </w:pPr>
      <w:r w:rsidRPr="005C1722">
        <w:rPr>
          <w:rFonts w:ascii="Segoe UI Symbol" w:eastAsia="Times New Roman" w:hAnsi="Segoe UI Symbol" w:cs="Segoe UI Symbol"/>
          <w:noProof/>
          <w:kern w:val="0"/>
          <w:sz w:val="22"/>
          <w:szCs w:val="22"/>
          <w:lang w:val="en-SG" w:eastAsia="zh-CN"/>
        </w:rPr>
        <mc:AlternateContent>
          <mc:Choice Requires="wpi">
            <w:drawing>
              <wp:anchor distT="0" distB="0" distL="114300" distR="114300" simplePos="0" relativeHeight="251726848" behindDoc="0" locked="0" layoutInCell="1" allowOverlap="1" wp14:anchorId="7D6AE23C" wp14:editId="087621BE">
                <wp:simplePos x="0" y="0"/>
                <wp:positionH relativeFrom="column">
                  <wp:posOffset>23046</wp:posOffset>
                </wp:positionH>
                <wp:positionV relativeFrom="paragraph">
                  <wp:posOffset>-83910</wp:posOffset>
                </wp:positionV>
                <wp:extent cx="112320" cy="195120"/>
                <wp:effectExtent l="57150" t="57150" r="40640" b="52705"/>
                <wp:wrapNone/>
                <wp:docPr id="13" name="Ink 13"/>
                <wp:cNvGraphicFramePr/>
                <a:graphic xmlns:a="http://schemas.openxmlformats.org/drawingml/2006/main">
                  <a:graphicData uri="http://schemas.microsoft.com/office/word/2010/wordprocessingInk">
                    <w14:contentPart bwMode="auto" r:id="rId122">
                      <w14:nvContentPartPr>
                        <w14:cNvContentPartPr/>
                      </w14:nvContentPartPr>
                      <w14:xfrm>
                        <a:off x="0" y="0"/>
                        <a:ext cx="112320" cy="195120"/>
                      </w14:xfrm>
                    </w14:contentPart>
                  </a:graphicData>
                </a:graphic>
              </wp:anchor>
            </w:drawing>
          </mc:Choice>
          <mc:Fallback>
            <w:pict>
              <v:shape w14:anchorId="0D9AD7DA" id="Ink 13" o:spid="_x0000_s1026" type="#_x0000_t75" style="position:absolute;margin-left:1.1pt;margin-top:-7.3pt;width:10.3pt;height:16.7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">
                <v:imagedata r:id="rId123" o:title=""/>
              </v:shape>
            </w:pict>
          </mc:Fallback>
        </mc:AlternateContent>
      </w:r>
      <w:r w:rsidRPr="005C1722">
        <w:rPr>
          <w:rFonts w:ascii="Segoe UI Symbol" w:eastAsia="Times New Roman" w:hAnsi="Segoe UI Symbol" w:cs="Segoe UI Symbol"/>
          <w:noProof/>
          <w:kern w:val="0"/>
          <w:sz w:val="22"/>
          <w:szCs w:val="22"/>
          <w:lang w:val="en-SG" w:eastAsia="zh-CN"/>
        </w:rPr>
        <w:t>☐</w:t>
      </w:r>
      <w:r w:rsidRPr="005C1722">
        <w:rPr>
          <w:rFonts w:ascii="Times New Roman" w:eastAsia="Times New Roman" w:hAnsi="Times New Roman" w:cs="Times New Roman"/>
          <w:noProof/>
          <w:kern w:val="0"/>
          <w:sz w:val="22"/>
          <w:szCs w:val="22"/>
          <w:lang w:val="en-SG" w:eastAsia="zh-CN"/>
        </w:rPr>
        <w:t xml:space="preserve"> I understand that there are no direct benefits, nor abnormal risks involved.</w:t>
      </w:r>
    </w:p>
    <w:p w14:paraId="18226C22" w14:textId="77777777" w:rsidR="00983F0D" w:rsidRPr="005C1722" w:rsidRDefault="00983F0D" w:rsidP="00983F0D">
      <w:pPr>
        <w:spacing w:after="160" w:line="259" w:lineRule="auto"/>
        <w:ind w:firstLine="0"/>
        <w:contextualSpacing/>
        <w:rPr>
          <w:rFonts w:ascii="Times New Roman" w:eastAsia="Times New Roman" w:hAnsi="Times New Roman" w:cs="Times New Roman"/>
          <w:noProof/>
          <w:kern w:val="0"/>
          <w:sz w:val="22"/>
          <w:szCs w:val="22"/>
          <w:lang w:val="en-SG" w:eastAsia="zh-CN"/>
        </w:rPr>
      </w:pPr>
    </w:p>
    <w:p w14:paraId="7B9B0EDE" w14:textId="77777777" w:rsidR="00983F0D" w:rsidRPr="005C1722" w:rsidRDefault="00983F0D" w:rsidP="00983F0D">
      <w:pPr>
        <w:spacing w:after="160" w:line="259" w:lineRule="auto"/>
        <w:ind w:firstLine="0"/>
        <w:contextualSpacing/>
        <w:rPr>
          <w:rFonts w:ascii="Times New Roman" w:eastAsia="Times New Roman" w:hAnsi="Times New Roman" w:cs="Times New Roman"/>
          <w:b/>
          <w:bCs/>
          <w:noProof/>
          <w:kern w:val="0"/>
          <w:sz w:val="22"/>
          <w:szCs w:val="22"/>
          <w:lang w:val="en-SG" w:eastAsia="zh-CN"/>
        </w:rPr>
      </w:pPr>
      <w:r w:rsidRPr="005C1722">
        <w:rPr>
          <w:rFonts w:ascii="Times New Roman" w:eastAsia="Times New Roman" w:hAnsi="Times New Roman" w:cs="Times New Roman"/>
          <w:b/>
          <w:bCs/>
          <w:noProof/>
          <w:kern w:val="0"/>
          <w:sz w:val="22"/>
          <w:szCs w:val="22"/>
          <w:lang w:val="en-SG" w:eastAsia="zh-CN"/>
        </w:rPr>
        <w:t>Data Collection</w:t>
      </w:r>
    </w:p>
    <w:p w14:paraId="06965589" w14:textId="77777777" w:rsidR="00983F0D" w:rsidRPr="005C1722" w:rsidRDefault="00983F0D" w:rsidP="00983F0D">
      <w:pPr>
        <w:spacing w:after="160" w:line="259" w:lineRule="auto"/>
        <w:ind w:firstLine="0"/>
        <w:contextualSpacing/>
        <w:rPr>
          <w:rFonts w:ascii="Times New Roman" w:eastAsia="Times New Roman" w:hAnsi="Times New Roman" w:cs="Times New Roman"/>
          <w:noProof/>
          <w:kern w:val="0"/>
          <w:sz w:val="22"/>
          <w:szCs w:val="22"/>
          <w:lang w:val="en-SG" w:eastAsia="zh-CN"/>
        </w:rPr>
      </w:pPr>
      <w:r w:rsidRPr="005C1722">
        <w:rPr>
          <w:rFonts w:ascii="Times New Roman" w:eastAsia="Times New Roman" w:hAnsi="Times New Roman" w:cs="Times New Roman"/>
          <w:noProof/>
          <w:kern w:val="0"/>
          <w:sz w:val="22"/>
          <w:szCs w:val="22"/>
          <w:lang w:val="en-SG" w:eastAsia="zh-CN"/>
        </w:rPr>
        <w:t>We will be collecting data through the interview by taking notes, asking you questions, and recording your comments, actions, and/or reactions. The recordings may involve audio recordings of the session along with notes taken.</w:t>
      </w:r>
    </w:p>
    <w:p w14:paraId="505C180C" w14:textId="77777777" w:rsidR="00983F0D" w:rsidRPr="005C1722" w:rsidRDefault="00983F0D" w:rsidP="00983F0D">
      <w:pPr>
        <w:spacing w:after="160" w:line="259" w:lineRule="auto"/>
        <w:ind w:firstLine="0"/>
        <w:contextualSpacing/>
        <w:rPr>
          <w:rFonts w:ascii="Times New Roman" w:eastAsia="Times New Roman" w:hAnsi="Times New Roman" w:cs="Times New Roman"/>
          <w:noProof/>
          <w:kern w:val="0"/>
          <w:sz w:val="22"/>
          <w:szCs w:val="22"/>
          <w:lang w:val="en-SG" w:eastAsia="zh-CN"/>
        </w:rPr>
      </w:pPr>
    </w:p>
    <w:p w14:paraId="781375CC" w14:textId="77777777" w:rsidR="00983F0D" w:rsidRPr="005C1722" w:rsidRDefault="00983F0D" w:rsidP="00983F0D">
      <w:pPr>
        <w:spacing w:after="160" w:line="259" w:lineRule="auto"/>
        <w:ind w:firstLine="0"/>
        <w:contextualSpacing/>
        <w:rPr>
          <w:rFonts w:ascii="Times New Roman" w:eastAsia="Times New Roman" w:hAnsi="Times New Roman" w:cs="Times New Roman"/>
          <w:noProof/>
          <w:kern w:val="0"/>
          <w:sz w:val="22"/>
          <w:szCs w:val="22"/>
          <w:lang w:val="en-SG" w:eastAsia="zh-CN"/>
        </w:rPr>
      </w:pPr>
      <w:r w:rsidRPr="005C1722">
        <w:rPr>
          <w:rFonts w:ascii="Segoe UI Symbol" w:eastAsia="Times New Roman" w:hAnsi="Segoe UI Symbol" w:cs="Segoe UI Symbol"/>
          <w:noProof/>
          <w:kern w:val="0"/>
          <w:sz w:val="22"/>
          <w:szCs w:val="22"/>
          <w:lang w:val="en-SG" w:eastAsia="zh-CN"/>
        </w:rPr>
        <mc:AlternateContent>
          <mc:Choice Requires="wpi">
            <w:drawing>
              <wp:anchor distT="0" distB="0" distL="114300" distR="114300" simplePos="0" relativeHeight="251727872" behindDoc="0" locked="0" layoutInCell="1" allowOverlap="1" wp14:anchorId="36F938EF" wp14:editId="120A0A89">
                <wp:simplePos x="0" y="0"/>
                <wp:positionH relativeFrom="column">
                  <wp:posOffset>9366</wp:posOffset>
                </wp:positionH>
                <wp:positionV relativeFrom="paragraph">
                  <wp:posOffset>-63260</wp:posOffset>
                </wp:positionV>
                <wp:extent cx="116280" cy="193320"/>
                <wp:effectExtent l="57150" t="57150" r="36195" b="54610"/>
                <wp:wrapNone/>
                <wp:docPr id="20" name="Ink 20"/>
                <wp:cNvGraphicFramePr/>
                <a:graphic xmlns:a="http://schemas.openxmlformats.org/drawingml/2006/main">
                  <a:graphicData uri="http://schemas.microsoft.com/office/word/2010/wordprocessingInk">
                    <w14:contentPart bwMode="auto" r:id="rId124">
                      <w14:nvContentPartPr>
                        <w14:cNvContentPartPr/>
                      </w14:nvContentPartPr>
                      <w14:xfrm>
                        <a:off x="0" y="0"/>
                        <a:ext cx="116280" cy="193320"/>
                      </w14:xfrm>
                    </w14:contentPart>
                  </a:graphicData>
                </a:graphic>
              </wp:anchor>
            </w:drawing>
          </mc:Choice>
          <mc:Fallback>
            <w:pict>
              <v:shape w14:anchorId="03EB0C96" id="Ink 20" o:spid="_x0000_s1026" type="#_x0000_t75" style="position:absolute;margin-left:.05pt;margin-top:-5.7pt;width:10.55pt;height:16.6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">
                <v:imagedata r:id="rId125" o:title=""/>
              </v:shape>
            </w:pict>
          </mc:Fallback>
        </mc:AlternateContent>
      </w:r>
      <w:r w:rsidRPr="005C1722">
        <w:rPr>
          <w:rFonts w:ascii="Segoe UI Symbol" w:eastAsia="Times New Roman" w:hAnsi="Segoe UI Symbol" w:cs="Segoe UI Symbol"/>
          <w:noProof/>
          <w:kern w:val="0"/>
          <w:sz w:val="22"/>
          <w:szCs w:val="22"/>
          <w:lang w:val="en-SG" w:eastAsia="zh-CN"/>
        </w:rPr>
        <w:t>☐</w:t>
      </w:r>
      <w:r w:rsidRPr="005C1722">
        <w:rPr>
          <w:rFonts w:ascii="Times New Roman" w:eastAsia="Times New Roman" w:hAnsi="Times New Roman" w:cs="Times New Roman"/>
          <w:noProof/>
          <w:kern w:val="0"/>
          <w:sz w:val="22"/>
          <w:szCs w:val="22"/>
          <w:lang w:val="en-SG" w:eastAsia="zh-CN"/>
        </w:rPr>
        <w:t xml:space="preserve"> I understand that the design student may be observing me during the interview.</w:t>
      </w:r>
    </w:p>
    <w:p w14:paraId="1D9B1377" w14:textId="77777777" w:rsidR="00983F0D" w:rsidRPr="005C1722" w:rsidRDefault="00983F0D" w:rsidP="00983F0D">
      <w:pPr>
        <w:spacing w:after="160" w:line="259" w:lineRule="auto"/>
        <w:ind w:firstLine="0"/>
        <w:contextualSpacing/>
        <w:rPr>
          <w:rFonts w:ascii="Times New Roman" w:eastAsia="Times New Roman" w:hAnsi="Times New Roman" w:cs="Times New Roman"/>
          <w:noProof/>
          <w:kern w:val="0"/>
          <w:sz w:val="22"/>
          <w:szCs w:val="22"/>
          <w:lang w:val="en-SG" w:eastAsia="zh-CN"/>
        </w:rPr>
      </w:pPr>
      <w:r w:rsidRPr="005C1722">
        <w:rPr>
          <w:rFonts w:ascii="Segoe UI Symbol" w:eastAsia="Times New Roman" w:hAnsi="Segoe UI Symbol" w:cs="Segoe UI Symbol"/>
          <w:noProof/>
          <w:kern w:val="0"/>
          <w:sz w:val="22"/>
          <w:szCs w:val="22"/>
          <w:lang w:val="en-SG" w:eastAsia="zh-CN"/>
        </w:rPr>
        <mc:AlternateContent>
          <mc:Choice Requires="wpi">
            <w:drawing>
              <wp:anchor distT="0" distB="0" distL="114300" distR="114300" simplePos="0" relativeHeight="251728896" behindDoc="0" locked="0" layoutInCell="1" allowOverlap="1" wp14:anchorId="2642D7DA" wp14:editId="6D5F94DE">
                <wp:simplePos x="0" y="0"/>
                <wp:positionH relativeFrom="column">
                  <wp:posOffset>23406</wp:posOffset>
                </wp:positionH>
                <wp:positionV relativeFrom="paragraph">
                  <wp:posOffset>-51880</wp:posOffset>
                </wp:positionV>
                <wp:extent cx="124200" cy="191880"/>
                <wp:effectExtent l="57150" t="57150" r="47625" b="55880"/>
                <wp:wrapNone/>
                <wp:docPr id="25" name="Ink 25"/>
                <wp:cNvGraphicFramePr/>
                <a:graphic xmlns:a="http://schemas.openxmlformats.org/drawingml/2006/main">
                  <a:graphicData uri="http://schemas.microsoft.com/office/word/2010/wordprocessingInk">
                    <w14:contentPart bwMode="auto" r:id="rId126">
                      <w14:nvContentPartPr>
                        <w14:cNvContentPartPr/>
                      </w14:nvContentPartPr>
                      <w14:xfrm>
                        <a:off x="0" y="0"/>
                        <a:ext cx="124200" cy="191880"/>
                      </w14:xfrm>
                    </w14:contentPart>
                  </a:graphicData>
                </a:graphic>
              </wp:anchor>
            </w:drawing>
          </mc:Choice>
          <mc:Fallback>
            <w:pict>
              <v:shape w14:anchorId="687AC08E" id="Ink 25" o:spid="_x0000_s1026" type="#_x0000_t75" style="position:absolute;margin-left:1.15pt;margin-top:-4.8pt;width:11.2pt;height:16.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">
                <v:imagedata r:id="rId127" o:title=""/>
              </v:shape>
            </w:pict>
          </mc:Fallback>
        </mc:AlternateContent>
      </w:r>
      <w:r w:rsidRPr="005C1722">
        <w:rPr>
          <w:rFonts w:ascii="Segoe UI Symbol" w:eastAsia="Times New Roman" w:hAnsi="Segoe UI Symbol" w:cs="Segoe UI Symbol"/>
          <w:noProof/>
          <w:kern w:val="0"/>
          <w:sz w:val="22"/>
          <w:szCs w:val="22"/>
          <w:lang w:val="en-SG" w:eastAsia="zh-CN"/>
        </w:rPr>
        <w:t>☐</w:t>
      </w:r>
      <w:r w:rsidRPr="005C1722">
        <w:rPr>
          <w:rFonts w:ascii="Times New Roman" w:eastAsia="Times New Roman" w:hAnsi="Times New Roman" w:cs="Times New Roman"/>
          <w:noProof/>
          <w:kern w:val="0"/>
          <w:sz w:val="22"/>
          <w:szCs w:val="22"/>
          <w:lang w:val="en-SG" w:eastAsia="zh-CN"/>
        </w:rPr>
        <w:t xml:space="preserve"> I understand that my voice may be audio recorded.</w:t>
      </w:r>
    </w:p>
    <w:p w14:paraId="6146758D" w14:textId="77777777" w:rsidR="00983F0D" w:rsidRPr="005C1722" w:rsidRDefault="00983F0D" w:rsidP="00983F0D">
      <w:pPr>
        <w:spacing w:after="160" w:line="259" w:lineRule="auto"/>
        <w:ind w:firstLine="0"/>
        <w:contextualSpacing/>
        <w:rPr>
          <w:rFonts w:ascii="Times New Roman" w:eastAsia="Times New Roman" w:hAnsi="Times New Roman" w:cs="Times New Roman"/>
          <w:noProof/>
          <w:kern w:val="0"/>
          <w:sz w:val="22"/>
          <w:szCs w:val="22"/>
          <w:lang w:val="en-SG" w:eastAsia="zh-CN"/>
        </w:rPr>
      </w:pPr>
    </w:p>
    <w:p w14:paraId="67187A56" w14:textId="77777777" w:rsidR="00983F0D" w:rsidRPr="005C1722" w:rsidRDefault="00983F0D" w:rsidP="00983F0D">
      <w:pPr>
        <w:spacing w:after="160" w:line="259" w:lineRule="auto"/>
        <w:ind w:firstLine="0"/>
        <w:contextualSpacing/>
        <w:rPr>
          <w:rFonts w:ascii="Times New Roman" w:eastAsia="Times New Roman" w:hAnsi="Times New Roman" w:cs="Times New Roman"/>
          <w:b/>
          <w:bCs/>
          <w:noProof/>
          <w:kern w:val="0"/>
          <w:sz w:val="22"/>
          <w:szCs w:val="22"/>
          <w:lang w:val="en-SG" w:eastAsia="zh-CN"/>
        </w:rPr>
      </w:pPr>
      <w:r w:rsidRPr="005C1722">
        <w:rPr>
          <w:rFonts w:ascii="Times New Roman" w:eastAsia="Times New Roman" w:hAnsi="Times New Roman" w:cs="Times New Roman"/>
          <w:b/>
          <w:bCs/>
          <w:noProof/>
          <w:kern w:val="0"/>
          <w:sz w:val="22"/>
          <w:szCs w:val="22"/>
          <w:lang w:val="en-SG" w:eastAsia="zh-CN"/>
        </w:rPr>
        <w:t>Privacy and Confidentiality</w:t>
      </w:r>
    </w:p>
    <w:p w14:paraId="311A2676" w14:textId="77777777" w:rsidR="00983F0D" w:rsidRPr="005C1722" w:rsidRDefault="00983F0D" w:rsidP="00983F0D">
      <w:pPr>
        <w:spacing w:after="160" w:line="259" w:lineRule="auto"/>
        <w:ind w:firstLine="0"/>
        <w:contextualSpacing/>
        <w:rPr>
          <w:rFonts w:ascii="Times New Roman" w:eastAsia="Times New Roman" w:hAnsi="Times New Roman" w:cs="Times New Roman"/>
          <w:noProof/>
          <w:kern w:val="0"/>
          <w:sz w:val="22"/>
          <w:szCs w:val="22"/>
          <w:lang w:val="en-SG" w:eastAsia="zh-CN"/>
        </w:rPr>
      </w:pPr>
      <w:r w:rsidRPr="005C1722">
        <w:rPr>
          <w:rFonts w:ascii="Times New Roman" w:eastAsia="Times New Roman" w:hAnsi="Times New Roman" w:cs="Times New Roman"/>
          <w:noProof/>
          <w:kern w:val="0"/>
          <w:sz w:val="22"/>
          <w:szCs w:val="22"/>
          <w:lang w:val="en-SG" w:eastAsia="zh-CN"/>
        </w:rPr>
        <w:t xml:space="preserve">The data collected is strictly confidential. The data may be used for class presentations and submitted to the lecturer as part of the project submission process. Any data presented to the class will be anonymized. Any audio recorded during the session may be transcribed as part of our notes, and the recording will be destroyed after transcription and project submission. A copy of the recording may be submitted to our </w:t>
      </w:r>
      <w:r w:rsidRPr="005C1722">
        <w:rPr>
          <w:rFonts w:ascii="Times New Roman" w:eastAsia="Times New Roman" w:hAnsi="Times New Roman" w:cs="Times New Roman"/>
          <w:noProof/>
          <w:kern w:val="0"/>
          <w:sz w:val="22"/>
          <w:szCs w:val="22"/>
          <w:lang w:val="en-SG" w:eastAsia="zh-CN"/>
        </w:rPr>
        <w:lastRenderedPageBreak/>
        <w:t>lecturer as part of the project for grading and verification purposes, and all recordings will be destroyed after the grading process is over.</w:t>
      </w:r>
    </w:p>
    <w:p w14:paraId="534241F3" w14:textId="77777777" w:rsidR="00983F0D" w:rsidRPr="005C1722" w:rsidRDefault="00983F0D" w:rsidP="00983F0D">
      <w:pPr>
        <w:spacing w:after="160" w:line="259" w:lineRule="auto"/>
        <w:ind w:firstLine="0"/>
        <w:contextualSpacing/>
        <w:rPr>
          <w:rFonts w:ascii="Times New Roman" w:eastAsia="Times New Roman" w:hAnsi="Times New Roman" w:cs="Times New Roman"/>
          <w:noProof/>
          <w:kern w:val="0"/>
          <w:sz w:val="22"/>
          <w:szCs w:val="22"/>
          <w:lang w:val="en-SG" w:eastAsia="zh-CN"/>
        </w:rPr>
      </w:pPr>
    </w:p>
    <w:p w14:paraId="2FE8F340" w14:textId="77777777" w:rsidR="00983F0D" w:rsidRPr="005C1722" w:rsidRDefault="00983F0D" w:rsidP="00983F0D">
      <w:pPr>
        <w:spacing w:after="160" w:line="259" w:lineRule="auto"/>
        <w:ind w:firstLine="0"/>
        <w:contextualSpacing/>
        <w:rPr>
          <w:rFonts w:ascii="Times New Roman" w:eastAsia="Times New Roman" w:hAnsi="Times New Roman" w:cs="Times New Roman"/>
          <w:noProof/>
          <w:kern w:val="0"/>
          <w:sz w:val="22"/>
          <w:szCs w:val="22"/>
          <w:lang w:val="en-SG" w:eastAsia="zh-CN"/>
        </w:rPr>
      </w:pPr>
      <w:r w:rsidRPr="005C1722">
        <w:rPr>
          <w:rFonts w:ascii="Segoe UI Symbol" w:eastAsia="Times New Roman" w:hAnsi="Segoe UI Symbol" w:cs="Segoe UI Symbol"/>
          <w:noProof/>
          <w:kern w:val="0"/>
          <w:sz w:val="22"/>
          <w:szCs w:val="22"/>
          <w:lang w:val="en-SG" w:eastAsia="zh-CN"/>
        </w:rPr>
        <mc:AlternateContent>
          <mc:Choice Requires="wpi">
            <w:drawing>
              <wp:anchor distT="0" distB="0" distL="114300" distR="114300" simplePos="0" relativeHeight="251730944" behindDoc="0" locked="0" layoutInCell="1" allowOverlap="1" wp14:anchorId="06DEFE37" wp14:editId="33CB374F">
                <wp:simplePos x="0" y="0"/>
                <wp:positionH relativeFrom="column">
                  <wp:posOffset>41766</wp:posOffset>
                </wp:positionH>
                <wp:positionV relativeFrom="paragraph">
                  <wp:posOffset>100311</wp:posOffset>
                </wp:positionV>
                <wp:extent cx="143280" cy="200520"/>
                <wp:effectExtent l="57150" t="38100" r="47625" b="47625"/>
                <wp:wrapNone/>
                <wp:docPr id="26" name="Ink 26"/>
                <wp:cNvGraphicFramePr/>
                <a:graphic xmlns:a="http://schemas.openxmlformats.org/drawingml/2006/main">
                  <a:graphicData uri="http://schemas.microsoft.com/office/word/2010/wordprocessingInk">
                    <w14:contentPart bwMode="auto" r:id="rId128">
                      <w14:nvContentPartPr>
                        <w14:cNvContentPartPr/>
                      </w14:nvContentPartPr>
                      <w14:xfrm>
                        <a:off x="0" y="0"/>
                        <a:ext cx="143280" cy="200520"/>
                      </w14:xfrm>
                    </w14:contentPart>
                  </a:graphicData>
                </a:graphic>
              </wp:anchor>
            </w:drawing>
          </mc:Choice>
          <mc:Fallback>
            <w:pict>
              <v:shape w14:anchorId="53F19CF5" id="Ink 26" o:spid="_x0000_s1026" type="#_x0000_t75" style="position:absolute;margin-left:2.6pt;margin-top:7.2pt;width:12.7pt;height:17.2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">
                <v:imagedata r:id="rId129" o:title=""/>
              </v:shape>
            </w:pict>
          </mc:Fallback>
        </mc:AlternateContent>
      </w:r>
      <w:r w:rsidRPr="005C1722">
        <w:rPr>
          <w:rFonts w:ascii="Segoe UI Symbol" w:eastAsia="Times New Roman" w:hAnsi="Segoe UI Symbol" w:cs="Segoe UI Symbol"/>
          <w:noProof/>
          <w:kern w:val="0"/>
          <w:sz w:val="22"/>
          <w:szCs w:val="22"/>
          <w:lang w:val="en-SG" w:eastAsia="zh-CN"/>
        </w:rPr>
        <mc:AlternateContent>
          <mc:Choice Requires="wpi">
            <w:drawing>
              <wp:anchor distT="0" distB="0" distL="114300" distR="114300" simplePos="0" relativeHeight="251729920" behindDoc="0" locked="0" layoutInCell="1" allowOverlap="1" wp14:anchorId="16159570" wp14:editId="5512A4F4">
                <wp:simplePos x="0" y="0"/>
                <wp:positionH relativeFrom="column">
                  <wp:posOffset>32046</wp:posOffset>
                </wp:positionH>
                <wp:positionV relativeFrom="paragraph">
                  <wp:posOffset>-54849</wp:posOffset>
                </wp:positionV>
                <wp:extent cx="114120" cy="191160"/>
                <wp:effectExtent l="57150" t="38100" r="57785" b="56515"/>
                <wp:wrapNone/>
                <wp:docPr id="27" name="Ink 27"/>
                <wp:cNvGraphicFramePr/>
                <a:graphic xmlns:a="http://schemas.openxmlformats.org/drawingml/2006/main">
                  <a:graphicData uri="http://schemas.microsoft.com/office/word/2010/wordprocessingInk">
                    <w14:contentPart bwMode="auto" r:id="rId130">
                      <w14:nvContentPartPr>
                        <w14:cNvContentPartPr/>
                      </w14:nvContentPartPr>
                      <w14:xfrm>
                        <a:off x="0" y="0"/>
                        <a:ext cx="114120" cy="191160"/>
                      </w14:xfrm>
                    </w14:contentPart>
                  </a:graphicData>
                </a:graphic>
              </wp:anchor>
            </w:drawing>
          </mc:Choice>
          <mc:Fallback>
            <w:pict>
              <v:shape w14:anchorId="1C7A123A" id="Ink 27" o:spid="_x0000_s1026" type="#_x0000_t75" style="position:absolute;margin-left:1.8pt;margin-top:-5pt;width:10.45pt;height:16.4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">
                <v:imagedata r:id="rId131" o:title=""/>
              </v:shape>
            </w:pict>
          </mc:Fallback>
        </mc:AlternateContent>
      </w:r>
      <w:r w:rsidRPr="005C1722">
        <w:rPr>
          <w:rFonts w:ascii="Segoe UI Symbol" w:eastAsia="Times New Roman" w:hAnsi="Segoe UI Symbol" w:cs="Segoe UI Symbol"/>
          <w:noProof/>
          <w:kern w:val="0"/>
          <w:sz w:val="22"/>
          <w:szCs w:val="22"/>
          <w:lang w:val="en-SG" w:eastAsia="zh-CN"/>
        </w:rPr>
        <w:t>☐</w:t>
      </w:r>
      <w:r w:rsidRPr="005C1722">
        <w:rPr>
          <w:rFonts w:ascii="Times New Roman" w:eastAsia="Times New Roman" w:hAnsi="Times New Roman" w:cs="Times New Roman"/>
          <w:noProof/>
          <w:kern w:val="0"/>
          <w:sz w:val="22"/>
          <w:szCs w:val="22"/>
          <w:lang w:val="en-SG" w:eastAsia="zh-CN"/>
        </w:rPr>
        <w:t xml:space="preserve"> I understand that the design student may view my recorded data in the future.</w:t>
      </w:r>
    </w:p>
    <w:p w14:paraId="16C8AE47" w14:textId="77777777" w:rsidR="00983F0D" w:rsidRPr="005C1722" w:rsidRDefault="00983F0D" w:rsidP="00983F0D">
      <w:pPr>
        <w:spacing w:after="160" w:line="259" w:lineRule="auto"/>
        <w:ind w:firstLine="0"/>
        <w:contextualSpacing/>
        <w:rPr>
          <w:rFonts w:ascii="Times New Roman" w:eastAsia="Times New Roman" w:hAnsi="Times New Roman" w:cs="Times New Roman"/>
          <w:noProof/>
          <w:kern w:val="0"/>
          <w:sz w:val="22"/>
          <w:szCs w:val="22"/>
          <w:lang w:val="en-SG" w:eastAsia="zh-CN"/>
        </w:rPr>
      </w:pPr>
      <w:r w:rsidRPr="005C1722">
        <w:rPr>
          <w:rFonts w:ascii="Segoe UI Symbol" w:eastAsia="Times New Roman" w:hAnsi="Segoe UI Symbol" w:cs="Segoe UI Symbol"/>
          <w:noProof/>
          <w:kern w:val="0"/>
          <w:sz w:val="22"/>
          <w:szCs w:val="22"/>
          <w:lang w:val="en-SG" w:eastAsia="zh-CN"/>
        </w:rPr>
        <w:t>☐</w:t>
      </w:r>
      <w:r w:rsidRPr="005C1722">
        <w:rPr>
          <w:rFonts w:ascii="Times New Roman" w:eastAsia="Times New Roman" w:hAnsi="Times New Roman" w:cs="Times New Roman"/>
          <w:noProof/>
          <w:kern w:val="0"/>
          <w:sz w:val="22"/>
          <w:szCs w:val="22"/>
          <w:lang w:val="en-SG" w:eastAsia="zh-CN"/>
        </w:rPr>
        <w:t xml:space="preserve"> I understand that the data collected from me will be kept confidential.</w:t>
      </w:r>
    </w:p>
    <w:p w14:paraId="2BD28CF8" w14:textId="77777777" w:rsidR="00983F0D" w:rsidRPr="005C1722" w:rsidRDefault="00983F0D" w:rsidP="00983F0D">
      <w:pPr>
        <w:spacing w:after="160" w:line="259" w:lineRule="auto"/>
        <w:ind w:firstLine="0"/>
        <w:contextualSpacing/>
        <w:rPr>
          <w:rFonts w:ascii="Times New Roman" w:eastAsia="Times New Roman" w:hAnsi="Times New Roman" w:cs="Times New Roman"/>
          <w:b/>
          <w:bCs/>
          <w:noProof/>
          <w:kern w:val="0"/>
          <w:sz w:val="22"/>
          <w:szCs w:val="22"/>
          <w:lang w:val="en-SG" w:eastAsia="zh-CN"/>
        </w:rPr>
      </w:pPr>
    </w:p>
    <w:p w14:paraId="4776E241" w14:textId="77777777" w:rsidR="00983F0D" w:rsidRPr="005C1722" w:rsidRDefault="00983F0D" w:rsidP="00983F0D">
      <w:pPr>
        <w:spacing w:after="160" w:line="259" w:lineRule="auto"/>
        <w:ind w:firstLine="0"/>
        <w:contextualSpacing/>
        <w:rPr>
          <w:rFonts w:ascii="Times New Roman" w:eastAsia="Times New Roman" w:hAnsi="Times New Roman" w:cs="Times New Roman"/>
          <w:b/>
          <w:bCs/>
          <w:noProof/>
          <w:kern w:val="0"/>
          <w:sz w:val="22"/>
          <w:szCs w:val="22"/>
          <w:lang w:val="en-SG" w:eastAsia="zh-CN"/>
        </w:rPr>
      </w:pPr>
      <w:r w:rsidRPr="005C1722">
        <w:rPr>
          <w:rFonts w:ascii="Times New Roman" w:eastAsia="Times New Roman" w:hAnsi="Times New Roman" w:cs="Times New Roman"/>
          <w:b/>
          <w:bCs/>
          <w:noProof/>
          <w:kern w:val="0"/>
          <w:sz w:val="22"/>
          <w:szCs w:val="22"/>
          <w:lang w:val="en-SG" w:eastAsia="zh-CN"/>
        </w:rPr>
        <w:t>Further questions or concerns</w:t>
      </w:r>
    </w:p>
    <w:p w14:paraId="36D2C17D" w14:textId="77777777" w:rsidR="00983F0D" w:rsidRPr="005C1722" w:rsidRDefault="00983F0D" w:rsidP="00983F0D">
      <w:pPr>
        <w:spacing w:after="160" w:line="259" w:lineRule="auto"/>
        <w:ind w:firstLine="0"/>
        <w:contextualSpacing/>
        <w:rPr>
          <w:rFonts w:ascii="Times New Roman" w:eastAsia="Times New Roman" w:hAnsi="Times New Roman" w:cs="Times New Roman"/>
          <w:noProof/>
          <w:kern w:val="0"/>
          <w:sz w:val="22"/>
          <w:szCs w:val="22"/>
          <w:lang w:val="en-SG" w:eastAsia="zh-CN"/>
        </w:rPr>
      </w:pPr>
      <w:r w:rsidRPr="005C1722">
        <w:rPr>
          <w:rFonts w:ascii="Times New Roman" w:eastAsia="Times New Roman" w:hAnsi="Times New Roman" w:cs="Times New Roman"/>
          <w:noProof/>
          <w:kern w:val="0"/>
          <w:sz w:val="22"/>
          <w:szCs w:val="22"/>
          <w:lang w:val="en-SG" w:eastAsia="zh-CN"/>
        </w:rPr>
        <w:t xml:space="preserve">If you have questions about the project, you may contact the researcher Tan Yi Jia via phone at 9678 4612, or by email at </w:t>
      </w:r>
      <w:hyperlink r:id="rId132" w:history="1">
        <w:r w:rsidRPr="005C1722">
          <w:rPr>
            <w:rFonts w:ascii="Times New Roman" w:eastAsia="Times New Roman" w:hAnsi="Times New Roman" w:cs="Times New Roman"/>
            <w:noProof/>
            <w:color w:val="0000FF"/>
            <w:kern w:val="0"/>
            <w:sz w:val="22"/>
            <w:szCs w:val="22"/>
            <w:u w:val="single"/>
            <w:lang w:val="en-SG" w:eastAsia="zh-CN"/>
          </w:rPr>
          <w:t>tanyijia@u.nus.edu</w:t>
        </w:r>
      </w:hyperlink>
      <w:r w:rsidRPr="005C1722">
        <w:rPr>
          <w:rFonts w:ascii="Times New Roman" w:eastAsia="Times New Roman" w:hAnsi="Times New Roman" w:cs="Times New Roman"/>
          <w:noProof/>
          <w:kern w:val="0"/>
          <w:sz w:val="22"/>
          <w:szCs w:val="22"/>
          <w:lang w:val="en-SG" w:eastAsia="zh-CN"/>
        </w:rPr>
        <w:t>.</w:t>
      </w:r>
    </w:p>
    <w:p w14:paraId="4E55A523" w14:textId="77777777" w:rsidR="00983F0D" w:rsidRPr="005C1722" w:rsidRDefault="00983F0D" w:rsidP="00983F0D">
      <w:pPr>
        <w:spacing w:after="160" w:line="259" w:lineRule="auto"/>
        <w:ind w:firstLine="0"/>
        <w:contextualSpacing/>
        <w:rPr>
          <w:rFonts w:ascii="Times New Roman" w:eastAsia="Times New Roman" w:hAnsi="Times New Roman" w:cs="Times New Roman"/>
          <w:noProof/>
          <w:kern w:val="0"/>
          <w:sz w:val="22"/>
          <w:szCs w:val="22"/>
          <w:lang w:val="en-SG" w:eastAsia="zh-CN"/>
        </w:rPr>
      </w:pPr>
    </w:p>
    <w:p w14:paraId="46AD098E" w14:textId="77777777" w:rsidR="00983F0D" w:rsidRPr="005C1722" w:rsidRDefault="00983F0D" w:rsidP="00983F0D">
      <w:pPr>
        <w:spacing w:after="160" w:line="259" w:lineRule="auto"/>
        <w:ind w:firstLine="0"/>
        <w:contextualSpacing/>
        <w:rPr>
          <w:rFonts w:ascii="Times New Roman" w:eastAsia="Times New Roman" w:hAnsi="Times New Roman" w:cs="Times New Roman"/>
          <w:b/>
          <w:bCs/>
          <w:noProof/>
          <w:kern w:val="0"/>
          <w:sz w:val="22"/>
          <w:szCs w:val="22"/>
          <w:lang w:val="en-SG" w:eastAsia="zh-CN"/>
        </w:rPr>
      </w:pPr>
      <w:r w:rsidRPr="005C1722">
        <w:rPr>
          <w:rFonts w:ascii="Times New Roman" w:eastAsia="Times New Roman" w:hAnsi="Times New Roman" w:cs="Times New Roman"/>
          <w:b/>
          <w:bCs/>
          <w:noProof/>
          <w:kern w:val="0"/>
          <w:sz w:val="22"/>
          <w:szCs w:val="22"/>
          <w:lang w:val="en-SG" w:eastAsia="zh-CN"/>
        </w:rPr>
        <w:t>Informed Consent</w:t>
      </w:r>
    </w:p>
    <w:p w14:paraId="77545E41" w14:textId="77777777" w:rsidR="00983F0D" w:rsidRPr="005C1722" w:rsidRDefault="00983F0D" w:rsidP="00983F0D">
      <w:pPr>
        <w:spacing w:after="160" w:line="259" w:lineRule="auto"/>
        <w:ind w:firstLine="0"/>
        <w:contextualSpacing/>
        <w:rPr>
          <w:rFonts w:ascii="Times New Roman" w:eastAsia="Times New Roman" w:hAnsi="Times New Roman" w:cs="Times New Roman"/>
          <w:noProof/>
          <w:kern w:val="0"/>
          <w:sz w:val="22"/>
          <w:szCs w:val="22"/>
          <w:lang w:val="en-SG" w:eastAsia="zh-CN"/>
        </w:rPr>
      </w:pPr>
      <w:r w:rsidRPr="005C1722">
        <w:rPr>
          <w:rFonts w:ascii="Times New Roman" w:eastAsia="Times New Roman" w:hAnsi="Times New Roman" w:cs="Times New Roman"/>
          <w:noProof/>
          <w:kern w:val="0"/>
          <w:sz w:val="22"/>
          <w:szCs w:val="22"/>
          <w:lang w:val="en-SG" w:eastAsia="zh-CN"/>
        </w:rPr>
        <w:t>To take part in the project, please indicate your agreement to the following statements and sign the form below, showing that you consent to the above terms.</w:t>
      </w:r>
    </w:p>
    <w:p w14:paraId="7AB0E35D" w14:textId="77777777" w:rsidR="00983F0D" w:rsidRPr="005C1722" w:rsidRDefault="00983F0D" w:rsidP="00983F0D">
      <w:pPr>
        <w:spacing w:after="160" w:line="259" w:lineRule="auto"/>
        <w:ind w:firstLine="0"/>
        <w:contextualSpacing/>
        <w:rPr>
          <w:rFonts w:ascii="Times New Roman" w:eastAsia="Times New Roman" w:hAnsi="Times New Roman" w:cs="Times New Roman"/>
          <w:noProof/>
          <w:kern w:val="0"/>
          <w:sz w:val="22"/>
          <w:szCs w:val="22"/>
          <w:lang w:val="en-SG" w:eastAsia="zh-CN"/>
        </w:rPr>
      </w:pPr>
    </w:p>
    <w:p w14:paraId="6F0F5B72" w14:textId="77777777" w:rsidR="00983F0D" w:rsidRPr="005C1722" w:rsidRDefault="00983F0D" w:rsidP="00983F0D">
      <w:pPr>
        <w:spacing w:after="160" w:line="259" w:lineRule="auto"/>
        <w:ind w:firstLine="0"/>
        <w:contextualSpacing/>
        <w:rPr>
          <w:rFonts w:ascii="Times New Roman" w:eastAsia="Times New Roman" w:hAnsi="Times New Roman" w:cs="Times New Roman"/>
          <w:noProof/>
          <w:kern w:val="0"/>
          <w:sz w:val="22"/>
          <w:szCs w:val="22"/>
          <w:lang w:val="en-SG" w:eastAsia="zh-CN"/>
        </w:rPr>
      </w:pPr>
      <w:r w:rsidRPr="005C1722">
        <w:rPr>
          <w:rFonts w:ascii="Segoe UI Symbol" w:eastAsia="Times New Roman" w:hAnsi="Segoe UI Symbol" w:cs="Segoe UI Symbol"/>
          <w:noProof/>
          <w:kern w:val="0"/>
          <w:sz w:val="22"/>
          <w:szCs w:val="22"/>
          <w:lang w:val="en-SG" w:eastAsia="zh-CN"/>
        </w:rPr>
        <mc:AlternateContent>
          <mc:Choice Requires="wpi">
            <w:drawing>
              <wp:anchor distT="0" distB="0" distL="114300" distR="114300" simplePos="0" relativeHeight="251731968" behindDoc="0" locked="0" layoutInCell="1" allowOverlap="1" wp14:anchorId="474F187B" wp14:editId="406AF97B">
                <wp:simplePos x="0" y="0"/>
                <wp:positionH relativeFrom="column">
                  <wp:posOffset>35286</wp:posOffset>
                </wp:positionH>
                <wp:positionV relativeFrom="paragraph">
                  <wp:posOffset>-97719</wp:posOffset>
                </wp:positionV>
                <wp:extent cx="136080" cy="215640"/>
                <wp:effectExtent l="57150" t="38100" r="54610" b="51435"/>
                <wp:wrapNone/>
                <wp:docPr id="33" name="Ink 33"/>
                <wp:cNvGraphicFramePr/>
                <a:graphic xmlns:a="http://schemas.openxmlformats.org/drawingml/2006/main">
                  <a:graphicData uri="http://schemas.microsoft.com/office/word/2010/wordprocessingInk">
                    <w14:contentPart bwMode="auto" r:id="rId133">
                      <w14:nvContentPartPr>
                        <w14:cNvContentPartPr/>
                      </w14:nvContentPartPr>
                      <w14:xfrm>
                        <a:off x="0" y="0"/>
                        <a:ext cx="136080" cy="215640"/>
                      </w14:xfrm>
                    </w14:contentPart>
                  </a:graphicData>
                </a:graphic>
              </wp:anchor>
            </w:drawing>
          </mc:Choice>
          <mc:Fallback>
            <w:pict>
              <v:shape w14:anchorId="6E2D0E01" id="Ink 33" o:spid="_x0000_s1026" type="#_x0000_t75" style="position:absolute;margin-left:2.1pt;margin-top:-8.4pt;width:12.1pt;height:18.4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">
                <v:imagedata r:id="rId134" o:title=""/>
              </v:shape>
            </w:pict>
          </mc:Fallback>
        </mc:AlternateContent>
      </w:r>
      <w:r w:rsidRPr="005C1722">
        <w:rPr>
          <w:rFonts w:ascii="Segoe UI Symbol" w:eastAsia="Times New Roman" w:hAnsi="Segoe UI Symbol" w:cs="Segoe UI Symbol"/>
          <w:noProof/>
          <w:kern w:val="0"/>
          <w:sz w:val="22"/>
          <w:szCs w:val="22"/>
          <w:lang w:val="en-SG" w:eastAsia="zh-CN"/>
        </w:rPr>
        <w:t>☐</w:t>
      </w:r>
      <w:r w:rsidRPr="005C1722">
        <w:rPr>
          <w:rFonts w:ascii="Times New Roman" w:eastAsia="Times New Roman" w:hAnsi="Times New Roman" w:cs="Times New Roman"/>
          <w:noProof/>
          <w:kern w:val="0"/>
          <w:sz w:val="22"/>
          <w:szCs w:val="22"/>
          <w:lang w:val="en-SG" w:eastAsia="zh-CN"/>
        </w:rPr>
        <w:t xml:space="preserve"> I agree with the above terms, and hereby consent to participant in the study. </w:t>
      </w:r>
    </w:p>
    <w:p w14:paraId="3B341D93" w14:textId="77777777" w:rsidR="00983F0D" w:rsidRPr="005C1722" w:rsidRDefault="00983F0D" w:rsidP="00983F0D">
      <w:pPr>
        <w:spacing w:after="160" w:line="259" w:lineRule="auto"/>
        <w:ind w:firstLine="0"/>
        <w:contextualSpacing/>
        <w:rPr>
          <w:rFonts w:ascii="Times New Roman" w:eastAsia="Times New Roman" w:hAnsi="Times New Roman" w:cs="Times New Roman"/>
          <w:noProof/>
          <w:kern w:val="0"/>
          <w:sz w:val="22"/>
          <w:szCs w:val="22"/>
          <w:lang w:val="en-SG" w:eastAsia="zh-CN"/>
        </w:rPr>
      </w:pPr>
      <w:r w:rsidRPr="005C1722">
        <w:rPr>
          <w:rFonts w:ascii="Segoe UI Symbol" w:eastAsia="Times New Roman" w:hAnsi="Segoe UI Symbol" w:cs="Segoe UI Symbol"/>
          <w:noProof/>
          <w:kern w:val="0"/>
          <w:sz w:val="22"/>
          <w:szCs w:val="22"/>
          <w:lang w:val="en-SG" w:eastAsia="zh-CN"/>
        </w:rPr>
        <mc:AlternateContent>
          <mc:Choice Requires="wpi">
            <w:drawing>
              <wp:anchor distT="0" distB="0" distL="114300" distR="114300" simplePos="0" relativeHeight="251732992" behindDoc="0" locked="0" layoutInCell="1" allowOverlap="1" wp14:anchorId="62F1B282" wp14:editId="6D5A025C">
                <wp:simplePos x="0" y="0"/>
                <wp:positionH relativeFrom="column">
                  <wp:posOffset>13686</wp:posOffset>
                </wp:positionH>
                <wp:positionV relativeFrom="paragraph">
                  <wp:posOffset>-87504</wp:posOffset>
                </wp:positionV>
                <wp:extent cx="144360" cy="205920"/>
                <wp:effectExtent l="57150" t="57150" r="46355" b="41910"/>
                <wp:wrapNone/>
                <wp:docPr id="34" name="Ink 34"/>
                <wp:cNvGraphicFramePr/>
                <a:graphic xmlns:a="http://schemas.openxmlformats.org/drawingml/2006/main">
                  <a:graphicData uri="http://schemas.microsoft.com/office/word/2010/wordprocessingInk">
                    <w14:contentPart bwMode="auto" r:id="rId135">
                      <w14:nvContentPartPr>
                        <w14:cNvContentPartPr/>
                      </w14:nvContentPartPr>
                      <w14:xfrm>
                        <a:off x="0" y="0"/>
                        <a:ext cx="144360" cy="205920"/>
                      </w14:xfrm>
                    </w14:contentPart>
                  </a:graphicData>
                </a:graphic>
              </wp:anchor>
            </w:drawing>
          </mc:Choice>
          <mc:Fallback>
            <w:pict>
              <v:shape w14:anchorId="570BE6BB" id="Ink 34" o:spid="_x0000_s1026" type="#_x0000_t75" style="position:absolute;margin-left:.4pt;margin-top:-7.6pt;width:12.75pt;height:17.6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">
                <v:imagedata r:id="rId136" o:title=""/>
              </v:shape>
            </w:pict>
          </mc:Fallback>
        </mc:AlternateContent>
      </w:r>
      <w:r w:rsidRPr="005C1722">
        <w:rPr>
          <w:rFonts w:ascii="Segoe UI Symbol" w:eastAsia="Times New Roman" w:hAnsi="Segoe UI Symbol" w:cs="Segoe UI Symbol"/>
          <w:noProof/>
          <w:kern w:val="0"/>
          <w:sz w:val="22"/>
          <w:szCs w:val="22"/>
          <w:lang w:val="en-SG" w:eastAsia="zh-CN"/>
        </w:rPr>
        <w:t>☐</w:t>
      </w:r>
      <w:r w:rsidRPr="005C1722">
        <w:rPr>
          <w:rFonts w:ascii="Times New Roman" w:eastAsia="Times New Roman" w:hAnsi="Times New Roman" w:cs="Times New Roman"/>
          <w:noProof/>
          <w:kern w:val="0"/>
          <w:sz w:val="22"/>
          <w:szCs w:val="22"/>
          <w:lang w:val="en-SG" w:eastAsia="zh-CN"/>
        </w:rPr>
        <w:t xml:space="preserve"> I agree / do not agree (please delete accordingly) to an audio recording during the session.</w:t>
      </w:r>
    </w:p>
    <w:p w14:paraId="595F5F4D" w14:textId="77777777" w:rsidR="00983F0D" w:rsidRPr="005C1722" w:rsidRDefault="00983F0D" w:rsidP="00983F0D">
      <w:pPr>
        <w:spacing w:after="160" w:line="259" w:lineRule="auto"/>
        <w:ind w:firstLine="0"/>
        <w:contextualSpacing/>
        <w:rPr>
          <w:rFonts w:ascii="Times New Roman" w:eastAsia="Times New Roman" w:hAnsi="Times New Roman" w:cs="Times New Roman"/>
          <w:noProof/>
          <w:kern w:val="0"/>
          <w:sz w:val="22"/>
          <w:szCs w:val="22"/>
          <w:lang w:val="en-SG" w:eastAsia="zh-CN"/>
        </w:rPr>
      </w:pPr>
    </w:p>
    <w:p w14:paraId="3AD7F114" w14:textId="77777777" w:rsidR="00983F0D" w:rsidRPr="005C1722" w:rsidRDefault="00983F0D" w:rsidP="00983F0D">
      <w:pPr>
        <w:spacing w:after="160" w:line="259" w:lineRule="auto"/>
        <w:ind w:firstLine="0"/>
        <w:contextualSpacing/>
        <w:rPr>
          <w:rFonts w:ascii="Times New Roman" w:eastAsia="Times New Roman" w:hAnsi="Times New Roman" w:cs="Times New Roman"/>
          <w:noProof/>
          <w:kern w:val="0"/>
          <w:sz w:val="22"/>
          <w:szCs w:val="22"/>
          <w:lang w:val="en-SG" w:eastAsia="zh-CN"/>
        </w:rPr>
      </w:pP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983F0D" w:rsidRPr="005C1722" w14:paraId="3143D6EF" w14:textId="77777777" w:rsidTr="00421B6F">
        <w:tc>
          <w:tcPr>
            <w:tcW w:w="4505" w:type="dxa"/>
          </w:tcPr>
          <w:p w14:paraId="09485985" w14:textId="77777777" w:rsidR="00983F0D" w:rsidRPr="005C1722" w:rsidRDefault="00983F0D" w:rsidP="00421B6F">
            <w:pPr>
              <w:spacing w:after="160" w:line="259" w:lineRule="auto"/>
              <w:contextualSpacing/>
              <w:rPr>
                <w:rFonts w:ascii="Times New Roman" w:eastAsia="Times New Roman" w:hAnsi="Times New Roman" w:cs="Times New Roman"/>
                <w:b/>
                <w:bCs/>
                <w:noProof/>
                <w:kern w:val="0"/>
              </w:rPr>
            </w:pPr>
            <w:r w:rsidRPr="005C1722">
              <w:rPr>
                <w:rFonts w:ascii="Times New Roman" w:eastAsia="Times New Roman" w:hAnsi="Times New Roman" w:cs="Times New Roman"/>
                <w:b/>
                <w:bCs/>
                <w:noProof/>
                <w:kern w:val="0"/>
              </w:rPr>
              <w:t>Participant Name:</w:t>
            </w:r>
          </w:p>
          <w:p w14:paraId="379F0135" w14:textId="77777777" w:rsidR="00983F0D" w:rsidRPr="005C1722" w:rsidRDefault="00983F0D" w:rsidP="00421B6F">
            <w:pPr>
              <w:spacing w:after="160" w:line="259" w:lineRule="auto"/>
              <w:contextualSpacing/>
              <w:rPr>
                <w:rFonts w:ascii="Times New Roman" w:eastAsia="Times New Roman" w:hAnsi="Times New Roman" w:cs="Times New Roman"/>
                <w:b/>
                <w:bCs/>
                <w:noProof/>
                <w:kern w:val="0"/>
              </w:rPr>
            </w:pPr>
          </w:p>
          <w:p w14:paraId="69FE2970" w14:textId="77777777" w:rsidR="00983F0D" w:rsidRPr="005C1722" w:rsidRDefault="00983F0D" w:rsidP="00421B6F">
            <w:pPr>
              <w:spacing w:after="160" w:line="259" w:lineRule="auto"/>
              <w:contextualSpacing/>
              <w:rPr>
                <w:rFonts w:ascii="Times New Roman" w:eastAsia="Times New Roman" w:hAnsi="Times New Roman" w:cs="Times New Roman"/>
                <w:b/>
                <w:bCs/>
                <w:noProof/>
                <w:kern w:val="0"/>
              </w:rPr>
            </w:pPr>
            <w:r w:rsidRPr="005C1722">
              <w:rPr>
                <w:rFonts w:ascii="Times New Roman" w:eastAsia="Times New Roman" w:hAnsi="Times New Roman" w:cs="Times New Roman"/>
                <w:b/>
                <w:bCs/>
                <w:noProof/>
                <w:kern w:val="0"/>
              </w:rPr>
              <mc:AlternateContent>
                <mc:Choice Requires="wpi">
                  <w:drawing>
                    <wp:anchor distT="0" distB="0" distL="114300" distR="114300" simplePos="0" relativeHeight="251742208" behindDoc="0" locked="0" layoutInCell="1" allowOverlap="1" wp14:anchorId="31197B29" wp14:editId="39969190">
                      <wp:simplePos x="0" y="0"/>
                      <wp:positionH relativeFrom="column">
                        <wp:posOffset>1151100</wp:posOffset>
                      </wp:positionH>
                      <wp:positionV relativeFrom="paragraph">
                        <wp:posOffset>6154</wp:posOffset>
                      </wp:positionV>
                      <wp:extent cx="289800" cy="255240"/>
                      <wp:effectExtent l="57150" t="57150" r="15240" b="50165"/>
                      <wp:wrapNone/>
                      <wp:docPr id="28" name="Ink 28"/>
                      <wp:cNvGraphicFramePr/>
                      <a:graphic xmlns:a="http://schemas.openxmlformats.org/drawingml/2006/main">
                        <a:graphicData uri="http://schemas.microsoft.com/office/word/2010/wordprocessingInk">
                          <w14:contentPart bwMode="auto" r:id="rId137">
                            <w14:nvContentPartPr>
                              <w14:cNvContentPartPr/>
                            </w14:nvContentPartPr>
                            <w14:xfrm>
                              <a:off x="0" y="0"/>
                              <a:ext cx="289800" cy="255240"/>
                            </w14:xfrm>
                          </w14:contentPart>
                        </a:graphicData>
                      </a:graphic>
                    </wp:anchor>
                  </w:drawing>
                </mc:Choice>
                <mc:Fallback>
                  <w:pict>
                    <v:shape w14:anchorId="2691A77D" id="Ink 28" o:spid="_x0000_s1026" type="#_x0000_t75" style="position:absolute;margin-left:89.95pt;margin-top:-.2pt;width:24.2pt;height:21.5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">
                      <v:imagedata r:id="rId138" o:title=""/>
                    </v:shape>
                  </w:pict>
                </mc:Fallback>
              </mc:AlternateContent>
            </w:r>
            <w:r w:rsidRPr="005C1722">
              <w:rPr>
                <w:rFonts w:ascii="Times New Roman" w:eastAsia="Times New Roman" w:hAnsi="Times New Roman" w:cs="Times New Roman"/>
                <w:b/>
                <w:bCs/>
                <w:noProof/>
                <w:kern w:val="0"/>
              </w:rPr>
              <mc:AlternateContent>
                <mc:Choice Requires="wpi">
                  <w:drawing>
                    <wp:anchor distT="0" distB="0" distL="114300" distR="114300" simplePos="0" relativeHeight="251741184" behindDoc="0" locked="0" layoutInCell="1" allowOverlap="1" wp14:anchorId="605B0798" wp14:editId="1F3F3A99">
                      <wp:simplePos x="0" y="0"/>
                      <wp:positionH relativeFrom="column">
                        <wp:posOffset>1134180</wp:posOffset>
                      </wp:positionH>
                      <wp:positionV relativeFrom="paragraph">
                        <wp:posOffset>5794</wp:posOffset>
                      </wp:positionV>
                      <wp:extent cx="7560" cy="190440"/>
                      <wp:effectExtent l="38100" t="57150" r="50165" b="57785"/>
                      <wp:wrapNone/>
                      <wp:docPr id="36" name="Ink 36"/>
                      <wp:cNvGraphicFramePr/>
                      <a:graphic xmlns:a="http://schemas.openxmlformats.org/drawingml/2006/main">
                        <a:graphicData uri="http://schemas.microsoft.com/office/word/2010/wordprocessingInk">
                          <w14:contentPart bwMode="auto" r:id="rId139">
                            <w14:nvContentPartPr>
                              <w14:cNvContentPartPr/>
                            </w14:nvContentPartPr>
                            <w14:xfrm>
                              <a:off x="0" y="0"/>
                              <a:ext cx="7560" cy="190440"/>
                            </w14:xfrm>
                          </w14:contentPart>
                        </a:graphicData>
                      </a:graphic>
                    </wp:anchor>
                  </w:drawing>
                </mc:Choice>
                <mc:Fallback>
                  <w:pict>
                    <v:shape w14:anchorId="27FAB990" id="Ink 36" o:spid="_x0000_s1026" type="#_x0000_t75" style="position:absolute;margin-left:88.6pt;margin-top:-.25pt;width:2.05pt;height:16.4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">
                      <v:imagedata r:id="rId140" o:title=""/>
                    </v:shape>
                  </w:pict>
                </mc:Fallback>
              </mc:AlternateContent>
            </w:r>
            <w:r w:rsidRPr="005C1722">
              <w:rPr>
                <w:rFonts w:ascii="Times New Roman" w:eastAsia="Times New Roman" w:hAnsi="Times New Roman" w:cs="Times New Roman"/>
                <w:b/>
                <w:bCs/>
                <w:noProof/>
                <w:kern w:val="0"/>
              </w:rPr>
              <mc:AlternateContent>
                <mc:Choice Requires="wpi">
                  <w:drawing>
                    <wp:anchor distT="0" distB="0" distL="114300" distR="114300" simplePos="0" relativeHeight="251740160" behindDoc="0" locked="0" layoutInCell="1" allowOverlap="1" wp14:anchorId="57B7B408" wp14:editId="3D827671">
                      <wp:simplePos x="0" y="0"/>
                      <wp:positionH relativeFrom="column">
                        <wp:posOffset>887220</wp:posOffset>
                      </wp:positionH>
                      <wp:positionV relativeFrom="paragraph">
                        <wp:posOffset>54394</wp:posOffset>
                      </wp:positionV>
                      <wp:extent cx="111600" cy="122400"/>
                      <wp:effectExtent l="57150" t="57150" r="41275" b="49530"/>
                      <wp:wrapNone/>
                      <wp:docPr id="35" name="Ink 35"/>
                      <wp:cNvGraphicFramePr/>
                      <a:graphic xmlns:a="http://schemas.openxmlformats.org/drawingml/2006/main">
                        <a:graphicData uri="http://schemas.microsoft.com/office/word/2010/wordprocessingInk">
                          <w14:contentPart bwMode="auto" r:id="rId141">
                            <w14:nvContentPartPr>
                              <w14:cNvContentPartPr/>
                            </w14:nvContentPartPr>
                            <w14:xfrm>
                              <a:off x="0" y="0"/>
                              <a:ext cx="111600" cy="122400"/>
                            </w14:xfrm>
                          </w14:contentPart>
                        </a:graphicData>
                      </a:graphic>
                    </wp:anchor>
                  </w:drawing>
                </mc:Choice>
                <mc:Fallback>
                  <w:pict>
                    <v:shape w14:anchorId="66442AB5" id="Ink 35" o:spid="_x0000_s1026" type="#_x0000_t75" style="position:absolute;margin-left:69.15pt;margin-top:3.6pt;width:10.2pt;height:11.1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">
                      <v:imagedata r:id="rId142" o:title=""/>
                    </v:shape>
                  </w:pict>
                </mc:Fallback>
              </mc:AlternateContent>
            </w:r>
            <w:r w:rsidRPr="005C1722">
              <w:rPr>
                <w:rFonts w:ascii="Times New Roman" w:eastAsia="Times New Roman" w:hAnsi="Times New Roman" w:cs="Times New Roman"/>
                <w:b/>
                <w:bCs/>
                <w:noProof/>
                <w:kern w:val="0"/>
              </w:rPr>
              <mc:AlternateContent>
                <mc:Choice Requires="wpi">
                  <w:drawing>
                    <wp:anchor distT="0" distB="0" distL="114300" distR="114300" simplePos="0" relativeHeight="251739136" behindDoc="0" locked="0" layoutInCell="1" allowOverlap="1" wp14:anchorId="5106973B" wp14:editId="04E48588">
                      <wp:simplePos x="0" y="0"/>
                      <wp:positionH relativeFrom="column">
                        <wp:posOffset>786420</wp:posOffset>
                      </wp:positionH>
                      <wp:positionV relativeFrom="paragraph">
                        <wp:posOffset>-26966</wp:posOffset>
                      </wp:positionV>
                      <wp:extent cx="98640" cy="217440"/>
                      <wp:effectExtent l="57150" t="38100" r="53975" b="49530"/>
                      <wp:wrapNone/>
                      <wp:docPr id="32" name="Ink 32"/>
                      <wp:cNvGraphicFramePr/>
                      <a:graphic xmlns:a="http://schemas.openxmlformats.org/drawingml/2006/main">
                        <a:graphicData uri="http://schemas.microsoft.com/office/word/2010/wordprocessingInk">
                          <w14:contentPart bwMode="auto" r:id="rId143">
                            <w14:nvContentPartPr>
                              <w14:cNvContentPartPr/>
                            </w14:nvContentPartPr>
                            <w14:xfrm>
                              <a:off x="0" y="0"/>
                              <a:ext cx="98640" cy="217440"/>
                            </w14:xfrm>
                          </w14:contentPart>
                        </a:graphicData>
                      </a:graphic>
                    </wp:anchor>
                  </w:drawing>
                </mc:Choice>
                <mc:Fallback>
                  <w:pict>
                    <v:shape w14:anchorId="0635B624" id="Ink 32" o:spid="_x0000_s1026" type="#_x0000_t75" style="position:absolute;margin-left:61.2pt;margin-top:-2.8pt;width:9.15pt;height:18.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">
                      <v:imagedata r:id="rId144" o:title=""/>
                    </v:shape>
                  </w:pict>
                </mc:Fallback>
              </mc:AlternateContent>
            </w:r>
            <w:r w:rsidRPr="005C1722">
              <w:rPr>
                <w:rFonts w:ascii="Times New Roman" w:eastAsia="Times New Roman" w:hAnsi="Times New Roman" w:cs="Times New Roman"/>
                <w:b/>
                <w:bCs/>
                <w:noProof/>
                <w:kern w:val="0"/>
              </w:rPr>
              <mc:AlternateContent>
                <mc:Choice Requires="wpi">
                  <w:drawing>
                    <wp:anchor distT="0" distB="0" distL="114300" distR="114300" simplePos="0" relativeHeight="251738112" behindDoc="0" locked="0" layoutInCell="1" allowOverlap="1" wp14:anchorId="4DE376BE" wp14:editId="2A4F23AD">
                      <wp:simplePos x="0" y="0"/>
                      <wp:positionH relativeFrom="column">
                        <wp:posOffset>494460</wp:posOffset>
                      </wp:positionH>
                      <wp:positionV relativeFrom="paragraph">
                        <wp:posOffset>-5006</wp:posOffset>
                      </wp:positionV>
                      <wp:extent cx="187200" cy="196200"/>
                      <wp:effectExtent l="57150" t="57150" r="0" b="52070"/>
                      <wp:wrapNone/>
                      <wp:docPr id="31" name="Ink 31"/>
                      <wp:cNvGraphicFramePr/>
                      <a:graphic xmlns:a="http://schemas.openxmlformats.org/drawingml/2006/main">
                        <a:graphicData uri="http://schemas.microsoft.com/office/word/2010/wordprocessingInk">
                          <w14:contentPart bwMode="auto" r:id="rId145">
                            <w14:nvContentPartPr>
                              <w14:cNvContentPartPr/>
                            </w14:nvContentPartPr>
                            <w14:xfrm>
                              <a:off x="0" y="0"/>
                              <a:ext cx="187200" cy="196200"/>
                            </w14:xfrm>
                          </w14:contentPart>
                        </a:graphicData>
                      </a:graphic>
                    </wp:anchor>
                  </w:drawing>
                </mc:Choice>
                <mc:Fallback>
                  <w:pict>
                    <v:shape w14:anchorId="37C77031" id="Ink 31" o:spid="_x0000_s1026" type="#_x0000_t75" style="position:absolute;margin-left:38.25pt;margin-top:-1.1pt;width:16.2pt;height:16.9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&#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">
                      <v:imagedata r:id="rId146" o:title=""/>
                    </v:shape>
                  </w:pict>
                </mc:Fallback>
              </mc:AlternateContent>
            </w:r>
            <w:r w:rsidRPr="005C1722">
              <w:rPr>
                <w:rFonts w:ascii="Times New Roman" w:eastAsia="Times New Roman" w:hAnsi="Times New Roman" w:cs="Times New Roman"/>
                <w:b/>
                <w:bCs/>
                <w:noProof/>
                <w:kern w:val="0"/>
              </w:rPr>
              <mc:AlternateContent>
                <mc:Choice Requires="wpi">
                  <w:drawing>
                    <wp:anchor distT="0" distB="0" distL="114300" distR="114300" simplePos="0" relativeHeight="251737088" behindDoc="0" locked="0" layoutInCell="1" allowOverlap="1" wp14:anchorId="391876B8" wp14:editId="7A8F46A2">
                      <wp:simplePos x="0" y="0"/>
                      <wp:positionH relativeFrom="column">
                        <wp:posOffset>452700</wp:posOffset>
                      </wp:positionH>
                      <wp:positionV relativeFrom="paragraph">
                        <wp:posOffset>-20486</wp:posOffset>
                      </wp:positionV>
                      <wp:extent cx="77760" cy="199800"/>
                      <wp:effectExtent l="57150" t="57150" r="0" b="48260"/>
                      <wp:wrapNone/>
                      <wp:docPr id="30" name="Ink 30"/>
                      <wp:cNvGraphicFramePr/>
                      <a:graphic xmlns:a="http://schemas.openxmlformats.org/drawingml/2006/main">
                        <a:graphicData uri="http://schemas.microsoft.com/office/word/2010/wordprocessingInk">
                          <w14:contentPart bwMode="auto" r:id="rId147">
                            <w14:nvContentPartPr>
                              <w14:cNvContentPartPr/>
                            </w14:nvContentPartPr>
                            <w14:xfrm>
                              <a:off x="0" y="0"/>
                              <a:ext cx="77760" cy="199800"/>
                            </w14:xfrm>
                          </w14:contentPart>
                        </a:graphicData>
                      </a:graphic>
                    </wp:anchor>
                  </w:drawing>
                </mc:Choice>
                <mc:Fallback>
                  <w:pict>
                    <v:shape w14:anchorId="362CC85D" id="Ink 30" o:spid="_x0000_s1026" type="#_x0000_t75" style="position:absolute;margin-left:34.95pt;margin-top:-2.3pt;width:7.5pt;height:17.1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">
                      <v:imagedata r:id="rId148" o:title=""/>
                    </v:shape>
                  </w:pict>
                </mc:Fallback>
              </mc:AlternateContent>
            </w:r>
            <w:r w:rsidRPr="005C1722">
              <w:rPr>
                <w:rFonts w:ascii="Times New Roman" w:eastAsia="Times New Roman" w:hAnsi="Times New Roman" w:cs="Times New Roman"/>
                <w:b/>
                <w:bCs/>
                <w:noProof/>
                <w:kern w:val="0"/>
              </w:rPr>
              <mc:AlternateContent>
                <mc:Choice Requires="wpi">
                  <w:drawing>
                    <wp:anchor distT="0" distB="0" distL="114300" distR="114300" simplePos="0" relativeHeight="251736064" behindDoc="0" locked="0" layoutInCell="1" allowOverlap="1" wp14:anchorId="6595B43A" wp14:editId="3B300D2E">
                      <wp:simplePos x="0" y="0"/>
                      <wp:positionH relativeFrom="column">
                        <wp:posOffset>-35100</wp:posOffset>
                      </wp:positionH>
                      <wp:positionV relativeFrom="paragraph">
                        <wp:posOffset>-56486</wp:posOffset>
                      </wp:positionV>
                      <wp:extent cx="339120" cy="242640"/>
                      <wp:effectExtent l="57150" t="57150" r="41910" b="43180"/>
                      <wp:wrapNone/>
                      <wp:docPr id="29" name="Ink 29"/>
                      <wp:cNvGraphicFramePr/>
                      <a:graphic xmlns:a="http://schemas.openxmlformats.org/drawingml/2006/main">
                        <a:graphicData uri="http://schemas.microsoft.com/office/word/2010/wordprocessingInk">
                          <w14:contentPart bwMode="auto" r:id="rId149">
                            <w14:nvContentPartPr>
                              <w14:cNvContentPartPr/>
                            </w14:nvContentPartPr>
                            <w14:xfrm>
                              <a:off x="0" y="0"/>
                              <a:ext cx="339120" cy="242640"/>
                            </w14:xfrm>
                          </w14:contentPart>
                        </a:graphicData>
                      </a:graphic>
                    </wp:anchor>
                  </w:drawing>
                </mc:Choice>
                <mc:Fallback>
                  <w:pict>
                    <v:shape w14:anchorId="23103299" id="Ink 29" o:spid="_x0000_s1026" type="#_x0000_t75" style="position:absolute;margin-left:-3.45pt;margin-top:-5.15pt;width:28.1pt;height:20.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">
                      <v:imagedata r:id="rId150" o:title=""/>
                    </v:shape>
                  </w:pict>
                </mc:Fallback>
              </mc:AlternateContent>
            </w:r>
            <w:r w:rsidRPr="005C1722">
              <w:rPr>
                <w:rFonts w:ascii="Times New Roman" w:eastAsia="Times New Roman" w:hAnsi="Times New Roman" w:cs="Times New Roman"/>
                <w:b/>
                <w:bCs/>
                <w:noProof/>
                <w:kern w:val="0"/>
              </w:rPr>
              <mc:AlternateContent>
                <mc:Choice Requires="wpi">
                  <w:drawing>
                    <wp:anchor distT="0" distB="0" distL="114300" distR="114300" simplePos="0" relativeHeight="251735040" behindDoc="0" locked="0" layoutInCell="1" allowOverlap="1" wp14:anchorId="3D767E12" wp14:editId="05CF42A6">
                      <wp:simplePos x="0" y="0"/>
                      <wp:positionH relativeFrom="column">
                        <wp:posOffset>-37260</wp:posOffset>
                      </wp:positionH>
                      <wp:positionV relativeFrom="paragraph">
                        <wp:posOffset>-24446</wp:posOffset>
                      </wp:positionV>
                      <wp:extent cx="19080" cy="179640"/>
                      <wp:effectExtent l="57150" t="57150" r="57150" b="49530"/>
                      <wp:wrapNone/>
                      <wp:docPr id="38" name="Ink 38"/>
                      <wp:cNvGraphicFramePr/>
                      <a:graphic xmlns:a="http://schemas.openxmlformats.org/drawingml/2006/main">
                        <a:graphicData uri="http://schemas.microsoft.com/office/word/2010/wordprocessingInk">
                          <w14:contentPart bwMode="auto" r:id="rId151">
                            <w14:nvContentPartPr>
                              <w14:cNvContentPartPr/>
                            </w14:nvContentPartPr>
                            <w14:xfrm>
                              <a:off x="0" y="0"/>
                              <a:ext cx="19080" cy="179640"/>
                            </w14:xfrm>
                          </w14:contentPart>
                        </a:graphicData>
                      </a:graphic>
                    </wp:anchor>
                  </w:drawing>
                </mc:Choice>
                <mc:Fallback>
                  <w:pict>
                    <v:shape w14:anchorId="35283759" id="Ink 38" o:spid="_x0000_s1026" type="#_x0000_t75" style="position:absolute;margin-left:-3.65pt;margin-top:-2.6pt;width:2.9pt;height:15.6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">
                      <v:imagedata r:id="rId152" o:title=""/>
                    </v:shape>
                  </w:pict>
                </mc:Fallback>
              </mc:AlternateContent>
            </w:r>
          </w:p>
          <w:p w14:paraId="5688B010" w14:textId="77777777" w:rsidR="00983F0D" w:rsidRPr="005C1722" w:rsidRDefault="00983F0D" w:rsidP="00421B6F">
            <w:pPr>
              <w:spacing w:after="160" w:line="259" w:lineRule="auto"/>
              <w:contextualSpacing/>
              <w:rPr>
                <w:rFonts w:ascii="Times New Roman" w:eastAsia="Times New Roman" w:hAnsi="Times New Roman" w:cs="Times New Roman"/>
                <w:b/>
                <w:bCs/>
                <w:noProof/>
                <w:kern w:val="0"/>
              </w:rPr>
            </w:pPr>
          </w:p>
        </w:tc>
        <w:tc>
          <w:tcPr>
            <w:tcW w:w="4505" w:type="dxa"/>
          </w:tcPr>
          <w:p w14:paraId="54D731C0" w14:textId="77777777" w:rsidR="00983F0D" w:rsidRPr="005C1722" w:rsidRDefault="00983F0D" w:rsidP="00421B6F">
            <w:pPr>
              <w:spacing w:after="160" w:line="259" w:lineRule="auto"/>
              <w:contextualSpacing/>
              <w:rPr>
                <w:rFonts w:ascii="Times New Roman" w:eastAsia="Times New Roman" w:hAnsi="Times New Roman" w:cs="Times New Roman"/>
                <w:b/>
                <w:bCs/>
                <w:noProof/>
                <w:kern w:val="0"/>
              </w:rPr>
            </w:pPr>
            <w:r w:rsidRPr="005C1722">
              <w:rPr>
                <w:rFonts w:ascii="Times New Roman" w:eastAsia="Times New Roman" w:hAnsi="Times New Roman" w:cs="Times New Roman"/>
                <w:b/>
                <w:bCs/>
                <w:noProof/>
                <w:kern w:val="0"/>
              </w:rPr>
              <w:t>Researcher Name:</w:t>
            </w:r>
          </w:p>
          <w:p w14:paraId="5E9C67B8" w14:textId="77777777" w:rsidR="00983F0D" w:rsidRPr="005C1722" w:rsidRDefault="00983F0D" w:rsidP="00421B6F">
            <w:pPr>
              <w:spacing w:after="160" w:line="259" w:lineRule="auto"/>
              <w:contextualSpacing/>
              <w:rPr>
                <w:rFonts w:ascii="Times New Roman" w:eastAsia="Times New Roman" w:hAnsi="Times New Roman" w:cs="Times New Roman"/>
                <w:b/>
                <w:bCs/>
                <w:noProof/>
                <w:kern w:val="0"/>
              </w:rPr>
            </w:pPr>
            <w:r w:rsidRPr="005C1722">
              <w:rPr>
                <w:rFonts w:ascii="Times New Roman" w:eastAsia="Times New Roman" w:hAnsi="Times New Roman" w:cs="Times New Roman"/>
                <w:b/>
                <w:bCs/>
                <w:noProof/>
                <w:kern w:val="0"/>
              </w:rPr>
              <mc:AlternateContent>
                <mc:Choice Requires="wpi">
                  <w:drawing>
                    <wp:anchor distT="0" distB="0" distL="114300" distR="114300" simplePos="0" relativeHeight="251710464" behindDoc="0" locked="0" layoutInCell="1" allowOverlap="1" wp14:anchorId="7B3C8011" wp14:editId="5B09FAFE">
                      <wp:simplePos x="0" y="0"/>
                      <wp:positionH relativeFrom="column">
                        <wp:posOffset>939618</wp:posOffset>
                      </wp:positionH>
                      <wp:positionV relativeFrom="paragraph">
                        <wp:posOffset>161119</wp:posOffset>
                      </wp:positionV>
                      <wp:extent cx="235080" cy="138240"/>
                      <wp:effectExtent l="57150" t="57150" r="12700" b="52705"/>
                      <wp:wrapNone/>
                      <wp:docPr id="39" name="Ink 39"/>
                      <wp:cNvGraphicFramePr/>
                      <a:graphic xmlns:a="http://schemas.openxmlformats.org/drawingml/2006/main">
                        <a:graphicData uri="http://schemas.microsoft.com/office/word/2010/wordprocessingInk">
                          <w14:contentPart bwMode="auto" r:id="rId153">
                            <w14:nvContentPartPr>
                              <w14:cNvContentPartPr/>
                            </w14:nvContentPartPr>
                            <w14:xfrm>
                              <a:off x="0" y="0"/>
                              <a:ext cx="235080" cy="138240"/>
                            </w14:xfrm>
                          </w14:contentPart>
                        </a:graphicData>
                      </a:graphic>
                    </wp:anchor>
                  </w:drawing>
                </mc:Choice>
                <mc:Fallback>
                  <w:pict>
                    <v:shape w14:anchorId="4772D0A2" id="Ink 39" o:spid="_x0000_s1026" type="#_x0000_t75" style="position:absolute;margin-left:73.3pt;margin-top:12pt;width:19.9pt;height:12.3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">
                      <v:imagedata r:id="rId65" o:title=""/>
                    </v:shape>
                  </w:pict>
                </mc:Fallback>
              </mc:AlternateContent>
            </w:r>
            <w:r w:rsidRPr="005C1722">
              <w:rPr>
                <w:rFonts w:ascii="Times New Roman" w:eastAsia="Times New Roman" w:hAnsi="Times New Roman" w:cs="Times New Roman"/>
                <w:b/>
                <w:bCs/>
                <w:noProof/>
                <w:kern w:val="0"/>
              </w:rPr>
              <mc:AlternateContent>
                <mc:Choice Requires="wpi">
                  <w:drawing>
                    <wp:anchor distT="0" distB="0" distL="114300" distR="114300" simplePos="0" relativeHeight="251709440" behindDoc="0" locked="0" layoutInCell="1" allowOverlap="1" wp14:anchorId="28EED4FE" wp14:editId="6D6DCB45">
                      <wp:simplePos x="0" y="0"/>
                      <wp:positionH relativeFrom="column">
                        <wp:posOffset>919458</wp:posOffset>
                      </wp:positionH>
                      <wp:positionV relativeFrom="paragraph">
                        <wp:posOffset>147079</wp:posOffset>
                      </wp:positionV>
                      <wp:extent cx="136800" cy="14400"/>
                      <wp:effectExtent l="57150" t="57150" r="53975" b="43180"/>
                      <wp:wrapNone/>
                      <wp:docPr id="40" name="Ink 40"/>
                      <wp:cNvGraphicFramePr/>
                      <a:graphic xmlns:a="http://schemas.openxmlformats.org/drawingml/2006/main">
                        <a:graphicData uri="http://schemas.microsoft.com/office/word/2010/wordprocessingInk">
                          <w14:contentPart bwMode="auto" r:id="rId154">
                            <w14:nvContentPartPr>
                              <w14:cNvContentPartPr/>
                            </w14:nvContentPartPr>
                            <w14:xfrm>
                              <a:off x="0" y="0"/>
                              <a:ext cx="136800" cy="14400"/>
                            </w14:xfrm>
                          </w14:contentPart>
                        </a:graphicData>
                      </a:graphic>
                    </wp:anchor>
                  </w:drawing>
                </mc:Choice>
                <mc:Fallback>
                  <w:pict>
                    <v:shape w14:anchorId="3404FD3E" id="Ink 40" o:spid="_x0000_s1026" type="#_x0000_t75" style="position:absolute;margin-left:71.7pt;margin-top:10.85pt;width:12.15pt;height:2.6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">
                      <v:imagedata r:id="rId67" o:title=""/>
                    </v:shape>
                  </w:pict>
                </mc:Fallback>
              </mc:AlternateContent>
            </w:r>
            <w:r w:rsidRPr="005C1722">
              <w:rPr>
                <w:rFonts w:ascii="Times New Roman" w:eastAsia="Times New Roman" w:hAnsi="Times New Roman" w:cs="Times New Roman"/>
                <w:b/>
                <w:bCs/>
                <w:noProof/>
                <w:kern w:val="0"/>
              </w:rPr>
              <mc:AlternateContent>
                <mc:Choice Requires="wpi">
                  <w:drawing>
                    <wp:anchor distT="0" distB="0" distL="114300" distR="114300" simplePos="0" relativeHeight="251708416" behindDoc="0" locked="0" layoutInCell="1" allowOverlap="1" wp14:anchorId="281BFC58" wp14:editId="54AC938F">
                      <wp:simplePos x="0" y="0"/>
                      <wp:positionH relativeFrom="column">
                        <wp:posOffset>742698</wp:posOffset>
                      </wp:positionH>
                      <wp:positionV relativeFrom="paragraph">
                        <wp:posOffset>149599</wp:posOffset>
                      </wp:positionV>
                      <wp:extent cx="74520" cy="133920"/>
                      <wp:effectExtent l="57150" t="57150" r="40005" b="57150"/>
                      <wp:wrapNone/>
                      <wp:docPr id="41" name="Ink 41"/>
                      <wp:cNvGraphicFramePr/>
                      <a:graphic xmlns:a="http://schemas.openxmlformats.org/drawingml/2006/main">
                        <a:graphicData uri="http://schemas.microsoft.com/office/word/2010/wordprocessingInk">
                          <w14:contentPart bwMode="auto" r:id="rId155">
                            <w14:nvContentPartPr>
                              <w14:cNvContentPartPr/>
                            </w14:nvContentPartPr>
                            <w14:xfrm>
                              <a:off x="0" y="0"/>
                              <a:ext cx="74520" cy="133920"/>
                            </w14:xfrm>
                          </w14:contentPart>
                        </a:graphicData>
                      </a:graphic>
                    </wp:anchor>
                  </w:drawing>
                </mc:Choice>
                <mc:Fallback>
                  <w:pict>
                    <v:shape w14:anchorId="190E75D7" id="Ink 41" o:spid="_x0000_s1026" type="#_x0000_t75" style="position:absolute;margin-left:57.8pt;margin-top:11.1pt;width:7.25pt;height:12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">
                      <v:imagedata r:id="rId69" o:title=""/>
                    </v:shape>
                  </w:pict>
                </mc:Fallback>
              </mc:AlternateContent>
            </w:r>
            <w:r w:rsidRPr="005C1722">
              <w:rPr>
                <w:rFonts w:ascii="Times New Roman" w:eastAsia="Times New Roman" w:hAnsi="Times New Roman" w:cs="Times New Roman"/>
                <w:b/>
                <w:bCs/>
                <w:noProof/>
                <w:kern w:val="0"/>
              </w:rPr>
              <mc:AlternateContent>
                <mc:Choice Requires="wpi">
                  <w:drawing>
                    <wp:anchor distT="0" distB="0" distL="114300" distR="114300" simplePos="0" relativeHeight="251707392" behindDoc="0" locked="0" layoutInCell="1" allowOverlap="1" wp14:anchorId="7BA5BBBF" wp14:editId="202096AF">
                      <wp:simplePos x="0" y="0"/>
                      <wp:positionH relativeFrom="column">
                        <wp:posOffset>703818</wp:posOffset>
                      </wp:positionH>
                      <wp:positionV relativeFrom="paragraph">
                        <wp:posOffset>98839</wp:posOffset>
                      </wp:positionV>
                      <wp:extent cx="70920" cy="108720"/>
                      <wp:effectExtent l="57150" t="57150" r="43815" b="43815"/>
                      <wp:wrapNone/>
                      <wp:docPr id="42" name="Ink 42"/>
                      <wp:cNvGraphicFramePr/>
                      <a:graphic xmlns:a="http://schemas.openxmlformats.org/drawingml/2006/main">
                        <a:graphicData uri="http://schemas.microsoft.com/office/word/2010/wordprocessingInk">
                          <w14:contentPart bwMode="auto" r:id="rId156">
                            <w14:nvContentPartPr>
                              <w14:cNvContentPartPr/>
                            </w14:nvContentPartPr>
                            <w14:xfrm>
                              <a:off x="0" y="0"/>
                              <a:ext cx="70920" cy="108720"/>
                            </w14:xfrm>
                          </w14:contentPart>
                        </a:graphicData>
                      </a:graphic>
                    </wp:anchor>
                  </w:drawing>
                </mc:Choice>
                <mc:Fallback>
                  <w:pict>
                    <v:shape w14:anchorId="2CB09D98" id="Ink 42" o:spid="_x0000_s1026" type="#_x0000_t75" style="position:absolute;margin-left:54.7pt;margin-top:7.1pt;width:7pt;height:9.9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">
                      <v:imagedata r:id="rId71" o:title=""/>
                    </v:shape>
                  </w:pict>
                </mc:Fallback>
              </mc:AlternateContent>
            </w:r>
            <w:r w:rsidRPr="005C1722">
              <w:rPr>
                <w:rFonts w:ascii="Times New Roman" w:eastAsia="Times New Roman" w:hAnsi="Times New Roman" w:cs="Times New Roman"/>
                <w:b/>
                <w:bCs/>
                <w:noProof/>
                <w:kern w:val="0"/>
              </w:rPr>
              <mc:AlternateContent>
                <mc:Choice Requires="wpi">
                  <w:drawing>
                    <wp:anchor distT="0" distB="0" distL="114300" distR="114300" simplePos="0" relativeHeight="251706368" behindDoc="0" locked="0" layoutInCell="1" allowOverlap="1" wp14:anchorId="1D417AA3" wp14:editId="740A887E">
                      <wp:simplePos x="0" y="0"/>
                      <wp:positionH relativeFrom="column">
                        <wp:posOffset>311058</wp:posOffset>
                      </wp:positionH>
                      <wp:positionV relativeFrom="paragraph">
                        <wp:posOffset>148519</wp:posOffset>
                      </wp:positionV>
                      <wp:extent cx="220320" cy="158760"/>
                      <wp:effectExtent l="38100" t="57150" r="46990" b="50800"/>
                      <wp:wrapNone/>
                      <wp:docPr id="47" name="Ink 47"/>
                      <wp:cNvGraphicFramePr/>
                      <a:graphic xmlns:a="http://schemas.openxmlformats.org/drawingml/2006/main">
                        <a:graphicData uri="http://schemas.microsoft.com/office/word/2010/wordprocessingInk">
                          <w14:contentPart bwMode="auto" r:id="rId157">
                            <w14:nvContentPartPr>
                              <w14:cNvContentPartPr/>
                            </w14:nvContentPartPr>
                            <w14:xfrm>
                              <a:off x="0" y="0"/>
                              <a:ext cx="220320" cy="158760"/>
                            </w14:xfrm>
                          </w14:contentPart>
                        </a:graphicData>
                      </a:graphic>
                    </wp:anchor>
                  </w:drawing>
                </mc:Choice>
                <mc:Fallback>
                  <w:pict>
                    <v:shape w14:anchorId="7B5F1B49" id="Ink 47" o:spid="_x0000_s1026" type="#_x0000_t75" style="position:absolute;margin-left:23.8pt;margin-top:11pt;width:18.8pt;height:13.9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">
                      <v:imagedata r:id="rId73" o:title=""/>
                    </v:shape>
                  </w:pict>
                </mc:Fallback>
              </mc:AlternateContent>
            </w:r>
            <w:r w:rsidRPr="005C1722">
              <w:rPr>
                <w:rFonts w:ascii="Times New Roman" w:eastAsia="Times New Roman" w:hAnsi="Times New Roman" w:cs="Times New Roman"/>
                <w:b/>
                <w:bCs/>
                <w:noProof/>
                <w:kern w:val="0"/>
              </w:rPr>
              <mc:AlternateContent>
                <mc:Choice Requires="wpi">
                  <w:drawing>
                    <wp:anchor distT="0" distB="0" distL="114300" distR="114300" simplePos="0" relativeHeight="251705344" behindDoc="0" locked="0" layoutInCell="1" allowOverlap="1" wp14:anchorId="53233C57" wp14:editId="09CEA51C">
                      <wp:simplePos x="0" y="0"/>
                      <wp:positionH relativeFrom="column">
                        <wp:posOffset>212778</wp:posOffset>
                      </wp:positionH>
                      <wp:positionV relativeFrom="paragraph">
                        <wp:posOffset>120439</wp:posOffset>
                      </wp:positionV>
                      <wp:extent cx="197640" cy="37080"/>
                      <wp:effectExtent l="0" t="57150" r="50165" b="58420"/>
                      <wp:wrapNone/>
                      <wp:docPr id="53" name="Ink 53"/>
                      <wp:cNvGraphicFramePr/>
                      <a:graphic xmlns:a="http://schemas.openxmlformats.org/drawingml/2006/main">
                        <a:graphicData uri="http://schemas.microsoft.com/office/word/2010/wordprocessingInk">
                          <w14:contentPart bwMode="auto" r:id="rId158">
                            <w14:nvContentPartPr>
                              <w14:cNvContentPartPr/>
                            </w14:nvContentPartPr>
                            <w14:xfrm>
                              <a:off x="0" y="0"/>
                              <a:ext cx="197640" cy="37080"/>
                            </w14:xfrm>
                          </w14:contentPart>
                        </a:graphicData>
                      </a:graphic>
                    </wp:anchor>
                  </w:drawing>
                </mc:Choice>
                <mc:Fallback>
                  <w:pict>
                    <v:shape w14:anchorId="2E14B0B3" id="Ink 53" o:spid="_x0000_s1026" type="#_x0000_t75" style="position:absolute;margin-left:16.05pt;margin-top:8.8pt;width:16.95pt;height:4.3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">
                      <v:imagedata r:id="rId75" o:title=""/>
                    </v:shape>
                  </w:pict>
                </mc:Fallback>
              </mc:AlternateContent>
            </w:r>
            <w:r w:rsidRPr="005C1722">
              <w:rPr>
                <w:rFonts w:ascii="Times New Roman" w:eastAsia="Times New Roman" w:hAnsi="Times New Roman" w:cs="Times New Roman"/>
                <w:b/>
                <w:bCs/>
                <w:noProof/>
                <w:kern w:val="0"/>
              </w:rPr>
              <w:br/>
            </w:r>
          </w:p>
        </w:tc>
      </w:tr>
      <w:tr w:rsidR="00983F0D" w:rsidRPr="005C1722" w14:paraId="4DCCC6CA" w14:textId="77777777" w:rsidTr="00421B6F">
        <w:tc>
          <w:tcPr>
            <w:tcW w:w="4505" w:type="dxa"/>
          </w:tcPr>
          <w:p w14:paraId="1299678B" w14:textId="77777777" w:rsidR="00983F0D" w:rsidRPr="005C1722" w:rsidRDefault="00983F0D" w:rsidP="00421B6F">
            <w:pPr>
              <w:spacing w:after="160" w:line="259" w:lineRule="auto"/>
              <w:contextualSpacing/>
              <w:rPr>
                <w:rFonts w:ascii="Times New Roman" w:eastAsia="Times New Roman" w:hAnsi="Times New Roman" w:cs="Times New Roman"/>
                <w:b/>
                <w:bCs/>
                <w:noProof/>
                <w:kern w:val="0"/>
              </w:rPr>
            </w:pPr>
            <w:r w:rsidRPr="005C1722">
              <w:rPr>
                <w:rFonts w:ascii="Times New Roman" w:eastAsia="Times New Roman" w:hAnsi="Times New Roman" w:cs="Times New Roman"/>
                <w:b/>
                <w:bCs/>
                <w:noProof/>
                <w:kern w:val="0"/>
              </w:rPr>
              <w:t>Participant Signature:</w:t>
            </w:r>
          </w:p>
          <w:p w14:paraId="2225F55F" w14:textId="77777777" w:rsidR="00983F0D" w:rsidRPr="005C1722" w:rsidRDefault="00983F0D" w:rsidP="00421B6F">
            <w:pPr>
              <w:spacing w:after="160" w:line="259" w:lineRule="auto"/>
              <w:contextualSpacing/>
              <w:rPr>
                <w:rFonts w:ascii="Times New Roman" w:eastAsia="Times New Roman" w:hAnsi="Times New Roman" w:cs="Times New Roman"/>
                <w:b/>
                <w:bCs/>
                <w:noProof/>
                <w:kern w:val="0"/>
              </w:rPr>
            </w:pPr>
          </w:p>
          <w:p w14:paraId="254307FE" w14:textId="77777777" w:rsidR="00983F0D" w:rsidRPr="005C1722" w:rsidRDefault="00983F0D" w:rsidP="00421B6F">
            <w:pPr>
              <w:spacing w:after="160" w:line="259" w:lineRule="auto"/>
              <w:contextualSpacing/>
              <w:rPr>
                <w:rFonts w:ascii="Times New Roman" w:eastAsia="Times New Roman" w:hAnsi="Times New Roman" w:cs="Times New Roman"/>
                <w:b/>
                <w:bCs/>
                <w:noProof/>
                <w:kern w:val="0"/>
              </w:rPr>
            </w:pPr>
            <w:r w:rsidRPr="005C1722">
              <w:rPr>
                <w:rFonts w:ascii="Times New Roman" w:eastAsia="Times New Roman" w:hAnsi="Times New Roman" w:cs="Times New Roman"/>
                <w:b/>
                <w:bCs/>
                <w:noProof/>
                <w:kern w:val="0"/>
              </w:rPr>
              <mc:AlternateContent>
                <mc:Choice Requires="wpi">
                  <w:drawing>
                    <wp:anchor distT="0" distB="0" distL="114300" distR="114300" simplePos="0" relativeHeight="251734016" behindDoc="0" locked="0" layoutInCell="1" allowOverlap="1" wp14:anchorId="57A0CBEF" wp14:editId="4EBC6278">
                      <wp:simplePos x="0" y="0"/>
                      <wp:positionH relativeFrom="column">
                        <wp:posOffset>86719</wp:posOffset>
                      </wp:positionH>
                      <wp:positionV relativeFrom="paragraph">
                        <wp:posOffset>-64142</wp:posOffset>
                      </wp:positionV>
                      <wp:extent cx="380520" cy="365400"/>
                      <wp:effectExtent l="57150" t="57150" r="19685" b="53975"/>
                      <wp:wrapNone/>
                      <wp:docPr id="72" name="Ink 72"/>
                      <wp:cNvGraphicFramePr/>
                      <a:graphic xmlns:a="http://schemas.openxmlformats.org/drawingml/2006/main">
                        <a:graphicData uri="http://schemas.microsoft.com/office/word/2010/wordprocessingInk">
                          <w14:contentPart bwMode="auto" r:id="rId159">
                            <w14:nvContentPartPr>
                              <w14:cNvContentPartPr/>
                            </w14:nvContentPartPr>
                            <w14:xfrm>
                              <a:off x="0" y="0"/>
                              <a:ext cx="380520" cy="365400"/>
                            </w14:xfrm>
                          </w14:contentPart>
                        </a:graphicData>
                      </a:graphic>
                    </wp:anchor>
                  </w:drawing>
                </mc:Choice>
                <mc:Fallback>
                  <w:pict>
                    <v:shape w14:anchorId="0C87B0CA" id="Ink 72" o:spid="_x0000_s1026" type="#_x0000_t75" style="position:absolute;margin-left:6.15pt;margin-top:-5.75pt;width:31.35pt;height:30.1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&#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">
                      <v:imagedata r:id="rId160" o:title=""/>
                    </v:shape>
                  </w:pict>
                </mc:Fallback>
              </mc:AlternateContent>
            </w:r>
          </w:p>
          <w:p w14:paraId="179663E2" w14:textId="77777777" w:rsidR="00983F0D" w:rsidRPr="005C1722" w:rsidRDefault="00983F0D" w:rsidP="00421B6F">
            <w:pPr>
              <w:spacing w:after="160" w:line="259" w:lineRule="auto"/>
              <w:contextualSpacing/>
              <w:rPr>
                <w:rFonts w:ascii="Times New Roman" w:eastAsia="Times New Roman" w:hAnsi="Times New Roman" w:cs="Times New Roman"/>
                <w:b/>
                <w:bCs/>
                <w:noProof/>
                <w:kern w:val="0"/>
              </w:rPr>
            </w:pPr>
          </w:p>
        </w:tc>
        <w:tc>
          <w:tcPr>
            <w:tcW w:w="4505" w:type="dxa"/>
          </w:tcPr>
          <w:p w14:paraId="7F8288F3" w14:textId="77777777" w:rsidR="00983F0D" w:rsidRPr="005C1722" w:rsidRDefault="00983F0D" w:rsidP="00421B6F">
            <w:pPr>
              <w:spacing w:after="160" w:line="259" w:lineRule="auto"/>
              <w:contextualSpacing/>
              <w:rPr>
                <w:rFonts w:ascii="Times New Roman" w:eastAsia="Times New Roman" w:hAnsi="Times New Roman" w:cs="Times New Roman"/>
                <w:b/>
                <w:bCs/>
                <w:noProof/>
                <w:kern w:val="0"/>
              </w:rPr>
            </w:pPr>
            <w:r w:rsidRPr="005C1722">
              <w:rPr>
                <w:rFonts w:ascii="Times New Roman" w:eastAsia="Times New Roman" w:hAnsi="Times New Roman" w:cs="Times New Roman"/>
                <w:b/>
                <w:bCs/>
                <w:noProof/>
                <w:kern w:val="0"/>
              </w:rPr>
              <mc:AlternateContent>
                <mc:Choice Requires="wpi">
                  <w:drawing>
                    <wp:anchor distT="0" distB="0" distL="114300" distR="114300" simplePos="0" relativeHeight="251711488" behindDoc="0" locked="0" layoutInCell="1" allowOverlap="1" wp14:anchorId="2C1A7CD9" wp14:editId="0F344FDA">
                      <wp:simplePos x="0" y="0"/>
                      <wp:positionH relativeFrom="column">
                        <wp:posOffset>361098</wp:posOffset>
                      </wp:positionH>
                      <wp:positionV relativeFrom="paragraph">
                        <wp:posOffset>263214</wp:posOffset>
                      </wp:positionV>
                      <wp:extent cx="434880" cy="233280"/>
                      <wp:effectExtent l="57150" t="57150" r="0" b="52705"/>
                      <wp:wrapNone/>
                      <wp:docPr id="73" name="Ink 73"/>
                      <wp:cNvGraphicFramePr/>
                      <a:graphic xmlns:a="http://schemas.openxmlformats.org/drawingml/2006/main">
                        <a:graphicData uri="http://schemas.microsoft.com/office/word/2010/wordprocessingInk">
                          <w14:contentPart bwMode="auto" r:id="rId161">
                            <w14:nvContentPartPr>
                              <w14:cNvContentPartPr/>
                            </w14:nvContentPartPr>
                            <w14:xfrm>
                              <a:off x="0" y="0"/>
                              <a:ext cx="434880" cy="233280"/>
                            </w14:xfrm>
                          </w14:contentPart>
                        </a:graphicData>
                      </a:graphic>
                    </wp:anchor>
                  </w:drawing>
                </mc:Choice>
                <mc:Fallback>
                  <w:pict>
                    <v:shape w14:anchorId="65951A56" id="Ink 73" o:spid="_x0000_s1026" type="#_x0000_t75" style="position:absolute;margin-left:27.75pt;margin-top:20.05pt;width:35.7pt;height:19.7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">
                      <v:imagedata r:id="rId87" o:title=""/>
                    </v:shape>
                  </w:pict>
                </mc:Fallback>
              </mc:AlternateContent>
            </w:r>
            <w:r w:rsidRPr="005C1722">
              <w:rPr>
                <w:rFonts w:ascii="Times New Roman" w:eastAsia="Times New Roman" w:hAnsi="Times New Roman" w:cs="Times New Roman"/>
                <w:b/>
                <w:bCs/>
                <w:noProof/>
                <w:kern w:val="0"/>
              </w:rPr>
              <w:t>Researcher Signature:</w:t>
            </w:r>
          </w:p>
        </w:tc>
      </w:tr>
      <w:tr w:rsidR="00983F0D" w:rsidRPr="005C1722" w14:paraId="017736D8" w14:textId="77777777" w:rsidTr="00421B6F">
        <w:tc>
          <w:tcPr>
            <w:tcW w:w="4505" w:type="dxa"/>
          </w:tcPr>
          <w:p w14:paraId="43F31E9B" w14:textId="77777777" w:rsidR="00983F0D" w:rsidRPr="005C1722" w:rsidRDefault="00983F0D" w:rsidP="00421B6F">
            <w:pPr>
              <w:spacing w:after="160" w:line="259" w:lineRule="auto"/>
              <w:contextualSpacing/>
              <w:rPr>
                <w:rFonts w:ascii="Times New Roman" w:eastAsia="Times New Roman" w:hAnsi="Times New Roman" w:cs="Times New Roman"/>
                <w:b/>
                <w:bCs/>
                <w:noProof/>
                <w:kern w:val="0"/>
              </w:rPr>
            </w:pPr>
            <w:r w:rsidRPr="005C1722">
              <w:rPr>
                <w:rFonts w:ascii="Times New Roman" w:eastAsia="Times New Roman" w:hAnsi="Times New Roman" w:cs="Times New Roman"/>
                <w:b/>
                <w:bCs/>
                <w:noProof/>
                <w:kern w:val="0"/>
              </w:rPr>
              <w:t xml:space="preserve">Date: </w:t>
            </w:r>
          </w:p>
          <w:p w14:paraId="60E9F760" w14:textId="77777777" w:rsidR="00983F0D" w:rsidRPr="005C1722" w:rsidRDefault="00983F0D" w:rsidP="00421B6F">
            <w:pPr>
              <w:spacing w:after="160" w:line="259" w:lineRule="auto"/>
              <w:contextualSpacing/>
              <w:rPr>
                <w:rFonts w:ascii="Times New Roman" w:eastAsia="Times New Roman" w:hAnsi="Times New Roman" w:cs="Times New Roman"/>
                <w:b/>
                <w:bCs/>
                <w:noProof/>
                <w:kern w:val="0"/>
              </w:rPr>
            </w:pPr>
          </w:p>
          <w:p w14:paraId="0AC3FA44" w14:textId="77777777" w:rsidR="00983F0D" w:rsidRPr="005C1722" w:rsidRDefault="00983F0D" w:rsidP="00421B6F">
            <w:pPr>
              <w:spacing w:after="160" w:line="259" w:lineRule="auto"/>
              <w:contextualSpacing/>
              <w:rPr>
                <w:rFonts w:ascii="Times New Roman" w:eastAsia="Times New Roman" w:hAnsi="Times New Roman" w:cs="Times New Roman"/>
                <w:b/>
                <w:bCs/>
                <w:noProof/>
                <w:kern w:val="0"/>
              </w:rPr>
            </w:pPr>
            <w:r w:rsidRPr="005C1722">
              <w:rPr>
                <w:rFonts w:ascii="Times New Roman" w:eastAsia="Times New Roman" w:hAnsi="Times New Roman" w:cs="Times New Roman"/>
                <w:b/>
                <w:bCs/>
                <w:noProof/>
                <w:kern w:val="0"/>
              </w:rPr>
              <mc:AlternateContent>
                <mc:Choice Requires="wpi">
                  <w:drawing>
                    <wp:anchor distT="0" distB="0" distL="114300" distR="114300" simplePos="0" relativeHeight="251748352" behindDoc="0" locked="0" layoutInCell="1" allowOverlap="1" wp14:anchorId="64E80874" wp14:editId="34993510">
                      <wp:simplePos x="0" y="0"/>
                      <wp:positionH relativeFrom="column">
                        <wp:posOffset>763340</wp:posOffset>
                      </wp:positionH>
                      <wp:positionV relativeFrom="paragraph">
                        <wp:posOffset>55150</wp:posOffset>
                      </wp:positionV>
                      <wp:extent cx="213840" cy="108720"/>
                      <wp:effectExtent l="57150" t="57150" r="53340" b="43815"/>
                      <wp:wrapNone/>
                      <wp:docPr id="74" name="Ink 74"/>
                      <wp:cNvGraphicFramePr/>
                      <a:graphic xmlns:a="http://schemas.openxmlformats.org/drawingml/2006/main">
                        <a:graphicData uri="http://schemas.microsoft.com/office/word/2010/wordprocessingInk">
                          <w14:contentPart bwMode="auto" r:id="rId162">
                            <w14:nvContentPartPr>
                              <w14:cNvContentPartPr/>
                            </w14:nvContentPartPr>
                            <w14:xfrm>
                              <a:off x="0" y="0"/>
                              <a:ext cx="213840" cy="108720"/>
                            </w14:xfrm>
                          </w14:contentPart>
                        </a:graphicData>
                      </a:graphic>
                    </wp:anchor>
                  </w:drawing>
                </mc:Choice>
                <mc:Fallback>
                  <w:pict>
                    <v:shape w14:anchorId="3A36FB1B" id="Ink 74" o:spid="_x0000_s1026" type="#_x0000_t75" style="position:absolute;margin-left:59.4pt;margin-top:3.65pt;width:18.3pt;height:9.9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">
                      <v:imagedata r:id="rId163" o:title=""/>
                    </v:shape>
                  </w:pict>
                </mc:Fallback>
              </mc:AlternateContent>
            </w:r>
            <w:r w:rsidRPr="005C1722">
              <w:rPr>
                <w:rFonts w:ascii="Times New Roman" w:eastAsia="Times New Roman" w:hAnsi="Times New Roman" w:cs="Times New Roman"/>
                <w:b/>
                <w:bCs/>
                <w:noProof/>
                <w:kern w:val="0"/>
              </w:rPr>
              <mc:AlternateContent>
                <mc:Choice Requires="wpi">
                  <w:drawing>
                    <wp:anchor distT="0" distB="0" distL="114300" distR="114300" simplePos="0" relativeHeight="251747328" behindDoc="0" locked="0" layoutInCell="1" allowOverlap="1" wp14:anchorId="7495885E" wp14:editId="279D6B05">
                      <wp:simplePos x="0" y="0"/>
                      <wp:positionH relativeFrom="column">
                        <wp:posOffset>655700</wp:posOffset>
                      </wp:positionH>
                      <wp:positionV relativeFrom="paragraph">
                        <wp:posOffset>30670</wp:posOffset>
                      </wp:positionV>
                      <wp:extent cx="74160" cy="130680"/>
                      <wp:effectExtent l="38100" t="57150" r="21590" b="41275"/>
                      <wp:wrapNone/>
                      <wp:docPr id="75" name="Ink 75"/>
                      <wp:cNvGraphicFramePr/>
                      <a:graphic xmlns:a="http://schemas.openxmlformats.org/drawingml/2006/main">
                        <a:graphicData uri="http://schemas.microsoft.com/office/word/2010/wordprocessingInk">
                          <w14:contentPart bwMode="auto" r:id="rId164">
                            <w14:nvContentPartPr>
                              <w14:cNvContentPartPr/>
                            </w14:nvContentPartPr>
                            <w14:xfrm>
                              <a:off x="0" y="0"/>
                              <a:ext cx="74160" cy="130680"/>
                            </w14:xfrm>
                          </w14:contentPart>
                        </a:graphicData>
                      </a:graphic>
                    </wp:anchor>
                  </w:drawing>
                </mc:Choice>
                <mc:Fallback>
                  <w:pict>
                    <v:shape w14:anchorId="799C3253" id="Ink 75" o:spid="_x0000_s1026" type="#_x0000_t75" style="position:absolute;margin-left:50.95pt;margin-top:1.7pt;width:7.3pt;height:11.7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">
                      <v:imagedata r:id="rId165" o:title=""/>
                    </v:shape>
                  </w:pict>
                </mc:Fallback>
              </mc:AlternateContent>
            </w:r>
            <w:r w:rsidRPr="005C1722">
              <w:rPr>
                <w:rFonts w:ascii="Times New Roman" w:eastAsia="Times New Roman" w:hAnsi="Times New Roman" w:cs="Times New Roman"/>
                <w:b/>
                <w:bCs/>
                <w:noProof/>
                <w:kern w:val="0"/>
              </w:rPr>
              <mc:AlternateContent>
                <mc:Choice Requires="wpi">
                  <w:drawing>
                    <wp:anchor distT="0" distB="0" distL="114300" distR="114300" simplePos="0" relativeHeight="251746304" behindDoc="0" locked="0" layoutInCell="1" allowOverlap="1" wp14:anchorId="5D1F75CF" wp14:editId="1AF75B9F">
                      <wp:simplePos x="0" y="0"/>
                      <wp:positionH relativeFrom="column">
                        <wp:posOffset>463820</wp:posOffset>
                      </wp:positionH>
                      <wp:positionV relativeFrom="paragraph">
                        <wp:posOffset>-61490</wp:posOffset>
                      </wp:positionV>
                      <wp:extent cx="183240" cy="217800"/>
                      <wp:effectExtent l="57150" t="57150" r="45720" b="49530"/>
                      <wp:wrapNone/>
                      <wp:docPr id="76" name="Ink 76"/>
                      <wp:cNvGraphicFramePr/>
                      <a:graphic xmlns:a="http://schemas.openxmlformats.org/drawingml/2006/main">
                        <a:graphicData uri="http://schemas.microsoft.com/office/word/2010/wordprocessingInk">
                          <w14:contentPart bwMode="auto" r:id="rId166">
                            <w14:nvContentPartPr>
                              <w14:cNvContentPartPr/>
                            </w14:nvContentPartPr>
                            <w14:xfrm>
                              <a:off x="0" y="0"/>
                              <a:ext cx="183240" cy="217800"/>
                            </w14:xfrm>
                          </w14:contentPart>
                        </a:graphicData>
                      </a:graphic>
                    </wp:anchor>
                  </w:drawing>
                </mc:Choice>
                <mc:Fallback>
                  <w:pict>
                    <v:shape w14:anchorId="47ADB6A0" id="Ink 76" o:spid="_x0000_s1026" type="#_x0000_t75" style="position:absolute;margin-left:35.8pt;margin-top:-5.55pt;width:15.85pt;height:18.6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">
                      <v:imagedata r:id="rId167" o:title=""/>
                    </v:shape>
                  </w:pict>
                </mc:Fallback>
              </mc:AlternateContent>
            </w:r>
            <w:r w:rsidRPr="005C1722">
              <w:rPr>
                <w:rFonts w:ascii="Times New Roman" w:eastAsia="Times New Roman" w:hAnsi="Times New Roman" w:cs="Times New Roman"/>
                <w:b/>
                <w:bCs/>
                <w:noProof/>
                <w:kern w:val="0"/>
              </w:rPr>
              <mc:AlternateContent>
                <mc:Choice Requires="wpi">
                  <w:drawing>
                    <wp:anchor distT="0" distB="0" distL="114300" distR="114300" simplePos="0" relativeHeight="251745280" behindDoc="0" locked="0" layoutInCell="1" allowOverlap="1" wp14:anchorId="1E8298F0" wp14:editId="1331EF2E">
                      <wp:simplePos x="0" y="0"/>
                      <wp:positionH relativeFrom="column">
                        <wp:posOffset>405140</wp:posOffset>
                      </wp:positionH>
                      <wp:positionV relativeFrom="paragraph">
                        <wp:posOffset>70</wp:posOffset>
                      </wp:positionV>
                      <wp:extent cx="26280" cy="115560"/>
                      <wp:effectExtent l="57150" t="57150" r="50165" b="56515"/>
                      <wp:wrapNone/>
                      <wp:docPr id="77" name="Ink 77"/>
                      <wp:cNvGraphicFramePr/>
                      <a:graphic xmlns:a="http://schemas.openxmlformats.org/drawingml/2006/main">
                        <a:graphicData uri="http://schemas.microsoft.com/office/word/2010/wordprocessingInk">
                          <w14:contentPart bwMode="auto" r:id="rId168">
                            <w14:nvContentPartPr>
                              <w14:cNvContentPartPr/>
                            </w14:nvContentPartPr>
                            <w14:xfrm>
                              <a:off x="0" y="0"/>
                              <a:ext cx="26280" cy="115560"/>
                            </w14:xfrm>
                          </w14:contentPart>
                        </a:graphicData>
                      </a:graphic>
                    </wp:anchor>
                  </w:drawing>
                </mc:Choice>
                <mc:Fallback>
                  <w:pict>
                    <v:shape w14:anchorId="238402D7" id="Ink 77" o:spid="_x0000_s1026" type="#_x0000_t75" style="position:absolute;margin-left:31.2pt;margin-top:-.7pt;width:3.45pt;height:10.5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">
                      <v:imagedata r:id="rId169" o:title=""/>
                    </v:shape>
                  </w:pict>
                </mc:Fallback>
              </mc:AlternateContent>
            </w:r>
            <w:r w:rsidRPr="005C1722">
              <w:rPr>
                <w:rFonts w:ascii="Times New Roman" w:eastAsia="Times New Roman" w:hAnsi="Times New Roman" w:cs="Times New Roman"/>
                <w:b/>
                <w:bCs/>
                <w:noProof/>
                <w:kern w:val="0"/>
              </w:rPr>
              <mc:AlternateContent>
                <mc:Choice Requires="wpi">
                  <w:drawing>
                    <wp:anchor distT="0" distB="0" distL="114300" distR="114300" simplePos="0" relativeHeight="251744256" behindDoc="0" locked="0" layoutInCell="1" allowOverlap="1" wp14:anchorId="7DB16FD4" wp14:editId="1B1C1A18">
                      <wp:simplePos x="0" y="0"/>
                      <wp:positionH relativeFrom="column">
                        <wp:posOffset>190940</wp:posOffset>
                      </wp:positionH>
                      <wp:positionV relativeFrom="paragraph">
                        <wp:posOffset>-72650</wp:posOffset>
                      </wp:positionV>
                      <wp:extent cx="206640" cy="244080"/>
                      <wp:effectExtent l="57150" t="57150" r="41275" b="41910"/>
                      <wp:wrapNone/>
                      <wp:docPr id="78" name="Ink 78"/>
                      <wp:cNvGraphicFramePr/>
                      <a:graphic xmlns:a="http://schemas.openxmlformats.org/drawingml/2006/main">
                        <a:graphicData uri="http://schemas.microsoft.com/office/word/2010/wordprocessingInk">
                          <w14:contentPart bwMode="auto" r:id="rId170">
                            <w14:nvContentPartPr>
                              <w14:cNvContentPartPr/>
                            </w14:nvContentPartPr>
                            <w14:xfrm>
                              <a:off x="0" y="0"/>
                              <a:ext cx="206640" cy="244080"/>
                            </w14:xfrm>
                          </w14:contentPart>
                        </a:graphicData>
                      </a:graphic>
                    </wp:anchor>
                  </w:drawing>
                </mc:Choice>
                <mc:Fallback>
                  <w:pict>
                    <v:shape w14:anchorId="5F5A8DA4" id="Ink 78" o:spid="_x0000_s1026" type="#_x0000_t75" style="position:absolute;margin-left:14.35pt;margin-top:-6.4pt;width:17.65pt;height:20.6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">
                      <v:imagedata r:id="rId171" o:title=""/>
                    </v:shape>
                  </w:pict>
                </mc:Fallback>
              </mc:AlternateContent>
            </w:r>
            <w:r w:rsidRPr="005C1722">
              <w:rPr>
                <w:rFonts w:ascii="Times New Roman" w:eastAsia="Times New Roman" w:hAnsi="Times New Roman" w:cs="Times New Roman"/>
                <w:b/>
                <w:bCs/>
                <w:noProof/>
                <w:kern w:val="0"/>
              </w:rPr>
              <mc:AlternateContent>
                <mc:Choice Requires="wpi">
                  <w:drawing>
                    <wp:anchor distT="0" distB="0" distL="114300" distR="114300" simplePos="0" relativeHeight="251743232" behindDoc="0" locked="0" layoutInCell="1" allowOverlap="1" wp14:anchorId="2021CAC9" wp14:editId="4B6D401C">
                      <wp:simplePos x="0" y="0"/>
                      <wp:positionH relativeFrom="column">
                        <wp:posOffset>118940</wp:posOffset>
                      </wp:positionH>
                      <wp:positionV relativeFrom="paragraph">
                        <wp:posOffset>-20450</wp:posOffset>
                      </wp:positionV>
                      <wp:extent cx="25920" cy="144720"/>
                      <wp:effectExtent l="57150" t="57150" r="50800" b="46355"/>
                      <wp:wrapNone/>
                      <wp:docPr id="79" name="Ink 79"/>
                      <wp:cNvGraphicFramePr/>
                      <a:graphic xmlns:a="http://schemas.openxmlformats.org/drawingml/2006/main">
                        <a:graphicData uri="http://schemas.microsoft.com/office/word/2010/wordprocessingInk">
                          <w14:contentPart bwMode="auto" r:id="rId172">
                            <w14:nvContentPartPr>
                              <w14:cNvContentPartPr/>
                            </w14:nvContentPartPr>
                            <w14:xfrm>
                              <a:off x="0" y="0"/>
                              <a:ext cx="25920" cy="144720"/>
                            </w14:xfrm>
                          </w14:contentPart>
                        </a:graphicData>
                      </a:graphic>
                    </wp:anchor>
                  </w:drawing>
                </mc:Choice>
                <mc:Fallback>
                  <w:pict>
                    <v:shape w14:anchorId="08BCEB03" id="Ink 79" o:spid="_x0000_s1026" type="#_x0000_t75" style="position:absolute;margin-left:8.65pt;margin-top:-2.3pt;width:3.5pt;height:12.8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">
                      <v:imagedata r:id="rId173" o:title=""/>
                    </v:shape>
                  </w:pict>
                </mc:Fallback>
              </mc:AlternateContent>
            </w:r>
          </w:p>
        </w:tc>
        <w:tc>
          <w:tcPr>
            <w:tcW w:w="4505" w:type="dxa"/>
          </w:tcPr>
          <w:p w14:paraId="1B64B4C2" w14:textId="77777777" w:rsidR="00983F0D" w:rsidRPr="005C1722" w:rsidRDefault="00983F0D" w:rsidP="00421B6F">
            <w:pPr>
              <w:spacing w:after="160" w:line="259" w:lineRule="auto"/>
              <w:contextualSpacing/>
              <w:rPr>
                <w:rFonts w:ascii="Times New Roman" w:eastAsia="Times New Roman" w:hAnsi="Times New Roman" w:cs="Times New Roman"/>
                <w:b/>
                <w:bCs/>
                <w:noProof/>
                <w:kern w:val="0"/>
              </w:rPr>
            </w:pPr>
            <w:r w:rsidRPr="005C1722">
              <w:rPr>
                <w:rFonts w:ascii="Times New Roman" w:eastAsia="Times New Roman" w:hAnsi="Times New Roman" w:cs="Times New Roman"/>
                <w:b/>
                <w:bCs/>
                <w:noProof/>
                <w:kern w:val="0"/>
              </w:rPr>
              <mc:AlternateContent>
                <mc:Choice Requires="wpi">
                  <w:drawing>
                    <wp:anchor distT="0" distB="0" distL="114300" distR="114300" simplePos="0" relativeHeight="251721728" behindDoc="0" locked="0" layoutInCell="1" allowOverlap="1" wp14:anchorId="394149C4" wp14:editId="18B7A4A5">
                      <wp:simplePos x="0" y="0"/>
                      <wp:positionH relativeFrom="column">
                        <wp:posOffset>1149498</wp:posOffset>
                      </wp:positionH>
                      <wp:positionV relativeFrom="paragraph">
                        <wp:posOffset>298302</wp:posOffset>
                      </wp:positionV>
                      <wp:extent cx="10800" cy="126720"/>
                      <wp:effectExtent l="38100" t="57150" r="46355" b="45085"/>
                      <wp:wrapNone/>
                      <wp:docPr id="80" name="Ink 80"/>
                      <wp:cNvGraphicFramePr/>
                      <a:graphic xmlns:a="http://schemas.openxmlformats.org/drawingml/2006/main">
                        <a:graphicData uri="http://schemas.microsoft.com/office/word/2010/wordprocessingInk">
                          <w14:contentPart bwMode="auto" r:id="rId174">
                            <w14:nvContentPartPr>
                              <w14:cNvContentPartPr/>
                            </w14:nvContentPartPr>
                            <w14:xfrm>
                              <a:off x="0" y="0"/>
                              <a:ext cx="10800" cy="126720"/>
                            </w14:xfrm>
                          </w14:contentPart>
                        </a:graphicData>
                      </a:graphic>
                    </wp:anchor>
                  </w:drawing>
                </mc:Choice>
                <mc:Fallback>
                  <w:pict>
                    <v:shape w14:anchorId="3E39EFFA" id="Ink 80" o:spid="_x0000_s1026" type="#_x0000_t75" style="position:absolute;margin-left:89.8pt;margin-top:22.8pt;width:2.25pt;height:11.4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">
                      <v:imagedata r:id="rId95" o:title=""/>
                    </v:shape>
                  </w:pict>
                </mc:Fallback>
              </mc:AlternateContent>
            </w:r>
            <w:r w:rsidRPr="005C1722">
              <w:rPr>
                <w:rFonts w:ascii="Times New Roman" w:eastAsia="Times New Roman" w:hAnsi="Times New Roman" w:cs="Times New Roman"/>
                <w:b/>
                <w:bCs/>
                <w:noProof/>
                <w:kern w:val="0"/>
              </w:rPr>
              <mc:AlternateContent>
                <mc:Choice Requires="wpi">
                  <w:drawing>
                    <wp:anchor distT="0" distB="0" distL="114300" distR="114300" simplePos="0" relativeHeight="251720704" behindDoc="0" locked="0" layoutInCell="1" allowOverlap="1" wp14:anchorId="58340982" wp14:editId="5F5DA993">
                      <wp:simplePos x="0" y="0"/>
                      <wp:positionH relativeFrom="column">
                        <wp:posOffset>1021338</wp:posOffset>
                      </wp:positionH>
                      <wp:positionV relativeFrom="paragraph">
                        <wp:posOffset>306222</wp:posOffset>
                      </wp:positionV>
                      <wp:extent cx="86400" cy="117000"/>
                      <wp:effectExtent l="57150" t="57150" r="8890" b="54610"/>
                      <wp:wrapNone/>
                      <wp:docPr id="81" name="Ink 81"/>
                      <wp:cNvGraphicFramePr/>
                      <a:graphic xmlns:a="http://schemas.openxmlformats.org/drawingml/2006/main">
                        <a:graphicData uri="http://schemas.microsoft.com/office/word/2010/wordprocessingInk">
                          <w14:contentPart bwMode="auto" r:id="rId175">
                            <w14:nvContentPartPr>
                              <w14:cNvContentPartPr/>
                            </w14:nvContentPartPr>
                            <w14:xfrm>
                              <a:off x="0" y="0"/>
                              <a:ext cx="86400" cy="117000"/>
                            </w14:xfrm>
                          </w14:contentPart>
                        </a:graphicData>
                      </a:graphic>
                    </wp:anchor>
                  </w:drawing>
                </mc:Choice>
                <mc:Fallback>
                  <w:pict>
                    <v:shape w14:anchorId="7FC0541D" id="Ink 81" o:spid="_x0000_s1026" type="#_x0000_t75" style="position:absolute;margin-left:79.7pt;margin-top:23.4pt;width:8.2pt;height:10.6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">
                      <v:imagedata r:id="rId97" o:title=""/>
                    </v:shape>
                  </w:pict>
                </mc:Fallback>
              </mc:AlternateContent>
            </w:r>
            <w:r w:rsidRPr="005C1722">
              <w:rPr>
                <w:rFonts w:ascii="Times New Roman" w:eastAsia="Times New Roman" w:hAnsi="Times New Roman" w:cs="Times New Roman"/>
                <w:b/>
                <w:bCs/>
                <w:noProof/>
                <w:kern w:val="0"/>
              </w:rPr>
              <mc:AlternateContent>
                <mc:Choice Requires="wpi">
                  <w:drawing>
                    <wp:anchor distT="0" distB="0" distL="114300" distR="114300" simplePos="0" relativeHeight="251719680" behindDoc="0" locked="0" layoutInCell="1" allowOverlap="1" wp14:anchorId="273F5514" wp14:editId="43AFB097">
                      <wp:simplePos x="0" y="0"/>
                      <wp:positionH relativeFrom="column">
                        <wp:posOffset>905778</wp:posOffset>
                      </wp:positionH>
                      <wp:positionV relativeFrom="paragraph">
                        <wp:posOffset>315582</wp:posOffset>
                      </wp:positionV>
                      <wp:extent cx="77400" cy="102600"/>
                      <wp:effectExtent l="57150" t="57150" r="37465" b="50165"/>
                      <wp:wrapNone/>
                      <wp:docPr id="82" name="Ink 82"/>
                      <wp:cNvGraphicFramePr/>
                      <a:graphic xmlns:a="http://schemas.openxmlformats.org/drawingml/2006/main">
                        <a:graphicData uri="http://schemas.microsoft.com/office/word/2010/wordprocessingInk">
                          <w14:contentPart bwMode="auto" r:id="rId176">
                            <w14:nvContentPartPr>
                              <w14:cNvContentPartPr/>
                            </w14:nvContentPartPr>
                            <w14:xfrm>
                              <a:off x="0" y="0"/>
                              <a:ext cx="77400" cy="102600"/>
                            </w14:xfrm>
                          </w14:contentPart>
                        </a:graphicData>
                      </a:graphic>
                    </wp:anchor>
                  </w:drawing>
                </mc:Choice>
                <mc:Fallback>
                  <w:pict>
                    <v:shape w14:anchorId="314733C9" id="Ink 82" o:spid="_x0000_s1026" type="#_x0000_t75" style="position:absolute;margin-left:70.6pt;margin-top:24.15pt;width:7.55pt;height:9.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">
                      <v:imagedata r:id="rId99" o:title=""/>
                    </v:shape>
                  </w:pict>
                </mc:Fallback>
              </mc:AlternateContent>
            </w:r>
            <w:r w:rsidRPr="005C1722">
              <w:rPr>
                <w:rFonts w:ascii="Times New Roman" w:eastAsia="Times New Roman" w:hAnsi="Times New Roman" w:cs="Times New Roman"/>
                <w:b/>
                <w:bCs/>
                <w:noProof/>
                <w:kern w:val="0"/>
              </w:rPr>
              <mc:AlternateContent>
                <mc:Choice Requires="wpi">
                  <w:drawing>
                    <wp:anchor distT="0" distB="0" distL="114300" distR="114300" simplePos="0" relativeHeight="251718656" behindDoc="0" locked="0" layoutInCell="1" allowOverlap="1" wp14:anchorId="46165FE8" wp14:editId="636A12F5">
                      <wp:simplePos x="0" y="0"/>
                      <wp:positionH relativeFrom="column">
                        <wp:posOffset>782298</wp:posOffset>
                      </wp:positionH>
                      <wp:positionV relativeFrom="paragraph">
                        <wp:posOffset>308742</wp:posOffset>
                      </wp:positionV>
                      <wp:extent cx="99360" cy="154080"/>
                      <wp:effectExtent l="57150" t="57150" r="0" b="55880"/>
                      <wp:wrapNone/>
                      <wp:docPr id="83" name="Ink 83"/>
                      <wp:cNvGraphicFramePr/>
                      <a:graphic xmlns:a="http://schemas.openxmlformats.org/drawingml/2006/main">
                        <a:graphicData uri="http://schemas.microsoft.com/office/word/2010/wordprocessingInk">
                          <w14:contentPart bwMode="auto" r:id="rId177">
                            <w14:nvContentPartPr>
                              <w14:cNvContentPartPr/>
                            </w14:nvContentPartPr>
                            <w14:xfrm>
                              <a:off x="0" y="0"/>
                              <a:ext cx="99360" cy="154080"/>
                            </w14:xfrm>
                          </w14:contentPart>
                        </a:graphicData>
                      </a:graphic>
                    </wp:anchor>
                  </w:drawing>
                </mc:Choice>
                <mc:Fallback>
                  <w:pict>
                    <v:shape w14:anchorId="2CD42ECD" id="Ink 83" o:spid="_x0000_s1026" type="#_x0000_t75" style="position:absolute;margin-left:60.9pt;margin-top:23.6pt;width:9.2pt;height:13.5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">
                      <v:imagedata r:id="rId101" o:title=""/>
                    </v:shape>
                  </w:pict>
                </mc:Fallback>
              </mc:AlternateContent>
            </w:r>
            <w:r w:rsidRPr="005C1722">
              <w:rPr>
                <w:rFonts w:ascii="Times New Roman" w:eastAsia="Times New Roman" w:hAnsi="Times New Roman" w:cs="Times New Roman"/>
                <w:b/>
                <w:bCs/>
                <w:noProof/>
                <w:kern w:val="0"/>
              </w:rPr>
              <mc:AlternateContent>
                <mc:Choice Requires="wpi">
                  <w:drawing>
                    <wp:anchor distT="0" distB="0" distL="114300" distR="114300" simplePos="0" relativeHeight="251717632" behindDoc="0" locked="0" layoutInCell="1" allowOverlap="1" wp14:anchorId="77662C60" wp14:editId="25C143E1">
                      <wp:simplePos x="0" y="0"/>
                      <wp:positionH relativeFrom="column">
                        <wp:posOffset>680058</wp:posOffset>
                      </wp:positionH>
                      <wp:positionV relativeFrom="paragraph">
                        <wp:posOffset>255102</wp:posOffset>
                      </wp:positionV>
                      <wp:extent cx="74520" cy="233280"/>
                      <wp:effectExtent l="57150" t="57150" r="40005" b="52705"/>
                      <wp:wrapNone/>
                      <wp:docPr id="84" name="Ink 84"/>
                      <wp:cNvGraphicFramePr/>
                      <a:graphic xmlns:a="http://schemas.openxmlformats.org/drawingml/2006/main">
                        <a:graphicData uri="http://schemas.microsoft.com/office/word/2010/wordprocessingInk">
                          <w14:contentPart bwMode="auto" r:id="rId178">
                            <w14:nvContentPartPr>
                              <w14:cNvContentPartPr/>
                            </w14:nvContentPartPr>
                            <w14:xfrm>
                              <a:off x="0" y="0"/>
                              <a:ext cx="74520" cy="233280"/>
                            </w14:xfrm>
                          </w14:contentPart>
                        </a:graphicData>
                      </a:graphic>
                    </wp:anchor>
                  </w:drawing>
                </mc:Choice>
                <mc:Fallback>
                  <w:pict>
                    <v:shape w14:anchorId="4C875FA8" id="Ink 84" o:spid="_x0000_s1026" type="#_x0000_t75" style="position:absolute;margin-left:52.85pt;margin-top:19.4pt;width:7.25pt;height:19.7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">
                      <v:imagedata r:id="rId103" o:title=""/>
                    </v:shape>
                  </w:pict>
                </mc:Fallback>
              </mc:AlternateContent>
            </w:r>
            <w:r w:rsidRPr="005C1722">
              <w:rPr>
                <w:rFonts w:ascii="Times New Roman" w:eastAsia="Times New Roman" w:hAnsi="Times New Roman" w:cs="Times New Roman"/>
                <w:b/>
                <w:bCs/>
                <w:noProof/>
                <w:kern w:val="0"/>
              </w:rPr>
              <mc:AlternateContent>
                <mc:Choice Requires="wpi">
                  <w:drawing>
                    <wp:anchor distT="0" distB="0" distL="114300" distR="114300" simplePos="0" relativeHeight="251716608" behindDoc="0" locked="0" layoutInCell="1" allowOverlap="1" wp14:anchorId="0255E2E3" wp14:editId="33EDD144">
                      <wp:simplePos x="0" y="0"/>
                      <wp:positionH relativeFrom="column">
                        <wp:posOffset>554418</wp:posOffset>
                      </wp:positionH>
                      <wp:positionV relativeFrom="paragraph">
                        <wp:posOffset>302262</wp:posOffset>
                      </wp:positionV>
                      <wp:extent cx="72000" cy="111600"/>
                      <wp:effectExtent l="57150" t="57150" r="42545" b="41275"/>
                      <wp:wrapNone/>
                      <wp:docPr id="85" name="Ink 85"/>
                      <wp:cNvGraphicFramePr/>
                      <a:graphic xmlns:a="http://schemas.openxmlformats.org/drawingml/2006/main">
                        <a:graphicData uri="http://schemas.microsoft.com/office/word/2010/wordprocessingInk">
                          <w14:contentPart bwMode="auto" r:id="rId179">
                            <w14:nvContentPartPr>
                              <w14:cNvContentPartPr/>
                            </w14:nvContentPartPr>
                            <w14:xfrm>
                              <a:off x="0" y="0"/>
                              <a:ext cx="72000" cy="111600"/>
                            </w14:xfrm>
                          </w14:contentPart>
                        </a:graphicData>
                      </a:graphic>
                    </wp:anchor>
                  </w:drawing>
                </mc:Choice>
                <mc:Fallback>
                  <w:pict>
                    <v:shape w14:anchorId="43C75343" id="Ink 85" o:spid="_x0000_s1026" type="#_x0000_t75" style="position:absolute;margin-left:42.95pt;margin-top:23.1pt;width:7.05pt;height:10.2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">
                      <v:imagedata r:id="rId105" o:title=""/>
                    </v:shape>
                  </w:pict>
                </mc:Fallback>
              </mc:AlternateContent>
            </w:r>
            <w:r w:rsidRPr="005C1722">
              <w:rPr>
                <w:rFonts w:ascii="Times New Roman" w:eastAsia="Times New Roman" w:hAnsi="Times New Roman" w:cs="Times New Roman"/>
                <w:b/>
                <w:bCs/>
                <w:noProof/>
                <w:kern w:val="0"/>
              </w:rPr>
              <mc:AlternateContent>
                <mc:Choice Requires="wpi">
                  <w:drawing>
                    <wp:anchor distT="0" distB="0" distL="114300" distR="114300" simplePos="0" relativeHeight="251715584" behindDoc="0" locked="0" layoutInCell="1" allowOverlap="1" wp14:anchorId="4581FD64" wp14:editId="26E2AE16">
                      <wp:simplePos x="0" y="0"/>
                      <wp:positionH relativeFrom="column">
                        <wp:posOffset>492858</wp:posOffset>
                      </wp:positionH>
                      <wp:positionV relativeFrom="paragraph">
                        <wp:posOffset>318822</wp:posOffset>
                      </wp:positionV>
                      <wp:extent cx="17280" cy="118800"/>
                      <wp:effectExtent l="57150" t="57150" r="40005" b="52705"/>
                      <wp:wrapNone/>
                      <wp:docPr id="86" name="Ink 86"/>
                      <wp:cNvGraphicFramePr/>
                      <a:graphic xmlns:a="http://schemas.openxmlformats.org/drawingml/2006/main">
                        <a:graphicData uri="http://schemas.microsoft.com/office/word/2010/wordprocessingInk">
                          <w14:contentPart bwMode="auto" r:id="rId180">
                            <w14:nvContentPartPr>
                              <w14:cNvContentPartPr/>
                            </w14:nvContentPartPr>
                            <w14:xfrm>
                              <a:off x="0" y="0"/>
                              <a:ext cx="17280" cy="118800"/>
                            </w14:xfrm>
                          </w14:contentPart>
                        </a:graphicData>
                      </a:graphic>
                    </wp:anchor>
                  </w:drawing>
                </mc:Choice>
                <mc:Fallback>
                  <w:pict>
                    <v:shape w14:anchorId="561FE59D" id="Ink 86" o:spid="_x0000_s1026" type="#_x0000_t75" style="position:absolute;margin-left:38.1pt;margin-top:24.4pt;width:2.75pt;height:10.7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">
                      <v:imagedata r:id="rId107" o:title=""/>
                    </v:shape>
                  </w:pict>
                </mc:Fallback>
              </mc:AlternateContent>
            </w:r>
            <w:r w:rsidRPr="005C1722">
              <w:rPr>
                <w:rFonts w:ascii="Times New Roman" w:eastAsia="Times New Roman" w:hAnsi="Times New Roman" w:cs="Times New Roman"/>
                <w:b/>
                <w:bCs/>
                <w:noProof/>
                <w:kern w:val="0"/>
              </w:rPr>
              <mc:AlternateContent>
                <mc:Choice Requires="wpi">
                  <w:drawing>
                    <wp:anchor distT="0" distB="0" distL="114300" distR="114300" simplePos="0" relativeHeight="251714560" behindDoc="0" locked="0" layoutInCell="1" allowOverlap="1" wp14:anchorId="613D43C7" wp14:editId="065E1591">
                      <wp:simplePos x="0" y="0"/>
                      <wp:positionH relativeFrom="column">
                        <wp:posOffset>342378</wp:posOffset>
                      </wp:positionH>
                      <wp:positionV relativeFrom="paragraph">
                        <wp:posOffset>244662</wp:posOffset>
                      </wp:positionV>
                      <wp:extent cx="102960" cy="250200"/>
                      <wp:effectExtent l="57150" t="57150" r="49530" b="54610"/>
                      <wp:wrapNone/>
                      <wp:docPr id="87" name="Ink 87"/>
                      <wp:cNvGraphicFramePr/>
                      <a:graphic xmlns:a="http://schemas.openxmlformats.org/drawingml/2006/main">
                        <a:graphicData uri="http://schemas.microsoft.com/office/word/2010/wordprocessingInk">
                          <w14:contentPart bwMode="auto" r:id="rId181">
                            <w14:nvContentPartPr>
                              <w14:cNvContentPartPr/>
                            </w14:nvContentPartPr>
                            <w14:xfrm>
                              <a:off x="0" y="0"/>
                              <a:ext cx="102960" cy="250200"/>
                            </w14:xfrm>
                          </w14:contentPart>
                        </a:graphicData>
                      </a:graphic>
                    </wp:anchor>
                  </w:drawing>
                </mc:Choice>
                <mc:Fallback>
                  <w:pict>
                    <v:shape w14:anchorId="1098128B" id="Ink 87" o:spid="_x0000_s1026" type="#_x0000_t75" style="position:absolute;margin-left:26.25pt;margin-top:18.55pt;width:9.5pt;height:21.1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">
                      <v:imagedata r:id="rId109" o:title=""/>
                    </v:shape>
                  </w:pict>
                </mc:Fallback>
              </mc:AlternateContent>
            </w:r>
            <w:r w:rsidRPr="005C1722">
              <w:rPr>
                <w:rFonts w:ascii="Times New Roman" w:eastAsia="Times New Roman" w:hAnsi="Times New Roman" w:cs="Times New Roman"/>
                <w:b/>
                <w:bCs/>
                <w:noProof/>
                <w:kern w:val="0"/>
              </w:rPr>
              <mc:AlternateContent>
                <mc:Choice Requires="wpi">
                  <w:drawing>
                    <wp:anchor distT="0" distB="0" distL="114300" distR="114300" simplePos="0" relativeHeight="251713536" behindDoc="0" locked="0" layoutInCell="1" allowOverlap="1" wp14:anchorId="626E2135" wp14:editId="35FCDDAC">
                      <wp:simplePos x="0" y="0"/>
                      <wp:positionH relativeFrom="column">
                        <wp:posOffset>220338</wp:posOffset>
                      </wp:positionH>
                      <wp:positionV relativeFrom="paragraph">
                        <wp:posOffset>310182</wp:posOffset>
                      </wp:positionV>
                      <wp:extent cx="86400" cy="118800"/>
                      <wp:effectExtent l="38100" t="57150" r="27940" b="52705"/>
                      <wp:wrapNone/>
                      <wp:docPr id="88" name="Ink 88"/>
                      <wp:cNvGraphicFramePr/>
                      <a:graphic xmlns:a="http://schemas.openxmlformats.org/drawingml/2006/main">
                        <a:graphicData uri="http://schemas.microsoft.com/office/word/2010/wordprocessingInk">
                          <w14:contentPart bwMode="auto" r:id="rId182">
                            <w14:nvContentPartPr>
                              <w14:cNvContentPartPr/>
                            </w14:nvContentPartPr>
                            <w14:xfrm>
                              <a:off x="0" y="0"/>
                              <a:ext cx="86400" cy="118800"/>
                            </w14:xfrm>
                          </w14:contentPart>
                        </a:graphicData>
                      </a:graphic>
                    </wp:anchor>
                  </w:drawing>
                </mc:Choice>
                <mc:Fallback>
                  <w:pict>
                    <v:shape w14:anchorId="0E331B01" id="Ink 88" o:spid="_x0000_s1026" type="#_x0000_t75" style="position:absolute;margin-left:16.65pt;margin-top:23.7pt;width:8.2pt;height:10.7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">
                      <v:imagedata r:id="rId111" o:title=""/>
                    </v:shape>
                  </w:pict>
                </mc:Fallback>
              </mc:AlternateContent>
            </w:r>
            <w:r w:rsidRPr="005C1722">
              <w:rPr>
                <w:rFonts w:ascii="Times New Roman" w:eastAsia="Times New Roman" w:hAnsi="Times New Roman" w:cs="Times New Roman"/>
                <w:b/>
                <w:bCs/>
                <w:noProof/>
                <w:kern w:val="0"/>
              </w:rPr>
              <mc:AlternateContent>
                <mc:Choice Requires="wpi">
                  <w:drawing>
                    <wp:anchor distT="0" distB="0" distL="114300" distR="114300" simplePos="0" relativeHeight="251712512" behindDoc="0" locked="0" layoutInCell="1" allowOverlap="1" wp14:anchorId="40D0ED25" wp14:editId="2A26803B">
                      <wp:simplePos x="0" y="0"/>
                      <wp:positionH relativeFrom="column">
                        <wp:posOffset>159498</wp:posOffset>
                      </wp:positionH>
                      <wp:positionV relativeFrom="paragraph">
                        <wp:posOffset>286062</wp:posOffset>
                      </wp:positionV>
                      <wp:extent cx="22680" cy="153720"/>
                      <wp:effectExtent l="57150" t="57150" r="53975" b="55880"/>
                      <wp:wrapNone/>
                      <wp:docPr id="90" name="Ink 90"/>
                      <wp:cNvGraphicFramePr/>
                      <a:graphic xmlns:a="http://schemas.openxmlformats.org/drawingml/2006/main">
                        <a:graphicData uri="http://schemas.microsoft.com/office/word/2010/wordprocessingInk">
                          <w14:contentPart bwMode="auto" r:id="rId183">
                            <w14:nvContentPartPr>
                              <w14:cNvContentPartPr/>
                            </w14:nvContentPartPr>
                            <w14:xfrm>
                              <a:off x="0" y="0"/>
                              <a:ext cx="22680" cy="153720"/>
                            </w14:xfrm>
                          </w14:contentPart>
                        </a:graphicData>
                      </a:graphic>
                    </wp:anchor>
                  </w:drawing>
                </mc:Choice>
                <mc:Fallback>
                  <w:pict>
                    <v:shape w14:anchorId="35532938" id="Ink 90" o:spid="_x0000_s1026" type="#_x0000_t75" style="position:absolute;margin-left:11.85pt;margin-top:21.8pt;width:3.2pt;height:13.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">
                      <v:imagedata r:id="rId113" o:title=""/>
                    </v:shape>
                  </w:pict>
                </mc:Fallback>
              </mc:AlternateContent>
            </w:r>
            <w:r w:rsidRPr="005C1722">
              <w:rPr>
                <w:rFonts w:ascii="Times New Roman" w:eastAsia="Times New Roman" w:hAnsi="Times New Roman" w:cs="Times New Roman"/>
                <w:b/>
                <w:bCs/>
                <w:noProof/>
                <w:kern w:val="0"/>
              </w:rPr>
              <w:t xml:space="preserve">Date: </w:t>
            </w:r>
          </w:p>
        </w:tc>
      </w:tr>
    </w:tbl>
    <w:p w14:paraId="557FB111" w14:textId="77777777" w:rsidR="00983F0D" w:rsidRPr="005C1722" w:rsidRDefault="00983F0D" w:rsidP="00983F0D">
      <w:pPr>
        <w:spacing w:after="160" w:line="259" w:lineRule="auto"/>
        <w:ind w:firstLine="0"/>
        <w:contextualSpacing/>
        <w:rPr>
          <w:rFonts w:ascii="Times New Roman" w:eastAsia="Times New Roman" w:hAnsi="Times New Roman" w:cs="Times New Roman"/>
          <w:noProof/>
          <w:kern w:val="0"/>
          <w:sz w:val="22"/>
          <w:szCs w:val="22"/>
          <w:lang w:val="en-SG" w:eastAsia="zh-CN"/>
        </w:rPr>
      </w:pPr>
    </w:p>
    <w:p w14:paraId="1EB8C6A6" w14:textId="77777777" w:rsidR="00983F0D" w:rsidRPr="005C1722" w:rsidRDefault="00983F0D" w:rsidP="00983F0D">
      <w:pPr>
        <w:spacing w:after="160" w:line="259" w:lineRule="auto"/>
        <w:ind w:firstLine="0"/>
        <w:rPr>
          <w:rFonts w:ascii="Times New Roman" w:eastAsia="DengXian Light" w:hAnsi="Times New Roman" w:cs="Times New Roman"/>
          <w:b/>
          <w:bCs/>
          <w:noProof/>
          <w:kern w:val="28"/>
          <w:sz w:val="32"/>
          <w:szCs w:val="32"/>
          <w:lang w:val="en-SG" w:eastAsia="zh-CN"/>
        </w:rPr>
      </w:pPr>
    </w:p>
    <w:p w14:paraId="31A99BB5" w14:textId="77777777" w:rsidR="00983F0D" w:rsidRPr="005C1722" w:rsidRDefault="00983F0D" w:rsidP="00983F0D">
      <w:pPr>
        <w:spacing w:after="160" w:line="259" w:lineRule="auto"/>
        <w:ind w:firstLine="0"/>
        <w:rPr>
          <w:rFonts w:ascii="Times New Roman" w:eastAsia="DengXian Light" w:hAnsi="Times New Roman" w:cs="Times New Roman"/>
          <w:b/>
          <w:bCs/>
          <w:noProof/>
          <w:kern w:val="28"/>
          <w:sz w:val="32"/>
          <w:szCs w:val="32"/>
          <w:lang w:val="en-SG" w:eastAsia="zh-CN"/>
        </w:rPr>
      </w:pPr>
      <w:r w:rsidRPr="005C1722">
        <w:rPr>
          <w:rFonts w:ascii="Times New Roman" w:eastAsia="DengXian" w:hAnsi="Times New Roman" w:cs="Times New Roman"/>
          <w:noProof/>
          <w:kern w:val="0"/>
          <w:sz w:val="22"/>
          <w:szCs w:val="22"/>
          <w:lang w:val="en-SG" w:eastAsia="zh-CN"/>
        </w:rPr>
        <w:br w:type="page"/>
      </w:r>
    </w:p>
    <w:p w14:paraId="52C73A95" w14:textId="77777777" w:rsidR="00983F0D" w:rsidRPr="006245F4" w:rsidRDefault="00983F0D" w:rsidP="00983F0D">
      <w:pPr>
        <w:keepNext/>
        <w:keepLines/>
        <w:spacing w:before="240" w:line="259" w:lineRule="auto"/>
        <w:ind w:firstLine="0"/>
        <w:contextualSpacing/>
        <w:rPr>
          <w:rFonts w:ascii="Times New Roman" w:eastAsia="DengXian Light" w:hAnsi="Times New Roman" w:cs="Times New Roman"/>
          <w:b/>
          <w:bCs/>
          <w:noProof/>
          <w:kern w:val="0"/>
          <w:sz w:val="22"/>
          <w:szCs w:val="22"/>
          <w:lang w:val="en-SG" w:eastAsia="zh-CN"/>
        </w:rPr>
      </w:pPr>
      <w:r w:rsidRPr="005C1722">
        <w:rPr>
          <w:rFonts w:ascii="Times New Roman" w:eastAsia="DengXian Light" w:hAnsi="Times New Roman" w:cs="Times New Roman"/>
          <w:b/>
          <w:bCs/>
          <w:noProof/>
          <w:kern w:val="0"/>
          <w:sz w:val="22"/>
          <w:szCs w:val="22"/>
          <w:lang w:val="en-SG" w:eastAsia="zh-CN"/>
        </w:rPr>
        <w:lastRenderedPageBreak/>
        <w:t>Interview Notes</w:t>
      </w:r>
    </w:p>
    <w:tbl>
      <w:tblPr>
        <w:tblStyle w:val="TableGrid2"/>
        <w:tblW w:w="0" w:type="auto"/>
        <w:tblLook w:val="04A0" w:firstRow="1" w:lastRow="0" w:firstColumn="1" w:lastColumn="0" w:noHBand="0" w:noVBand="1"/>
      </w:tblPr>
      <w:tblGrid>
        <w:gridCol w:w="3823"/>
        <w:gridCol w:w="5193"/>
      </w:tblGrid>
      <w:tr w:rsidR="00983F0D" w:rsidRPr="005C1722" w14:paraId="3151D0A7" w14:textId="77777777" w:rsidTr="00421B6F">
        <w:tc>
          <w:tcPr>
            <w:tcW w:w="3823" w:type="dxa"/>
          </w:tcPr>
          <w:p w14:paraId="401F3913" w14:textId="77777777" w:rsidR="00983F0D" w:rsidRPr="005C1722" w:rsidRDefault="00983F0D" w:rsidP="00421B6F">
            <w:pPr>
              <w:spacing w:after="160" w:line="259" w:lineRule="auto"/>
              <w:contextualSpacing/>
              <w:rPr>
                <w:rFonts w:ascii="Times New Roman" w:eastAsia="DengXian" w:hAnsi="Times New Roman" w:cs="Times New Roman"/>
                <w:b/>
                <w:bCs/>
                <w:noProof/>
                <w:kern w:val="0"/>
              </w:rPr>
            </w:pPr>
            <w:r w:rsidRPr="005C1722">
              <w:rPr>
                <w:rFonts w:ascii="Times New Roman" w:eastAsia="DengXian" w:hAnsi="Times New Roman" w:cs="Times New Roman"/>
                <w:b/>
                <w:bCs/>
                <w:noProof/>
                <w:kern w:val="0"/>
              </w:rPr>
              <w:t>Question</w:t>
            </w:r>
          </w:p>
        </w:tc>
        <w:tc>
          <w:tcPr>
            <w:tcW w:w="5193" w:type="dxa"/>
          </w:tcPr>
          <w:p w14:paraId="08DD6AAB" w14:textId="77777777" w:rsidR="00983F0D" w:rsidRPr="005C1722" w:rsidRDefault="00983F0D" w:rsidP="00421B6F">
            <w:pPr>
              <w:spacing w:after="160" w:line="259" w:lineRule="auto"/>
              <w:contextualSpacing/>
              <w:rPr>
                <w:rFonts w:ascii="Times New Roman" w:eastAsia="DengXian" w:hAnsi="Times New Roman" w:cs="Times New Roman"/>
                <w:b/>
                <w:bCs/>
                <w:noProof/>
                <w:kern w:val="0"/>
              </w:rPr>
            </w:pPr>
            <w:r w:rsidRPr="005C1722">
              <w:rPr>
                <w:rFonts w:ascii="Times New Roman" w:eastAsia="DengXian" w:hAnsi="Times New Roman" w:cs="Times New Roman"/>
                <w:b/>
                <w:bCs/>
                <w:noProof/>
                <w:kern w:val="0"/>
              </w:rPr>
              <w:t>Answer</w:t>
            </w:r>
          </w:p>
        </w:tc>
      </w:tr>
      <w:tr w:rsidR="00983F0D" w:rsidRPr="005C1722" w14:paraId="1B144235" w14:textId="77777777" w:rsidTr="00421B6F">
        <w:tc>
          <w:tcPr>
            <w:tcW w:w="3823" w:type="dxa"/>
          </w:tcPr>
          <w:p w14:paraId="2ABE68CA" w14:textId="77777777" w:rsidR="00983F0D" w:rsidRPr="005C1722" w:rsidRDefault="00983F0D" w:rsidP="00421B6F">
            <w:pPr>
              <w:spacing w:after="160" w:line="259"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Interviewee Details:</w:t>
            </w:r>
          </w:p>
        </w:tc>
        <w:tc>
          <w:tcPr>
            <w:tcW w:w="5193" w:type="dxa"/>
          </w:tcPr>
          <w:p w14:paraId="65C6EA38" w14:textId="77777777" w:rsidR="00983F0D" w:rsidRPr="005C1722" w:rsidRDefault="00983F0D" w:rsidP="00421B6F">
            <w:pPr>
              <w:spacing w:after="160" w:line="259"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Female Chinese, 68, Homemaker. Diploma education.</w:t>
            </w:r>
          </w:p>
        </w:tc>
      </w:tr>
      <w:tr w:rsidR="00983F0D" w:rsidRPr="005C1722" w14:paraId="7B9BCFD2" w14:textId="77777777" w:rsidTr="00421B6F">
        <w:tc>
          <w:tcPr>
            <w:tcW w:w="9016" w:type="dxa"/>
            <w:gridSpan w:val="2"/>
          </w:tcPr>
          <w:p w14:paraId="733CB940" w14:textId="77777777" w:rsidR="00983F0D" w:rsidRPr="005C1722" w:rsidRDefault="00983F0D" w:rsidP="00421B6F">
            <w:pPr>
              <w:spacing w:after="160" w:line="259" w:lineRule="auto"/>
              <w:contextualSpacing/>
              <w:rPr>
                <w:rFonts w:ascii="Times New Roman" w:eastAsia="DengXian" w:hAnsi="Times New Roman" w:cs="Times New Roman"/>
                <w:b/>
                <w:bCs/>
                <w:i/>
                <w:iCs/>
                <w:noProof/>
                <w:kern w:val="0"/>
              </w:rPr>
            </w:pPr>
            <w:r w:rsidRPr="005C1722">
              <w:rPr>
                <w:rFonts w:ascii="Times New Roman" w:eastAsia="DengXian" w:hAnsi="Times New Roman" w:cs="Times New Roman"/>
                <w:b/>
                <w:bCs/>
                <w:i/>
                <w:iCs/>
                <w:noProof/>
                <w:kern w:val="0"/>
              </w:rPr>
              <w:t>Background Information</w:t>
            </w:r>
          </w:p>
        </w:tc>
      </w:tr>
      <w:tr w:rsidR="00983F0D" w:rsidRPr="005C1722" w14:paraId="7FFBD2DB" w14:textId="77777777" w:rsidTr="00421B6F">
        <w:tc>
          <w:tcPr>
            <w:tcW w:w="3823" w:type="dxa"/>
          </w:tcPr>
          <w:p w14:paraId="2380A9FF" w14:textId="77777777" w:rsidR="00983F0D" w:rsidRPr="005C1722" w:rsidRDefault="00983F0D" w:rsidP="00421B6F">
            <w:pPr>
              <w:spacing w:after="160" w:line="259"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What language(s) are you proficient in?</w:t>
            </w:r>
          </w:p>
        </w:tc>
        <w:tc>
          <w:tcPr>
            <w:tcW w:w="5193" w:type="dxa"/>
          </w:tcPr>
          <w:p w14:paraId="1A06551C" w14:textId="77777777" w:rsidR="00983F0D" w:rsidRPr="005C1722" w:rsidRDefault="00983F0D" w:rsidP="00421B6F">
            <w:pPr>
              <w:spacing w:after="160" w:line="259"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English</w:t>
            </w:r>
          </w:p>
        </w:tc>
      </w:tr>
      <w:tr w:rsidR="00983F0D" w:rsidRPr="005C1722" w14:paraId="25B5BDD7" w14:textId="77777777" w:rsidTr="00421B6F">
        <w:tc>
          <w:tcPr>
            <w:tcW w:w="3823" w:type="dxa"/>
          </w:tcPr>
          <w:p w14:paraId="7AD52AE5" w14:textId="77777777" w:rsidR="00983F0D" w:rsidRPr="005C1722" w:rsidRDefault="00983F0D" w:rsidP="00421B6F">
            <w:pPr>
              <w:spacing w:after="160" w:line="259"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What language do you normally speak at home?</w:t>
            </w:r>
          </w:p>
        </w:tc>
        <w:tc>
          <w:tcPr>
            <w:tcW w:w="5193" w:type="dxa"/>
          </w:tcPr>
          <w:p w14:paraId="5EDB7F76" w14:textId="77777777" w:rsidR="00983F0D" w:rsidRPr="005C1722" w:rsidRDefault="00983F0D" w:rsidP="00421B6F">
            <w:pPr>
              <w:spacing w:after="160" w:line="259"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English, Cantonese</w:t>
            </w:r>
          </w:p>
        </w:tc>
      </w:tr>
      <w:tr w:rsidR="00983F0D" w:rsidRPr="005C1722" w14:paraId="2131CF35" w14:textId="77777777" w:rsidTr="00421B6F">
        <w:tc>
          <w:tcPr>
            <w:tcW w:w="3823" w:type="dxa"/>
          </w:tcPr>
          <w:p w14:paraId="4840B121" w14:textId="77777777" w:rsidR="00983F0D" w:rsidRPr="005C1722" w:rsidRDefault="00983F0D" w:rsidP="00421B6F">
            <w:pPr>
              <w:spacing w:after="160" w:line="259"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What mobile phone do you use?</w:t>
            </w:r>
          </w:p>
        </w:tc>
        <w:tc>
          <w:tcPr>
            <w:tcW w:w="5193" w:type="dxa"/>
          </w:tcPr>
          <w:p w14:paraId="74D81886" w14:textId="77777777" w:rsidR="00983F0D" w:rsidRPr="005C1722" w:rsidRDefault="00983F0D" w:rsidP="00421B6F">
            <w:pPr>
              <w:spacing w:after="160" w:line="259"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Huawei, Smartphone (don’t know model)</w:t>
            </w:r>
          </w:p>
        </w:tc>
      </w:tr>
      <w:tr w:rsidR="00983F0D" w:rsidRPr="005C1722" w14:paraId="1D475615" w14:textId="77777777" w:rsidTr="00421B6F">
        <w:tc>
          <w:tcPr>
            <w:tcW w:w="3823" w:type="dxa"/>
          </w:tcPr>
          <w:p w14:paraId="0EE6E7EB" w14:textId="77777777" w:rsidR="00983F0D" w:rsidRPr="005C1722" w:rsidRDefault="00983F0D" w:rsidP="00421B6F">
            <w:pPr>
              <w:spacing w:after="160" w:line="259"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How often do you use your mobile phone daily?</w:t>
            </w:r>
          </w:p>
        </w:tc>
        <w:tc>
          <w:tcPr>
            <w:tcW w:w="5193" w:type="dxa"/>
          </w:tcPr>
          <w:p w14:paraId="4B5BD6AC" w14:textId="77777777" w:rsidR="00983F0D" w:rsidRPr="005C1722" w:rsidRDefault="00983F0D" w:rsidP="00421B6F">
            <w:pPr>
              <w:spacing w:after="160" w:line="259"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Daily</w:t>
            </w:r>
          </w:p>
        </w:tc>
      </w:tr>
      <w:tr w:rsidR="00983F0D" w:rsidRPr="005C1722" w14:paraId="61E174EA" w14:textId="77777777" w:rsidTr="00421B6F">
        <w:tc>
          <w:tcPr>
            <w:tcW w:w="3823" w:type="dxa"/>
          </w:tcPr>
          <w:p w14:paraId="54BE360D" w14:textId="77777777" w:rsidR="00983F0D" w:rsidRPr="005C1722" w:rsidRDefault="00983F0D" w:rsidP="00421B6F">
            <w:pPr>
              <w:spacing w:after="160" w:line="259"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What do you normally use your mobile phone for?</w:t>
            </w:r>
          </w:p>
        </w:tc>
        <w:tc>
          <w:tcPr>
            <w:tcW w:w="5193" w:type="dxa"/>
          </w:tcPr>
          <w:p w14:paraId="202C6312" w14:textId="77777777" w:rsidR="00983F0D" w:rsidRPr="005C1722" w:rsidRDefault="00983F0D" w:rsidP="00421B6F">
            <w:pPr>
              <w:spacing w:after="160" w:line="259"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Messages</w:t>
            </w:r>
          </w:p>
        </w:tc>
      </w:tr>
      <w:tr w:rsidR="00983F0D" w:rsidRPr="005C1722" w14:paraId="752C7C22" w14:textId="77777777" w:rsidTr="00421B6F">
        <w:tc>
          <w:tcPr>
            <w:tcW w:w="9016" w:type="dxa"/>
            <w:gridSpan w:val="2"/>
          </w:tcPr>
          <w:p w14:paraId="214F2ADF" w14:textId="77777777" w:rsidR="00983F0D" w:rsidRPr="005C1722" w:rsidRDefault="00983F0D" w:rsidP="00421B6F">
            <w:pPr>
              <w:spacing w:after="160" w:line="259" w:lineRule="auto"/>
              <w:contextualSpacing/>
              <w:rPr>
                <w:rFonts w:ascii="Times New Roman" w:eastAsia="DengXian" w:hAnsi="Times New Roman" w:cs="Times New Roman"/>
                <w:b/>
                <w:bCs/>
                <w:i/>
                <w:iCs/>
                <w:noProof/>
                <w:kern w:val="0"/>
              </w:rPr>
            </w:pPr>
            <w:r w:rsidRPr="005C1722">
              <w:rPr>
                <w:rFonts w:ascii="Times New Roman" w:eastAsia="DengXian" w:hAnsi="Times New Roman" w:cs="Times New Roman"/>
                <w:b/>
                <w:bCs/>
                <w:i/>
                <w:iCs/>
                <w:noProof/>
                <w:kern w:val="0"/>
              </w:rPr>
              <w:t>Regarding Spam Messages</w:t>
            </w:r>
          </w:p>
        </w:tc>
      </w:tr>
      <w:tr w:rsidR="00983F0D" w:rsidRPr="005C1722" w14:paraId="6F7640BB" w14:textId="77777777" w:rsidTr="00421B6F">
        <w:tc>
          <w:tcPr>
            <w:tcW w:w="3823" w:type="dxa"/>
          </w:tcPr>
          <w:p w14:paraId="46A31D5C" w14:textId="77777777" w:rsidR="00983F0D" w:rsidRPr="005C1722" w:rsidRDefault="00983F0D" w:rsidP="00421B6F">
            <w:pPr>
              <w:spacing w:after="160" w:line="259"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Have you received spam messages before?</w:t>
            </w:r>
          </w:p>
        </w:tc>
        <w:tc>
          <w:tcPr>
            <w:tcW w:w="5193" w:type="dxa"/>
          </w:tcPr>
          <w:p w14:paraId="7AAA39BF" w14:textId="77777777" w:rsidR="00983F0D" w:rsidRPr="005C1722" w:rsidRDefault="00983F0D" w:rsidP="00421B6F">
            <w:pPr>
              <w:spacing w:after="160" w:line="259"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Yes</w:t>
            </w:r>
          </w:p>
        </w:tc>
      </w:tr>
      <w:tr w:rsidR="00983F0D" w:rsidRPr="005C1722" w14:paraId="34988878" w14:textId="77777777" w:rsidTr="00421B6F">
        <w:tc>
          <w:tcPr>
            <w:tcW w:w="3823" w:type="dxa"/>
          </w:tcPr>
          <w:p w14:paraId="269E38F3" w14:textId="77777777" w:rsidR="00983F0D" w:rsidRPr="005C1722" w:rsidRDefault="00983F0D" w:rsidP="00421B6F">
            <w:pPr>
              <w:spacing w:after="160" w:line="259"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How often do you receive spam messages?</w:t>
            </w:r>
          </w:p>
        </w:tc>
        <w:tc>
          <w:tcPr>
            <w:tcW w:w="5193" w:type="dxa"/>
          </w:tcPr>
          <w:p w14:paraId="1EFB953A" w14:textId="77777777" w:rsidR="00983F0D" w:rsidRPr="005C1722" w:rsidRDefault="00983F0D" w:rsidP="00421B6F">
            <w:pPr>
              <w:spacing w:after="160" w:line="259"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2-3 times a month</w:t>
            </w:r>
          </w:p>
        </w:tc>
      </w:tr>
      <w:tr w:rsidR="00983F0D" w:rsidRPr="005C1722" w14:paraId="28816F3F" w14:textId="77777777" w:rsidTr="00421B6F">
        <w:tc>
          <w:tcPr>
            <w:tcW w:w="3823" w:type="dxa"/>
          </w:tcPr>
          <w:p w14:paraId="5AB8387C" w14:textId="77777777" w:rsidR="00983F0D" w:rsidRPr="005C1722" w:rsidRDefault="00983F0D" w:rsidP="00421B6F">
            <w:pPr>
              <w:spacing w:after="160" w:line="259"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What do you normally do when you receive such messages?</w:t>
            </w:r>
          </w:p>
        </w:tc>
        <w:tc>
          <w:tcPr>
            <w:tcW w:w="5193" w:type="dxa"/>
          </w:tcPr>
          <w:p w14:paraId="685BE588" w14:textId="77777777" w:rsidR="00983F0D" w:rsidRPr="005C1722" w:rsidRDefault="00983F0D" w:rsidP="00421B6F">
            <w:pPr>
              <w:spacing w:after="160" w:line="259"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Report as scam via the messaging app (deletes it automatically)</w:t>
            </w:r>
          </w:p>
        </w:tc>
      </w:tr>
      <w:tr w:rsidR="00983F0D" w:rsidRPr="005C1722" w14:paraId="6D1F18F0" w14:textId="77777777" w:rsidTr="00421B6F">
        <w:tc>
          <w:tcPr>
            <w:tcW w:w="3823" w:type="dxa"/>
          </w:tcPr>
          <w:p w14:paraId="08957964" w14:textId="77777777" w:rsidR="00983F0D" w:rsidRPr="005C1722" w:rsidRDefault="00983F0D" w:rsidP="00421B6F">
            <w:pPr>
              <w:spacing w:after="160" w:line="259"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Have you ever been unsure of whether something is spam or not?</w:t>
            </w:r>
          </w:p>
        </w:tc>
        <w:tc>
          <w:tcPr>
            <w:tcW w:w="5193" w:type="dxa"/>
          </w:tcPr>
          <w:p w14:paraId="695E98F7" w14:textId="77777777" w:rsidR="00983F0D" w:rsidRPr="005C1722" w:rsidRDefault="00983F0D" w:rsidP="00421B6F">
            <w:pPr>
              <w:spacing w:after="160" w:line="259"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Not really, will normally notice because it is abnormal</w:t>
            </w:r>
          </w:p>
        </w:tc>
      </w:tr>
      <w:tr w:rsidR="00983F0D" w:rsidRPr="005C1722" w14:paraId="7465B072" w14:textId="77777777" w:rsidTr="00421B6F">
        <w:tc>
          <w:tcPr>
            <w:tcW w:w="3823" w:type="dxa"/>
          </w:tcPr>
          <w:p w14:paraId="5D0CADE4" w14:textId="77777777" w:rsidR="00983F0D" w:rsidRPr="005C1722" w:rsidRDefault="00983F0D" w:rsidP="00421B6F">
            <w:pPr>
              <w:spacing w:after="160" w:line="259"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How do you normally check whether something is spam or not?</w:t>
            </w:r>
          </w:p>
        </w:tc>
        <w:tc>
          <w:tcPr>
            <w:tcW w:w="5193" w:type="dxa"/>
          </w:tcPr>
          <w:p w14:paraId="4A77E3A9" w14:textId="77777777" w:rsidR="00983F0D" w:rsidRPr="005C1722" w:rsidRDefault="00983F0D" w:rsidP="00421B6F">
            <w:pPr>
              <w:spacing w:after="160" w:line="259"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Don’t normally check, just ignore if unsure</w:t>
            </w:r>
          </w:p>
        </w:tc>
      </w:tr>
      <w:tr w:rsidR="00983F0D" w:rsidRPr="005C1722" w14:paraId="4B8641C5" w14:textId="77777777" w:rsidTr="00421B6F">
        <w:tc>
          <w:tcPr>
            <w:tcW w:w="3823" w:type="dxa"/>
          </w:tcPr>
          <w:p w14:paraId="7C2EEE63" w14:textId="77777777" w:rsidR="00983F0D" w:rsidRPr="005C1722" w:rsidRDefault="00983F0D" w:rsidP="00421B6F">
            <w:pPr>
              <w:spacing w:after="160" w:line="259"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Have you done anything to prevent receiving this spam?</w:t>
            </w:r>
          </w:p>
        </w:tc>
        <w:tc>
          <w:tcPr>
            <w:tcW w:w="5193" w:type="dxa"/>
          </w:tcPr>
          <w:p w14:paraId="2F7C383D" w14:textId="77777777" w:rsidR="00983F0D" w:rsidRPr="005C1722" w:rsidRDefault="00983F0D" w:rsidP="00421B6F">
            <w:pPr>
              <w:spacing w:after="160" w:line="259"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Report, nothing else</w:t>
            </w:r>
          </w:p>
        </w:tc>
      </w:tr>
      <w:tr w:rsidR="00983F0D" w:rsidRPr="005C1722" w14:paraId="2B886465" w14:textId="77777777" w:rsidTr="00421B6F">
        <w:tc>
          <w:tcPr>
            <w:tcW w:w="9016" w:type="dxa"/>
            <w:gridSpan w:val="2"/>
          </w:tcPr>
          <w:p w14:paraId="7895F296" w14:textId="77777777" w:rsidR="00983F0D" w:rsidRPr="005C1722" w:rsidRDefault="00983F0D" w:rsidP="00421B6F">
            <w:pPr>
              <w:spacing w:after="160" w:line="259" w:lineRule="auto"/>
              <w:contextualSpacing/>
              <w:rPr>
                <w:rFonts w:ascii="Times New Roman" w:eastAsia="DengXian" w:hAnsi="Times New Roman" w:cs="Times New Roman"/>
                <w:noProof/>
                <w:kern w:val="0"/>
              </w:rPr>
            </w:pPr>
            <w:r w:rsidRPr="005C1722">
              <w:rPr>
                <w:rFonts w:ascii="Times New Roman" w:eastAsia="DengXian" w:hAnsi="Times New Roman" w:cs="Times New Roman"/>
                <w:b/>
                <w:bCs/>
                <w:i/>
                <w:iCs/>
                <w:noProof/>
                <w:kern w:val="0"/>
              </w:rPr>
              <w:t>Regarding Current Efforts</w:t>
            </w:r>
          </w:p>
        </w:tc>
      </w:tr>
      <w:tr w:rsidR="00983F0D" w:rsidRPr="005C1722" w14:paraId="764D6C27" w14:textId="77777777" w:rsidTr="00421B6F">
        <w:tc>
          <w:tcPr>
            <w:tcW w:w="3823" w:type="dxa"/>
          </w:tcPr>
          <w:p w14:paraId="2A8052EE" w14:textId="77777777" w:rsidR="00983F0D" w:rsidRPr="005C1722" w:rsidRDefault="00983F0D" w:rsidP="00421B6F">
            <w:pPr>
              <w:spacing w:after="160" w:line="259"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Do you know of any current efforts to prevent people from falling for scams?</w:t>
            </w:r>
          </w:p>
        </w:tc>
        <w:tc>
          <w:tcPr>
            <w:tcW w:w="5193" w:type="dxa"/>
          </w:tcPr>
          <w:p w14:paraId="17FA3EF1" w14:textId="77777777" w:rsidR="00983F0D" w:rsidRPr="005C1722" w:rsidRDefault="00983F0D" w:rsidP="00421B6F">
            <w:pPr>
              <w:spacing w:after="160" w:line="259"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Not really, but warnings are shown on TV to remind the elderly</w:t>
            </w:r>
          </w:p>
        </w:tc>
      </w:tr>
      <w:tr w:rsidR="00983F0D" w:rsidRPr="005C1722" w14:paraId="4282BFEB" w14:textId="77777777" w:rsidTr="00421B6F">
        <w:tc>
          <w:tcPr>
            <w:tcW w:w="3823" w:type="dxa"/>
          </w:tcPr>
          <w:p w14:paraId="133B14BF" w14:textId="77777777" w:rsidR="00983F0D" w:rsidRPr="005C1722" w:rsidRDefault="00983F0D" w:rsidP="00421B6F">
            <w:pPr>
              <w:spacing w:after="160" w:line="259"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Do you feel that current efforts are sufficient?</w:t>
            </w:r>
          </w:p>
        </w:tc>
        <w:tc>
          <w:tcPr>
            <w:tcW w:w="5193" w:type="dxa"/>
          </w:tcPr>
          <w:p w14:paraId="5C97B189" w14:textId="77777777" w:rsidR="00983F0D" w:rsidRPr="005C1722" w:rsidRDefault="00983F0D" w:rsidP="00421B6F">
            <w:pPr>
              <w:spacing w:after="160" w:line="259"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If they don’t watch TV, they wont be able to learn. Warnings are important.</w:t>
            </w:r>
          </w:p>
        </w:tc>
      </w:tr>
      <w:tr w:rsidR="00983F0D" w:rsidRPr="005C1722" w14:paraId="6F94E37C" w14:textId="77777777" w:rsidTr="00421B6F">
        <w:tc>
          <w:tcPr>
            <w:tcW w:w="3823" w:type="dxa"/>
          </w:tcPr>
          <w:p w14:paraId="2D096A79" w14:textId="77777777" w:rsidR="00983F0D" w:rsidRPr="005C1722" w:rsidRDefault="00983F0D" w:rsidP="00421B6F">
            <w:pPr>
              <w:spacing w:after="160" w:line="259"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Is there anything else you would like to add?</w:t>
            </w:r>
          </w:p>
        </w:tc>
        <w:tc>
          <w:tcPr>
            <w:tcW w:w="5193" w:type="dxa"/>
          </w:tcPr>
          <w:p w14:paraId="5D465E1A" w14:textId="77777777" w:rsidR="00983F0D" w:rsidRPr="005C1722" w:rsidRDefault="00983F0D" w:rsidP="00421B6F">
            <w:pPr>
              <w:spacing w:after="160" w:line="259"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Don’t know how to block messages, must find out some way to learn how to block</w:t>
            </w:r>
          </w:p>
        </w:tc>
      </w:tr>
    </w:tbl>
    <w:p w14:paraId="3DE7F64C" w14:textId="77777777" w:rsidR="00983F0D" w:rsidRDefault="00983F0D" w:rsidP="00983F0D">
      <w:pPr>
        <w:spacing w:line="240" w:lineRule="auto"/>
        <w:ind w:firstLine="0"/>
        <w:rPr>
          <w:noProof/>
          <w:lang w:val="en-SG" w:eastAsia="zh-CN"/>
        </w:rPr>
      </w:pPr>
    </w:p>
    <w:p w14:paraId="06E08AF8" w14:textId="77777777" w:rsidR="00983F0D" w:rsidRPr="005C1722" w:rsidRDefault="00983F0D" w:rsidP="00983F0D">
      <w:pPr>
        <w:keepNext/>
        <w:keepLines/>
        <w:spacing w:before="240" w:line="259" w:lineRule="auto"/>
        <w:ind w:firstLine="0"/>
        <w:contextualSpacing/>
        <w:rPr>
          <w:rFonts w:ascii="Times New Roman" w:eastAsia="DengXian Light" w:hAnsi="Times New Roman" w:cs="Times New Roman"/>
          <w:b/>
          <w:bCs/>
          <w:noProof/>
          <w:kern w:val="0"/>
          <w:sz w:val="22"/>
          <w:szCs w:val="22"/>
          <w:lang w:val="en-SG" w:eastAsia="zh-CN"/>
        </w:rPr>
      </w:pPr>
      <w:r w:rsidRPr="005C1722">
        <w:rPr>
          <w:rFonts w:ascii="Times New Roman" w:eastAsia="DengXian Light" w:hAnsi="Times New Roman" w:cs="Times New Roman"/>
          <w:b/>
          <w:bCs/>
          <w:noProof/>
          <w:kern w:val="0"/>
          <w:sz w:val="22"/>
          <w:szCs w:val="22"/>
          <w:lang w:val="en-SG" w:eastAsia="zh-CN"/>
        </w:rPr>
        <w:t>Interview Transcript</w:t>
      </w:r>
    </w:p>
    <w:tbl>
      <w:tblPr>
        <w:tblStyle w:val="TableGrid2"/>
        <w:tblW w:w="0" w:type="auto"/>
        <w:tblLook w:val="04A0" w:firstRow="1" w:lastRow="0" w:firstColumn="1" w:lastColumn="0" w:noHBand="0" w:noVBand="1"/>
      </w:tblPr>
      <w:tblGrid>
        <w:gridCol w:w="1696"/>
        <w:gridCol w:w="7320"/>
      </w:tblGrid>
      <w:tr w:rsidR="00983F0D" w:rsidRPr="005C1722" w14:paraId="20363051" w14:textId="77777777" w:rsidTr="00421B6F">
        <w:tc>
          <w:tcPr>
            <w:tcW w:w="1696" w:type="dxa"/>
          </w:tcPr>
          <w:p w14:paraId="6F3FF8E6" w14:textId="77777777" w:rsidR="00983F0D" w:rsidRPr="005C1722" w:rsidRDefault="00983F0D" w:rsidP="00421B6F">
            <w:pPr>
              <w:spacing w:after="160" w:line="276" w:lineRule="auto"/>
              <w:contextualSpacing/>
              <w:rPr>
                <w:rFonts w:ascii="Times New Roman" w:eastAsia="DengXian" w:hAnsi="Times New Roman" w:cs="Times New Roman"/>
                <w:b/>
                <w:bCs/>
                <w:noProof/>
                <w:kern w:val="0"/>
              </w:rPr>
            </w:pPr>
            <w:r w:rsidRPr="005C1722">
              <w:rPr>
                <w:rFonts w:ascii="Times New Roman" w:eastAsia="DengXian" w:hAnsi="Times New Roman" w:cs="Times New Roman"/>
                <w:b/>
                <w:bCs/>
                <w:noProof/>
                <w:kern w:val="0"/>
              </w:rPr>
              <w:t>I:</w:t>
            </w:r>
          </w:p>
        </w:tc>
        <w:tc>
          <w:tcPr>
            <w:tcW w:w="7320" w:type="dxa"/>
          </w:tcPr>
          <w:p w14:paraId="043C813A" w14:textId="77777777" w:rsidR="00983F0D" w:rsidRPr="005C1722" w:rsidRDefault="00983F0D" w:rsidP="00421B6F">
            <w:pPr>
              <w:spacing w:after="160" w:line="276" w:lineRule="auto"/>
              <w:contextualSpacing/>
              <w:rPr>
                <w:rFonts w:ascii="Times New Roman" w:eastAsia="DengXian" w:hAnsi="Times New Roman" w:cs="Times New Roman"/>
                <w:b/>
                <w:bCs/>
                <w:noProof/>
                <w:kern w:val="0"/>
              </w:rPr>
            </w:pPr>
            <w:r w:rsidRPr="005C1722">
              <w:rPr>
                <w:rFonts w:ascii="Times New Roman" w:eastAsia="DengXian" w:hAnsi="Times New Roman" w:cs="Times New Roman"/>
                <w:b/>
                <w:bCs/>
                <w:noProof/>
                <w:kern w:val="0"/>
              </w:rPr>
              <w:t>Alright. What languages are you proficient in? That you can confidently speak, can read very easily.</w:t>
            </w:r>
          </w:p>
        </w:tc>
      </w:tr>
      <w:tr w:rsidR="00983F0D" w:rsidRPr="005C1722" w14:paraId="7A45D4B2" w14:textId="77777777" w:rsidTr="00421B6F">
        <w:tc>
          <w:tcPr>
            <w:tcW w:w="1696" w:type="dxa"/>
          </w:tcPr>
          <w:p w14:paraId="59E84746"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D:</w:t>
            </w:r>
          </w:p>
        </w:tc>
        <w:tc>
          <w:tcPr>
            <w:tcW w:w="7320" w:type="dxa"/>
          </w:tcPr>
          <w:p w14:paraId="3F033CF2"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English.</w:t>
            </w:r>
          </w:p>
        </w:tc>
      </w:tr>
      <w:tr w:rsidR="00983F0D" w:rsidRPr="005C1722" w14:paraId="6F7B6B43" w14:textId="77777777" w:rsidTr="00421B6F">
        <w:tc>
          <w:tcPr>
            <w:tcW w:w="1696" w:type="dxa"/>
          </w:tcPr>
          <w:p w14:paraId="63FDA720"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I:</w:t>
            </w:r>
          </w:p>
        </w:tc>
        <w:tc>
          <w:tcPr>
            <w:tcW w:w="7320" w:type="dxa"/>
          </w:tcPr>
          <w:p w14:paraId="15015736"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English, ok. And what languages do you normally speak at home?</w:t>
            </w:r>
          </w:p>
        </w:tc>
      </w:tr>
      <w:tr w:rsidR="00983F0D" w:rsidRPr="005C1722" w14:paraId="14B57802" w14:textId="77777777" w:rsidTr="00421B6F">
        <w:tc>
          <w:tcPr>
            <w:tcW w:w="1696" w:type="dxa"/>
          </w:tcPr>
          <w:p w14:paraId="6CCECF77"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D:</w:t>
            </w:r>
          </w:p>
        </w:tc>
        <w:tc>
          <w:tcPr>
            <w:tcW w:w="7320" w:type="dxa"/>
          </w:tcPr>
          <w:p w14:paraId="54F9F83F"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English, ah.</w:t>
            </w:r>
          </w:p>
        </w:tc>
      </w:tr>
      <w:tr w:rsidR="00983F0D" w:rsidRPr="005C1722" w14:paraId="32D072D2" w14:textId="77777777" w:rsidTr="00421B6F">
        <w:tc>
          <w:tcPr>
            <w:tcW w:w="1696" w:type="dxa"/>
          </w:tcPr>
          <w:p w14:paraId="10C9A684"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I:</w:t>
            </w:r>
          </w:p>
        </w:tc>
        <w:tc>
          <w:tcPr>
            <w:tcW w:w="7320" w:type="dxa"/>
          </w:tcPr>
          <w:p w14:paraId="2305DBDD"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Anything else other than English? Or just English?</w:t>
            </w:r>
          </w:p>
        </w:tc>
      </w:tr>
      <w:tr w:rsidR="00983F0D" w:rsidRPr="005C1722" w14:paraId="1F67F848" w14:textId="77777777" w:rsidTr="00421B6F">
        <w:tc>
          <w:tcPr>
            <w:tcW w:w="1696" w:type="dxa"/>
          </w:tcPr>
          <w:p w14:paraId="01D1AB59"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D:</w:t>
            </w:r>
          </w:p>
        </w:tc>
        <w:tc>
          <w:tcPr>
            <w:tcW w:w="7320" w:type="dxa"/>
          </w:tcPr>
          <w:p w14:paraId="63A72CA1"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Cantonese, with Papa.</w:t>
            </w:r>
          </w:p>
        </w:tc>
      </w:tr>
      <w:tr w:rsidR="00983F0D" w:rsidRPr="005C1722" w14:paraId="3713CD19" w14:textId="77777777" w:rsidTr="00421B6F">
        <w:tc>
          <w:tcPr>
            <w:tcW w:w="1696" w:type="dxa"/>
          </w:tcPr>
          <w:p w14:paraId="72AC99D3" w14:textId="77777777" w:rsidR="00983F0D" w:rsidRPr="005C1722" w:rsidRDefault="00983F0D" w:rsidP="00421B6F">
            <w:pPr>
              <w:spacing w:after="160" w:line="276" w:lineRule="auto"/>
              <w:contextualSpacing/>
              <w:rPr>
                <w:rFonts w:ascii="Times New Roman" w:eastAsia="DengXian" w:hAnsi="Times New Roman" w:cs="Times New Roman"/>
                <w:b/>
                <w:bCs/>
                <w:noProof/>
                <w:kern w:val="0"/>
              </w:rPr>
            </w:pPr>
            <w:r w:rsidRPr="005C1722">
              <w:rPr>
                <w:rFonts w:ascii="Times New Roman" w:eastAsia="DengXian" w:hAnsi="Times New Roman" w:cs="Times New Roman"/>
                <w:b/>
                <w:bCs/>
                <w:noProof/>
                <w:kern w:val="0"/>
              </w:rPr>
              <w:t>I:</w:t>
            </w:r>
          </w:p>
        </w:tc>
        <w:tc>
          <w:tcPr>
            <w:tcW w:w="7320" w:type="dxa"/>
          </w:tcPr>
          <w:p w14:paraId="62963248" w14:textId="77777777" w:rsidR="00983F0D" w:rsidRPr="005C1722" w:rsidRDefault="00983F0D" w:rsidP="00421B6F">
            <w:pPr>
              <w:spacing w:after="160" w:line="276" w:lineRule="auto"/>
              <w:contextualSpacing/>
              <w:rPr>
                <w:rFonts w:ascii="Times New Roman" w:eastAsia="DengXian" w:hAnsi="Times New Roman" w:cs="Times New Roman"/>
                <w:b/>
                <w:bCs/>
                <w:noProof/>
                <w:kern w:val="0"/>
              </w:rPr>
            </w:pPr>
            <w:r w:rsidRPr="005C1722">
              <w:rPr>
                <w:rFonts w:ascii="Times New Roman" w:eastAsia="DengXian" w:hAnsi="Times New Roman" w:cs="Times New Roman"/>
                <w:b/>
                <w:bCs/>
                <w:noProof/>
                <w:kern w:val="0"/>
              </w:rPr>
              <w:t>Alright. Then, what phone do you use? Do you know?</w:t>
            </w:r>
          </w:p>
        </w:tc>
      </w:tr>
      <w:tr w:rsidR="00983F0D" w:rsidRPr="005C1722" w14:paraId="7818B725" w14:textId="77777777" w:rsidTr="00421B6F">
        <w:tc>
          <w:tcPr>
            <w:tcW w:w="1696" w:type="dxa"/>
          </w:tcPr>
          <w:p w14:paraId="0DB002DD"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D:</w:t>
            </w:r>
          </w:p>
        </w:tc>
        <w:tc>
          <w:tcPr>
            <w:tcW w:w="7320" w:type="dxa"/>
          </w:tcPr>
          <w:p w14:paraId="346A9667"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Huawei.</w:t>
            </w:r>
          </w:p>
        </w:tc>
      </w:tr>
      <w:tr w:rsidR="00983F0D" w:rsidRPr="005C1722" w14:paraId="18A6342B" w14:textId="77777777" w:rsidTr="00421B6F">
        <w:tc>
          <w:tcPr>
            <w:tcW w:w="1696" w:type="dxa"/>
          </w:tcPr>
          <w:p w14:paraId="6736FC74"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I:</w:t>
            </w:r>
          </w:p>
        </w:tc>
        <w:tc>
          <w:tcPr>
            <w:tcW w:w="7320" w:type="dxa"/>
          </w:tcPr>
          <w:p w14:paraId="437FCB47"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Do you know what kind of Huawei phone?</w:t>
            </w:r>
          </w:p>
        </w:tc>
      </w:tr>
      <w:tr w:rsidR="00983F0D" w:rsidRPr="005C1722" w14:paraId="4DA193DA" w14:textId="77777777" w:rsidTr="00421B6F">
        <w:tc>
          <w:tcPr>
            <w:tcW w:w="1696" w:type="dxa"/>
          </w:tcPr>
          <w:p w14:paraId="3B2C1323"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D:</w:t>
            </w:r>
          </w:p>
        </w:tc>
        <w:tc>
          <w:tcPr>
            <w:tcW w:w="7320" w:type="dxa"/>
          </w:tcPr>
          <w:p w14:paraId="24E7046D"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Don’t know. Normal one.</w:t>
            </w:r>
          </w:p>
        </w:tc>
      </w:tr>
      <w:tr w:rsidR="00983F0D" w:rsidRPr="005C1722" w14:paraId="6953C29C" w14:textId="77777777" w:rsidTr="00421B6F">
        <w:tc>
          <w:tcPr>
            <w:tcW w:w="1696" w:type="dxa"/>
          </w:tcPr>
          <w:p w14:paraId="4AB1EC42"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lastRenderedPageBreak/>
              <w:t>I:</w:t>
            </w:r>
          </w:p>
        </w:tc>
        <w:tc>
          <w:tcPr>
            <w:tcW w:w="7320" w:type="dxa"/>
          </w:tcPr>
          <w:p w14:paraId="26C1868E"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Is it a smartphone?</w:t>
            </w:r>
          </w:p>
        </w:tc>
      </w:tr>
      <w:tr w:rsidR="00983F0D" w:rsidRPr="005C1722" w14:paraId="3DBADE0E" w14:textId="77777777" w:rsidTr="00421B6F">
        <w:tc>
          <w:tcPr>
            <w:tcW w:w="1696" w:type="dxa"/>
          </w:tcPr>
          <w:p w14:paraId="4D5DD062"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D:</w:t>
            </w:r>
          </w:p>
        </w:tc>
        <w:tc>
          <w:tcPr>
            <w:tcW w:w="7320" w:type="dxa"/>
          </w:tcPr>
          <w:p w14:paraId="23102728"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It’s a smartphone.</w:t>
            </w:r>
          </w:p>
        </w:tc>
      </w:tr>
      <w:tr w:rsidR="00983F0D" w:rsidRPr="005C1722" w14:paraId="764F7F7A" w14:textId="77777777" w:rsidTr="00421B6F">
        <w:tc>
          <w:tcPr>
            <w:tcW w:w="1696" w:type="dxa"/>
          </w:tcPr>
          <w:p w14:paraId="44E5A596" w14:textId="77777777" w:rsidR="00983F0D" w:rsidRPr="005C1722" w:rsidRDefault="00983F0D" w:rsidP="00421B6F">
            <w:pPr>
              <w:spacing w:after="160" w:line="276" w:lineRule="auto"/>
              <w:contextualSpacing/>
              <w:rPr>
                <w:rFonts w:ascii="Times New Roman" w:eastAsia="DengXian" w:hAnsi="Times New Roman" w:cs="Times New Roman"/>
                <w:b/>
                <w:bCs/>
                <w:noProof/>
                <w:kern w:val="0"/>
              </w:rPr>
            </w:pPr>
            <w:r w:rsidRPr="005C1722">
              <w:rPr>
                <w:rFonts w:ascii="Times New Roman" w:eastAsia="DengXian" w:hAnsi="Times New Roman" w:cs="Times New Roman"/>
                <w:b/>
                <w:bCs/>
                <w:noProof/>
                <w:kern w:val="0"/>
              </w:rPr>
              <w:t>I:</w:t>
            </w:r>
          </w:p>
        </w:tc>
        <w:tc>
          <w:tcPr>
            <w:tcW w:w="7320" w:type="dxa"/>
          </w:tcPr>
          <w:p w14:paraId="390E57EA" w14:textId="77777777" w:rsidR="00983F0D" w:rsidRPr="005C1722" w:rsidRDefault="00983F0D" w:rsidP="00421B6F">
            <w:pPr>
              <w:spacing w:after="160" w:line="276" w:lineRule="auto"/>
              <w:contextualSpacing/>
              <w:rPr>
                <w:rFonts w:ascii="Times New Roman" w:eastAsia="DengXian" w:hAnsi="Times New Roman" w:cs="Times New Roman"/>
                <w:b/>
                <w:bCs/>
                <w:noProof/>
                <w:kern w:val="0"/>
              </w:rPr>
            </w:pPr>
            <w:r w:rsidRPr="005C1722">
              <w:rPr>
                <w:rFonts w:ascii="Times New Roman" w:eastAsia="DengXian" w:hAnsi="Times New Roman" w:cs="Times New Roman"/>
                <w:b/>
                <w:bCs/>
                <w:noProof/>
                <w:kern w:val="0"/>
              </w:rPr>
              <w:t>Ah. So how often do you use your handphone?</w:t>
            </w:r>
          </w:p>
        </w:tc>
      </w:tr>
      <w:tr w:rsidR="00983F0D" w:rsidRPr="005C1722" w14:paraId="2BD39F7A" w14:textId="77777777" w:rsidTr="00421B6F">
        <w:tc>
          <w:tcPr>
            <w:tcW w:w="1696" w:type="dxa"/>
          </w:tcPr>
          <w:p w14:paraId="62DA527F"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D:</w:t>
            </w:r>
          </w:p>
        </w:tc>
        <w:tc>
          <w:tcPr>
            <w:tcW w:w="7320" w:type="dxa"/>
          </w:tcPr>
          <w:p w14:paraId="6C9BB09E"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For messages only.</w:t>
            </w:r>
          </w:p>
        </w:tc>
      </w:tr>
      <w:tr w:rsidR="00983F0D" w:rsidRPr="005C1722" w14:paraId="74D174D3" w14:textId="77777777" w:rsidTr="00421B6F">
        <w:tc>
          <w:tcPr>
            <w:tcW w:w="1696" w:type="dxa"/>
          </w:tcPr>
          <w:p w14:paraId="7099CB62"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I:</w:t>
            </w:r>
          </w:p>
        </w:tc>
        <w:tc>
          <w:tcPr>
            <w:tcW w:w="7320" w:type="dxa"/>
          </w:tcPr>
          <w:p w14:paraId="571C540E"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How often?</w:t>
            </w:r>
          </w:p>
        </w:tc>
      </w:tr>
      <w:tr w:rsidR="00983F0D" w:rsidRPr="005C1722" w14:paraId="0831B04C" w14:textId="77777777" w:rsidTr="00421B6F">
        <w:tc>
          <w:tcPr>
            <w:tcW w:w="1696" w:type="dxa"/>
          </w:tcPr>
          <w:p w14:paraId="227BB765"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D:</w:t>
            </w:r>
          </w:p>
        </w:tc>
        <w:tc>
          <w:tcPr>
            <w:tcW w:w="7320" w:type="dxa"/>
          </w:tcPr>
          <w:p w14:paraId="7F37512A"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Everyday, daily.</w:t>
            </w:r>
          </w:p>
        </w:tc>
      </w:tr>
      <w:tr w:rsidR="00983F0D" w:rsidRPr="005C1722" w14:paraId="5D92B3BC" w14:textId="77777777" w:rsidTr="00421B6F">
        <w:tc>
          <w:tcPr>
            <w:tcW w:w="1696" w:type="dxa"/>
          </w:tcPr>
          <w:p w14:paraId="754506C8"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I:</w:t>
            </w:r>
          </w:p>
        </w:tc>
        <w:tc>
          <w:tcPr>
            <w:tcW w:w="7320" w:type="dxa"/>
          </w:tcPr>
          <w:p w14:paraId="7422292E"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Ok. Now I’ll ask you some questions about spam messages. Do you know what are spam messages?</w:t>
            </w:r>
          </w:p>
        </w:tc>
      </w:tr>
      <w:tr w:rsidR="00983F0D" w:rsidRPr="005C1722" w14:paraId="59B1AB0A" w14:textId="77777777" w:rsidTr="00421B6F">
        <w:tc>
          <w:tcPr>
            <w:tcW w:w="1696" w:type="dxa"/>
          </w:tcPr>
          <w:p w14:paraId="60060E09"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D:</w:t>
            </w:r>
          </w:p>
        </w:tc>
        <w:tc>
          <w:tcPr>
            <w:tcW w:w="7320" w:type="dxa"/>
          </w:tcPr>
          <w:p w14:paraId="635547D5"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Messages that you never come across, which (are) alien to you.</w:t>
            </w:r>
          </w:p>
        </w:tc>
      </w:tr>
      <w:tr w:rsidR="00983F0D" w:rsidRPr="005C1722" w14:paraId="6A30F548" w14:textId="77777777" w:rsidTr="00421B6F">
        <w:tc>
          <w:tcPr>
            <w:tcW w:w="1696" w:type="dxa"/>
          </w:tcPr>
          <w:p w14:paraId="0FFB97B8"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I:</w:t>
            </w:r>
          </w:p>
        </w:tc>
        <w:tc>
          <w:tcPr>
            <w:tcW w:w="7320" w:type="dxa"/>
          </w:tcPr>
          <w:p w14:paraId="41F835B3"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 xml:space="preserve">Ok. So, spam messages normally include messages that like… make you go to websites that are bad, or offer you money that sort of thing but actually is fake one </w:t>
            </w:r>
          </w:p>
        </w:tc>
      </w:tr>
      <w:tr w:rsidR="00983F0D" w:rsidRPr="005C1722" w14:paraId="5F745502" w14:textId="77777777" w:rsidTr="00421B6F">
        <w:tc>
          <w:tcPr>
            <w:tcW w:w="1696" w:type="dxa"/>
          </w:tcPr>
          <w:p w14:paraId="733EC284"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D:</w:t>
            </w:r>
          </w:p>
        </w:tc>
        <w:tc>
          <w:tcPr>
            <w:tcW w:w="7320" w:type="dxa"/>
          </w:tcPr>
          <w:p w14:paraId="49B9295B"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Or it’ll offer some discount, or anything. Sometimes they offer discount… I also don’t know. Sometimes they give you benefits…</w:t>
            </w:r>
          </w:p>
        </w:tc>
      </w:tr>
      <w:tr w:rsidR="00983F0D" w:rsidRPr="005C1722" w14:paraId="613AF237" w14:textId="77777777" w:rsidTr="00421B6F">
        <w:tc>
          <w:tcPr>
            <w:tcW w:w="1696" w:type="dxa"/>
          </w:tcPr>
          <w:p w14:paraId="0CEE1C79" w14:textId="77777777" w:rsidR="00983F0D" w:rsidRPr="005C1722" w:rsidRDefault="00983F0D" w:rsidP="00421B6F">
            <w:pPr>
              <w:spacing w:after="160" w:line="276" w:lineRule="auto"/>
              <w:contextualSpacing/>
              <w:rPr>
                <w:rFonts w:ascii="Times New Roman" w:eastAsia="DengXian" w:hAnsi="Times New Roman" w:cs="Times New Roman"/>
                <w:b/>
                <w:bCs/>
                <w:noProof/>
                <w:kern w:val="0"/>
              </w:rPr>
            </w:pPr>
            <w:r w:rsidRPr="005C1722">
              <w:rPr>
                <w:rFonts w:ascii="Times New Roman" w:eastAsia="DengXian" w:hAnsi="Times New Roman" w:cs="Times New Roman"/>
                <w:b/>
                <w:bCs/>
                <w:noProof/>
                <w:kern w:val="0"/>
              </w:rPr>
              <w:t>I:</w:t>
            </w:r>
          </w:p>
        </w:tc>
        <w:tc>
          <w:tcPr>
            <w:tcW w:w="7320" w:type="dxa"/>
          </w:tcPr>
          <w:p w14:paraId="25C71345" w14:textId="77777777" w:rsidR="00983F0D" w:rsidRPr="005C1722" w:rsidRDefault="00983F0D" w:rsidP="00421B6F">
            <w:pPr>
              <w:spacing w:after="160" w:line="276" w:lineRule="auto"/>
              <w:contextualSpacing/>
              <w:rPr>
                <w:rFonts w:ascii="Times New Roman" w:eastAsia="DengXian" w:hAnsi="Times New Roman" w:cs="Times New Roman"/>
                <w:b/>
                <w:bCs/>
                <w:noProof/>
                <w:kern w:val="0"/>
              </w:rPr>
            </w:pPr>
            <w:r w:rsidRPr="005C1722">
              <w:rPr>
                <w:rFonts w:ascii="Times New Roman" w:eastAsia="DengXian" w:hAnsi="Times New Roman" w:cs="Times New Roman"/>
                <w:b/>
                <w:bCs/>
                <w:noProof/>
                <w:kern w:val="0"/>
              </w:rPr>
              <w:t>So… have you received these messages before? Spam messages?</w:t>
            </w:r>
          </w:p>
        </w:tc>
      </w:tr>
      <w:tr w:rsidR="00983F0D" w:rsidRPr="005C1722" w14:paraId="00485D25" w14:textId="77777777" w:rsidTr="00421B6F">
        <w:tc>
          <w:tcPr>
            <w:tcW w:w="1696" w:type="dxa"/>
          </w:tcPr>
          <w:p w14:paraId="2D6B1201"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D:</w:t>
            </w:r>
          </w:p>
        </w:tc>
        <w:tc>
          <w:tcPr>
            <w:tcW w:w="7320" w:type="dxa"/>
          </w:tcPr>
          <w:p w14:paraId="7F9E8B06"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Not very often.</w:t>
            </w:r>
          </w:p>
        </w:tc>
      </w:tr>
      <w:tr w:rsidR="00983F0D" w:rsidRPr="005C1722" w14:paraId="120DC87D" w14:textId="77777777" w:rsidTr="00421B6F">
        <w:tc>
          <w:tcPr>
            <w:tcW w:w="1696" w:type="dxa"/>
          </w:tcPr>
          <w:p w14:paraId="732A0092"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I:</w:t>
            </w:r>
          </w:p>
        </w:tc>
        <w:tc>
          <w:tcPr>
            <w:tcW w:w="7320" w:type="dxa"/>
          </w:tcPr>
          <w:p w14:paraId="2D64E0B8"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But you got receive before ah?</w:t>
            </w:r>
          </w:p>
        </w:tc>
      </w:tr>
      <w:tr w:rsidR="00983F0D" w:rsidRPr="005C1722" w14:paraId="27E667AA" w14:textId="77777777" w:rsidTr="00421B6F">
        <w:tc>
          <w:tcPr>
            <w:tcW w:w="1696" w:type="dxa"/>
          </w:tcPr>
          <w:p w14:paraId="35D12E7D"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D:</w:t>
            </w:r>
          </w:p>
        </w:tc>
        <w:tc>
          <w:tcPr>
            <w:tcW w:w="7320" w:type="dxa"/>
          </w:tcPr>
          <w:p w14:paraId="34F14B66"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Ya. Once in a while.</w:t>
            </w:r>
          </w:p>
        </w:tc>
      </w:tr>
      <w:tr w:rsidR="00983F0D" w:rsidRPr="005C1722" w14:paraId="03DB2CB1" w14:textId="77777777" w:rsidTr="00421B6F">
        <w:tc>
          <w:tcPr>
            <w:tcW w:w="1696" w:type="dxa"/>
          </w:tcPr>
          <w:p w14:paraId="4D23B5E8" w14:textId="77777777" w:rsidR="00983F0D" w:rsidRPr="005C1722" w:rsidRDefault="00983F0D" w:rsidP="00421B6F">
            <w:pPr>
              <w:spacing w:after="160" w:line="276" w:lineRule="auto"/>
              <w:contextualSpacing/>
              <w:rPr>
                <w:rFonts w:ascii="Times New Roman" w:eastAsia="DengXian" w:hAnsi="Times New Roman" w:cs="Times New Roman"/>
                <w:b/>
                <w:bCs/>
                <w:noProof/>
                <w:kern w:val="0"/>
              </w:rPr>
            </w:pPr>
            <w:r w:rsidRPr="005C1722">
              <w:rPr>
                <w:rFonts w:ascii="Times New Roman" w:eastAsia="DengXian" w:hAnsi="Times New Roman" w:cs="Times New Roman"/>
                <w:b/>
                <w:bCs/>
                <w:noProof/>
                <w:kern w:val="0"/>
              </w:rPr>
              <w:t>I:</w:t>
            </w:r>
          </w:p>
        </w:tc>
        <w:tc>
          <w:tcPr>
            <w:tcW w:w="7320" w:type="dxa"/>
          </w:tcPr>
          <w:p w14:paraId="6E065441" w14:textId="77777777" w:rsidR="00983F0D" w:rsidRPr="005C1722" w:rsidRDefault="00983F0D" w:rsidP="00421B6F">
            <w:pPr>
              <w:spacing w:after="160" w:line="276" w:lineRule="auto"/>
              <w:contextualSpacing/>
              <w:rPr>
                <w:rFonts w:ascii="Times New Roman" w:eastAsia="DengXian" w:hAnsi="Times New Roman" w:cs="Times New Roman"/>
                <w:b/>
                <w:bCs/>
                <w:noProof/>
                <w:kern w:val="0"/>
              </w:rPr>
            </w:pPr>
            <w:r w:rsidRPr="005C1722">
              <w:rPr>
                <w:rFonts w:ascii="Times New Roman" w:eastAsia="DengXian" w:hAnsi="Times New Roman" w:cs="Times New Roman"/>
                <w:b/>
                <w:bCs/>
                <w:noProof/>
                <w:kern w:val="0"/>
              </w:rPr>
              <w:t>Not very often as in generally like how often? Once a week? Once a day?</w:t>
            </w:r>
          </w:p>
        </w:tc>
      </w:tr>
      <w:tr w:rsidR="00983F0D" w:rsidRPr="005C1722" w14:paraId="0C59DD65" w14:textId="77777777" w:rsidTr="00421B6F">
        <w:tc>
          <w:tcPr>
            <w:tcW w:w="1696" w:type="dxa"/>
          </w:tcPr>
          <w:p w14:paraId="0A4E2525"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D:</w:t>
            </w:r>
          </w:p>
        </w:tc>
        <w:tc>
          <w:tcPr>
            <w:tcW w:w="7320" w:type="dxa"/>
          </w:tcPr>
          <w:p w14:paraId="72F3C1AC"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Sometimes… one month – two or three times only?</w:t>
            </w:r>
          </w:p>
        </w:tc>
      </w:tr>
      <w:tr w:rsidR="00983F0D" w:rsidRPr="005C1722" w14:paraId="111C470D" w14:textId="77777777" w:rsidTr="00421B6F">
        <w:tc>
          <w:tcPr>
            <w:tcW w:w="1696" w:type="dxa"/>
          </w:tcPr>
          <w:p w14:paraId="6E8F338C" w14:textId="77777777" w:rsidR="00983F0D" w:rsidRPr="005C1722" w:rsidRDefault="00983F0D" w:rsidP="00421B6F">
            <w:pPr>
              <w:spacing w:after="160" w:line="276" w:lineRule="auto"/>
              <w:contextualSpacing/>
              <w:rPr>
                <w:rFonts w:ascii="Times New Roman" w:eastAsia="DengXian" w:hAnsi="Times New Roman" w:cs="Times New Roman"/>
                <w:b/>
                <w:bCs/>
                <w:noProof/>
                <w:kern w:val="0"/>
              </w:rPr>
            </w:pPr>
            <w:r w:rsidRPr="005C1722">
              <w:rPr>
                <w:rFonts w:ascii="Times New Roman" w:eastAsia="DengXian" w:hAnsi="Times New Roman" w:cs="Times New Roman"/>
                <w:b/>
                <w:bCs/>
                <w:noProof/>
                <w:kern w:val="0"/>
              </w:rPr>
              <w:t>I:</w:t>
            </w:r>
          </w:p>
        </w:tc>
        <w:tc>
          <w:tcPr>
            <w:tcW w:w="7320" w:type="dxa"/>
          </w:tcPr>
          <w:p w14:paraId="06B9631F" w14:textId="77777777" w:rsidR="00983F0D" w:rsidRPr="005C1722" w:rsidRDefault="00983F0D" w:rsidP="00421B6F">
            <w:pPr>
              <w:spacing w:after="160" w:line="276" w:lineRule="auto"/>
              <w:contextualSpacing/>
              <w:rPr>
                <w:rFonts w:ascii="Times New Roman" w:eastAsia="DengXian" w:hAnsi="Times New Roman" w:cs="Times New Roman"/>
                <w:b/>
                <w:bCs/>
                <w:noProof/>
                <w:kern w:val="0"/>
              </w:rPr>
            </w:pPr>
            <w:r w:rsidRPr="005C1722">
              <w:rPr>
                <w:rFonts w:ascii="Times New Roman" w:eastAsia="DengXian" w:hAnsi="Times New Roman" w:cs="Times New Roman"/>
                <w:b/>
                <w:bCs/>
                <w:noProof/>
                <w:kern w:val="0"/>
              </w:rPr>
              <w:t>Oh, ok. What do you normally do when you receive these messages?</w:t>
            </w:r>
          </w:p>
        </w:tc>
      </w:tr>
      <w:tr w:rsidR="00983F0D" w:rsidRPr="005C1722" w14:paraId="60391AC5" w14:textId="77777777" w:rsidTr="00421B6F">
        <w:tc>
          <w:tcPr>
            <w:tcW w:w="1696" w:type="dxa"/>
          </w:tcPr>
          <w:p w14:paraId="04DE6656"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D:</w:t>
            </w:r>
          </w:p>
        </w:tc>
        <w:tc>
          <w:tcPr>
            <w:tcW w:w="7320" w:type="dxa"/>
          </w:tcPr>
          <w:p w14:paraId="6308B5F3"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I will either report as scam or just delete off.</w:t>
            </w:r>
          </w:p>
        </w:tc>
      </w:tr>
      <w:tr w:rsidR="00983F0D" w:rsidRPr="005C1722" w14:paraId="1C2A4FCA" w14:textId="77777777" w:rsidTr="00421B6F">
        <w:tc>
          <w:tcPr>
            <w:tcW w:w="1696" w:type="dxa"/>
          </w:tcPr>
          <w:p w14:paraId="09C4DC33"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I:</w:t>
            </w:r>
          </w:p>
        </w:tc>
        <w:tc>
          <w:tcPr>
            <w:tcW w:w="7320" w:type="dxa"/>
          </w:tcPr>
          <w:p w14:paraId="604041D4"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Oh, how do you report as scam?</w:t>
            </w:r>
          </w:p>
        </w:tc>
      </w:tr>
      <w:tr w:rsidR="00983F0D" w:rsidRPr="005C1722" w14:paraId="688FD4D0" w14:textId="77777777" w:rsidTr="00421B6F">
        <w:tc>
          <w:tcPr>
            <w:tcW w:w="1696" w:type="dxa"/>
          </w:tcPr>
          <w:p w14:paraId="1E43AFD5"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D:</w:t>
            </w:r>
          </w:p>
        </w:tc>
        <w:tc>
          <w:tcPr>
            <w:tcW w:w="7320" w:type="dxa"/>
          </w:tcPr>
          <w:p w14:paraId="25BD41BE"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They (WhatsApp) have an indication “Report Scam” or whatever… so I just press “Report Scam”. Then when you report scam it is already deleted.</w:t>
            </w:r>
          </w:p>
        </w:tc>
      </w:tr>
      <w:tr w:rsidR="00983F0D" w:rsidRPr="005C1722" w14:paraId="3CEB79B8" w14:textId="77777777" w:rsidTr="00421B6F">
        <w:tc>
          <w:tcPr>
            <w:tcW w:w="1696" w:type="dxa"/>
          </w:tcPr>
          <w:p w14:paraId="70E411A4"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I:</w:t>
            </w:r>
          </w:p>
        </w:tc>
        <w:tc>
          <w:tcPr>
            <w:tcW w:w="7320" w:type="dxa"/>
          </w:tcPr>
          <w:p w14:paraId="7885B7DC"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Ok. Then have you ever been unsure – like not sure, when you see something, don’t know whether it is scam or not.</w:t>
            </w:r>
          </w:p>
        </w:tc>
      </w:tr>
      <w:tr w:rsidR="00983F0D" w:rsidRPr="005C1722" w14:paraId="6C9976F5" w14:textId="77777777" w:rsidTr="00421B6F">
        <w:tc>
          <w:tcPr>
            <w:tcW w:w="1696" w:type="dxa"/>
          </w:tcPr>
          <w:p w14:paraId="30A958FE"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D:</w:t>
            </w:r>
          </w:p>
        </w:tc>
        <w:tc>
          <w:tcPr>
            <w:tcW w:w="7320" w:type="dxa"/>
          </w:tcPr>
          <w:p w14:paraId="6BC7D73F"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Not really lah. Normally I will notice it because it is always something that is not normal; messages that (are) not normal.</w:t>
            </w:r>
          </w:p>
        </w:tc>
      </w:tr>
      <w:tr w:rsidR="00983F0D" w:rsidRPr="005C1722" w14:paraId="41CCE0A1" w14:textId="77777777" w:rsidTr="00421B6F">
        <w:tc>
          <w:tcPr>
            <w:tcW w:w="1696" w:type="dxa"/>
          </w:tcPr>
          <w:p w14:paraId="56758492"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I:</w:t>
            </w:r>
          </w:p>
        </w:tc>
        <w:tc>
          <w:tcPr>
            <w:tcW w:w="7320" w:type="dxa"/>
          </w:tcPr>
          <w:p w14:paraId="756BC0B5"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Not normal as in…</w:t>
            </w:r>
          </w:p>
        </w:tc>
      </w:tr>
      <w:tr w:rsidR="00983F0D" w:rsidRPr="005C1722" w14:paraId="5EC2D55C" w14:textId="77777777" w:rsidTr="00421B6F">
        <w:tc>
          <w:tcPr>
            <w:tcW w:w="1696" w:type="dxa"/>
          </w:tcPr>
          <w:p w14:paraId="6BD26A82"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D:</w:t>
            </w:r>
          </w:p>
        </w:tc>
        <w:tc>
          <w:tcPr>
            <w:tcW w:w="7320" w:type="dxa"/>
          </w:tcPr>
          <w:p w14:paraId="024CFE42"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That you never receive such information before.</w:t>
            </w:r>
          </w:p>
        </w:tc>
      </w:tr>
      <w:tr w:rsidR="00983F0D" w:rsidRPr="005C1722" w14:paraId="02DAD145" w14:textId="77777777" w:rsidTr="00421B6F">
        <w:tc>
          <w:tcPr>
            <w:tcW w:w="1696" w:type="dxa"/>
          </w:tcPr>
          <w:p w14:paraId="73800AC7"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I:</w:t>
            </w:r>
          </w:p>
        </w:tc>
        <w:tc>
          <w:tcPr>
            <w:tcW w:w="7320" w:type="dxa"/>
          </w:tcPr>
          <w:p w14:paraId="122A7BC4"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So… the message is not what normal people send you?</w:t>
            </w:r>
          </w:p>
        </w:tc>
      </w:tr>
      <w:tr w:rsidR="00983F0D" w:rsidRPr="005C1722" w14:paraId="442E352D" w14:textId="77777777" w:rsidTr="00421B6F">
        <w:tc>
          <w:tcPr>
            <w:tcW w:w="1696" w:type="dxa"/>
          </w:tcPr>
          <w:p w14:paraId="1F9AE6FC"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D:</w:t>
            </w:r>
          </w:p>
        </w:tc>
        <w:tc>
          <w:tcPr>
            <w:tcW w:w="7320" w:type="dxa"/>
          </w:tcPr>
          <w:p w14:paraId="149C1DC1"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Ahh, correct.</w:t>
            </w:r>
          </w:p>
        </w:tc>
      </w:tr>
      <w:tr w:rsidR="00983F0D" w:rsidRPr="005C1722" w14:paraId="6D53A09D" w14:textId="77777777" w:rsidTr="00421B6F">
        <w:tc>
          <w:tcPr>
            <w:tcW w:w="1696" w:type="dxa"/>
          </w:tcPr>
          <w:p w14:paraId="3BBAE4CD" w14:textId="77777777" w:rsidR="00983F0D" w:rsidRPr="005C1722" w:rsidRDefault="00983F0D" w:rsidP="00421B6F">
            <w:pPr>
              <w:spacing w:after="160" w:line="276" w:lineRule="auto"/>
              <w:contextualSpacing/>
              <w:rPr>
                <w:rFonts w:ascii="Times New Roman" w:eastAsia="DengXian" w:hAnsi="Times New Roman" w:cs="Times New Roman"/>
                <w:b/>
                <w:bCs/>
                <w:noProof/>
                <w:kern w:val="0"/>
              </w:rPr>
            </w:pPr>
            <w:r w:rsidRPr="005C1722">
              <w:rPr>
                <w:rFonts w:ascii="Times New Roman" w:eastAsia="DengXian" w:hAnsi="Times New Roman" w:cs="Times New Roman"/>
                <w:b/>
                <w:bCs/>
                <w:noProof/>
                <w:kern w:val="0"/>
              </w:rPr>
              <w:t>I:</w:t>
            </w:r>
          </w:p>
        </w:tc>
        <w:tc>
          <w:tcPr>
            <w:tcW w:w="7320" w:type="dxa"/>
          </w:tcPr>
          <w:p w14:paraId="0BE86411" w14:textId="77777777" w:rsidR="00983F0D" w:rsidRPr="005C1722" w:rsidRDefault="00983F0D" w:rsidP="00421B6F">
            <w:pPr>
              <w:spacing w:after="160" w:line="276" w:lineRule="auto"/>
              <w:contextualSpacing/>
              <w:rPr>
                <w:rFonts w:ascii="Times New Roman" w:eastAsia="DengXian" w:hAnsi="Times New Roman" w:cs="Times New Roman"/>
                <w:b/>
                <w:bCs/>
                <w:noProof/>
                <w:kern w:val="0"/>
              </w:rPr>
            </w:pPr>
            <w:r w:rsidRPr="005C1722">
              <w:rPr>
                <w:rFonts w:ascii="Times New Roman" w:eastAsia="DengXian" w:hAnsi="Times New Roman" w:cs="Times New Roman"/>
                <w:b/>
                <w:bCs/>
                <w:noProof/>
                <w:kern w:val="0"/>
              </w:rPr>
              <w:t>Ok. Then, say, if you receive a message, how do you normally check if it is spam or not?</w:t>
            </w:r>
          </w:p>
        </w:tc>
      </w:tr>
      <w:tr w:rsidR="00983F0D" w:rsidRPr="005C1722" w14:paraId="0563A8D1" w14:textId="77777777" w:rsidTr="00421B6F">
        <w:tc>
          <w:tcPr>
            <w:tcW w:w="1696" w:type="dxa"/>
          </w:tcPr>
          <w:p w14:paraId="3C4588F8"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D:</w:t>
            </w:r>
          </w:p>
        </w:tc>
        <w:tc>
          <w:tcPr>
            <w:tcW w:w="7320" w:type="dxa"/>
          </w:tcPr>
          <w:p w14:paraId="52A45527"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Normally I don’t (get) scam(med). I can recognise, because the way they put it… which I never receive such message before. Not from my own chat group, ah.</w:t>
            </w:r>
          </w:p>
        </w:tc>
      </w:tr>
      <w:tr w:rsidR="00983F0D" w:rsidRPr="005C1722" w14:paraId="3E5DD5A5" w14:textId="77777777" w:rsidTr="00421B6F">
        <w:tc>
          <w:tcPr>
            <w:tcW w:w="1696" w:type="dxa"/>
          </w:tcPr>
          <w:p w14:paraId="5B4FFFC3"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I:</w:t>
            </w:r>
          </w:p>
        </w:tc>
        <w:tc>
          <w:tcPr>
            <w:tcW w:w="7320" w:type="dxa"/>
          </w:tcPr>
          <w:p w14:paraId="2713D1A1"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 xml:space="preserve">Then if you’re not sure whether it is </w:t>
            </w:r>
            <w:r>
              <w:rPr>
                <w:rFonts w:ascii="Times New Roman" w:eastAsia="DengXian" w:hAnsi="Times New Roman" w:cs="Times New Roman"/>
                <w:noProof/>
                <w:kern w:val="0"/>
              </w:rPr>
              <w:t xml:space="preserve">(a) </w:t>
            </w:r>
            <w:r w:rsidRPr="005C1722">
              <w:rPr>
                <w:rFonts w:ascii="Times New Roman" w:eastAsia="DengXian" w:hAnsi="Times New Roman" w:cs="Times New Roman"/>
                <w:noProof/>
                <w:kern w:val="0"/>
              </w:rPr>
              <w:t>scam or not – especially fake news all that – how do you check whether it is true or not?</w:t>
            </w:r>
          </w:p>
        </w:tc>
      </w:tr>
      <w:tr w:rsidR="00983F0D" w:rsidRPr="005C1722" w14:paraId="7A9E7062" w14:textId="77777777" w:rsidTr="00421B6F">
        <w:tc>
          <w:tcPr>
            <w:tcW w:w="1696" w:type="dxa"/>
          </w:tcPr>
          <w:p w14:paraId="30D9F1B6"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D:</w:t>
            </w:r>
          </w:p>
        </w:tc>
        <w:tc>
          <w:tcPr>
            <w:tcW w:w="7320" w:type="dxa"/>
          </w:tcPr>
          <w:p w14:paraId="341A93A2"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Normally I will just skip it.</w:t>
            </w:r>
          </w:p>
        </w:tc>
      </w:tr>
      <w:tr w:rsidR="00983F0D" w:rsidRPr="005C1722" w14:paraId="36789ADE" w14:textId="77777777" w:rsidTr="00421B6F">
        <w:tc>
          <w:tcPr>
            <w:tcW w:w="1696" w:type="dxa"/>
          </w:tcPr>
          <w:p w14:paraId="2B4A6B32"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I:</w:t>
            </w:r>
          </w:p>
        </w:tc>
        <w:tc>
          <w:tcPr>
            <w:tcW w:w="7320" w:type="dxa"/>
          </w:tcPr>
          <w:p w14:paraId="60FF1FEC"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Skip it, like just ignore?</w:t>
            </w:r>
          </w:p>
        </w:tc>
      </w:tr>
      <w:tr w:rsidR="00983F0D" w:rsidRPr="005C1722" w14:paraId="7EEE7FDC" w14:textId="77777777" w:rsidTr="00421B6F">
        <w:tc>
          <w:tcPr>
            <w:tcW w:w="1696" w:type="dxa"/>
          </w:tcPr>
          <w:p w14:paraId="4BDA1356"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D:</w:t>
            </w:r>
          </w:p>
        </w:tc>
        <w:tc>
          <w:tcPr>
            <w:tcW w:w="7320" w:type="dxa"/>
          </w:tcPr>
          <w:p w14:paraId="0824982C"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Just ignore it.</w:t>
            </w:r>
          </w:p>
        </w:tc>
      </w:tr>
      <w:tr w:rsidR="00983F0D" w:rsidRPr="005C1722" w14:paraId="6B82B2E9" w14:textId="77777777" w:rsidTr="00421B6F">
        <w:tc>
          <w:tcPr>
            <w:tcW w:w="1696" w:type="dxa"/>
          </w:tcPr>
          <w:p w14:paraId="1EAC1DC0" w14:textId="77777777" w:rsidR="00983F0D" w:rsidRPr="005C1722" w:rsidRDefault="00983F0D" w:rsidP="00421B6F">
            <w:pPr>
              <w:spacing w:after="160" w:line="276" w:lineRule="auto"/>
              <w:contextualSpacing/>
              <w:rPr>
                <w:rFonts w:ascii="Times New Roman" w:eastAsia="DengXian" w:hAnsi="Times New Roman" w:cs="Times New Roman"/>
                <w:b/>
                <w:bCs/>
                <w:noProof/>
                <w:kern w:val="0"/>
              </w:rPr>
            </w:pPr>
            <w:r w:rsidRPr="005C1722">
              <w:rPr>
                <w:rFonts w:ascii="Times New Roman" w:eastAsia="DengXian" w:hAnsi="Times New Roman" w:cs="Times New Roman"/>
                <w:b/>
                <w:bCs/>
                <w:noProof/>
                <w:kern w:val="0"/>
              </w:rPr>
              <w:lastRenderedPageBreak/>
              <w:t>I:</w:t>
            </w:r>
          </w:p>
        </w:tc>
        <w:tc>
          <w:tcPr>
            <w:tcW w:w="7320" w:type="dxa"/>
          </w:tcPr>
          <w:p w14:paraId="4BFE07EB" w14:textId="77777777" w:rsidR="00983F0D" w:rsidRPr="005C1722" w:rsidRDefault="00983F0D" w:rsidP="00421B6F">
            <w:pPr>
              <w:spacing w:after="160" w:line="276" w:lineRule="auto"/>
              <w:contextualSpacing/>
              <w:rPr>
                <w:rFonts w:ascii="Times New Roman" w:eastAsia="DengXian" w:hAnsi="Times New Roman" w:cs="Times New Roman"/>
                <w:b/>
                <w:bCs/>
                <w:noProof/>
                <w:kern w:val="0"/>
              </w:rPr>
            </w:pPr>
            <w:r w:rsidRPr="005C1722">
              <w:rPr>
                <w:rFonts w:ascii="Times New Roman" w:eastAsia="DengXian" w:hAnsi="Times New Roman" w:cs="Times New Roman"/>
                <w:b/>
                <w:bCs/>
                <w:noProof/>
                <w:kern w:val="0"/>
              </w:rPr>
              <w:t>Ok. Then, have you done anything to prevent receiving the spam messages? I think earlier you mentioned you report it.</w:t>
            </w:r>
          </w:p>
        </w:tc>
      </w:tr>
      <w:tr w:rsidR="00983F0D" w:rsidRPr="005C1722" w14:paraId="299C45F7" w14:textId="77777777" w:rsidTr="00421B6F">
        <w:tc>
          <w:tcPr>
            <w:tcW w:w="1696" w:type="dxa"/>
          </w:tcPr>
          <w:p w14:paraId="10168E1B"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D:</w:t>
            </w:r>
          </w:p>
        </w:tc>
        <w:tc>
          <w:tcPr>
            <w:tcW w:w="7320" w:type="dxa"/>
          </w:tcPr>
          <w:p w14:paraId="4C566638"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I didn’t do anything… then it never come back already.</w:t>
            </w:r>
          </w:p>
        </w:tc>
      </w:tr>
      <w:tr w:rsidR="00983F0D" w:rsidRPr="005C1722" w14:paraId="2EBE6FD7" w14:textId="77777777" w:rsidTr="00421B6F">
        <w:tc>
          <w:tcPr>
            <w:tcW w:w="1696" w:type="dxa"/>
          </w:tcPr>
          <w:p w14:paraId="6B34E37A" w14:textId="77777777" w:rsidR="00983F0D" w:rsidRPr="005C1722" w:rsidRDefault="00983F0D" w:rsidP="00421B6F">
            <w:pPr>
              <w:spacing w:after="160" w:line="276" w:lineRule="auto"/>
              <w:contextualSpacing/>
              <w:rPr>
                <w:rFonts w:ascii="Times New Roman" w:eastAsia="DengXian" w:hAnsi="Times New Roman" w:cs="Times New Roman"/>
                <w:b/>
                <w:bCs/>
                <w:noProof/>
                <w:kern w:val="0"/>
              </w:rPr>
            </w:pPr>
            <w:r w:rsidRPr="005C1722">
              <w:rPr>
                <w:rFonts w:ascii="Times New Roman" w:eastAsia="DengXian" w:hAnsi="Times New Roman" w:cs="Times New Roman"/>
                <w:b/>
                <w:bCs/>
                <w:noProof/>
                <w:kern w:val="0"/>
              </w:rPr>
              <w:t>I:</w:t>
            </w:r>
          </w:p>
        </w:tc>
        <w:tc>
          <w:tcPr>
            <w:tcW w:w="7320" w:type="dxa"/>
          </w:tcPr>
          <w:p w14:paraId="6707BBD9" w14:textId="77777777" w:rsidR="00983F0D" w:rsidRPr="005C1722" w:rsidRDefault="00983F0D" w:rsidP="00421B6F">
            <w:pPr>
              <w:spacing w:after="160" w:line="276" w:lineRule="auto"/>
              <w:contextualSpacing/>
              <w:rPr>
                <w:rFonts w:ascii="Times New Roman" w:eastAsia="DengXian" w:hAnsi="Times New Roman" w:cs="Times New Roman"/>
                <w:b/>
                <w:bCs/>
                <w:noProof/>
                <w:kern w:val="0"/>
              </w:rPr>
            </w:pPr>
            <w:r w:rsidRPr="005C1722">
              <w:rPr>
                <w:rFonts w:ascii="Times New Roman" w:eastAsia="DengXian" w:hAnsi="Times New Roman" w:cs="Times New Roman"/>
                <w:b/>
                <w:bCs/>
                <w:noProof/>
                <w:kern w:val="0"/>
              </w:rPr>
              <w:t>Ok, that’s fine. So do you know of any existing efforts to prevent people from falling for scams?</w:t>
            </w:r>
          </w:p>
        </w:tc>
      </w:tr>
      <w:tr w:rsidR="00983F0D" w:rsidRPr="005C1722" w14:paraId="6145FC6B" w14:textId="77777777" w:rsidTr="00421B6F">
        <w:tc>
          <w:tcPr>
            <w:tcW w:w="1696" w:type="dxa"/>
          </w:tcPr>
          <w:p w14:paraId="5AD5562F"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D:</w:t>
            </w:r>
          </w:p>
        </w:tc>
        <w:tc>
          <w:tcPr>
            <w:tcW w:w="7320" w:type="dxa"/>
          </w:tcPr>
          <w:p w14:paraId="45582310"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I mean… the victim has to be alert and also try to discern what type of message they are receiving.</w:t>
            </w:r>
          </w:p>
        </w:tc>
      </w:tr>
      <w:tr w:rsidR="00983F0D" w:rsidRPr="005C1722" w14:paraId="02D6A47B" w14:textId="77777777" w:rsidTr="00421B6F">
        <w:tc>
          <w:tcPr>
            <w:tcW w:w="1696" w:type="dxa"/>
          </w:tcPr>
          <w:p w14:paraId="54F18C61"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I:</w:t>
            </w:r>
          </w:p>
        </w:tc>
        <w:tc>
          <w:tcPr>
            <w:tcW w:w="7320" w:type="dxa"/>
          </w:tcPr>
          <w:p w14:paraId="51A35A93"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But do you know any current efforts? Like, say, by the government, or by organisations?</w:t>
            </w:r>
          </w:p>
        </w:tc>
      </w:tr>
      <w:tr w:rsidR="00983F0D" w:rsidRPr="005C1722" w14:paraId="4210B173" w14:textId="77777777" w:rsidTr="00421B6F">
        <w:tc>
          <w:tcPr>
            <w:tcW w:w="1696" w:type="dxa"/>
          </w:tcPr>
          <w:p w14:paraId="7F70A572"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D:</w:t>
            </w:r>
          </w:p>
        </w:tc>
        <w:tc>
          <w:tcPr>
            <w:tcW w:w="7320" w:type="dxa"/>
          </w:tcPr>
          <w:p w14:paraId="1F881169"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Not really. But they did some warnings from the TV regarding scams to the elderly.</w:t>
            </w:r>
          </w:p>
        </w:tc>
      </w:tr>
      <w:tr w:rsidR="00983F0D" w:rsidRPr="005C1722" w14:paraId="3AC89B13" w14:textId="77777777" w:rsidTr="00421B6F">
        <w:tc>
          <w:tcPr>
            <w:tcW w:w="1696" w:type="dxa"/>
          </w:tcPr>
          <w:p w14:paraId="15746D7C"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I:</w:t>
            </w:r>
          </w:p>
        </w:tc>
        <w:tc>
          <w:tcPr>
            <w:tcW w:w="7320" w:type="dxa"/>
          </w:tcPr>
          <w:p w14:paraId="2E98E652"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Ahh, ok.</w:t>
            </w:r>
          </w:p>
        </w:tc>
      </w:tr>
      <w:tr w:rsidR="00983F0D" w:rsidRPr="005C1722" w14:paraId="59D72EB6" w14:textId="77777777" w:rsidTr="00421B6F">
        <w:tc>
          <w:tcPr>
            <w:tcW w:w="1696" w:type="dxa"/>
          </w:tcPr>
          <w:p w14:paraId="3CF20616"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D:</w:t>
            </w:r>
          </w:p>
        </w:tc>
        <w:tc>
          <w:tcPr>
            <w:tcW w:w="7320" w:type="dxa"/>
          </w:tcPr>
          <w:p w14:paraId="2BE06032"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So you can just view from there and learn from there. Then you’ll be aware of it, awareness… gives you some awareness.</w:t>
            </w:r>
          </w:p>
        </w:tc>
      </w:tr>
      <w:tr w:rsidR="00983F0D" w:rsidRPr="005C1722" w14:paraId="56FE427A" w14:textId="77777777" w:rsidTr="00421B6F">
        <w:tc>
          <w:tcPr>
            <w:tcW w:w="1696" w:type="dxa"/>
          </w:tcPr>
          <w:p w14:paraId="2F27E013" w14:textId="77777777" w:rsidR="00983F0D" w:rsidRPr="005C1722" w:rsidRDefault="00983F0D" w:rsidP="00421B6F">
            <w:pPr>
              <w:spacing w:after="160" w:line="276" w:lineRule="auto"/>
              <w:contextualSpacing/>
              <w:rPr>
                <w:rFonts w:ascii="Times New Roman" w:eastAsia="DengXian" w:hAnsi="Times New Roman" w:cs="Times New Roman"/>
                <w:b/>
                <w:bCs/>
                <w:noProof/>
                <w:kern w:val="0"/>
              </w:rPr>
            </w:pPr>
            <w:r w:rsidRPr="005C1722">
              <w:rPr>
                <w:rFonts w:ascii="Times New Roman" w:eastAsia="DengXian" w:hAnsi="Times New Roman" w:cs="Times New Roman"/>
                <w:b/>
                <w:bCs/>
                <w:noProof/>
                <w:kern w:val="0"/>
              </w:rPr>
              <w:t>I:</w:t>
            </w:r>
          </w:p>
        </w:tc>
        <w:tc>
          <w:tcPr>
            <w:tcW w:w="7320" w:type="dxa"/>
          </w:tcPr>
          <w:p w14:paraId="27CBF838" w14:textId="77777777" w:rsidR="00983F0D" w:rsidRPr="005C1722" w:rsidRDefault="00983F0D" w:rsidP="00421B6F">
            <w:pPr>
              <w:spacing w:after="160" w:line="276" w:lineRule="auto"/>
              <w:contextualSpacing/>
              <w:rPr>
                <w:rFonts w:ascii="Times New Roman" w:eastAsia="DengXian" w:hAnsi="Times New Roman" w:cs="Times New Roman"/>
                <w:b/>
                <w:bCs/>
                <w:noProof/>
                <w:kern w:val="0"/>
              </w:rPr>
            </w:pPr>
            <w:r w:rsidRPr="005C1722">
              <w:rPr>
                <w:rFonts w:ascii="Times New Roman" w:eastAsia="DengXian" w:hAnsi="Times New Roman" w:cs="Times New Roman"/>
                <w:b/>
                <w:bCs/>
                <w:noProof/>
                <w:kern w:val="0"/>
              </w:rPr>
              <w:t>Mmhmm. Ok, so do you feel that this… showing on the TV is enough to remind people to be wary, in tackling these scams?</w:t>
            </w:r>
          </w:p>
        </w:tc>
      </w:tr>
      <w:tr w:rsidR="00983F0D" w:rsidRPr="005C1722" w14:paraId="15D03D58" w14:textId="77777777" w:rsidTr="00421B6F">
        <w:tc>
          <w:tcPr>
            <w:tcW w:w="1696" w:type="dxa"/>
          </w:tcPr>
          <w:p w14:paraId="73491CC2"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D:</w:t>
            </w:r>
          </w:p>
        </w:tc>
        <w:tc>
          <w:tcPr>
            <w:tcW w:w="7320" w:type="dxa"/>
          </w:tcPr>
          <w:p w14:paraId="56E12188"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Only the person who has a TV… if they don’t have a TV, they won’t be able to learn from any news. The government should just highlight to those users – the elderly – who use the phone, just to highlight to them, to warm them. Then, they will keep an eye on it.</w:t>
            </w:r>
          </w:p>
        </w:tc>
      </w:tr>
      <w:tr w:rsidR="00983F0D" w:rsidRPr="005C1722" w14:paraId="1F61DAB2" w14:textId="77777777" w:rsidTr="00421B6F">
        <w:tc>
          <w:tcPr>
            <w:tcW w:w="1696" w:type="dxa"/>
          </w:tcPr>
          <w:p w14:paraId="70CE11C3" w14:textId="77777777" w:rsidR="00983F0D" w:rsidRPr="005C1722" w:rsidRDefault="00983F0D" w:rsidP="00421B6F">
            <w:pPr>
              <w:spacing w:after="160" w:line="276" w:lineRule="auto"/>
              <w:contextualSpacing/>
              <w:rPr>
                <w:rFonts w:ascii="Times New Roman" w:eastAsia="DengXian" w:hAnsi="Times New Roman" w:cs="Times New Roman"/>
                <w:b/>
                <w:bCs/>
                <w:noProof/>
                <w:kern w:val="0"/>
              </w:rPr>
            </w:pPr>
            <w:r w:rsidRPr="005C1722">
              <w:rPr>
                <w:rFonts w:ascii="Times New Roman" w:eastAsia="DengXian" w:hAnsi="Times New Roman" w:cs="Times New Roman"/>
                <w:b/>
                <w:bCs/>
                <w:noProof/>
                <w:kern w:val="0"/>
              </w:rPr>
              <w:t>I:</w:t>
            </w:r>
          </w:p>
        </w:tc>
        <w:tc>
          <w:tcPr>
            <w:tcW w:w="7320" w:type="dxa"/>
          </w:tcPr>
          <w:p w14:paraId="2C8C59E8" w14:textId="77777777" w:rsidR="00983F0D" w:rsidRPr="005C1722" w:rsidRDefault="00983F0D" w:rsidP="00421B6F">
            <w:pPr>
              <w:spacing w:after="160" w:line="276" w:lineRule="auto"/>
              <w:contextualSpacing/>
              <w:rPr>
                <w:rFonts w:ascii="Times New Roman" w:eastAsia="DengXian" w:hAnsi="Times New Roman" w:cs="Times New Roman"/>
                <w:b/>
                <w:bCs/>
                <w:noProof/>
                <w:kern w:val="0"/>
              </w:rPr>
            </w:pPr>
            <w:r w:rsidRPr="005C1722">
              <w:rPr>
                <w:rFonts w:ascii="Times New Roman" w:eastAsia="DengXian" w:hAnsi="Times New Roman" w:cs="Times New Roman"/>
                <w:b/>
                <w:bCs/>
                <w:noProof/>
                <w:kern w:val="0"/>
              </w:rPr>
              <w:t>Alright. Is there anything else you want to add?</w:t>
            </w:r>
          </w:p>
        </w:tc>
      </w:tr>
      <w:tr w:rsidR="00983F0D" w:rsidRPr="005C1722" w14:paraId="1C66111B" w14:textId="77777777" w:rsidTr="00421B6F">
        <w:tc>
          <w:tcPr>
            <w:tcW w:w="1696" w:type="dxa"/>
          </w:tcPr>
          <w:p w14:paraId="080FA819"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D:</w:t>
            </w:r>
          </w:p>
        </w:tc>
        <w:tc>
          <w:tcPr>
            <w:tcW w:w="7320" w:type="dxa"/>
          </w:tcPr>
          <w:p w14:paraId="5BB07ADB"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 xml:space="preserve">Must learn how to block. That is very important. If not it </w:t>
            </w:r>
            <w:r>
              <w:rPr>
                <w:rFonts w:ascii="Times New Roman" w:eastAsia="DengXian" w:hAnsi="Times New Roman" w:cs="Times New Roman"/>
                <w:noProof/>
                <w:kern w:val="0"/>
              </w:rPr>
              <w:t xml:space="preserve">(the spam) </w:t>
            </w:r>
            <w:r w:rsidRPr="005C1722">
              <w:rPr>
                <w:rFonts w:ascii="Times New Roman" w:eastAsia="DengXian" w:hAnsi="Times New Roman" w:cs="Times New Roman"/>
                <w:noProof/>
                <w:kern w:val="0"/>
              </w:rPr>
              <w:t>keeps on coming, then (</w:t>
            </w:r>
            <w:r>
              <w:rPr>
                <w:rFonts w:ascii="Times New Roman" w:eastAsia="DengXian" w:hAnsi="Times New Roman" w:cs="Times New Roman"/>
                <w:noProof/>
                <w:kern w:val="0"/>
              </w:rPr>
              <w:t>I keep needing to</w:t>
            </w:r>
            <w:r w:rsidRPr="005C1722">
              <w:rPr>
                <w:rFonts w:ascii="Times New Roman" w:eastAsia="DengXian" w:hAnsi="Times New Roman" w:cs="Times New Roman"/>
                <w:noProof/>
                <w:kern w:val="0"/>
              </w:rPr>
              <w:t>) exit.</w:t>
            </w:r>
          </w:p>
        </w:tc>
      </w:tr>
      <w:tr w:rsidR="00983F0D" w:rsidRPr="005C1722" w14:paraId="189B43EC" w14:textId="77777777" w:rsidTr="00421B6F">
        <w:tc>
          <w:tcPr>
            <w:tcW w:w="1696" w:type="dxa"/>
          </w:tcPr>
          <w:p w14:paraId="12AB01B8"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I:</w:t>
            </w:r>
          </w:p>
        </w:tc>
        <w:tc>
          <w:tcPr>
            <w:tcW w:w="7320" w:type="dxa"/>
          </w:tcPr>
          <w:p w14:paraId="456D9934"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Do you know how to block?</w:t>
            </w:r>
          </w:p>
        </w:tc>
      </w:tr>
      <w:tr w:rsidR="00983F0D" w:rsidRPr="005C1722" w14:paraId="2FFB0FD4" w14:textId="77777777" w:rsidTr="00421B6F">
        <w:trPr>
          <w:trHeight w:val="54"/>
        </w:trPr>
        <w:tc>
          <w:tcPr>
            <w:tcW w:w="1696" w:type="dxa"/>
          </w:tcPr>
          <w:p w14:paraId="17897B05"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D:</w:t>
            </w:r>
          </w:p>
        </w:tc>
        <w:tc>
          <w:tcPr>
            <w:tcW w:w="7320" w:type="dxa"/>
          </w:tcPr>
          <w:p w14:paraId="104130D5" w14:textId="77777777" w:rsidR="00983F0D" w:rsidRPr="005C1722" w:rsidRDefault="00983F0D" w:rsidP="00421B6F">
            <w:pPr>
              <w:spacing w:after="160" w:line="276" w:lineRule="auto"/>
              <w:contextualSpacing/>
              <w:rPr>
                <w:rFonts w:ascii="Times New Roman" w:eastAsia="DengXian" w:hAnsi="Times New Roman" w:cs="Times New Roman"/>
                <w:noProof/>
                <w:kern w:val="0"/>
              </w:rPr>
            </w:pPr>
            <w:r w:rsidRPr="005C1722">
              <w:rPr>
                <w:rFonts w:ascii="Times New Roman" w:eastAsia="DengXian" w:hAnsi="Times New Roman" w:cs="Times New Roman"/>
                <w:noProof/>
                <w:kern w:val="0"/>
              </w:rPr>
              <w:t xml:space="preserve">I don’t know. That’s why </w:t>
            </w:r>
            <w:r>
              <w:rPr>
                <w:rFonts w:ascii="Times New Roman" w:eastAsia="DengXian" w:hAnsi="Times New Roman" w:cs="Times New Roman"/>
                <w:noProof/>
                <w:kern w:val="0"/>
              </w:rPr>
              <w:t xml:space="preserve">(I) </w:t>
            </w:r>
            <w:r w:rsidRPr="005C1722">
              <w:rPr>
                <w:rFonts w:ascii="Times New Roman" w:eastAsia="DengXian" w:hAnsi="Times New Roman" w:cs="Times New Roman"/>
                <w:noProof/>
                <w:kern w:val="0"/>
              </w:rPr>
              <w:t>have to find out.</w:t>
            </w:r>
          </w:p>
        </w:tc>
      </w:tr>
    </w:tbl>
    <w:p w14:paraId="4D9B178C" w14:textId="77777777" w:rsidR="00983F0D" w:rsidRPr="005C1722" w:rsidRDefault="00983F0D" w:rsidP="00983F0D">
      <w:pPr>
        <w:spacing w:after="160" w:line="259" w:lineRule="auto"/>
        <w:ind w:firstLine="0"/>
        <w:contextualSpacing/>
        <w:rPr>
          <w:rFonts w:ascii="Times New Roman" w:eastAsia="DengXian" w:hAnsi="Times New Roman" w:cs="Times New Roman"/>
          <w:noProof/>
          <w:kern w:val="0"/>
          <w:sz w:val="22"/>
          <w:szCs w:val="22"/>
          <w:lang w:val="en-SG" w:eastAsia="zh-CN"/>
        </w:rPr>
      </w:pPr>
    </w:p>
    <w:p w14:paraId="51E34667" w14:textId="77777777" w:rsidR="00983F0D" w:rsidRPr="005C1722" w:rsidRDefault="00983F0D" w:rsidP="00983F0D">
      <w:pPr>
        <w:ind w:firstLine="0"/>
        <w:rPr>
          <w:lang w:val="en-SG"/>
        </w:rPr>
      </w:pPr>
    </w:p>
    <w:p w14:paraId="27C92CD3" w14:textId="77777777" w:rsidR="00BA1532" w:rsidRDefault="00BA1532" w:rsidP="005643C9">
      <w:pPr>
        <w:ind w:firstLine="0"/>
        <w:rPr>
          <w:rFonts w:asciiTheme="majorHAnsi" w:eastAsiaTheme="majorEastAsia" w:hAnsiTheme="majorHAnsi" w:cstheme="majorBidi"/>
          <w:b/>
          <w:bCs/>
          <w:lang w:val="en-SG"/>
        </w:rPr>
      </w:pPr>
      <w:r>
        <w:rPr>
          <w:lang w:val="en-SG"/>
        </w:rPr>
        <w:br w:type="page"/>
      </w:r>
    </w:p>
    <w:p w14:paraId="70F1F010" w14:textId="58741D45" w:rsidR="0097269C" w:rsidRDefault="00700AC1" w:rsidP="00700AC1">
      <w:pPr>
        <w:pStyle w:val="Heading1"/>
        <w:rPr>
          <w:lang w:val="en-SG"/>
        </w:rPr>
      </w:pPr>
      <w:bookmarkStart w:id="45" w:name="_Toc87271551"/>
      <w:r w:rsidRPr="00F50F40">
        <w:rPr>
          <w:lang w:val="en-SG"/>
        </w:rPr>
        <w:lastRenderedPageBreak/>
        <w:t xml:space="preserve">Appendix </w:t>
      </w:r>
      <w:r w:rsidR="003D008C">
        <w:rPr>
          <w:lang w:val="en-SG"/>
        </w:rPr>
        <w:t>C</w:t>
      </w:r>
      <w:r w:rsidR="003D008C">
        <w:rPr>
          <w:lang w:val="en-SG"/>
        </w:rPr>
        <w:br/>
      </w:r>
      <w:r w:rsidR="0029446C">
        <w:rPr>
          <w:lang w:val="en-SG"/>
        </w:rPr>
        <w:t>User Testing Guide</w:t>
      </w:r>
      <w:bookmarkEnd w:id="45"/>
    </w:p>
    <w:p w14:paraId="6B9760E8" w14:textId="77777777" w:rsidR="009D3FAE" w:rsidRPr="009D3FAE" w:rsidRDefault="009D3FAE" w:rsidP="009D3FAE">
      <w:pPr>
        <w:spacing w:line="240" w:lineRule="auto"/>
        <w:ind w:firstLine="0"/>
        <w:contextualSpacing/>
        <w:jc w:val="center"/>
        <w:rPr>
          <w:rFonts w:ascii="Times New Roman" w:eastAsia="DengXian Light" w:hAnsi="Times New Roman" w:cs="Times New Roman"/>
          <w:b/>
          <w:bCs/>
          <w:noProof/>
          <w:kern w:val="28"/>
          <w:sz w:val="32"/>
          <w:szCs w:val="32"/>
          <w:lang w:val="en-SG" w:eastAsia="zh-CN"/>
        </w:rPr>
      </w:pPr>
      <w:r w:rsidRPr="009D3FAE">
        <w:rPr>
          <w:rFonts w:ascii="Times New Roman" w:eastAsia="DengXian Light" w:hAnsi="Times New Roman" w:cs="Times New Roman"/>
          <w:b/>
          <w:bCs/>
          <w:noProof/>
          <w:kern w:val="28"/>
          <w:sz w:val="32"/>
          <w:szCs w:val="32"/>
          <w:lang w:val="en-SG" w:eastAsia="zh-CN"/>
        </w:rPr>
        <w:t>Spam Detector: User Testing Guide</w:t>
      </w:r>
    </w:p>
    <w:p w14:paraId="296DA635" w14:textId="77777777" w:rsidR="009D3FAE" w:rsidRPr="009D3FAE" w:rsidRDefault="009D3FAE" w:rsidP="009D3FAE">
      <w:pPr>
        <w:spacing w:after="160" w:line="256" w:lineRule="auto"/>
        <w:ind w:firstLine="0"/>
        <w:contextualSpacing/>
        <w:jc w:val="center"/>
        <w:rPr>
          <w:rFonts w:ascii="Times New Roman" w:eastAsia="DengXian" w:hAnsi="Times New Roman" w:cs="Times New Roman"/>
          <w:noProof/>
          <w:kern w:val="0"/>
          <w:sz w:val="22"/>
          <w:szCs w:val="22"/>
          <w:lang w:val="en-SG" w:eastAsia="zh-CN"/>
        </w:rPr>
      </w:pPr>
      <w:r w:rsidRPr="009D3FAE">
        <w:rPr>
          <w:rFonts w:ascii="Times New Roman" w:eastAsia="DengXian" w:hAnsi="Times New Roman" w:cs="Times New Roman"/>
          <w:b/>
          <w:bCs/>
          <w:noProof/>
          <w:kern w:val="0"/>
          <w:sz w:val="22"/>
          <w:szCs w:val="22"/>
          <w:lang w:val="en-SG" w:eastAsia="zh-CN"/>
        </w:rPr>
        <w:t>NM3221 Mobile Interaction Design</w:t>
      </w:r>
      <w:r w:rsidRPr="009D3FAE">
        <w:rPr>
          <w:rFonts w:ascii="Times New Roman" w:eastAsia="DengXian" w:hAnsi="Times New Roman" w:cs="Times New Roman"/>
          <w:noProof/>
          <w:kern w:val="0"/>
          <w:sz w:val="22"/>
          <w:szCs w:val="22"/>
          <w:lang w:val="en-SG" w:eastAsia="zh-CN"/>
        </w:rPr>
        <w:br/>
      </w:r>
      <w:r w:rsidRPr="009D3FAE">
        <w:rPr>
          <w:rFonts w:ascii="Times New Roman" w:eastAsia="DengXian" w:hAnsi="Times New Roman" w:cs="Times New Roman"/>
          <w:i/>
          <w:iCs/>
          <w:noProof/>
          <w:kern w:val="0"/>
          <w:sz w:val="22"/>
          <w:szCs w:val="22"/>
          <w:lang w:val="en-SG" w:eastAsia="zh-CN"/>
        </w:rPr>
        <w:t>AY2021/2022 Semester 1</w:t>
      </w:r>
    </w:p>
    <w:p w14:paraId="6E8E17E4" w14:textId="77777777" w:rsidR="009D3FAE" w:rsidRPr="009D3FAE" w:rsidRDefault="009D3FAE" w:rsidP="003D008C">
      <w:pPr>
        <w:keepNext/>
        <w:keepLines/>
        <w:spacing w:before="240" w:line="257" w:lineRule="auto"/>
        <w:ind w:firstLine="0"/>
        <w:contextualSpacing/>
        <w:rPr>
          <w:rFonts w:ascii="Times New Roman" w:eastAsia="DengXian Light" w:hAnsi="Times New Roman" w:cs="Times New Roman"/>
          <w:b/>
          <w:bCs/>
          <w:noProof/>
          <w:kern w:val="0"/>
          <w:sz w:val="22"/>
          <w:szCs w:val="22"/>
          <w:lang w:val="en-SG" w:eastAsia="zh-CN"/>
        </w:rPr>
      </w:pPr>
      <w:r w:rsidRPr="009D3FAE">
        <w:rPr>
          <w:rFonts w:ascii="Times New Roman" w:eastAsia="DengXian Light" w:hAnsi="Times New Roman" w:cs="Times New Roman"/>
          <w:b/>
          <w:bCs/>
          <w:noProof/>
          <w:kern w:val="0"/>
          <w:sz w:val="22"/>
          <w:szCs w:val="22"/>
          <w:lang w:val="en-SG" w:eastAsia="zh-CN"/>
        </w:rPr>
        <w:t>Purpose of User Testing</w:t>
      </w:r>
    </w:p>
    <w:p w14:paraId="5C378175" w14:textId="77777777" w:rsidR="009D3FAE" w:rsidRPr="009D3FAE" w:rsidRDefault="009D3FAE" w:rsidP="009D3FAE">
      <w:pPr>
        <w:spacing w:after="160" w:line="256" w:lineRule="auto"/>
        <w:ind w:firstLine="0"/>
        <w:contextualSpacing/>
        <w:rPr>
          <w:rFonts w:ascii="Times New Roman" w:eastAsia="DengXian" w:hAnsi="Times New Roman" w:cs="Times New Roman"/>
          <w:noProof/>
          <w:kern w:val="0"/>
          <w:sz w:val="22"/>
          <w:szCs w:val="22"/>
          <w:lang w:val="en-SG" w:eastAsia="zh-CN"/>
        </w:rPr>
      </w:pPr>
      <w:r w:rsidRPr="009D3FAE">
        <w:rPr>
          <w:rFonts w:ascii="Times New Roman" w:eastAsia="DengXian" w:hAnsi="Times New Roman" w:cs="Times New Roman"/>
          <w:noProof/>
          <w:kern w:val="0"/>
          <w:sz w:val="22"/>
          <w:szCs w:val="22"/>
          <w:lang w:val="en-SG" w:eastAsia="zh-CN"/>
        </w:rPr>
        <w:t>Find out whether the spam checking app design is intuitive, whether people would use it, and discover any design opportunities.</w:t>
      </w:r>
    </w:p>
    <w:p w14:paraId="586E5A9E" w14:textId="77777777" w:rsidR="009D3FAE" w:rsidRPr="009D3FAE" w:rsidRDefault="009D3FAE" w:rsidP="003D008C">
      <w:pPr>
        <w:keepNext/>
        <w:keepLines/>
        <w:spacing w:before="240" w:line="257" w:lineRule="auto"/>
        <w:ind w:firstLine="0"/>
        <w:contextualSpacing/>
        <w:rPr>
          <w:rFonts w:ascii="Times New Roman" w:eastAsia="DengXian Light" w:hAnsi="Times New Roman" w:cs="Times New Roman"/>
          <w:b/>
          <w:bCs/>
          <w:noProof/>
          <w:kern w:val="0"/>
          <w:sz w:val="22"/>
          <w:szCs w:val="22"/>
          <w:lang w:val="en-SG" w:eastAsia="zh-CN"/>
        </w:rPr>
      </w:pPr>
      <w:r w:rsidRPr="009D3FAE">
        <w:rPr>
          <w:rFonts w:ascii="Times New Roman" w:eastAsia="DengXian Light" w:hAnsi="Times New Roman" w:cs="Times New Roman"/>
          <w:b/>
          <w:bCs/>
          <w:noProof/>
          <w:kern w:val="0"/>
          <w:sz w:val="22"/>
          <w:szCs w:val="22"/>
          <w:lang w:val="en-SG" w:eastAsia="zh-CN"/>
        </w:rPr>
        <w:t>User Testing Procedure</w:t>
      </w:r>
    </w:p>
    <w:p w14:paraId="1C973592" w14:textId="77777777" w:rsidR="009D3FAE" w:rsidRPr="009D3FAE" w:rsidRDefault="009D3FAE" w:rsidP="002E49F1">
      <w:pPr>
        <w:numPr>
          <w:ilvl w:val="0"/>
          <w:numId w:val="20"/>
        </w:numPr>
        <w:spacing w:after="160" w:line="256" w:lineRule="auto"/>
        <w:contextualSpacing/>
        <w:rPr>
          <w:rFonts w:ascii="Times New Roman" w:eastAsia="DengXian" w:hAnsi="Times New Roman" w:cs="Times New Roman"/>
          <w:noProof/>
          <w:kern w:val="0"/>
          <w:sz w:val="22"/>
          <w:szCs w:val="22"/>
          <w:lang w:val="en-SG" w:eastAsia="zh-CN"/>
        </w:rPr>
      </w:pPr>
      <w:r w:rsidRPr="009D3FAE">
        <w:rPr>
          <w:rFonts w:ascii="Times New Roman" w:eastAsia="DengXian" w:hAnsi="Times New Roman" w:cs="Times New Roman"/>
          <w:noProof/>
          <w:kern w:val="0"/>
          <w:sz w:val="22"/>
          <w:szCs w:val="22"/>
          <w:lang w:val="en-SG" w:eastAsia="zh-CN"/>
        </w:rPr>
        <w:t>Inform the participant of the purpose of the user testing</w:t>
      </w:r>
    </w:p>
    <w:p w14:paraId="6FEED12B" w14:textId="77777777" w:rsidR="009D3FAE" w:rsidRPr="009D3FAE" w:rsidRDefault="009D3FAE" w:rsidP="002E49F1">
      <w:pPr>
        <w:numPr>
          <w:ilvl w:val="0"/>
          <w:numId w:val="20"/>
        </w:numPr>
        <w:spacing w:after="160" w:line="256" w:lineRule="auto"/>
        <w:contextualSpacing/>
        <w:rPr>
          <w:rFonts w:ascii="Times New Roman" w:eastAsia="DengXian" w:hAnsi="Times New Roman" w:cs="Times New Roman"/>
          <w:noProof/>
          <w:kern w:val="0"/>
          <w:sz w:val="22"/>
          <w:szCs w:val="22"/>
          <w:lang w:val="en-SG" w:eastAsia="zh-CN"/>
        </w:rPr>
      </w:pPr>
      <w:r w:rsidRPr="009D3FAE">
        <w:rPr>
          <w:rFonts w:ascii="Times New Roman" w:eastAsia="DengXian" w:hAnsi="Times New Roman" w:cs="Times New Roman"/>
          <w:noProof/>
          <w:kern w:val="0"/>
          <w:sz w:val="22"/>
          <w:szCs w:val="22"/>
          <w:lang w:val="en-SG" w:eastAsia="zh-CN"/>
        </w:rPr>
        <w:t>Ask them if they have any questions or things to clarify</w:t>
      </w:r>
    </w:p>
    <w:p w14:paraId="37DB4220" w14:textId="77777777" w:rsidR="009D3FAE" w:rsidRPr="009D3FAE" w:rsidRDefault="009D3FAE" w:rsidP="002E49F1">
      <w:pPr>
        <w:numPr>
          <w:ilvl w:val="0"/>
          <w:numId w:val="20"/>
        </w:numPr>
        <w:spacing w:after="160" w:line="256" w:lineRule="auto"/>
        <w:contextualSpacing/>
        <w:rPr>
          <w:rFonts w:ascii="Times New Roman" w:eastAsia="DengXian" w:hAnsi="Times New Roman" w:cs="Times New Roman"/>
          <w:noProof/>
          <w:kern w:val="0"/>
          <w:sz w:val="22"/>
          <w:szCs w:val="22"/>
          <w:lang w:val="en-SG" w:eastAsia="zh-CN"/>
        </w:rPr>
      </w:pPr>
      <w:r w:rsidRPr="009D3FAE">
        <w:rPr>
          <w:rFonts w:ascii="Times New Roman" w:eastAsia="DengXian" w:hAnsi="Times New Roman" w:cs="Times New Roman"/>
          <w:noProof/>
          <w:kern w:val="0"/>
          <w:sz w:val="22"/>
          <w:szCs w:val="22"/>
          <w:lang w:val="en-SG" w:eastAsia="zh-CN"/>
        </w:rPr>
        <w:t>Remind the interviewee to sign the consent form</w:t>
      </w:r>
    </w:p>
    <w:p w14:paraId="7184A7DA" w14:textId="77777777" w:rsidR="009D3FAE" w:rsidRPr="009D3FAE" w:rsidRDefault="009D3FAE" w:rsidP="002E49F1">
      <w:pPr>
        <w:numPr>
          <w:ilvl w:val="0"/>
          <w:numId w:val="20"/>
        </w:numPr>
        <w:spacing w:after="160" w:line="256" w:lineRule="auto"/>
        <w:contextualSpacing/>
        <w:rPr>
          <w:rFonts w:ascii="Times New Roman" w:eastAsia="DengXian" w:hAnsi="Times New Roman" w:cs="Times New Roman"/>
          <w:noProof/>
          <w:kern w:val="0"/>
          <w:sz w:val="22"/>
          <w:szCs w:val="22"/>
          <w:lang w:val="en-SG" w:eastAsia="zh-CN"/>
        </w:rPr>
      </w:pPr>
      <w:r w:rsidRPr="009D3FAE">
        <w:rPr>
          <w:rFonts w:ascii="Times New Roman" w:eastAsia="DengXian" w:hAnsi="Times New Roman" w:cs="Times New Roman"/>
          <w:noProof/>
          <w:kern w:val="0"/>
          <w:sz w:val="22"/>
          <w:szCs w:val="22"/>
          <w:lang w:val="en-SG" w:eastAsia="zh-CN"/>
        </w:rPr>
        <w:t>Ask for permission for the session to be recorded</w:t>
      </w:r>
    </w:p>
    <w:p w14:paraId="09285B6C" w14:textId="77777777" w:rsidR="009D3FAE" w:rsidRPr="009D3FAE" w:rsidRDefault="009D3FAE" w:rsidP="002E49F1">
      <w:pPr>
        <w:numPr>
          <w:ilvl w:val="0"/>
          <w:numId w:val="20"/>
        </w:numPr>
        <w:spacing w:after="160" w:line="256" w:lineRule="auto"/>
        <w:contextualSpacing/>
        <w:rPr>
          <w:rFonts w:ascii="Times New Roman" w:eastAsia="DengXian" w:hAnsi="Times New Roman" w:cs="Times New Roman"/>
          <w:noProof/>
          <w:kern w:val="0"/>
          <w:sz w:val="22"/>
          <w:szCs w:val="22"/>
          <w:lang w:val="en-SG" w:eastAsia="zh-CN"/>
        </w:rPr>
      </w:pPr>
      <w:r w:rsidRPr="009D3FAE">
        <w:rPr>
          <w:rFonts w:ascii="Times New Roman" w:eastAsia="DengXian" w:hAnsi="Times New Roman" w:cs="Times New Roman"/>
          <w:noProof/>
          <w:kern w:val="0"/>
          <w:sz w:val="22"/>
          <w:szCs w:val="22"/>
          <w:lang w:val="en-SG" w:eastAsia="zh-CN"/>
        </w:rPr>
        <w:t>Record the session</w:t>
      </w:r>
    </w:p>
    <w:p w14:paraId="6C47F036" w14:textId="77777777" w:rsidR="009D3FAE" w:rsidRPr="009D3FAE" w:rsidRDefault="009D3FAE" w:rsidP="002E49F1">
      <w:pPr>
        <w:numPr>
          <w:ilvl w:val="0"/>
          <w:numId w:val="20"/>
        </w:numPr>
        <w:spacing w:after="160" w:line="256" w:lineRule="auto"/>
        <w:contextualSpacing/>
        <w:rPr>
          <w:rFonts w:ascii="Times New Roman" w:eastAsia="DengXian" w:hAnsi="Times New Roman" w:cs="Times New Roman"/>
          <w:noProof/>
          <w:kern w:val="0"/>
          <w:sz w:val="22"/>
          <w:szCs w:val="22"/>
          <w:lang w:val="en-SG" w:eastAsia="zh-CN"/>
        </w:rPr>
      </w:pPr>
      <w:r w:rsidRPr="009D3FAE">
        <w:rPr>
          <w:rFonts w:ascii="Times New Roman" w:eastAsia="DengXian" w:hAnsi="Times New Roman" w:cs="Times New Roman"/>
          <w:noProof/>
          <w:kern w:val="0"/>
          <w:sz w:val="22"/>
          <w:szCs w:val="22"/>
          <w:lang w:val="en-SG" w:eastAsia="zh-CN"/>
        </w:rPr>
        <w:t>Conduct the session</w:t>
      </w:r>
    </w:p>
    <w:p w14:paraId="1ED72761" w14:textId="77777777" w:rsidR="009D3FAE" w:rsidRPr="009D3FAE" w:rsidRDefault="009D3FAE" w:rsidP="002E49F1">
      <w:pPr>
        <w:numPr>
          <w:ilvl w:val="0"/>
          <w:numId w:val="20"/>
        </w:numPr>
        <w:spacing w:after="160" w:line="256" w:lineRule="auto"/>
        <w:contextualSpacing/>
        <w:rPr>
          <w:rFonts w:ascii="Times New Roman" w:eastAsia="DengXian" w:hAnsi="Times New Roman" w:cs="Times New Roman"/>
          <w:noProof/>
          <w:kern w:val="0"/>
          <w:sz w:val="22"/>
          <w:szCs w:val="22"/>
          <w:lang w:val="en-SG" w:eastAsia="zh-CN"/>
        </w:rPr>
      </w:pPr>
      <w:r w:rsidRPr="009D3FAE">
        <w:rPr>
          <w:rFonts w:ascii="Times New Roman" w:eastAsia="DengXian" w:hAnsi="Times New Roman" w:cs="Times New Roman"/>
          <w:noProof/>
          <w:kern w:val="0"/>
          <w:sz w:val="22"/>
          <w:szCs w:val="22"/>
          <w:lang w:val="en-SG" w:eastAsia="zh-CN"/>
        </w:rPr>
        <w:t>Stop the recording</w:t>
      </w:r>
    </w:p>
    <w:p w14:paraId="3F0E6D1C" w14:textId="77777777" w:rsidR="009D3FAE" w:rsidRPr="009D3FAE" w:rsidRDefault="009D3FAE" w:rsidP="002E49F1">
      <w:pPr>
        <w:numPr>
          <w:ilvl w:val="0"/>
          <w:numId w:val="20"/>
        </w:numPr>
        <w:spacing w:after="160" w:line="256" w:lineRule="auto"/>
        <w:contextualSpacing/>
        <w:rPr>
          <w:rFonts w:ascii="Times New Roman" w:eastAsia="DengXian" w:hAnsi="Times New Roman" w:cs="Times New Roman"/>
          <w:noProof/>
          <w:kern w:val="0"/>
          <w:sz w:val="22"/>
          <w:szCs w:val="22"/>
          <w:lang w:val="en-SG" w:eastAsia="zh-CN"/>
        </w:rPr>
      </w:pPr>
      <w:r w:rsidRPr="009D3FAE">
        <w:rPr>
          <w:rFonts w:ascii="Times New Roman" w:eastAsia="DengXian" w:hAnsi="Times New Roman" w:cs="Times New Roman"/>
          <w:noProof/>
          <w:kern w:val="0"/>
          <w:sz w:val="22"/>
          <w:szCs w:val="22"/>
          <w:lang w:val="en-SG" w:eastAsia="zh-CN"/>
        </w:rPr>
        <w:t>Thank the participant for their time</w:t>
      </w:r>
    </w:p>
    <w:p w14:paraId="277C9FD8" w14:textId="77777777" w:rsidR="009D3FAE" w:rsidRPr="009D3FAE" w:rsidRDefault="009D3FAE" w:rsidP="003D008C">
      <w:pPr>
        <w:keepNext/>
        <w:keepLines/>
        <w:spacing w:before="240" w:line="257" w:lineRule="auto"/>
        <w:ind w:firstLine="0"/>
        <w:contextualSpacing/>
        <w:rPr>
          <w:rFonts w:ascii="Times New Roman" w:eastAsia="DengXian Light" w:hAnsi="Times New Roman" w:cs="Times New Roman"/>
          <w:b/>
          <w:bCs/>
          <w:noProof/>
          <w:kern w:val="0"/>
          <w:sz w:val="22"/>
          <w:szCs w:val="22"/>
          <w:lang w:val="en-SG" w:eastAsia="zh-CN"/>
        </w:rPr>
      </w:pPr>
      <w:r w:rsidRPr="009D3FAE">
        <w:rPr>
          <w:rFonts w:ascii="Times New Roman" w:eastAsia="DengXian Light" w:hAnsi="Times New Roman" w:cs="Times New Roman"/>
          <w:b/>
          <w:bCs/>
          <w:noProof/>
          <w:kern w:val="0"/>
          <w:sz w:val="22"/>
          <w:szCs w:val="22"/>
          <w:lang w:val="en-SG" w:eastAsia="zh-CN"/>
        </w:rPr>
        <w:t>Pre-Testing Questions</w:t>
      </w:r>
    </w:p>
    <w:p w14:paraId="730CDEAF" w14:textId="77777777" w:rsidR="009D3FAE" w:rsidRPr="009D3FAE" w:rsidRDefault="009D3FAE" w:rsidP="003D008C">
      <w:pPr>
        <w:keepNext/>
        <w:keepLines/>
        <w:spacing w:before="40" w:line="257" w:lineRule="auto"/>
        <w:ind w:firstLine="0"/>
        <w:contextualSpacing/>
        <w:rPr>
          <w:rFonts w:ascii="Times New Roman" w:eastAsia="DengXian Light" w:hAnsi="Times New Roman" w:cs="Times New Roman"/>
          <w:b/>
          <w:bCs/>
          <w:i/>
          <w:iCs/>
          <w:noProof/>
          <w:kern w:val="0"/>
          <w:sz w:val="22"/>
          <w:szCs w:val="22"/>
          <w:lang w:val="en-SG" w:eastAsia="zh-CN"/>
        </w:rPr>
      </w:pPr>
      <w:r w:rsidRPr="009D3FAE">
        <w:rPr>
          <w:rFonts w:ascii="Times New Roman" w:eastAsia="DengXian Light" w:hAnsi="Times New Roman" w:cs="Times New Roman"/>
          <w:b/>
          <w:bCs/>
          <w:i/>
          <w:iCs/>
          <w:noProof/>
          <w:kern w:val="0"/>
          <w:sz w:val="22"/>
          <w:szCs w:val="22"/>
          <w:lang w:val="en-SG" w:eastAsia="zh-CN"/>
        </w:rPr>
        <w:t>Background Information</w:t>
      </w:r>
    </w:p>
    <w:p w14:paraId="4FC7C8C6" w14:textId="77777777" w:rsidR="009D3FAE" w:rsidRPr="009D3FAE" w:rsidRDefault="009D3FAE" w:rsidP="002E49F1">
      <w:pPr>
        <w:numPr>
          <w:ilvl w:val="0"/>
          <w:numId w:val="21"/>
        </w:numPr>
        <w:spacing w:after="160" w:line="256" w:lineRule="auto"/>
        <w:contextualSpacing/>
        <w:rPr>
          <w:rFonts w:ascii="Times New Roman" w:eastAsia="DengXian" w:hAnsi="Times New Roman" w:cs="Times New Roman"/>
          <w:noProof/>
          <w:kern w:val="0"/>
          <w:sz w:val="22"/>
          <w:szCs w:val="22"/>
          <w:lang w:val="en-SG" w:eastAsia="zh-CN"/>
        </w:rPr>
      </w:pPr>
      <w:r w:rsidRPr="009D3FAE">
        <w:rPr>
          <w:rFonts w:ascii="Times New Roman" w:eastAsia="DengXian" w:hAnsi="Times New Roman" w:cs="Times New Roman"/>
          <w:noProof/>
          <w:kern w:val="0"/>
          <w:sz w:val="22"/>
          <w:szCs w:val="22"/>
          <w:lang w:val="en-SG" w:eastAsia="zh-CN"/>
        </w:rPr>
        <w:t>What language(s) are you proficient in?</w:t>
      </w:r>
    </w:p>
    <w:p w14:paraId="3E6E2EAB" w14:textId="77777777" w:rsidR="009D3FAE" w:rsidRPr="009D3FAE" w:rsidRDefault="009D3FAE" w:rsidP="002E49F1">
      <w:pPr>
        <w:numPr>
          <w:ilvl w:val="0"/>
          <w:numId w:val="21"/>
        </w:numPr>
        <w:spacing w:after="160" w:line="256" w:lineRule="auto"/>
        <w:contextualSpacing/>
        <w:rPr>
          <w:rFonts w:ascii="Times New Roman" w:eastAsia="DengXian" w:hAnsi="Times New Roman" w:cs="Times New Roman"/>
          <w:noProof/>
          <w:kern w:val="0"/>
          <w:sz w:val="22"/>
          <w:szCs w:val="22"/>
          <w:lang w:val="en-SG" w:eastAsia="zh-CN"/>
        </w:rPr>
      </w:pPr>
      <w:r w:rsidRPr="009D3FAE">
        <w:rPr>
          <w:rFonts w:ascii="Times New Roman" w:eastAsia="DengXian" w:hAnsi="Times New Roman" w:cs="Times New Roman"/>
          <w:noProof/>
          <w:kern w:val="0"/>
          <w:sz w:val="22"/>
          <w:szCs w:val="22"/>
          <w:lang w:val="en-SG" w:eastAsia="zh-CN"/>
        </w:rPr>
        <w:t>What language do you normally speak at home?</w:t>
      </w:r>
    </w:p>
    <w:p w14:paraId="24012EB0" w14:textId="77777777" w:rsidR="009D3FAE" w:rsidRPr="009D3FAE" w:rsidRDefault="009D3FAE" w:rsidP="002E49F1">
      <w:pPr>
        <w:numPr>
          <w:ilvl w:val="0"/>
          <w:numId w:val="21"/>
        </w:numPr>
        <w:spacing w:after="160" w:line="256" w:lineRule="auto"/>
        <w:contextualSpacing/>
        <w:rPr>
          <w:rFonts w:ascii="Times New Roman" w:eastAsia="DengXian" w:hAnsi="Times New Roman" w:cs="Times New Roman"/>
          <w:noProof/>
          <w:kern w:val="0"/>
          <w:sz w:val="22"/>
          <w:szCs w:val="22"/>
          <w:lang w:val="en-SG" w:eastAsia="zh-CN"/>
        </w:rPr>
      </w:pPr>
      <w:r w:rsidRPr="009D3FAE">
        <w:rPr>
          <w:rFonts w:ascii="Times New Roman" w:eastAsia="DengXian" w:hAnsi="Times New Roman" w:cs="Times New Roman"/>
          <w:noProof/>
          <w:kern w:val="0"/>
          <w:sz w:val="22"/>
          <w:szCs w:val="22"/>
          <w:lang w:val="en-SG" w:eastAsia="zh-CN"/>
        </w:rPr>
        <w:t>What mobile phone do you use?</w:t>
      </w:r>
    </w:p>
    <w:p w14:paraId="5C68E43C" w14:textId="77777777" w:rsidR="009D3FAE" w:rsidRPr="009D3FAE" w:rsidRDefault="009D3FAE" w:rsidP="002E49F1">
      <w:pPr>
        <w:numPr>
          <w:ilvl w:val="0"/>
          <w:numId w:val="21"/>
        </w:numPr>
        <w:spacing w:after="160" w:line="256" w:lineRule="auto"/>
        <w:contextualSpacing/>
        <w:rPr>
          <w:rFonts w:ascii="Times New Roman" w:eastAsia="DengXian" w:hAnsi="Times New Roman" w:cs="Times New Roman"/>
          <w:noProof/>
          <w:kern w:val="0"/>
          <w:sz w:val="22"/>
          <w:szCs w:val="22"/>
          <w:lang w:val="en-SG" w:eastAsia="zh-CN"/>
        </w:rPr>
      </w:pPr>
      <w:r w:rsidRPr="009D3FAE">
        <w:rPr>
          <w:rFonts w:ascii="Times New Roman" w:eastAsia="DengXian" w:hAnsi="Times New Roman" w:cs="Times New Roman"/>
          <w:noProof/>
          <w:kern w:val="0"/>
          <w:sz w:val="22"/>
          <w:szCs w:val="22"/>
          <w:lang w:val="en-SG" w:eastAsia="zh-CN"/>
        </w:rPr>
        <w:t>How often do you use your mobile phone daily?</w:t>
      </w:r>
    </w:p>
    <w:p w14:paraId="3F08CAE2" w14:textId="77777777" w:rsidR="009D3FAE" w:rsidRPr="009D3FAE" w:rsidRDefault="009D3FAE" w:rsidP="002E49F1">
      <w:pPr>
        <w:numPr>
          <w:ilvl w:val="0"/>
          <w:numId w:val="21"/>
        </w:numPr>
        <w:spacing w:after="160" w:line="256" w:lineRule="auto"/>
        <w:contextualSpacing/>
        <w:rPr>
          <w:rFonts w:ascii="Times New Roman" w:eastAsia="DengXian" w:hAnsi="Times New Roman" w:cs="Times New Roman"/>
          <w:noProof/>
          <w:kern w:val="0"/>
          <w:sz w:val="22"/>
          <w:szCs w:val="22"/>
          <w:lang w:val="en-SG" w:eastAsia="zh-CN"/>
        </w:rPr>
      </w:pPr>
      <w:r w:rsidRPr="009D3FAE">
        <w:rPr>
          <w:rFonts w:ascii="Times New Roman" w:eastAsia="DengXian" w:hAnsi="Times New Roman" w:cs="Times New Roman"/>
          <w:noProof/>
          <w:kern w:val="0"/>
          <w:sz w:val="22"/>
          <w:szCs w:val="22"/>
          <w:lang w:val="en-SG" w:eastAsia="zh-CN"/>
        </w:rPr>
        <w:t>What do you normally use your mobile phone for?</w:t>
      </w:r>
    </w:p>
    <w:p w14:paraId="4F5C07F5" w14:textId="77777777" w:rsidR="009D3FAE" w:rsidRPr="009D3FAE" w:rsidRDefault="009D3FAE" w:rsidP="003D008C">
      <w:pPr>
        <w:keepNext/>
        <w:keepLines/>
        <w:spacing w:before="40" w:line="257" w:lineRule="auto"/>
        <w:ind w:firstLine="0"/>
        <w:contextualSpacing/>
        <w:rPr>
          <w:rFonts w:ascii="Times New Roman" w:eastAsia="DengXian Light" w:hAnsi="Times New Roman" w:cs="Times New Roman"/>
          <w:b/>
          <w:bCs/>
          <w:i/>
          <w:iCs/>
          <w:noProof/>
          <w:kern w:val="0"/>
          <w:sz w:val="22"/>
          <w:szCs w:val="22"/>
          <w:lang w:val="en-SG" w:eastAsia="zh-CN"/>
        </w:rPr>
      </w:pPr>
      <w:r w:rsidRPr="009D3FAE">
        <w:rPr>
          <w:rFonts w:ascii="Times New Roman" w:eastAsia="DengXian Light" w:hAnsi="Times New Roman" w:cs="Times New Roman"/>
          <w:b/>
          <w:bCs/>
          <w:i/>
          <w:iCs/>
          <w:noProof/>
          <w:kern w:val="0"/>
          <w:sz w:val="22"/>
          <w:szCs w:val="22"/>
          <w:lang w:val="en-SG" w:eastAsia="zh-CN"/>
        </w:rPr>
        <w:t>Regarding Spam Messages</w:t>
      </w:r>
    </w:p>
    <w:p w14:paraId="18AA2343" w14:textId="77777777" w:rsidR="009D3FAE" w:rsidRPr="009D3FAE" w:rsidRDefault="009D3FAE" w:rsidP="002E49F1">
      <w:pPr>
        <w:numPr>
          <w:ilvl w:val="0"/>
          <w:numId w:val="22"/>
        </w:numPr>
        <w:spacing w:after="160" w:line="256" w:lineRule="auto"/>
        <w:contextualSpacing/>
        <w:rPr>
          <w:rFonts w:ascii="Times New Roman" w:eastAsia="DengXian" w:hAnsi="Times New Roman" w:cs="Times New Roman"/>
          <w:noProof/>
          <w:kern w:val="0"/>
          <w:sz w:val="22"/>
          <w:szCs w:val="22"/>
          <w:lang w:val="en-SG" w:eastAsia="zh-CN"/>
        </w:rPr>
      </w:pPr>
      <w:r w:rsidRPr="009D3FAE">
        <w:rPr>
          <w:rFonts w:ascii="Times New Roman" w:eastAsia="DengXian" w:hAnsi="Times New Roman" w:cs="Times New Roman"/>
          <w:noProof/>
          <w:kern w:val="0"/>
          <w:sz w:val="22"/>
          <w:szCs w:val="22"/>
          <w:lang w:val="en-SG" w:eastAsia="zh-CN"/>
        </w:rPr>
        <w:t>Have you received spam messages before?</w:t>
      </w:r>
    </w:p>
    <w:p w14:paraId="52179256" w14:textId="77777777" w:rsidR="009D3FAE" w:rsidRPr="009D3FAE" w:rsidRDefault="009D3FAE" w:rsidP="002E49F1">
      <w:pPr>
        <w:numPr>
          <w:ilvl w:val="0"/>
          <w:numId w:val="22"/>
        </w:numPr>
        <w:spacing w:after="160" w:line="256" w:lineRule="auto"/>
        <w:contextualSpacing/>
        <w:rPr>
          <w:rFonts w:ascii="Times New Roman" w:eastAsia="DengXian" w:hAnsi="Times New Roman" w:cs="Times New Roman"/>
          <w:noProof/>
          <w:kern w:val="0"/>
          <w:sz w:val="22"/>
          <w:szCs w:val="22"/>
          <w:lang w:val="en-SG" w:eastAsia="zh-CN"/>
        </w:rPr>
      </w:pPr>
      <w:r w:rsidRPr="009D3FAE">
        <w:rPr>
          <w:rFonts w:ascii="Times New Roman" w:eastAsia="DengXian" w:hAnsi="Times New Roman" w:cs="Times New Roman"/>
          <w:noProof/>
          <w:kern w:val="0"/>
          <w:sz w:val="22"/>
          <w:szCs w:val="22"/>
          <w:lang w:val="en-SG" w:eastAsia="zh-CN"/>
        </w:rPr>
        <w:t>How often do you receive spam calls or messages?</w:t>
      </w:r>
    </w:p>
    <w:p w14:paraId="6D55D4A4" w14:textId="77777777" w:rsidR="009D3FAE" w:rsidRPr="009D3FAE" w:rsidRDefault="009D3FAE" w:rsidP="002E49F1">
      <w:pPr>
        <w:numPr>
          <w:ilvl w:val="0"/>
          <w:numId w:val="22"/>
        </w:numPr>
        <w:spacing w:after="160" w:line="256" w:lineRule="auto"/>
        <w:contextualSpacing/>
        <w:rPr>
          <w:rFonts w:ascii="Times New Roman" w:eastAsia="DengXian" w:hAnsi="Times New Roman" w:cs="Times New Roman"/>
          <w:noProof/>
          <w:kern w:val="0"/>
          <w:sz w:val="22"/>
          <w:szCs w:val="22"/>
          <w:lang w:val="en-SG" w:eastAsia="zh-CN"/>
        </w:rPr>
      </w:pPr>
      <w:r w:rsidRPr="009D3FAE">
        <w:rPr>
          <w:rFonts w:ascii="Times New Roman" w:eastAsia="DengXian" w:hAnsi="Times New Roman" w:cs="Times New Roman"/>
          <w:noProof/>
          <w:kern w:val="0"/>
          <w:sz w:val="22"/>
          <w:szCs w:val="22"/>
          <w:lang w:val="en-SG" w:eastAsia="zh-CN"/>
        </w:rPr>
        <w:t>What do you normally do when you receive such messages?</w:t>
      </w:r>
    </w:p>
    <w:p w14:paraId="10CB8AE5" w14:textId="77777777" w:rsidR="009D3FAE" w:rsidRPr="009D3FAE" w:rsidRDefault="009D3FAE" w:rsidP="002E49F1">
      <w:pPr>
        <w:numPr>
          <w:ilvl w:val="0"/>
          <w:numId w:val="22"/>
        </w:numPr>
        <w:spacing w:after="160" w:line="256" w:lineRule="auto"/>
        <w:contextualSpacing/>
        <w:rPr>
          <w:rFonts w:ascii="Times New Roman" w:eastAsia="DengXian" w:hAnsi="Times New Roman" w:cs="Times New Roman"/>
          <w:noProof/>
          <w:kern w:val="0"/>
          <w:sz w:val="22"/>
          <w:szCs w:val="22"/>
          <w:lang w:val="en-SG" w:eastAsia="zh-CN"/>
        </w:rPr>
      </w:pPr>
      <w:r w:rsidRPr="009D3FAE">
        <w:rPr>
          <w:rFonts w:ascii="Times New Roman" w:eastAsia="DengXian" w:hAnsi="Times New Roman" w:cs="Times New Roman"/>
          <w:noProof/>
          <w:kern w:val="0"/>
          <w:sz w:val="22"/>
          <w:szCs w:val="22"/>
          <w:lang w:val="en-SG" w:eastAsia="zh-CN"/>
        </w:rPr>
        <w:t>Have you ever been unsure of whether something is spam or not?</w:t>
      </w:r>
    </w:p>
    <w:p w14:paraId="6B9C3BA5" w14:textId="77777777" w:rsidR="009D3FAE" w:rsidRPr="009D3FAE" w:rsidRDefault="009D3FAE" w:rsidP="002E49F1">
      <w:pPr>
        <w:numPr>
          <w:ilvl w:val="0"/>
          <w:numId w:val="22"/>
        </w:numPr>
        <w:spacing w:after="160" w:line="256" w:lineRule="auto"/>
        <w:contextualSpacing/>
        <w:rPr>
          <w:rFonts w:ascii="Times New Roman" w:eastAsia="DengXian" w:hAnsi="Times New Roman" w:cs="Times New Roman"/>
          <w:noProof/>
          <w:kern w:val="0"/>
          <w:sz w:val="22"/>
          <w:szCs w:val="22"/>
          <w:lang w:val="en-SG" w:eastAsia="zh-CN"/>
        </w:rPr>
      </w:pPr>
      <w:r w:rsidRPr="009D3FAE">
        <w:rPr>
          <w:rFonts w:ascii="Times New Roman" w:eastAsia="DengXian" w:hAnsi="Times New Roman" w:cs="Times New Roman"/>
          <w:noProof/>
          <w:kern w:val="0"/>
          <w:sz w:val="22"/>
          <w:szCs w:val="22"/>
          <w:lang w:val="en-SG" w:eastAsia="zh-CN"/>
        </w:rPr>
        <w:t>How do you normally check whether something is spam or not?</w:t>
      </w:r>
    </w:p>
    <w:p w14:paraId="63A91B94" w14:textId="77777777" w:rsidR="009D3FAE" w:rsidRPr="009D3FAE" w:rsidRDefault="009D3FAE" w:rsidP="002E49F1">
      <w:pPr>
        <w:numPr>
          <w:ilvl w:val="0"/>
          <w:numId w:val="22"/>
        </w:numPr>
        <w:spacing w:after="160" w:line="256" w:lineRule="auto"/>
        <w:contextualSpacing/>
        <w:rPr>
          <w:rFonts w:ascii="Times New Roman" w:eastAsia="DengXian" w:hAnsi="Times New Roman" w:cs="Times New Roman"/>
          <w:noProof/>
          <w:kern w:val="0"/>
          <w:sz w:val="22"/>
          <w:szCs w:val="22"/>
          <w:lang w:val="en-SG" w:eastAsia="zh-CN"/>
        </w:rPr>
      </w:pPr>
      <w:r w:rsidRPr="009D3FAE">
        <w:rPr>
          <w:rFonts w:ascii="Times New Roman" w:eastAsia="DengXian" w:hAnsi="Times New Roman" w:cs="Times New Roman"/>
          <w:noProof/>
          <w:kern w:val="0"/>
          <w:sz w:val="22"/>
          <w:szCs w:val="22"/>
          <w:lang w:val="en-SG" w:eastAsia="zh-CN"/>
        </w:rPr>
        <w:t>Have you done anything to prevent receiving this spam?</w:t>
      </w:r>
    </w:p>
    <w:p w14:paraId="6993F9AB" w14:textId="77777777" w:rsidR="009D3FAE" w:rsidRPr="009D3FAE" w:rsidRDefault="009D3FAE" w:rsidP="009D3FAE">
      <w:pPr>
        <w:spacing w:line="256" w:lineRule="auto"/>
        <w:ind w:firstLine="0"/>
        <w:contextualSpacing/>
        <w:rPr>
          <w:rFonts w:ascii="Times New Roman" w:eastAsia="DengXian" w:hAnsi="Times New Roman" w:cs="Times New Roman"/>
          <w:b/>
          <w:bCs/>
          <w:noProof/>
          <w:kern w:val="0"/>
          <w:sz w:val="22"/>
          <w:szCs w:val="22"/>
          <w:lang w:val="en-SG" w:eastAsia="zh-CN"/>
        </w:rPr>
      </w:pPr>
      <w:r w:rsidRPr="009D3FAE">
        <w:rPr>
          <w:rFonts w:ascii="Times New Roman" w:eastAsia="DengXian" w:hAnsi="Times New Roman" w:cs="Times New Roman"/>
          <w:b/>
          <w:bCs/>
          <w:noProof/>
          <w:kern w:val="0"/>
          <w:sz w:val="22"/>
          <w:szCs w:val="22"/>
          <w:lang w:val="en-SG" w:eastAsia="zh-CN"/>
        </w:rPr>
        <w:t>Testing Tasks &amp; Questions</w:t>
      </w:r>
    </w:p>
    <w:p w14:paraId="6CDE0D74" w14:textId="77777777" w:rsidR="009D3FAE" w:rsidRPr="009D3FAE" w:rsidRDefault="009D3FAE" w:rsidP="009D3FAE">
      <w:pPr>
        <w:spacing w:line="256" w:lineRule="auto"/>
        <w:ind w:firstLine="0"/>
        <w:contextualSpacing/>
        <w:rPr>
          <w:rFonts w:ascii="Times New Roman" w:eastAsia="DengXian" w:hAnsi="Times New Roman" w:cs="Times New Roman"/>
          <w:noProof/>
          <w:kern w:val="0"/>
          <w:sz w:val="22"/>
          <w:szCs w:val="22"/>
          <w:lang w:val="en-SG" w:eastAsia="zh-CN"/>
        </w:rPr>
      </w:pPr>
      <w:r w:rsidRPr="009D3FAE">
        <w:rPr>
          <w:rFonts w:ascii="Times New Roman" w:eastAsia="DengXian" w:hAnsi="Times New Roman" w:cs="Times New Roman"/>
          <w:noProof/>
          <w:kern w:val="0"/>
          <w:sz w:val="22"/>
          <w:szCs w:val="22"/>
          <w:lang w:val="en-SG" w:eastAsia="zh-CN"/>
        </w:rPr>
        <w:t>Pre-empt: Take your time to go through the tasks, and feel free to think aloud.</w:t>
      </w:r>
    </w:p>
    <w:p w14:paraId="1DB71068" w14:textId="77777777" w:rsidR="009D3FAE" w:rsidRPr="009D3FAE" w:rsidRDefault="009D3FAE" w:rsidP="009D3FAE">
      <w:pPr>
        <w:spacing w:line="256" w:lineRule="auto"/>
        <w:ind w:firstLine="0"/>
        <w:contextualSpacing/>
        <w:rPr>
          <w:rFonts w:ascii="Times New Roman" w:eastAsia="DengXian" w:hAnsi="Times New Roman" w:cs="Times New Roman"/>
          <w:i/>
          <w:iCs/>
          <w:noProof/>
          <w:kern w:val="0"/>
          <w:sz w:val="22"/>
          <w:szCs w:val="22"/>
          <w:lang w:val="en-SG" w:eastAsia="zh-CN"/>
        </w:rPr>
      </w:pPr>
      <w:r w:rsidRPr="009D3FAE">
        <w:rPr>
          <w:rFonts w:ascii="Times New Roman" w:eastAsia="DengXian" w:hAnsi="Times New Roman" w:cs="Times New Roman"/>
          <w:i/>
          <w:iCs/>
          <w:noProof/>
          <w:kern w:val="0"/>
          <w:sz w:val="22"/>
          <w:szCs w:val="22"/>
          <w:lang w:val="en-SG" w:eastAsia="zh-CN"/>
        </w:rPr>
        <w:t>Task 0: Onboarding</w:t>
      </w:r>
    </w:p>
    <w:p w14:paraId="12FD239A" w14:textId="77777777" w:rsidR="009D3FAE" w:rsidRPr="009D3FAE" w:rsidRDefault="009D3FAE" w:rsidP="009D3FAE">
      <w:pPr>
        <w:spacing w:line="256" w:lineRule="auto"/>
        <w:ind w:firstLine="0"/>
        <w:contextualSpacing/>
        <w:rPr>
          <w:rFonts w:ascii="Times New Roman" w:eastAsia="DengXian" w:hAnsi="Times New Roman" w:cs="Times New Roman"/>
          <w:noProof/>
          <w:kern w:val="0"/>
          <w:sz w:val="22"/>
          <w:szCs w:val="22"/>
          <w:lang w:val="en-SG" w:eastAsia="zh-CN"/>
        </w:rPr>
      </w:pPr>
      <w:r w:rsidRPr="009D3FAE">
        <w:rPr>
          <w:rFonts w:ascii="Times New Roman" w:eastAsia="DengXian" w:hAnsi="Times New Roman" w:cs="Times New Roman"/>
          <w:noProof/>
          <w:kern w:val="0"/>
          <w:sz w:val="22"/>
          <w:szCs w:val="22"/>
          <w:lang w:val="en-SG" w:eastAsia="zh-CN"/>
        </w:rPr>
        <w:t>Go through the Onboarding screens.</w:t>
      </w:r>
    </w:p>
    <w:p w14:paraId="144B78CE" w14:textId="77777777" w:rsidR="009D3FAE" w:rsidRPr="009D3FAE" w:rsidRDefault="009D3FAE" w:rsidP="009D3FAE">
      <w:pPr>
        <w:spacing w:line="256" w:lineRule="auto"/>
        <w:ind w:firstLine="0"/>
        <w:contextualSpacing/>
        <w:rPr>
          <w:rFonts w:ascii="Times New Roman" w:eastAsia="DengXian" w:hAnsi="Times New Roman" w:cs="Times New Roman"/>
          <w:noProof/>
          <w:kern w:val="0"/>
          <w:sz w:val="22"/>
          <w:szCs w:val="22"/>
          <w:lang w:val="en-SG" w:eastAsia="zh-CN"/>
        </w:rPr>
      </w:pPr>
      <w:r w:rsidRPr="009D3FAE">
        <w:rPr>
          <w:rFonts w:ascii="Times New Roman" w:eastAsia="DengXian" w:hAnsi="Times New Roman" w:cs="Times New Roman"/>
          <w:noProof/>
          <w:kern w:val="0"/>
          <w:sz w:val="22"/>
          <w:szCs w:val="22"/>
          <w:lang w:val="en-SG" w:eastAsia="zh-CN"/>
        </w:rPr>
        <w:t>Q1: What do you understand about the application from these screens?</w:t>
      </w:r>
    </w:p>
    <w:p w14:paraId="2E66309B" w14:textId="77777777" w:rsidR="009D3FAE" w:rsidRPr="009D3FAE" w:rsidRDefault="009D3FAE" w:rsidP="009D3FAE">
      <w:pPr>
        <w:spacing w:line="256" w:lineRule="auto"/>
        <w:ind w:firstLine="0"/>
        <w:contextualSpacing/>
        <w:rPr>
          <w:rFonts w:ascii="Times New Roman" w:eastAsia="DengXian" w:hAnsi="Times New Roman" w:cs="Times New Roman"/>
          <w:noProof/>
          <w:kern w:val="0"/>
          <w:sz w:val="22"/>
          <w:szCs w:val="22"/>
          <w:lang w:val="en-SG" w:eastAsia="zh-CN"/>
        </w:rPr>
      </w:pPr>
      <w:r w:rsidRPr="009D3FAE">
        <w:rPr>
          <w:rFonts w:ascii="Times New Roman" w:eastAsia="DengXian" w:hAnsi="Times New Roman" w:cs="Times New Roman"/>
          <w:noProof/>
          <w:kern w:val="0"/>
          <w:sz w:val="22"/>
          <w:szCs w:val="22"/>
          <w:lang w:val="en-SG" w:eastAsia="zh-CN"/>
        </w:rPr>
        <w:t>Q2: Were the screens clear to you?</w:t>
      </w:r>
    </w:p>
    <w:p w14:paraId="216385E0" w14:textId="77777777" w:rsidR="009D3FAE" w:rsidRPr="009D3FAE" w:rsidRDefault="009D3FAE" w:rsidP="009D3FAE">
      <w:pPr>
        <w:spacing w:line="256" w:lineRule="auto"/>
        <w:ind w:firstLine="0"/>
        <w:contextualSpacing/>
        <w:rPr>
          <w:rFonts w:ascii="Times New Roman" w:eastAsia="DengXian" w:hAnsi="Times New Roman" w:cs="Times New Roman"/>
          <w:noProof/>
          <w:kern w:val="0"/>
          <w:sz w:val="22"/>
          <w:szCs w:val="22"/>
          <w:lang w:val="en-SG" w:eastAsia="zh-CN"/>
        </w:rPr>
      </w:pPr>
    </w:p>
    <w:p w14:paraId="02139482" w14:textId="77777777" w:rsidR="009D3FAE" w:rsidRPr="009D3FAE" w:rsidRDefault="009D3FAE" w:rsidP="009D3FAE">
      <w:pPr>
        <w:spacing w:line="256" w:lineRule="auto"/>
        <w:ind w:firstLine="0"/>
        <w:contextualSpacing/>
        <w:rPr>
          <w:rFonts w:ascii="Times New Roman" w:eastAsia="DengXian" w:hAnsi="Times New Roman" w:cs="Times New Roman"/>
          <w:i/>
          <w:iCs/>
          <w:noProof/>
          <w:kern w:val="0"/>
          <w:sz w:val="22"/>
          <w:szCs w:val="22"/>
          <w:lang w:val="en-SG" w:eastAsia="zh-CN"/>
        </w:rPr>
      </w:pPr>
      <w:r w:rsidRPr="009D3FAE">
        <w:rPr>
          <w:rFonts w:ascii="Times New Roman" w:eastAsia="DengXian" w:hAnsi="Times New Roman" w:cs="Times New Roman"/>
          <w:i/>
          <w:iCs/>
          <w:noProof/>
          <w:kern w:val="0"/>
          <w:sz w:val="22"/>
          <w:szCs w:val="22"/>
          <w:lang w:val="en-SG" w:eastAsia="zh-CN"/>
        </w:rPr>
        <w:t>Task 1: Check Spam Experience</w:t>
      </w:r>
    </w:p>
    <w:p w14:paraId="4434E032" w14:textId="77777777" w:rsidR="009D3FAE" w:rsidRPr="009D3FAE" w:rsidRDefault="009D3FAE" w:rsidP="002E49F1">
      <w:pPr>
        <w:numPr>
          <w:ilvl w:val="0"/>
          <w:numId w:val="23"/>
        </w:numPr>
        <w:spacing w:after="160" w:line="256" w:lineRule="auto"/>
        <w:contextualSpacing/>
        <w:rPr>
          <w:rFonts w:ascii="Times New Roman" w:eastAsia="DengXian" w:hAnsi="Times New Roman" w:cs="Times New Roman"/>
          <w:noProof/>
          <w:kern w:val="0"/>
          <w:sz w:val="22"/>
          <w:szCs w:val="22"/>
          <w:lang w:val="en-SG" w:eastAsia="zh-CN"/>
        </w:rPr>
      </w:pPr>
      <w:r w:rsidRPr="009D3FAE">
        <w:rPr>
          <w:rFonts w:ascii="Times New Roman" w:eastAsia="DengXian" w:hAnsi="Times New Roman" w:cs="Times New Roman"/>
          <w:noProof/>
          <w:kern w:val="0"/>
          <w:sz w:val="22"/>
          <w:szCs w:val="22"/>
          <w:lang w:val="en-SG" w:eastAsia="zh-CN"/>
        </w:rPr>
        <w:t>Check whether a text message sent to you is spam or not using the application.</w:t>
      </w:r>
    </w:p>
    <w:p w14:paraId="3B89B502" w14:textId="77777777" w:rsidR="009D3FAE" w:rsidRPr="009D3FAE" w:rsidRDefault="009D3FAE" w:rsidP="002E49F1">
      <w:pPr>
        <w:numPr>
          <w:ilvl w:val="0"/>
          <w:numId w:val="23"/>
        </w:numPr>
        <w:spacing w:after="160" w:line="256" w:lineRule="auto"/>
        <w:contextualSpacing/>
        <w:rPr>
          <w:rFonts w:ascii="Times New Roman" w:eastAsia="DengXian" w:hAnsi="Times New Roman" w:cs="Times New Roman"/>
          <w:noProof/>
          <w:kern w:val="0"/>
          <w:sz w:val="22"/>
          <w:szCs w:val="22"/>
          <w:lang w:val="en-SG" w:eastAsia="zh-CN"/>
        </w:rPr>
      </w:pPr>
      <w:r w:rsidRPr="009D3FAE">
        <w:rPr>
          <w:rFonts w:ascii="Times New Roman" w:eastAsia="DengXian" w:hAnsi="Times New Roman" w:cs="Times New Roman"/>
          <w:noProof/>
          <w:kern w:val="0"/>
          <w:sz w:val="22"/>
          <w:szCs w:val="22"/>
          <w:lang w:val="en-SG" w:eastAsia="zh-CN"/>
        </w:rPr>
        <w:t>Check whether an image sent to you is spam or not using the application.</w:t>
      </w:r>
    </w:p>
    <w:p w14:paraId="2CF1EC36" w14:textId="77777777" w:rsidR="009D3FAE" w:rsidRPr="009D3FAE" w:rsidRDefault="009D3FAE" w:rsidP="009D3FAE">
      <w:pPr>
        <w:spacing w:after="160" w:line="256" w:lineRule="auto"/>
        <w:ind w:firstLine="0"/>
        <w:contextualSpacing/>
        <w:rPr>
          <w:rFonts w:ascii="Times New Roman" w:eastAsia="DengXian" w:hAnsi="Times New Roman" w:cs="Times New Roman"/>
          <w:noProof/>
          <w:kern w:val="0"/>
          <w:sz w:val="22"/>
          <w:szCs w:val="22"/>
          <w:lang w:val="en-SG" w:eastAsia="zh-CN"/>
        </w:rPr>
      </w:pPr>
      <w:r w:rsidRPr="009D3FAE">
        <w:rPr>
          <w:rFonts w:ascii="Times New Roman" w:eastAsia="DengXian" w:hAnsi="Times New Roman" w:cs="Times New Roman"/>
          <w:noProof/>
          <w:kern w:val="0"/>
          <w:sz w:val="22"/>
          <w:szCs w:val="22"/>
          <w:lang w:val="en-SG" w:eastAsia="zh-CN"/>
        </w:rPr>
        <w:t>Q3: What did you think of the Check Spam experience?</w:t>
      </w:r>
    </w:p>
    <w:p w14:paraId="57FFAF54" w14:textId="77777777" w:rsidR="009D3FAE" w:rsidRPr="009D3FAE" w:rsidRDefault="009D3FAE" w:rsidP="009D3FAE">
      <w:pPr>
        <w:spacing w:after="160" w:line="256" w:lineRule="auto"/>
        <w:ind w:firstLine="0"/>
        <w:contextualSpacing/>
        <w:rPr>
          <w:rFonts w:ascii="Times New Roman" w:eastAsia="DengXian" w:hAnsi="Times New Roman" w:cs="Times New Roman"/>
          <w:noProof/>
          <w:kern w:val="0"/>
          <w:sz w:val="22"/>
          <w:szCs w:val="22"/>
          <w:lang w:val="en-SG" w:eastAsia="zh-CN"/>
        </w:rPr>
      </w:pPr>
      <w:r w:rsidRPr="009D3FAE">
        <w:rPr>
          <w:rFonts w:ascii="Times New Roman" w:eastAsia="DengXian" w:hAnsi="Times New Roman" w:cs="Times New Roman"/>
          <w:noProof/>
          <w:kern w:val="0"/>
          <w:sz w:val="22"/>
          <w:szCs w:val="22"/>
          <w:lang w:val="en-SG" w:eastAsia="zh-CN"/>
        </w:rPr>
        <w:t>Q4: How likely are you to share messages for Collaboration?</w:t>
      </w:r>
    </w:p>
    <w:p w14:paraId="06F60FF2" w14:textId="77777777" w:rsidR="009D3FAE" w:rsidRPr="009D3FAE" w:rsidRDefault="009D3FAE" w:rsidP="009D3FAE">
      <w:pPr>
        <w:spacing w:after="160" w:line="256" w:lineRule="auto"/>
        <w:ind w:firstLine="0"/>
        <w:contextualSpacing/>
        <w:rPr>
          <w:rFonts w:ascii="Times New Roman" w:eastAsia="DengXian" w:hAnsi="Times New Roman" w:cs="Times New Roman"/>
          <w:noProof/>
          <w:kern w:val="0"/>
          <w:sz w:val="22"/>
          <w:szCs w:val="22"/>
          <w:lang w:val="en-SG" w:eastAsia="zh-CN"/>
        </w:rPr>
      </w:pPr>
    </w:p>
    <w:p w14:paraId="28CE7601" w14:textId="77777777" w:rsidR="009D3FAE" w:rsidRPr="009D3FAE" w:rsidRDefault="009D3FAE" w:rsidP="009D3FAE">
      <w:pPr>
        <w:spacing w:after="160" w:line="256" w:lineRule="auto"/>
        <w:ind w:firstLine="0"/>
        <w:contextualSpacing/>
        <w:rPr>
          <w:rFonts w:ascii="Times New Roman" w:eastAsia="DengXian" w:hAnsi="Times New Roman" w:cs="Times New Roman"/>
          <w:noProof/>
          <w:kern w:val="0"/>
          <w:sz w:val="22"/>
          <w:szCs w:val="22"/>
          <w:lang w:val="en-SG" w:eastAsia="zh-CN"/>
        </w:rPr>
      </w:pPr>
      <w:r w:rsidRPr="009D3FAE">
        <w:rPr>
          <w:rFonts w:ascii="Times New Roman" w:eastAsia="DengXian" w:hAnsi="Times New Roman" w:cs="Times New Roman"/>
          <w:i/>
          <w:iCs/>
          <w:noProof/>
          <w:kern w:val="0"/>
          <w:sz w:val="22"/>
          <w:szCs w:val="22"/>
          <w:lang w:val="en-SG" w:eastAsia="zh-CN"/>
        </w:rPr>
        <w:t>Task 2: Collaboration Experience</w:t>
      </w:r>
    </w:p>
    <w:p w14:paraId="1391DBF5" w14:textId="77777777" w:rsidR="009D3FAE" w:rsidRPr="009D3FAE" w:rsidRDefault="009D3FAE" w:rsidP="009D3FAE">
      <w:pPr>
        <w:spacing w:after="160" w:line="256" w:lineRule="auto"/>
        <w:ind w:firstLine="0"/>
        <w:contextualSpacing/>
        <w:rPr>
          <w:rFonts w:ascii="Times New Roman" w:eastAsia="DengXian" w:hAnsi="Times New Roman" w:cs="Times New Roman"/>
          <w:noProof/>
          <w:kern w:val="0"/>
          <w:sz w:val="22"/>
          <w:szCs w:val="22"/>
          <w:lang w:val="en-SG" w:eastAsia="zh-CN"/>
        </w:rPr>
      </w:pPr>
      <w:r w:rsidRPr="009D3FAE">
        <w:rPr>
          <w:rFonts w:ascii="Times New Roman" w:eastAsia="DengXian" w:hAnsi="Times New Roman" w:cs="Times New Roman"/>
          <w:noProof/>
          <w:kern w:val="0"/>
          <w:sz w:val="22"/>
          <w:szCs w:val="22"/>
          <w:lang w:val="en-SG" w:eastAsia="zh-CN"/>
        </w:rPr>
        <w:lastRenderedPageBreak/>
        <w:t>Collaborate to check if someone’s submitted message is spam or not.</w:t>
      </w:r>
    </w:p>
    <w:p w14:paraId="5DB00671" w14:textId="77777777" w:rsidR="009D3FAE" w:rsidRPr="009D3FAE" w:rsidRDefault="009D3FAE" w:rsidP="009D3FAE">
      <w:pPr>
        <w:spacing w:after="160" w:line="256" w:lineRule="auto"/>
        <w:ind w:firstLine="0"/>
        <w:contextualSpacing/>
        <w:rPr>
          <w:rFonts w:ascii="Times New Roman" w:eastAsia="DengXian" w:hAnsi="Times New Roman" w:cs="Times New Roman"/>
          <w:noProof/>
          <w:kern w:val="0"/>
          <w:sz w:val="22"/>
          <w:szCs w:val="22"/>
          <w:lang w:val="en-SG" w:eastAsia="zh-CN"/>
        </w:rPr>
      </w:pPr>
      <w:r w:rsidRPr="009D3FAE">
        <w:rPr>
          <w:rFonts w:ascii="Times New Roman" w:eastAsia="DengXian" w:hAnsi="Times New Roman" w:cs="Times New Roman"/>
          <w:noProof/>
          <w:kern w:val="0"/>
          <w:sz w:val="22"/>
          <w:szCs w:val="22"/>
          <w:lang w:val="en-SG" w:eastAsia="zh-CN"/>
        </w:rPr>
        <w:t>Q5: What did you think of the Collaboration feature?</w:t>
      </w:r>
    </w:p>
    <w:p w14:paraId="44F3FEFB" w14:textId="77777777" w:rsidR="009D3FAE" w:rsidRPr="009D3FAE" w:rsidRDefault="009D3FAE" w:rsidP="009D3FAE">
      <w:pPr>
        <w:spacing w:after="160" w:line="256" w:lineRule="auto"/>
        <w:ind w:firstLine="0"/>
        <w:contextualSpacing/>
        <w:rPr>
          <w:rFonts w:ascii="Times New Roman" w:eastAsia="DengXian" w:hAnsi="Times New Roman" w:cs="Times New Roman"/>
          <w:noProof/>
          <w:kern w:val="0"/>
          <w:sz w:val="22"/>
          <w:szCs w:val="22"/>
          <w:lang w:val="en-SG" w:eastAsia="zh-CN"/>
        </w:rPr>
      </w:pPr>
      <w:r w:rsidRPr="009D3FAE">
        <w:rPr>
          <w:rFonts w:ascii="Times New Roman" w:eastAsia="DengXian" w:hAnsi="Times New Roman" w:cs="Times New Roman"/>
          <w:noProof/>
          <w:kern w:val="0"/>
          <w:sz w:val="22"/>
          <w:szCs w:val="22"/>
          <w:lang w:val="en-SG" w:eastAsia="zh-CN"/>
        </w:rPr>
        <w:t>Q6: Would you use this feature? Why or why not?</w:t>
      </w:r>
    </w:p>
    <w:p w14:paraId="5F89CC88" w14:textId="77777777" w:rsidR="009D3FAE" w:rsidRPr="009D3FAE" w:rsidRDefault="009D3FAE" w:rsidP="009D3FAE">
      <w:pPr>
        <w:spacing w:after="160" w:line="256" w:lineRule="auto"/>
        <w:ind w:firstLine="0"/>
        <w:contextualSpacing/>
        <w:rPr>
          <w:rFonts w:ascii="Times New Roman" w:eastAsia="DengXian" w:hAnsi="Times New Roman" w:cs="Times New Roman"/>
          <w:noProof/>
          <w:kern w:val="0"/>
          <w:sz w:val="22"/>
          <w:szCs w:val="22"/>
          <w:lang w:val="en-SG" w:eastAsia="zh-CN"/>
        </w:rPr>
      </w:pPr>
      <w:r w:rsidRPr="009D3FAE">
        <w:rPr>
          <w:rFonts w:ascii="Times New Roman" w:eastAsia="DengXian" w:hAnsi="Times New Roman" w:cs="Times New Roman"/>
          <w:noProof/>
          <w:kern w:val="0"/>
          <w:sz w:val="22"/>
          <w:szCs w:val="22"/>
          <w:lang w:val="en-SG" w:eastAsia="zh-CN"/>
        </w:rPr>
        <w:t>Q7: What would encourage you to use it?</w:t>
      </w:r>
    </w:p>
    <w:p w14:paraId="44786615" w14:textId="77777777" w:rsidR="009D3FAE" w:rsidRPr="009D3FAE" w:rsidRDefault="009D3FAE" w:rsidP="009D3FAE">
      <w:pPr>
        <w:spacing w:after="160" w:line="256" w:lineRule="auto"/>
        <w:ind w:firstLine="0"/>
        <w:contextualSpacing/>
        <w:rPr>
          <w:rFonts w:ascii="Times New Roman" w:eastAsia="DengXian" w:hAnsi="Times New Roman" w:cs="Times New Roman"/>
          <w:noProof/>
          <w:kern w:val="0"/>
          <w:sz w:val="22"/>
          <w:szCs w:val="22"/>
          <w:lang w:val="en-SG" w:eastAsia="zh-CN"/>
        </w:rPr>
      </w:pPr>
    </w:p>
    <w:p w14:paraId="59F103F3" w14:textId="77777777" w:rsidR="009D3FAE" w:rsidRPr="009D3FAE" w:rsidRDefault="009D3FAE" w:rsidP="009D3FAE">
      <w:pPr>
        <w:spacing w:after="160" w:line="256" w:lineRule="auto"/>
        <w:ind w:firstLine="0"/>
        <w:contextualSpacing/>
        <w:rPr>
          <w:rFonts w:ascii="Times New Roman" w:eastAsia="DengXian" w:hAnsi="Times New Roman" w:cs="Times New Roman"/>
          <w:i/>
          <w:iCs/>
          <w:noProof/>
          <w:kern w:val="0"/>
          <w:sz w:val="22"/>
          <w:szCs w:val="22"/>
          <w:lang w:val="en-SG" w:eastAsia="zh-CN"/>
        </w:rPr>
      </w:pPr>
      <w:r w:rsidRPr="009D3FAE">
        <w:rPr>
          <w:rFonts w:ascii="Times New Roman" w:eastAsia="DengXian" w:hAnsi="Times New Roman" w:cs="Times New Roman"/>
          <w:i/>
          <w:iCs/>
          <w:noProof/>
          <w:kern w:val="0"/>
          <w:sz w:val="22"/>
          <w:szCs w:val="22"/>
          <w:lang w:val="en-SG" w:eastAsia="zh-CN"/>
        </w:rPr>
        <w:t>Task 3: Archives Experience</w:t>
      </w:r>
    </w:p>
    <w:p w14:paraId="0E3176B1" w14:textId="77777777" w:rsidR="009D3FAE" w:rsidRPr="009D3FAE" w:rsidRDefault="009D3FAE" w:rsidP="009D3FAE">
      <w:pPr>
        <w:spacing w:after="160" w:line="256" w:lineRule="auto"/>
        <w:ind w:firstLine="0"/>
        <w:contextualSpacing/>
        <w:rPr>
          <w:rFonts w:ascii="Times New Roman" w:eastAsia="DengXian" w:hAnsi="Times New Roman" w:cs="Times New Roman"/>
          <w:noProof/>
          <w:kern w:val="0"/>
          <w:sz w:val="22"/>
          <w:szCs w:val="22"/>
          <w:lang w:val="en-SG" w:eastAsia="zh-CN"/>
        </w:rPr>
      </w:pPr>
      <w:r w:rsidRPr="009D3FAE">
        <w:rPr>
          <w:rFonts w:ascii="Times New Roman" w:eastAsia="DengXian" w:hAnsi="Times New Roman" w:cs="Times New Roman"/>
          <w:noProof/>
          <w:kern w:val="0"/>
          <w:sz w:val="22"/>
          <w:szCs w:val="22"/>
          <w:lang w:val="en-SG" w:eastAsia="zh-CN"/>
        </w:rPr>
        <w:t>Delete a message you submitted on the 21</w:t>
      </w:r>
      <w:r w:rsidRPr="009D3FAE">
        <w:rPr>
          <w:rFonts w:ascii="Times New Roman" w:eastAsia="DengXian" w:hAnsi="Times New Roman" w:cs="Times New Roman"/>
          <w:noProof/>
          <w:kern w:val="0"/>
          <w:sz w:val="22"/>
          <w:szCs w:val="22"/>
          <w:vertAlign w:val="superscript"/>
          <w:lang w:val="en-SG" w:eastAsia="zh-CN"/>
        </w:rPr>
        <w:t>st</w:t>
      </w:r>
      <w:r w:rsidRPr="009D3FAE">
        <w:rPr>
          <w:rFonts w:ascii="Times New Roman" w:eastAsia="DengXian" w:hAnsi="Times New Roman" w:cs="Times New Roman"/>
          <w:noProof/>
          <w:kern w:val="0"/>
          <w:sz w:val="22"/>
          <w:szCs w:val="22"/>
          <w:lang w:val="en-SG" w:eastAsia="zh-CN"/>
        </w:rPr>
        <w:t xml:space="preserve"> of September.</w:t>
      </w:r>
    </w:p>
    <w:p w14:paraId="1AA32FFB" w14:textId="77777777" w:rsidR="009D3FAE" w:rsidRPr="009D3FAE" w:rsidRDefault="009D3FAE" w:rsidP="009D3FAE">
      <w:pPr>
        <w:spacing w:after="160" w:line="256" w:lineRule="auto"/>
        <w:ind w:firstLine="0"/>
        <w:contextualSpacing/>
        <w:rPr>
          <w:rFonts w:ascii="Times New Roman" w:eastAsia="DengXian" w:hAnsi="Times New Roman" w:cs="Times New Roman"/>
          <w:noProof/>
          <w:kern w:val="0"/>
          <w:sz w:val="22"/>
          <w:szCs w:val="22"/>
          <w:vertAlign w:val="subscript"/>
          <w:lang w:val="en-SG" w:eastAsia="zh-CN"/>
        </w:rPr>
      </w:pPr>
      <w:r w:rsidRPr="009D3FAE">
        <w:rPr>
          <w:rFonts w:ascii="Times New Roman" w:eastAsia="DengXian" w:hAnsi="Times New Roman" w:cs="Times New Roman"/>
          <w:noProof/>
          <w:kern w:val="0"/>
          <w:sz w:val="22"/>
          <w:szCs w:val="22"/>
          <w:lang w:val="en-SG" w:eastAsia="zh-CN"/>
        </w:rPr>
        <w:t>Q8: Was anything confusing about the Archives layout?</w:t>
      </w:r>
    </w:p>
    <w:p w14:paraId="01747532" w14:textId="77777777" w:rsidR="009D3FAE" w:rsidRPr="009D3FAE" w:rsidRDefault="009D3FAE" w:rsidP="009D3FAE">
      <w:pPr>
        <w:spacing w:after="160" w:line="256" w:lineRule="auto"/>
        <w:ind w:firstLine="0"/>
        <w:contextualSpacing/>
        <w:rPr>
          <w:rFonts w:ascii="Times New Roman" w:eastAsia="DengXian" w:hAnsi="Times New Roman" w:cs="Times New Roman"/>
          <w:i/>
          <w:iCs/>
          <w:noProof/>
          <w:kern w:val="0"/>
          <w:sz w:val="22"/>
          <w:szCs w:val="22"/>
          <w:lang w:val="en-SG" w:eastAsia="zh-CN"/>
        </w:rPr>
      </w:pPr>
      <w:r w:rsidRPr="009D3FAE">
        <w:rPr>
          <w:rFonts w:ascii="Times New Roman" w:eastAsia="DengXian" w:hAnsi="Times New Roman" w:cs="Times New Roman"/>
          <w:i/>
          <w:iCs/>
          <w:noProof/>
          <w:kern w:val="0"/>
          <w:sz w:val="22"/>
          <w:szCs w:val="22"/>
          <w:lang w:val="en-SG" w:eastAsia="zh-CN"/>
        </w:rPr>
        <w:t>Task 4: Settings Experience</w:t>
      </w:r>
    </w:p>
    <w:p w14:paraId="6BC0BDCD" w14:textId="77777777" w:rsidR="009D3FAE" w:rsidRPr="009D3FAE" w:rsidRDefault="009D3FAE" w:rsidP="009D3FAE">
      <w:pPr>
        <w:spacing w:after="160" w:line="256" w:lineRule="auto"/>
        <w:ind w:firstLine="0"/>
        <w:contextualSpacing/>
        <w:rPr>
          <w:rFonts w:ascii="Times New Roman" w:eastAsia="DengXian" w:hAnsi="Times New Roman" w:cs="Times New Roman"/>
          <w:noProof/>
          <w:kern w:val="0"/>
          <w:sz w:val="22"/>
          <w:szCs w:val="22"/>
          <w:lang w:val="en-SG" w:eastAsia="zh-CN"/>
        </w:rPr>
      </w:pPr>
      <w:r w:rsidRPr="009D3FAE">
        <w:rPr>
          <w:rFonts w:ascii="Times New Roman" w:eastAsia="DengXian" w:hAnsi="Times New Roman" w:cs="Times New Roman"/>
          <w:noProof/>
          <w:kern w:val="0"/>
          <w:sz w:val="22"/>
          <w:szCs w:val="22"/>
          <w:lang w:val="en-SG" w:eastAsia="zh-CN"/>
        </w:rPr>
        <w:t>Change the font size for the application.</w:t>
      </w:r>
    </w:p>
    <w:p w14:paraId="5C3E5BFB" w14:textId="77777777" w:rsidR="009D3FAE" w:rsidRPr="009D3FAE" w:rsidRDefault="009D3FAE" w:rsidP="009D3FAE">
      <w:pPr>
        <w:spacing w:after="160" w:line="256" w:lineRule="auto"/>
        <w:ind w:firstLine="0"/>
        <w:contextualSpacing/>
        <w:rPr>
          <w:rFonts w:ascii="Times New Roman" w:eastAsia="DengXian" w:hAnsi="Times New Roman" w:cs="Times New Roman"/>
          <w:noProof/>
          <w:kern w:val="0"/>
          <w:sz w:val="22"/>
          <w:szCs w:val="22"/>
          <w:lang w:val="en-SG" w:eastAsia="zh-CN"/>
        </w:rPr>
      </w:pPr>
      <w:r w:rsidRPr="009D3FAE">
        <w:rPr>
          <w:rFonts w:ascii="Times New Roman" w:eastAsia="DengXian" w:hAnsi="Times New Roman" w:cs="Times New Roman"/>
          <w:noProof/>
          <w:kern w:val="0"/>
          <w:sz w:val="22"/>
          <w:szCs w:val="22"/>
          <w:lang w:val="en-SG" w:eastAsia="zh-CN"/>
        </w:rPr>
        <w:t>Q9: Did you face any difficulty performing this task?</w:t>
      </w:r>
    </w:p>
    <w:p w14:paraId="5F5B90F6" w14:textId="77777777" w:rsidR="009D3FAE" w:rsidRPr="009D3FAE" w:rsidRDefault="009D3FAE" w:rsidP="009D3FAE">
      <w:pPr>
        <w:spacing w:after="160" w:line="256" w:lineRule="auto"/>
        <w:ind w:firstLine="0"/>
        <w:contextualSpacing/>
        <w:rPr>
          <w:rFonts w:ascii="Times New Roman" w:eastAsia="DengXian" w:hAnsi="Times New Roman" w:cs="Times New Roman"/>
          <w:noProof/>
          <w:kern w:val="0"/>
          <w:sz w:val="22"/>
          <w:szCs w:val="22"/>
          <w:lang w:val="en-SG" w:eastAsia="zh-CN"/>
        </w:rPr>
      </w:pPr>
    </w:p>
    <w:p w14:paraId="56D512F8" w14:textId="77777777" w:rsidR="009D3FAE" w:rsidRPr="009D3FAE" w:rsidRDefault="009D3FAE" w:rsidP="009D3FAE">
      <w:pPr>
        <w:spacing w:line="256" w:lineRule="auto"/>
        <w:ind w:firstLine="0"/>
        <w:contextualSpacing/>
        <w:rPr>
          <w:rFonts w:ascii="Times New Roman" w:eastAsia="DengXian" w:hAnsi="Times New Roman" w:cs="Times New Roman"/>
          <w:b/>
          <w:bCs/>
          <w:noProof/>
          <w:kern w:val="0"/>
          <w:sz w:val="22"/>
          <w:szCs w:val="22"/>
          <w:lang w:val="en-SG" w:eastAsia="zh-CN"/>
        </w:rPr>
      </w:pPr>
      <w:r w:rsidRPr="009D3FAE">
        <w:rPr>
          <w:rFonts w:ascii="Times New Roman" w:eastAsia="DengXian" w:hAnsi="Times New Roman" w:cs="Times New Roman"/>
          <w:b/>
          <w:bCs/>
          <w:noProof/>
          <w:kern w:val="0"/>
          <w:sz w:val="22"/>
          <w:szCs w:val="22"/>
          <w:lang w:val="en-SG" w:eastAsia="zh-CN"/>
        </w:rPr>
        <w:t>Post-Testing Questions:</w:t>
      </w:r>
    </w:p>
    <w:p w14:paraId="4745999F" w14:textId="77777777" w:rsidR="009D3FAE" w:rsidRPr="009D3FAE" w:rsidRDefault="009D3FAE" w:rsidP="002E49F1">
      <w:pPr>
        <w:numPr>
          <w:ilvl w:val="0"/>
          <w:numId w:val="24"/>
        </w:numPr>
        <w:spacing w:after="160" w:line="256" w:lineRule="auto"/>
        <w:contextualSpacing/>
        <w:rPr>
          <w:rFonts w:ascii="Times New Roman" w:eastAsia="DengXian" w:hAnsi="Times New Roman" w:cs="Times New Roman"/>
          <w:noProof/>
          <w:kern w:val="0"/>
          <w:sz w:val="22"/>
          <w:szCs w:val="22"/>
          <w:lang w:val="en-SG" w:eastAsia="zh-CN"/>
        </w:rPr>
      </w:pPr>
      <w:r w:rsidRPr="009D3FAE">
        <w:rPr>
          <w:rFonts w:ascii="Times New Roman" w:eastAsia="DengXian" w:hAnsi="Times New Roman" w:cs="Times New Roman"/>
          <w:noProof/>
          <w:kern w:val="0"/>
          <w:sz w:val="22"/>
          <w:szCs w:val="22"/>
          <w:lang w:val="en-SG" w:eastAsia="zh-CN"/>
        </w:rPr>
        <w:t>What did you think of the overall content layout?</w:t>
      </w:r>
    </w:p>
    <w:p w14:paraId="54234752" w14:textId="77777777" w:rsidR="009D3FAE" w:rsidRPr="009D3FAE" w:rsidRDefault="009D3FAE" w:rsidP="002E49F1">
      <w:pPr>
        <w:numPr>
          <w:ilvl w:val="0"/>
          <w:numId w:val="24"/>
        </w:numPr>
        <w:spacing w:after="160" w:line="256" w:lineRule="auto"/>
        <w:contextualSpacing/>
        <w:rPr>
          <w:rFonts w:ascii="Times New Roman" w:eastAsia="DengXian" w:hAnsi="Times New Roman" w:cs="Times New Roman"/>
          <w:noProof/>
          <w:kern w:val="0"/>
          <w:sz w:val="22"/>
          <w:szCs w:val="22"/>
          <w:lang w:val="en-SG" w:eastAsia="zh-CN"/>
        </w:rPr>
      </w:pPr>
      <w:r w:rsidRPr="009D3FAE">
        <w:rPr>
          <w:rFonts w:ascii="Times New Roman" w:eastAsia="DengXian" w:hAnsi="Times New Roman" w:cs="Times New Roman"/>
          <w:noProof/>
          <w:kern w:val="0"/>
          <w:sz w:val="22"/>
          <w:szCs w:val="22"/>
          <w:lang w:val="en-SG" w:eastAsia="zh-CN"/>
        </w:rPr>
        <w:t>Would you use this application? Why or why not?</w:t>
      </w:r>
    </w:p>
    <w:p w14:paraId="6873F778" w14:textId="77777777" w:rsidR="009D3FAE" w:rsidRPr="009D3FAE" w:rsidRDefault="009D3FAE" w:rsidP="002E49F1">
      <w:pPr>
        <w:numPr>
          <w:ilvl w:val="0"/>
          <w:numId w:val="24"/>
        </w:numPr>
        <w:spacing w:after="160" w:line="256" w:lineRule="auto"/>
        <w:contextualSpacing/>
        <w:rPr>
          <w:rFonts w:ascii="Times New Roman" w:eastAsia="DengXian" w:hAnsi="Times New Roman" w:cs="Times New Roman"/>
          <w:noProof/>
          <w:kern w:val="0"/>
          <w:sz w:val="22"/>
          <w:szCs w:val="22"/>
          <w:lang w:val="en-SG" w:eastAsia="zh-CN"/>
        </w:rPr>
      </w:pPr>
      <w:r w:rsidRPr="009D3FAE">
        <w:rPr>
          <w:rFonts w:ascii="Times New Roman" w:eastAsia="DengXian" w:hAnsi="Times New Roman" w:cs="Times New Roman"/>
          <w:noProof/>
          <w:kern w:val="0"/>
          <w:sz w:val="22"/>
          <w:szCs w:val="22"/>
          <w:lang w:val="en-SG" w:eastAsia="zh-CN"/>
        </w:rPr>
        <w:t>Do you have any suggestions for the application?</w:t>
      </w:r>
    </w:p>
    <w:p w14:paraId="43E998E6" w14:textId="77777777" w:rsidR="009D3FAE" w:rsidRPr="009D3FAE" w:rsidRDefault="009D3FAE" w:rsidP="002E49F1">
      <w:pPr>
        <w:numPr>
          <w:ilvl w:val="0"/>
          <w:numId w:val="24"/>
        </w:numPr>
        <w:spacing w:after="160" w:line="256" w:lineRule="auto"/>
        <w:contextualSpacing/>
        <w:rPr>
          <w:rFonts w:ascii="Times New Roman" w:eastAsia="DengXian" w:hAnsi="Times New Roman" w:cs="Times New Roman"/>
          <w:noProof/>
          <w:kern w:val="0"/>
          <w:sz w:val="22"/>
          <w:szCs w:val="22"/>
          <w:lang w:val="en-SG" w:eastAsia="zh-CN"/>
        </w:rPr>
      </w:pPr>
      <w:r w:rsidRPr="009D3FAE">
        <w:rPr>
          <w:rFonts w:ascii="Times New Roman" w:eastAsia="DengXian" w:hAnsi="Times New Roman" w:cs="Times New Roman"/>
          <w:noProof/>
          <w:kern w:val="0"/>
          <w:sz w:val="22"/>
          <w:szCs w:val="22"/>
          <w:lang w:val="en-SG" w:eastAsia="zh-CN"/>
        </w:rPr>
        <w:t>Any Final thoughts?</w:t>
      </w:r>
    </w:p>
    <w:p w14:paraId="5299B45E" w14:textId="2997D28C" w:rsidR="009D3FAE" w:rsidRDefault="009D3FAE">
      <w:pPr>
        <w:rPr>
          <w:lang w:val="en-SG"/>
        </w:rPr>
      </w:pPr>
      <w:r>
        <w:rPr>
          <w:lang w:val="en-SG"/>
        </w:rPr>
        <w:br w:type="page"/>
      </w:r>
    </w:p>
    <w:p w14:paraId="40750BE4" w14:textId="4D476C37" w:rsidR="009D3FAE" w:rsidRDefault="009D3FAE" w:rsidP="009D3FAE">
      <w:pPr>
        <w:pStyle w:val="Heading1"/>
        <w:rPr>
          <w:lang w:val="en-SG"/>
        </w:rPr>
      </w:pPr>
      <w:bookmarkStart w:id="46" w:name="_Toc87271552"/>
      <w:r>
        <w:rPr>
          <w:lang w:val="en-SG"/>
        </w:rPr>
        <w:lastRenderedPageBreak/>
        <w:t xml:space="preserve">Appendix </w:t>
      </w:r>
      <w:r w:rsidR="003D008C">
        <w:rPr>
          <w:lang w:val="en-SG"/>
        </w:rPr>
        <w:t>D</w:t>
      </w:r>
      <w:r w:rsidR="003D008C">
        <w:rPr>
          <w:lang w:val="en-SG"/>
        </w:rPr>
        <w:br/>
      </w:r>
      <w:r w:rsidR="00B72A85">
        <w:rPr>
          <w:lang w:val="en-SG"/>
        </w:rPr>
        <w:t>User Testing with S</w:t>
      </w:r>
      <w:bookmarkEnd w:id="46"/>
    </w:p>
    <w:tbl>
      <w:tblPr>
        <w:tblStyle w:val="TableGrid"/>
        <w:tblW w:w="9254" w:type="dxa"/>
        <w:tblLook w:val="04A0" w:firstRow="1" w:lastRow="0" w:firstColumn="1" w:lastColumn="0" w:noHBand="0" w:noVBand="1"/>
      </w:tblPr>
      <w:tblGrid>
        <w:gridCol w:w="2074"/>
        <w:gridCol w:w="7180"/>
      </w:tblGrid>
      <w:tr w:rsidR="00F43C89" w14:paraId="06B9A796" w14:textId="77777777" w:rsidTr="00F43C89">
        <w:tc>
          <w:tcPr>
            <w:tcW w:w="2074" w:type="dxa"/>
            <w:tcBorders>
              <w:top w:val="single" w:sz="4" w:space="0" w:color="auto"/>
              <w:left w:val="single" w:sz="4" w:space="0" w:color="auto"/>
              <w:bottom w:val="single" w:sz="4" w:space="0" w:color="auto"/>
              <w:right w:val="single" w:sz="4" w:space="0" w:color="auto"/>
            </w:tcBorders>
            <w:hideMark/>
          </w:tcPr>
          <w:p w14:paraId="70BCA2E0" w14:textId="77777777" w:rsidR="00F43C89" w:rsidRDefault="00F43C89" w:rsidP="00313CE9">
            <w:pPr>
              <w:ind w:firstLine="0"/>
              <w:rPr>
                <w:b/>
                <w:bCs/>
                <w:kern w:val="0"/>
              </w:rPr>
            </w:pPr>
            <w:r>
              <w:rPr>
                <w:b/>
                <w:bCs/>
              </w:rPr>
              <w:t>Question/Task</w:t>
            </w:r>
          </w:p>
        </w:tc>
        <w:tc>
          <w:tcPr>
            <w:tcW w:w="7180" w:type="dxa"/>
            <w:tcBorders>
              <w:top w:val="single" w:sz="4" w:space="0" w:color="auto"/>
              <w:left w:val="single" w:sz="4" w:space="0" w:color="auto"/>
              <w:bottom w:val="single" w:sz="4" w:space="0" w:color="auto"/>
              <w:right w:val="single" w:sz="4" w:space="0" w:color="auto"/>
            </w:tcBorders>
            <w:hideMark/>
          </w:tcPr>
          <w:p w14:paraId="0FC153D4" w14:textId="77777777" w:rsidR="00F43C89" w:rsidRDefault="00F43C89" w:rsidP="00313CE9">
            <w:pPr>
              <w:ind w:firstLine="0"/>
              <w:rPr>
                <w:b/>
                <w:bCs/>
              </w:rPr>
            </w:pPr>
            <w:r>
              <w:rPr>
                <w:b/>
                <w:bCs/>
              </w:rPr>
              <w:t>Findings</w:t>
            </w:r>
          </w:p>
        </w:tc>
      </w:tr>
      <w:tr w:rsidR="00F43C89" w14:paraId="3D739EF6" w14:textId="77777777" w:rsidTr="00F43C89">
        <w:tc>
          <w:tcPr>
            <w:tcW w:w="2074" w:type="dxa"/>
            <w:tcBorders>
              <w:top w:val="single" w:sz="4" w:space="0" w:color="auto"/>
              <w:left w:val="single" w:sz="4" w:space="0" w:color="auto"/>
              <w:bottom w:val="single" w:sz="4" w:space="0" w:color="auto"/>
              <w:right w:val="single" w:sz="4" w:space="0" w:color="auto"/>
            </w:tcBorders>
            <w:hideMark/>
          </w:tcPr>
          <w:p w14:paraId="1B5EE87B" w14:textId="77777777" w:rsidR="00F43C89" w:rsidRDefault="00F43C89" w:rsidP="00313CE9">
            <w:pPr>
              <w:ind w:firstLine="0"/>
            </w:pPr>
            <w:r>
              <w:t>Interviewee Details:</w:t>
            </w:r>
          </w:p>
        </w:tc>
        <w:tc>
          <w:tcPr>
            <w:tcW w:w="7180" w:type="dxa"/>
            <w:tcBorders>
              <w:top w:val="single" w:sz="4" w:space="0" w:color="auto"/>
              <w:left w:val="single" w:sz="4" w:space="0" w:color="auto"/>
              <w:bottom w:val="single" w:sz="4" w:space="0" w:color="auto"/>
              <w:right w:val="single" w:sz="4" w:space="0" w:color="auto"/>
            </w:tcBorders>
            <w:hideMark/>
          </w:tcPr>
          <w:p w14:paraId="230978FF" w14:textId="77777777" w:rsidR="00F43C89" w:rsidRDefault="00F43C89" w:rsidP="00313CE9">
            <w:pPr>
              <w:ind w:firstLine="0"/>
            </w:pPr>
            <w:r>
              <w:t xml:space="preserve">Male Chinese, 63, Civil Engineer in a Management position. </w:t>
            </w:r>
            <w:proofErr w:type="spellStart"/>
            <w:proofErr w:type="gramStart"/>
            <w:r>
              <w:t>Masters</w:t>
            </w:r>
            <w:proofErr w:type="spellEnd"/>
            <w:proofErr w:type="gramEnd"/>
            <w:r>
              <w:t xml:space="preserve"> degree holder. Has developed software before and is extremely tech-savvy.</w:t>
            </w:r>
          </w:p>
        </w:tc>
      </w:tr>
      <w:tr w:rsidR="00F43C89" w14:paraId="591D5E8C" w14:textId="77777777" w:rsidTr="00F43C89">
        <w:tc>
          <w:tcPr>
            <w:tcW w:w="9254" w:type="dxa"/>
            <w:gridSpan w:val="2"/>
            <w:tcBorders>
              <w:top w:val="single" w:sz="4" w:space="0" w:color="auto"/>
              <w:left w:val="single" w:sz="4" w:space="0" w:color="auto"/>
              <w:bottom w:val="single" w:sz="4" w:space="0" w:color="auto"/>
              <w:right w:val="single" w:sz="4" w:space="0" w:color="auto"/>
            </w:tcBorders>
            <w:hideMark/>
          </w:tcPr>
          <w:p w14:paraId="17A6126B" w14:textId="77777777" w:rsidR="00F43C89" w:rsidRDefault="00F43C89">
            <w:pPr>
              <w:rPr>
                <w:b/>
                <w:bCs/>
                <w:i/>
                <w:iCs/>
              </w:rPr>
            </w:pPr>
            <w:r>
              <w:rPr>
                <w:b/>
                <w:bCs/>
                <w:i/>
                <w:iCs/>
              </w:rPr>
              <w:t>Testing Tasks (Observation &amp; Questions)</w:t>
            </w:r>
          </w:p>
        </w:tc>
      </w:tr>
      <w:tr w:rsidR="00F43C89" w14:paraId="6C42A8D3" w14:textId="77777777" w:rsidTr="00F43C89">
        <w:tc>
          <w:tcPr>
            <w:tcW w:w="2074" w:type="dxa"/>
            <w:tcBorders>
              <w:top w:val="single" w:sz="4" w:space="0" w:color="auto"/>
              <w:left w:val="single" w:sz="4" w:space="0" w:color="auto"/>
              <w:bottom w:val="single" w:sz="4" w:space="0" w:color="auto"/>
              <w:right w:val="single" w:sz="4" w:space="0" w:color="auto"/>
            </w:tcBorders>
            <w:hideMark/>
          </w:tcPr>
          <w:p w14:paraId="56C10C3B" w14:textId="77777777" w:rsidR="00F43C89" w:rsidRDefault="00F43C89" w:rsidP="00313CE9">
            <w:pPr>
              <w:ind w:firstLine="0"/>
            </w:pPr>
            <w:r>
              <w:t>Onboarding Experience</w:t>
            </w:r>
          </w:p>
        </w:tc>
        <w:tc>
          <w:tcPr>
            <w:tcW w:w="7180" w:type="dxa"/>
            <w:tcBorders>
              <w:top w:val="single" w:sz="4" w:space="0" w:color="auto"/>
              <w:left w:val="single" w:sz="4" w:space="0" w:color="auto"/>
              <w:bottom w:val="single" w:sz="4" w:space="0" w:color="auto"/>
              <w:right w:val="single" w:sz="4" w:space="0" w:color="auto"/>
            </w:tcBorders>
            <w:hideMark/>
          </w:tcPr>
          <w:p w14:paraId="46FF1870" w14:textId="77777777" w:rsidR="00F43C89" w:rsidRDefault="00F43C89" w:rsidP="002E49F1">
            <w:pPr>
              <w:pStyle w:val="ListParagraph"/>
              <w:numPr>
                <w:ilvl w:val="0"/>
                <w:numId w:val="17"/>
              </w:numPr>
              <w:rPr>
                <w:i/>
                <w:iCs/>
              </w:rPr>
            </w:pPr>
            <w:r>
              <w:t xml:space="preserve">Understood the Check Spam onboarding screen. Was pleased to find that users can upload via both text and image. </w:t>
            </w:r>
            <w:r>
              <w:rPr>
                <w:i/>
                <w:iCs/>
              </w:rPr>
              <w:t>“Can also post image, ah? … That’s a good feature.”</w:t>
            </w:r>
          </w:p>
          <w:p w14:paraId="435954D5" w14:textId="77777777" w:rsidR="00F43C89" w:rsidRDefault="00F43C89" w:rsidP="002E49F1">
            <w:pPr>
              <w:pStyle w:val="ListParagraph"/>
              <w:numPr>
                <w:ilvl w:val="0"/>
                <w:numId w:val="17"/>
              </w:numPr>
            </w:pPr>
            <w:r>
              <w:t xml:space="preserve">Was confused by the Collaboration onboarding screen. </w:t>
            </w:r>
            <w:r>
              <w:rPr>
                <w:i/>
                <w:iCs/>
              </w:rPr>
              <w:t>“You mean we will decide whether it’s a spam or not spam? … You’re not checking from the website (aka online databases)?”</w:t>
            </w:r>
          </w:p>
          <w:p w14:paraId="5518488B" w14:textId="77777777" w:rsidR="00F43C89" w:rsidRDefault="00F43C89" w:rsidP="002E49F1">
            <w:pPr>
              <w:pStyle w:val="ListParagraph"/>
              <w:numPr>
                <w:ilvl w:val="0"/>
                <w:numId w:val="17"/>
              </w:numPr>
            </w:pPr>
            <w:r>
              <w:t>Did not understand the Archives onboarding screen.</w:t>
            </w:r>
          </w:p>
          <w:p w14:paraId="1FA3DC2F" w14:textId="77777777" w:rsidR="00F43C89" w:rsidRDefault="00F43C89" w:rsidP="002E49F1">
            <w:pPr>
              <w:pStyle w:val="ListParagraph"/>
              <w:numPr>
                <w:ilvl w:val="0"/>
                <w:numId w:val="17"/>
              </w:numPr>
            </w:pPr>
            <w:r>
              <w:t>Overall, misunderstood the Onboarding Experience thinking it was a chronological sequence instead of showcasing the application’s features.</w:t>
            </w:r>
          </w:p>
        </w:tc>
      </w:tr>
      <w:tr w:rsidR="00F43C89" w14:paraId="4745B2F8" w14:textId="77777777" w:rsidTr="00F43C89">
        <w:tc>
          <w:tcPr>
            <w:tcW w:w="2074" w:type="dxa"/>
            <w:tcBorders>
              <w:top w:val="single" w:sz="4" w:space="0" w:color="auto"/>
              <w:left w:val="single" w:sz="4" w:space="0" w:color="auto"/>
              <w:bottom w:val="single" w:sz="4" w:space="0" w:color="auto"/>
              <w:right w:val="single" w:sz="4" w:space="0" w:color="auto"/>
            </w:tcBorders>
            <w:hideMark/>
          </w:tcPr>
          <w:p w14:paraId="545397DE" w14:textId="77777777" w:rsidR="00F43C89" w:rsidRDefault="00F43C89" w:rsidP="00313CE9">
            <w:pPr>
              <w:ind w:firstLine="0"/>
            </w:pPr>
            <w:r>
              <w:t>Check Text Message for Spam with Spam result</w:t>
            </w:r>
          </w:p>
        </w:tc>
        <w:tc>
          <w:tcPr>
            <w:tcW w:w="7180" w:type="dxa"/>
            <w:tcBorders>
              <w:top w:val="single" w:sz="4" w:space="0" w:color="auto"/>
              <w:left w:val="single" w:sz="4" w:space="0" w:color="auto"/>
              <w:bottom w:val="single" w:sz="4" w:space="0" w:color="auto"/>
              <w:right w:val="single" w:sz="4" w:space="0" w:color="auto"/>
            </w:tcBorders>
            <w:hideMark/>
          </w:tcPr>
          <w:p w14:paraId="25F60B2C" w14:textId="77777777" w:rsidR="00F43C89" w:rsidRDefault="00F43C89" w:rsidP="002E49F1">
            <w:pPr>
              <w:pStyle w:val="ListParagraph"/>
              <w:numPr>
                <w:ilvl w:val="0"/>
                <w:numId w:val="17"/>
              </w:numPr>
            </w:pPr>
            <w:r>
              <w:t xml:space="preserve">Had no trouble checking for text. Found it neat that you simply </w:t>
            </w:r>
            <w:proofErr w:type="gramStart"/>
            <w:r>
              <w:t>have to</w:t>
            </w:r>
            <w:proofErr w:type="gramEnd"/>
            <w:r>
              <w:t xml:space="preserve"> tap to paste the message though it was an unintended limitation of the prototype. </w:t>
            </w:r>
            <w:r>
              <w:rPr>
                <w:i/>
                <w:iCs/>
              </w:rPr>
              <w:t xml:space="preserve">“Eh… I never paste it already… type like that? It’s quite good </w:t>
            </w:r>
            <w:proofErr w:type="spellStart"/>
            <w:r>
              <w:rPr>
                <w:i/>
                <w:iCs/>
              </w:rPr>
              <w:t>orh</w:t>
            </w:r>
            <w:proofErr w:type="spellEnd"/>
            <w:r>
              <w:rPr>
                <w:i/>
                <w:iCs/>
              </w:rPr>
              <w:t>.”</w:t>
            </w:r>
          </w:p>
          <w:p w14:paraId="6B17638F" w14:textId="77777777" w:rsidR="00F43C89" w:rsidRDefault="00F43C89" w:rsidP="002E49F1">
            <w:pPr>
              <w:pStyle w:val="ListParagraph"/>
              <w:numPr>
                <w:ilvl w:val="0"/>
                <w:numId w:val="17"/>
              </w:numPr>
            </w:pPr>
            <w:r>
              <w:t xml:space="preserve">Did not </w:t>
            </w:r>
            <w:proofErr w:type="spellStart"/>
            <w:r>
              <w:t>realise</w:t>
            </w:r>
            <w:proofErr w:type="spellEnd"/>
            <w:r>
              <w:t xml:space="preserve"> that the “What should I do” hyperlinked text was clickable and simply read it aloud.</w:t>
            </w:r>
          </w:p>
          <w:p w14:paraId="7B535736" w14:textId="77777777" w:rsidR="00F43C89" w:rsidRDefault="00F43C89" w:rsidP="002E49F1">
            <w:pPr>
              <w:pStyle w:val="ListParagraph"/>
              <w:numPr>
                <w:ilvl w:val="0"/>
                <w:numId w:val="17"/>
              </w:numPr>
            </w:pPr>
            <w:r>
              <w:t xml:space="preserve">Was confused by what “Share for Collaboration” meant. </w:t>
            </w:r>
            <w:r>
              <w:rPr>
                <w:i/>
                <w:iCs/>
              </w:rPr>
              <w:t>“Share for collaboration, meaning… what does it mean? … Your message has been shared… what does it mean?”</w:t>
            </w:r>
          </w:p>
        </w:tc>
      </w:tr>
      <w:tr w:rsidR="00F43C89" w14:paraId="7C5E1699" w14:textId="77777777" w:rsidTr="00F43C89">
        <w:tc>
          <w:tcPr>
            <w:tcW w:w="2074" w:type="dxa"/>
            <w:tcBorders>
              <w:top w:val="single" w:sz="4" w:space="0" w:color="auto"/>
              <w:left w:val="single" w:sz="4" w:space="0" w:color="auto"/>
              <w:bottom w:val="single" w:sz="4" w:space="0" w:color="auto"/>
              <w:right w:val="single" w:sz="4" w:space="0" w:color="auto"/>
            </w:tcBorders>
            <w:hideMark/>
          </w:tcPr>
          <w:p w14:paraId="57EFB3C7" w14:textId="77777777" w:rsidR="00F43C89" w:rsidRDefault="00F43C89" w:rsidP="00313CE9">
            <w:pPr>
              <w:ind w:firstLine="0"/>
            </w:pPr>
            <w:r>
              <w:t>Check Image Message for Spam with Unknown result</w:t>
            </w:r>
          </w:p>
        </w:tc>
        <w:tc>
          <w:tcPr>
            <w:tcW w:w="7180" w:type="dxa"/>
            <w:tcBorders>
              <w:top w:val="single" w:sz="4" w:space="0" w:color="auto"/>
              <w:left w:val="single" w:sz="4" w:space="0" w:color="auto"/>
              <w:bottom w:val="single" w:sz="4" w:space="0" w:color="auto"/>
              <w:right w:val="single" w:sz="4" w:space="0" w:color="auto"/>
            </w:tcBorders>
            <w:hideMark/>
          </w:tcPr>
          <w:p w14:paraId="21D0B169" w14:textId="77777777" w:rsidR="00F43C89" w:rsidRDefault="00F43C89" w:rsidP="002E49F1">
            <w:pPr>
              <w:pStyle w:val="ListParagraph"/>
              <w:numPr>
                <w:ilvl w:val="0"/>
                <w:numId w:val="17"/>
              </w:numPr>
            </w:pPr>
            <w:r>
              <w:t>Was confused by the prototype since there weren’t screens added for him to choose an image from the device to upload – it simply uploaded the placeholder image. Also was confused by the placeholder image since it was blank.</w:t>
            </w:r>
            <w:r>
              <w:rPr>
                <w:i/>
                <w:iCs/>
              </w:rPr>
              <w:t xml:space="preserve"> “Cannot check what, what for? (Referring to the blank placeholder) No use to check, nothing. Can I actually paste something?”</w:t>
            </w:r>
          </w:p>
          <w:p w14:paraId="5E32D3FF" w14:textId="77777777" w:rsidR="00F43C89" w:rsidRDefault="00F43C89" w:rsidP="002E49F1">
            <w:pPr>
              <w:pStyle w:val="ListParagraph"/>
              <w:numPr>
                <w:ilvl w:val="0"/>
                <w:numId w:val="17"/>
              </w:numPr>
            </w:pPr>
            <w:r>
              <w:t xml:space="preserve">Was a bit confused by the Unknown result but quickly figured out what it </w:t>
            </w:r>
            <w:proofErr w:type="spellStart"/>
            <w:proofErr w:type="gramStart"/>
            <w:r>
              <w:t>meant.</w:t>
            </w:r>
            <w:r>
              <w:rPr>
                <w:i/>
                <w:iCs/>
              </w:rPr>
              <w:t>“</w:t>
            </w:r>
            <w:proofErr w:type="gramEnd"/>
            <w:r>
              <w:rPr>
                <w:i/>
                <w:iCs/>
              </w:rPr>
              <w:t>The</w:t>
            </w:r>
            <w:proofErr w:type="spellEnd"/>
            <w:r>
              <w:rPr>
                <w:i/>
                <w:iCs/>
              </w:rPr>
              <w:t xml:space="preserve"> word should not be “Unknown”. It should be “May not be a spam”. Unknown means I also don’t know.”</w:t>
            </w:r>
          </w:p>
          <w:p w14:paraId="5EFBC915" w14:textId="77777777" w:rsidR="00F43C89" w:rsidRDefault="00F43C89" w:rsidP="002E49F1">
            <w:pPr>
              <w:pStyle w:val="ListParagraph"/>
              <w:numPr>
                <w:ilvl w:val="0"/>
                <w:numId w:val="17"/>
              </w:numPr>
            </w:pPr>
            <w:r>
              <w:t xml:space="preserve">Regarding the “?” icon to learn more about the result: </w:t>
            </w:r>
            <w:r>
              <w:rPr>
                <w:i/>
                <w:iCs/>
              </w:rPr>
              <w:t xml:space="preserve">“I think this is very long. But this one ah, I think normally it is in red </w:t>
            </w:r>
            <w:proofErr w:type="spellStart"/>
            <w:r>
              <w:rPr>
                <w:i/>
                <w:iCs/>
              </w:rPr>
              <w:t>colour</w:t>
            </w:r>
            <w:proofErr w:type="spellEnd"/>
            <w:r>
              <w:rPr>
                <w:i/>
                <w:iCs/>
              </w:rPr>
              <w:t xml:space="preserve"> to… encourage people to click it.”</w:t>
            </w:r>
          </w:p>
        </w:tc>
      </w:tr>
      <w:tr w:rsidR="00F43C89" w14:paraId="7DE97774" w14:textId="77777777" w:rsidTr="00F43C89">
        <w:tc>
          <w:tcPr>
            <w:tcW w:w="2074" w:type="dxa"/>
            <w:tcBorders>
              <w:top w:val="single" w:sz="4" w:space="0" w:color="auto"/>
              <w:left w:val="single" w:sz="4" w:space="0" w:color="auto"/>
              <w:bottom w:val="single" w:sz="4" w:space="0" w:color="auto"/>
              <w:right w:val="single" w:sz="4" w:space="0" w:color="auto"/>
            </w:tcBorders>
            <w:hideMark/>
          </w:tcPr>
          <w:p w14:paraId="4095E1F8" w14:textId="77777777" w:rsidR="00F43C89" w:rsidRDefault="00F43C89" w:rsidP="00313CE9">
            <w:pPr>
              <w:ind w:firstLine="0"/>
            </w:pPr>
            <w:r>
              <w:t>Overall Check Spam experience</w:t>
            </w:r>
          </w:p>
        </w:tc>
        <w:tc>
          <w:tcPr>
            <w:tcW w:w="7180" w:type="dxa"/>
            <w:tcBorders>
              <w:top w:val="single" w:sz="4" w:space="0" w:color="auto"/>
              <w:left w:val="single" w:sz="4" w:space="0" w:color="auto"/>
              <w:bottom w:val="single" w:sz="4" w:space="0" w:color="auto"/>
              <w:right w:val="single" w:sz="4" w:space="0" w:color="auto"/>
            </w:tcBorders>
            <w:hideMark/>
          </w:tcPr>
          <w:p w14:paraId="510AC0A2" w14:textId="77777777" w:rsidR="00F43C89" w:rsidRDefault="00F43C89" w:rsidP="002E49F1">
            <w:pPr>
              <w:pStyle w:val="ListParagraph"/>
              <w:numPr>
                <w:ilvl w:val="0"/>
                <w:numId w:val="19"/>
              </w:numPr>
              <w:ind w:left="720"/>
            </w:pPr>
            <w:r>
              <w:t xml:space="preserve">Found it easy to use and good overall. </w:t>
            </w:r>
            <w:r>
              <w:rPr>
                <w:i/>
                <w:iCs/>
              </w:rPr>
              <w:t xml:space="preserve">“Very good. This is a very good software. It </w:t>
            </w:r>
            <w:proofErr w:type="gramStart"/>
            <w:r>
              <w:rPr>
                <w:i/>
                <w:iCs/>
              </w:rPr>
              <w:t>make</w:t>
            </w:r>
            <w:proofErr w:type="gramEnd"/>
            <w:r>
              <w:rPr>
                <w:i/>
                <w:iCs/>
              </w:rPr>
              <w:t>(s) it as simple as possible so everybody can check.”</w:t>
            </w:r>
          </w:p>
          <w:p w14:paraId="248CE304" w14:textId="77777777" w:rsidR="00F43C89" w:rsidRDefault="00F43C89" w:rsidP="002E49F1">
            <w:pPr>
              <w:pStyle w:val="ListParagraph"/>
              <w:numPr>
                <w:ilvl w:val="0"/>
                <w:numId w:val="19"/>
              </w:numPr>
              <w:ind w:left="720"/>
            </w:pPr>
            <w:r>
              <w:t xml:space="preserve">Problem raised was he did not know who determined the message to be spam or not. </w:t>
            </w:r>
            <w:r>
              <w:rPr>
                <w:i/>
                <w:iCs/>
              </w:rPr>
              <w:t>“Who is checking, that is the key.”</w:t>
            </w:r>
          </w:p>
          <w:p w14:paraId="4BEDD3F7" w14:textId="77777777" w:rsidR="00F43C89" w:rsidRDefault="00F43C89" w:rsidP="002E49F1">
            <w:pPr>
              <w:pStyle w:val="ListParagraph"/>
              <w:numPr>
                <w:ilvl w:val="0"/>
                <w:numId w:val="19"/>
              </w:numPr>
              <w:ind w:left="720"/>
            </w:pPr>
            <w:r>
              <w:lastRenderedPageBreak/>
              <w:t>Suggested that people can visit external websites to find out more about the spam messages.</w:t>
            </w:r>
          </w:p>
        </w:tc>
      </w:tr>
      <w:tr w:rsidR="00F43C89" w14:paraId="5D9867F8" w14:textId="77777777" w:rsidTr="00F43C89">
        <w:tc>
          <w:tcPr>
            <w:tcW w:w="2074" w:type="dxa"/>
            <w:tcBorders>
              <w:top w:val="single" w:sz="4" w:space="0" w:color="auto"/>
              <w:left w:val="single" w:sz="4" w:space="0" w:color="auto"/>
              <w:bottom w:val="single" w:sz="4" w:space="0" w:color="auto"/>
              <w:right w:val="single" w:sz="4" w:space="0" w:color="auto"/>
            </w:tcBorders>
            <w:hideMark/>
          </w:tcPr>
          <w:p w14:paraId="00989D59" w14:textId="77777777" w:rsidR="00F43C89" w:rsidRDefault="00F43C89" w:rsidP="00313CE9">
            <w:pPr>
              <w:ind w:firstLine="0"/>
            </w:pPr>
            <w:r>
              <w:lastRenderedPageBreak/>
              <w:t>Collaboration Experience</w:t>
            </w:r>
          </w:p>
        </w:tc>
        <w:tc>
          <w:tcPr>
            <w:tcW w:w="7180" w:type="dxa"/>
            <w:tcBorders>
              <w:top w:val="single" w:sz="4" w:space="0" w:color="auto"/>
              <w:left w:val="single" w:sz="4" w:space="0" w:color="auto"/>
              <w:bottom w:val="single" w:sz="4" w:space="0" w:color="auto"/>
              <w:right w:val="single" w:sz="4" w:space="0" w:color="auto"/>
            </w:tcBorders>
            <w:hideMark/>
          </w:tcPr>
          <w:p w14:paraId="79D90AB6" w14:textId="77777777" w:rsidR="00F43C89" w:rsidRDefault="00F43C89" w:rsidP="002E49F1">
            <w:pPr>
              <w:pStyle w:val="ListParagraph"/>
              <w:numPr>
                <w:ilvl w:val="0"/>
                <w:numId w:val="19"/>
              </w:numPr>
              <w:ind w:left="720"/>
            </w:pPr>
            <w:r>
              <w:t xml:space="preserve">Struggled to understand the Collaboration feature. Suggested that people should know about the app’s features prior to installing the software (possibly on the app store) so they can better understand it when using it. </w:t>
            </w:r>
            <w:r>
              <w:rPr>
                <w:i/>
                <w:iCs/>
              </w:rPr>
              <w:t>“I think what you need to do, is before people install the software, you have to explain already.”</w:t>
            </w:r>
          </w:p>
          <w:p w14:paraId="167CEED8" w14:textId="77777777" w:rsidR="00F43C89" w:rsidRDefault="00F43C89" w:rsidP="002E49F1">
            <w:pPr>
              <w:pStyle w:val="ListParagraph"/>
              <w:numPr>
                <w:ilvl w:val="0"/>
                <w:numId w:val="19"/>
              </w:numPr>
              <w:ind w:left="720"/>
            </w:pPr>
            <w:r>
              <w:t xml:space="preserve">Was confused by the Collaboration voting card. </w:t>
            </w:r>
            <w:r>
              <w:rPr>
                <w:i/>
                <w:iCs/>
              </w:rPr>
              <w:t>“This one got nothing already what? ‘Spam’, ‘Unsure’, ‘Not Spam’.”</w:t>
            </w:r>
            <w:r>
              <w:t xml:space="preserve"> After figuring it out, it confused his idea of the application, thinking that instead of an algorithm deciding whether messages are spam, it’s just users.</w:t>
            </w:r>
            <w:r>
              <w:rPr>
                <w:i/>
                <w:iCs/>
              </w:rPr>
              <w:t xml:space="preserve"> “This is we decide, go back to the same problem… how would a user know if it is spam or not spam?”</w:t>
            </w:r>
            <w:r>
              <w:t>. Had to clarify that these messages are those that the algorithm was unable to determine were spam.</w:t>
            </w:r>
          </w:p>
          <w:p w14:paraId="51E383BF" w14:textId="77777777" w:rsidR="00F43C89" w:rsidRDefault="00F43C89" w:rsidP="002E49F1">
            <w:pPr>
              <w:pStyle w:val="ListParagraph"/>
              <w:numPr>
                <w:ilvl w:val="0"/>
                <w:numId w:val="19"/>
              </w:numPr>
              <w:ind w:left="720"/>
            </w:pPr>
            <w:r>
              <w:t xml:space="preserve">Suggested thanking the user after voting to provide positive feedback for helping check spam messages. </w:t>
            </w:r>
            <w:r>
              <w:rPr>
                <w:i/>
                <w:iCs/>
              </w:rPr>
              <w:t>“Say thank you… for helping the community, something like that. Make people feel good in doing good work.”</w:t>
            </w:r>
          </w:p>
          <w:p w14:paraId="204227D5" w14:textId="77777777" w:rsidR="00F43C89" w:rsidRDefault="00F43C89" w:rsidP="002E49F1">
            <w:pPr>
              <w:pStyle w:val="ListParagraph"/>
              <w:numPr>
                <w:ilvl w:val="0"/>
                <w:numId w:val="19"/>
              </w:numPr>
              <w:ind w:left="720"/>
            </w:pPr>
            <w:r>
              <w:t xml:space="preserve">Suggested a points and ranking system to entice users. </w:t>
            </w:r>
            <w:r>
              <w:rPr>
                <w:i/>
                <w:iCs/>
              </w:rPr>
              <w:t>“Other software give you points. You become a… level 1, level 2, level 3, but you give them name ah. Master, Super-Master, whatever. The more they contribute, the higher ranking they get.”</w:t>
            </w:r>
          </w:p>
          <w:p w14:paraId="24FECA02" w14:textId="77777777" w:rsidR="00F43C89" w:rsidRDefault="00F43C89" w:rsidP="002E49F1">
            <w:pPr>
              <w:pStyle w:val="ListParagraph"/>
              <w:numPr>
                <w:ilvl w:val="0"/>
                <w:numId w:val="19"/>
              </w:numPr>
              <w:ind w:left="720"/>
            </w:pPr>
            <w:r>
              <w:t xml:space="preserve">Also suggested that there should also be punishments to prevent people from gaming the system and voting mindlessly just to earn points. </w:t>
            </w:r>
            <w:r>
              <w:rPr>
                <w:i/>
                <w:iCs/>
              </w:rPr>
              <w:t>“Every time they do it wrong you also must minus points. You cannot encourage them to just (vote mindlessly).”</w:t>
            </w:r>
          </w:p>
        </w:tc>
      </w:tr>
      <w:tr w:rsidR="00F43C89" w14:paraId="21C18590" w14:textId="77777777" w:rsidTr="00F43C89">
        <w:tc>
          <w:tcPr>
            <w:tcW w:w="2074" w:type="dxa"/>
            <w:tcBorders>
              <w:top w:val="single" w:sz="4" w:space="0" w:color="auto"/>
              <w:left w:val="single" w:sz="4" w:space="0" w:color="auto"/>
              <w:bottom w:val="single" w:sz="4" w:space="0" w:color="auto"/>
              <w:right w:val="single" w:sz="4" w:space="0" w:color="auto"/>
            </w:tcBorders>
            <w:hideMark/>
          </w:tcPr>
          <w:p w14:paraId="3AD98C9B" w14:textId="77777777" w:rsidR="00F43C89" w:rsidRDefault="00F43C89" w:rsidP="00313CE9">
            <w:pPr>
              <w:ind w:firstLine="0"/>
            </w:pPr>
            <w:r>
              <w:t>Archives Experience</w:t>
            </w:r>
          </w:p>
        </w:tc>
        <w:tc>
          <w:tcPr>
            <w:tcW w:w="7180" w:type="dxa"/>
            <w:tcBorders>
              <w:top w:val="single" w:sz="4" w:space="0" w:color="auto"/>
              <w:left w:val="single" w:sz="4" w:space="0" w:color="auto"/>
              <w:bottom w:val="single" w:sz="4" w:space="0" w:color="auto"/>
              <w:right w:val="single" w:sz="4" w:space="0" w:color="auto"/>
            </w:tcBorders>
            <w:hideMark/>
          </w:tcPr>
          <w:p w14:paraId="46F3E548" w14:textId="77777777" w:rsidR="00F43C89" w:rsidRDefault="00F43C89" w:rsidP="002E49F1">
            <w:pPr>
              <w:pStyle w:val="ListParagraph"/>
              <w:numPr>
                <w:ilvl w:val="0"/>
                <w:numId w:val="19"/>
              </w:numPr>
              <w:ind w:left="720"/>
            </w:pPr>
            <w:r>
              <w:t xml:space="preserve">Misunderstood the Archives page to be a collective archive where everyone’s messages are stored in. </w:t>
            </w:r>
            <w:r>
              <w:rPr>
                <w:i/>
                <w:iCs/>
              </w:rPr>
              <w:t>“These are… it (looks) like a case whereby I have put in some of them (messages), or this is a database sent by everybody, (and) you help to decide whether it is a spam or not.”</w:t>
            </w:r>
          </w:p>
          <w:p w14:paraId="15AFE63B" w14:textId="77777777" w:rsidR="00F43C89" w:rsidRDefault="00F43C89" w:rsidP="002E49F1">
            <w:pPr>
              <w:pStyle w:val="ListParagraph"/>
              <w:numPr>
                <w:ilvl w:val="0"/>
                <w:numId w:val="19"/>
              </w:numPr>
              <w:ind w:left="720"/>
            </w:pPr>
            <w:r>
              <w:t xml:space="preserve">Suggested a collective archive of unknown messages to allow people to see outstanding messages and help people check when they are bored. </w:t>
            </w:r>
            <w:r>
              <w:rPr>
                <w:i/>
                <w:iCs/>
              </w:rPr>
              <w:t>“Better still, eventually you should have a case like Facebook or LinkedIn – you allow them to… also look at others… So (if they) sit there, got nothing to do I say ‘Ok, I help the community’”</w:t>
            </w:r>
            <w:r>
              <w:t>.</w:t>
            </w:r>
          </w:p>
          <w:p w14:paraId="18202E91" w14:textId="77777777" w:rsidR="00F43C89" w:rsidRDefault="00F43C89" w:rsidP="002E49F1">
            <w:pPr>
              <w:pStyle w:val="ListParagraph"/>
              <w:numPr>
                <w:ilvl w:val="0"/>
                <w:numId w:val="19"/>
              </w:numPr>
              <w:ind w:left="720"/>
            </w:pPr>
            <w:r>
              <w:t>Had no issues performing the action to delete the message.</w:t>
            </w:r>
          </w:p>
          <w:p w14:paraId="25A72EF1" w14:textId="77777777" w:rsidR="00F43C89" w:rsidRDefault="00F43C89" w:rsidP="002E49F1">
            <w:pPr>
              <w:pStyle w:val="ListParagraph"/>
              <w:numPr>
                <w:ilvl w:val="0"/>
                <w:numId w:val="19"/>
              </w:numPr>
              <w:ind w:left="720"/>
            </w:pPr>
            <w:r>
              <w:t xml:space="preserve">Suggested that the delete button should be bigger. </w:t>
            </w:r>
            <w:r>
              <w:rPr>
                <w:i/>
                <w:iCs/>
              </w:rPr>
              <w:t>“The thing that you want people to touch should be bigger than the thing that you don’t want people to touch.”</w:t>
            </w:r>
          </w:p>
          <w:p w14:paraId="19C0AB38" w14:textId="77777777" w:rsidR="00F43C89" w:rsidRDefault="00F43C89" w:rsidP="002E49F1">
            <w:pPr>
              <w:pStyle w:val="ListParagraph"/>
              <w:numPr>
                <w:ilvl w:val="0"/>
                <w:numId w:val="19"/>
              </w:numPr>
              <w:ind w:left="720"/>
            </w:pPr>
            <w:r>
              <w:t xml:space="preserve">Also suggested that the delete button should be </w:t>
            </w:r>
            <w:proofErr w:type="spellStart"/>
            <w:r>
              <w:t>coloured</w:t>
            </w:r>
            <w:proofErr w:type="spellEnd"/>
            <w:r>
              <w:t xml:space="preserve"> red to suggest danger.</w:t>
            </w:r>
          </w:p>
          <w:p w14:paraId="0F754AC1" w14:textId="77777777" w:rsidR="00F43C89" w:rsidRDefault="00F43C89" w:rsidP="002E49F1">
            <w:pPr>
              <w:pStyle w:val="ListParagraph"/>
              <w:numPr>
                <w:ilvl w:val="0"/>
                <w:numId w:val="19"/>
              </w:numPr>
              <w:ind w:left="720"/>
            </w:pPr>
            <w:r>
              <w:lastRenderedPageBreak/>
              <w:t xml:space="preserve">Suggested that for the pending messages, it shows how many people have voted. </w:t>
            </w:r>
            <w:r>
              <w:rPr>
                <w:i/>
                <w:iCs/>
              </w:rPr>
              <w:t>“I think that better still… to say how many people have collaborated… You just posted here ‘Oh! 30 people have already voted’.”</w:t>
            </w:r>
          </w:p>
        </w:tc>
      </w:tr>
      <w:tr w:rsidR="00F43C89" w14:paraId="2179ABD7" w14:textId="77777777" w:rsidTr="00F43C89">
        <w:tc>
          <w:tcPr>
            <w:tcW w:w="2074" w:type="dxa"/>
            <w:tcBorders>
              <w:top w:val="single" w:sz="4" w:space="0" w:color="auto"/>
              <w:left w:val="single" w:sz="4" w:space="0" w:color="auto"/>
              <w:bottom w:val="single" w:sz="4" w:space="0" w:color="auto"/>
              <w:right w:val="single" w:sz="4" w:space="0" w:color="auto"/>
            </w:tcBorders>
            <w:hideMark/>
          </w:tcPr>
          <w:p w14:paraId="182DA8AD" w14:textId="77777777" w:rsidR="00F43C89" w:rsidRDefault="00F43C89" w:rsidP="00313CE9">
            <w:pPr>
              <w:ind w:firstLine="0"/>
            </w:pPr>
            <w:r>
              <w:lastRenderedPageBreak/>
              <w:t>Change the Font Size</w:t>
            </w:r>
          </w:p>
        </w:tc>
        <w:tc>
          <w:tcPr>
            <w:tcW w:w="7180" w:type="dxa"/>
            <w:tcBorders>
              <w:top w:val="single" w:sz="4" w:space="0" w:color="auto"/>
              <w:left w:val="single" w:sz="4" w:space="0" w:color="auto"/>
              <w:bottom w:val="single" w:sz="4" w:space="0" w:color="auto"/>
              <w:right w:val="single" w:sz="4" w:space="0" w:color="auto"/>
            </w:tcBorders>
            <w:hideMark/>
          </w:tcPr>
          <w:p w14:paraId="2AACB3A4" w14:textId="77777777" w:rsidR="00F43C89" w:rsidRDefault="00F43C89" w:rsidP="002E49F1">
            <w:pPr>
              <w:pStyle w:val="ListParagraph"/>
              <w:numPr>
                <w:ilvl w:val="0"/>
                <w:numId w:val="15"/>
              </w:numPr>
            </w:pPr>
            <w:r>
              <w:t xml:space="preserve">Easily found the settings menu and changed the font size. </w:t>
            </w:r>
            <w:r>
              <w:rPr>
                <w:i/>
                <w:iCs/>
              </w:rPr>
              <w:t>“Settings ah, this one. Everybody understands settings.”</w:t>
            </w:r>
          </w:p>
          <w:p w14:paraId="3E74564C" w14:textId="77777777" w:rsidR="00F43C89" w:rsidRDefault="00F43C89" w:rsidP="002E49F1">
            <w:pPr>
              <w:pStyle w:val="ListParagraph"/>
              <w:numPr>
                <w:ilvl w:val="0"/>
                <w:numId w:val="15"/>
              </w:numPr>
            </w:pPr>
            <w:r>
              <w:t xml:space="preserve">Liked that font size can be changed for the elderly. </w:t>
            </w:r>
            <w:r>
              <w:rPr>
                <w:i/>
                <w:iCs/>
              </w:rPr>
              <w:t>“Font size is good because old people need bigger font”</w:t>
            </w:r>
          </w:p>
          <w:p w14:paraId="101F7289" w14:textId="77777777" w:rsidR="00F43C89" w:rsidRDefault="00F43C89" w:rsidP="002E49F1">
            <w:pPr>
              <w:pStyle w:val="ListParagraph"/>
              <w:numPr>
                <w:ilvl w:val="0"/>
                <w:numId w:val="15"/>
              </w:numPr>
            </w:pPr>
            <w:r>
              <w:t xml:space="preserve">However, cautioned screen size should be taken into consideration for the largest font size. </w:t>
            </w:r>
            <w:r>
              <w:rPr>
                <w:i/>
                <w:iCs/>
              </w:rPr>
              <w:t>“There must be maximum minimum because the screen is limited.”</w:t>
            </w:r>
          </w:p>
        </w:tc>
      </w:tr>
      <w:tr w:rsidR="00F43C89" w14:paraId="5A8C34B7" w14:textId="77777777" w:rsidTr="00F43C89">
        <w:tc>
          <w:tcPr>
            <w:tcW w:w="9254" w:type="dxa"/>
            <w:gridSpan w:val="2"/>
            <w:tcBorders>
              <w:top w:val="single" w:sz="4" w:space="0" w:color="auto"/>
              <w:left w:val="single" w:sz="4" w:space="0" w:color="auto"/>
              <w:bottom w:val="single" w:sz="4" w:space="0" w:color="auto"/>
              <w:right w:val="single" w:sz="4" w:space="0" w:color="auto"/>
            </w:tcBorders>
            <w:hideMark/>
          </w:tcPr>
          <w:p w14:paraId="53C2282D" w14:textId="7BA4E750" w:rsidR="00F43C89" w:rsidRDefault="00313CE9" w:rsidP="00313CE9">
            <w:pPr>
              <w:ind w:firstLine="0"/>
              <w:rPr>
                <w:b/>
                <w:bCs/>
                <w:i/>
                <w:iCs/>
              </w:rPr>
            </w:pPr>
            <w:r>
              <w:rPr>
                <w:b/>
                <w:bCs/>
                <w:i/>
                <w:iCs/>
              </w:rPr>
              <w:t>Post-</w:t>
            </w:r>
            <w:r w:rsidR="00F43C89">
              <w:rPr>
                <w:b/>
                <w:bCs/>
                <w:i/>
                <w:iCs/>
              </w:rPr>
              <w:t>Testing Questions</w:t>
            </w:r>
          </w:p>
        </w:tc>
      </w:tr>
      <w:tr w:rsidR="00F43C89" w14:paraId="634D3418" w14:textId="77777777" w:rsidTr="00F43C89">
        <w:tc>
          <w:tcPr>
            <w:tcW w:w="2074" w:type="dxa"/>
            <w:tcBorders>
              <w:top w:val="single" w:sz="4" w:space="0" w:color="auto"/>
              <w:left w:val="single" w:sz="4" w:space="0" w:color="auto"/>
              <w:bottom w:val="single" w:sz="4" w:space="0" w:color="auto"/>
              <w:right w:val="single" w:sz="4" w:space="0" w:color="auto"/>
            </w:tcBorders>
            <w:hideMark/>
          </w:tcPr>
          <w:p w14:paraId="4FCF3FAC" w14:textId="77777777" w:rsidR="00F43C89" w:rsidRDefault="00F43C89" w:rsidP="00313CE9">
            <w:pPr>
              <w:ind w:firstLine="0"/>
            </w:pPr>
            <w:r>
              <w:t>Content Layout</w:t>
            </w:r>
          </w:p>
        </w:tc>
        <w:tc>
          <w:tcPr>
            <w:tcW w:w="7180" w:type="dxa"/>
            <w:tcBorders>
              <w:top w:val="single" w:sz="4" w:space="0" w:color="auto"/>
              <w:left w:val="single" w:sz="4" w:space="0" w:color="auto"/>
              <w:bottom w:val="single" w:sz="4" w:space="0" w:color="auto"/>
              <w:right w:val="single" w:sz="4" w:space="0" w:color="auto"/>
            </w:tcBorders>
            <w:hideMark/>
          </w:tcPr>
          <w:p w14:paraId="5CCA989A" w14:textId="77777777" w:rsidR="00F43C89" w:rsidRDefault="00F43C89" w:rsidP="00313CE9">
            <w:pPr>
              <w:ind w:firstLine="0"/>
            </w:pPr>
            <w:r>
              <w:t>Liked the overall content layout.</w:t>
            </w:r>
          </w:p>
        </w:tc>
      </w:tr>
      <w:tr w:rsidR="00F43C89" w14:paraId="12CED742" w14:textId="77777777" w:rsidTr="00F43C89">
        <w:tc>
          <w:tcPr>
            <w:tcW w:w="2074" w:type="dxa"/>
            <w:tcBorders>
              <w:top w:val="single" w:sz="4" w:space="0" w:color="auto"/>
              <w:left w:val="single" w:sz="4" w:space="0" w:color="auto"/>
              <w:bottom w:val="single" w:sz="4" w:space="0" w:color="auto"/>
              <w:right w:val="single" w:sz="4" w:space="0" w:color="auto"/>
            </w:tcBorders>
            <w:hideMark/>
          </w:tcPr>
          <w:p w14:paraId="23D468FE" w14:textId="77777777" w:rsidR="00F43C89" w:rsidRDefault="00F43C89" w:rsidP="00F07FDD">
            <w:pPr>
              <w:ind w:firstLine="0"/>
            </w:pPr>
            <w:r>
              <w:t>Would you use application?</w:t>
            </w:r>
          </w:p>
        </w:tc>
        <w:tc>
          <w:tcPr>
            <w:tcW w:w="7180" w:type="dxa"/>
            <w:tcBorders>
              <w:top w:val="single" w:sz="4" w:space="0" w:color="auto"/>
              <w:left w:val="single" w:sz="4" w:space="0" w:color="auto"/>
              <w:bottom w:val="single" w:sz="4" w:space="0" w:color="auto"/>
              <w:right w:val="single" w:sz="4" w:space="0" w:color="auto"/>
            </w:tcBorders>
            <w:hideMark/>
          </w:tcPr>
          <w:p w14:paraId="26CC9DCF" w14:textId="77777777" w:rsidR="00F43C89" w:rsidRDefault="00F43C89" w:rsidP="00313CE9">
            <w:pPr>
              <w:ind w:firstLine="0"/>
            </w:pPr>
            <w:r>
              <w:t xml:space="preserve">Yes </w:t>
            </w:r>
          </w:p>
        </w:tc>
      </w:tr>
      <w:tr w:rsidR="00F43C89" w14:paraId="641F5234" w14:textId="77777777" w:rsidTr="00F43C89">
        <w:tc>
          <w:tcPr>
            <w:tcW w:w="2074" w:type="dxa"/>
            <w:tcBorders>
              <w:top w:val="single" w:sz="4" w:space="0" w:color="auto"/>
              <w:left w:val="single" w:sz="4" w:space="0" w:color="auto"/>
              <w:bottom w:val="single" w:sz="4" w:space="0" w:color="auto"/>
              <w:right w:val="single" w:sz="4" w:space="0" w:color="auto"/>
            </w:tcBorders>
            <w:hideMark/>
          </w:tcPr>
          <w:p w14:paraId="2424B647" w14:textId="77777777" w:rsidR="00F43C89" w:rsidRDefault="00F43C89" w:rsidP="00F07FDD">
            <w:pPr>
              <w:ind w:firstLine="0"/>
            </w:pPr>
            <w:r>
              <w:t>Any suggestions?</w:t>
            </w:r>
          </w:p>
        </w:tc>
        <w:tc>
          <w:tcPr>
            <w:tcW w:w="7180" w:type="dxa"/>
            <w:tcBorders>
              <w:top w:val="single" w:sz="4" w:space="0" w:color="auto"/>
              <w:left w:val="single" w:sz="4" w:space="0" w:color="auto"/>
              <w:bottom w:val="single" w:sz="4" w:space="0" w:color="auto"/>
              <w:right w:val="single" w:sz="4" w:space="0" w:color="auto"/>
            </w:tcBorders>
            <w:hideMark/>
          </w:tcPr>
          <w:p w14:paraId="2F717738" w14:textId="77777777" w:rsidR="00F43C89" w:rsidRDefault="00F43C89" w:rsidP="002E49F1">
            <w:pPr>
              <w:pStyle w:val="ListParagraph"/>
              <w:numPr>
                <w:ilvl w:val="0"/>
                <w:numId w:val="25"/>
              </w:numPr>
            </w:pPr>
            <w:r>
              <w:t xml:space="preserve">Suggested also integrating Fake News checking into the application. </w:t>
            </w:r>
            <w:r>
              <w:rPr>
                <w:i/>
                <w:iCs/>
              </w:rPr>
              <w:t>“Not only spam, but if can check fake news also good. Same ah, spam and fake news, same thing.”</w:t>
            </w:r>
          </w:p>
          <w:p w14:paraId="2EF76661" w14:textId="77777777" w:rsidR="00F43C89" w:rsidRDefault="00F43C89" w:rsidP="002E49F1">
            <w:pPr>
              <w:pStyle w:val="ListParagraph"/>
              <w:numPr>
                <w:ilvl w:val="0"/>
                <w:numId w:val="25"/>
              </w:numPr>
            </w:pPr>
            <w:r>
              <w:t xml:space="preserve">Suggested linking the application to messaging apps to inform users that they have received spam or fake news. </w:t>
            </w:r>
            <w:r>
              <w:rPr>
                <w:i/>
                <w:iCs/>
              </w:rPr>
              <w:t xml:space="preserve">“After you determine that it’s a spam and confirm 100% that it’s a spam… you will link it to the WhatsApp, link it to all the apps including SMS, and then will inform the user that you have received a spam. That is more useful. Once you install the software, </w:t>
            </w:r>
            <w:proofErr w:type="spellStart"/>
            <w:r>
              <w:rPr>
                <w:i/>
                <w:iCs/>
              </w:rPr>
              <w:t>everytime</w:t>
            </w:r>
            <w:proofErr w:type="spellEnd"/>
            <w:r>
              <w:rPr>
                <w:i/>
                <w:iCs/>
              </w:rPr>
              <w:t xml:space="preserve"> you receive a WhatsApp message – must of course link ah, must allow this program to read the WhatsApp message – then it will tell you ‘This is a spam’ or ‘This is a fake news’.”</w:t>
            </w:r>
          </w:p>
        </w:tc>
      </w:tr>
      <w:tr w:rsidR="00F43C89" w14:paraId="2FCCFD74" w14:textId="77777777" w:rsidTr="00F43C89">
        <w:tc>
          <w:tcPr>
            <w:tcW w:w="2074" w:type="dxa"/>
            <w:tcBorders>
              <w:top w:val="single" w:sz="4" w:space="0" w:color="auto"/>
              <w:left w:val="single" w:sz="4" w:space="0" w:color="auto"/>
              <w:bottom w:val="single" w:sz="4" w:space="0" w:color="auto"/>
              <w:right w:val="single" w:sz="4" w:space="0" w:color="auto"/>
            </w:tcBorders>
            <w:hideMark/>
          </w:tcPr>
          <w:p w14:paraId="20A19339" w14:textId="77777777" w:rsidR="00F43C89" w:rsidRDefault="00F43C89" w:rsidP="00F07FDD">
            <w:pPr>
              <w:ind w:firstLine="0"/>
            </w:pPr>
            <w:r>
              <w:t>Final thoughts?</w:t>
            </w:r>
          </w:p>
        </w:tc>
        <w:tc>
          <w:tcPr>
            <w:tcW w:w="7180" w:type="dxa"/>
            <w:tcBorders>
              <w:top w:val="single" w:sz="4" w:space="0" w:color="auto"/>
              <w:left w:val="single" w:sz="4" w:space="0" w:color="auto"/>
              <w:bottom w:val="single" w:sz="4" w:space="0" w:color="auto"/>
              <w:right w:val="single" w:sz="4" w:space="0" w:color="auto"/>
            </w:tcBorders>
          </w:tcPr>
          <w:p w14:paraId="7199AE9F" w14:textId="77777777" w:rsidR="00F43C89" w:rsidRDefault="00F43C89"/>
        </w:tc>
      </w:tr>
      <w:tr w:rsidR="00F43C89" w14:paraId="1086A712" w14:textId="77777777" w:rsidTr="00F43C89">
        <w:tc>
          <w:tcPr>
            <w:tcW w:w="9254" w:type="dxa"/>
            <w:gridSpan w:val="2"/>
            <w:tcBorders>
              <w:top w:val="single" w:sz="4" w:space="0" w:color="auto"/>
              <w:left w:val="single" w:sz="4" w:space="0" w:color="auto"/>
              <w:bottom w:val="single" w:sz="4" w:space="0" w:color="auto"/>
              <w:right w:val="single" w:sz="4" w:space="0" w:color="auto"/>
            </w:tcBorders>
            <w:hideMark/>
          </w:tcPr>
          <w:p w14:paraId="66240FFF" w14:textId="77777777" w:rsidR="00F43C89" w:rsidRDefault="00F43C89" w:rsidP="00F07FDD">
            <w:pPr>
              <w:ind w:firstLine="0"/>
              <w:rPr>
                <w:b/>
                <w:bCs/>
              </w:rPr>
            </w:pPr>
            <w:r>
              <w:rPr>
                <w:b/>
                <w:bCs/>
                <w:i/>
                <w:iCs/>
              </w:rPr>
              <w:t>Other Findings</w:t>
            </w:r>
          </w:p>
        </w:tc>
      </w:tr>
      <w:tr w:rsidR="00F43C89" w14:paraId="73ABED4B" w14:textId="77777777" w:rsidTr="00F43C89">
        <w:tc>
          <w:tcPr>
            <w:tcW w:w="2074" w:type="dxa"/>
            <w:tcBorders>
              <w:top w:val="single" w:sz="4" w:space="0" w:color="auto"/>
              <w:left w:val="single" w:sz="4" w:space="0" w:color="auto"/>
              <w:bottom w:val="single" w:sz="4" w:space="0" w:color="auto"/>
              <w:right w:val="single" w:sz="4" w:space="0" w:color="auto"/>
            </w:tcBorders>
            <w:hideMark/>
          </w:tcPr>
          <w:p w14:paraId="18C41391" w14:textId="77777777" w:rsidR="00F43C89" w:rsidRDefault="00F43C89" w:rsidP="00F07FDD">
            <w:pPr>
              <w:ind w:firstLine="0"/>
            </w:pPr>
            <w:r>
              <w:t>SSO Login with Google/Facebook</w:t>
            </w:r>
          </w:p>
        </w:tc>
        <w:tc>
          <w:tcPr>
            <w:tcW w:w="7180" w:type="dxa"/>
            <w:tcBorders>
              <w:top w:val="single" w:sz="4" w:space="0" w:color="auto"/>
              <w:left w:val="single" w:sz="4" w:space="0" w:color="auto"/>
              <w:bottom w:val="single" w:sz="4" w:space="0" w:color="auto"/>
              <w:right w:val="single" w:sz="4" w:space="0" w:color="auto"/>
            </w:tcBorders>
            <w:hideMark/>
          </w:tcPr>
          <w:p w14:paraId="352F53BB" w14:textId="77777777" w:rsidR="00F43C89" w:rsidRDefault="00F43C89" w:rsidP="002E49F1">
            <w:pPr>
              <w:pStyle w:val="ListParagraph"/>
              <w:numPr>
                <w:ilvl w:val="0"/>
                <w:numId w:val="13"/>
              </w:numPr>
            </w:pPr>
            <w:r>
              <w:t xml:space="preserve">Wary of logging in via Google and Facebook. </w:t>
            </w:r>
            <w:r>
              <w:rPr>
                <w:i/>
                <w:iCs/>
              </w:rPr>
              <w:t>“It’s good not to link to these two because they are monopoly. Your software will be controlled by them.”</w:t>
            </w:r>
            <w:r>
              <w:t xml:space="preserve"> Preferred to continue as </w:t>
            </w:r>
            <w:proofErr w:type="gramStart"/>
            <w:r>
              <w:t>Guest, and</w:t>
            </w:r>
            <w:proofErr w:type="gramEnd"/>
            <w:r>
              <w:t xml:space="preserve"> suggested a “normal” account creation.</w:t>
            </w:r>
          </w:p>
        </w:tc>
      </w:tr>
      <w:tr w:rsidR="00F43C89" w14:paraId="1FB3EBAD" w14:textId="77777777" w:rsidTr="00F43C89">
        <w:tc>
          <w:tcPr>
            <w:tcW w:w="2074" w:type="dxa"/>
            <w:tcBorders>
              <w:top w:val="single" w:sz="4" w:space="0" w:color="auto"/>
              <w:left w:val="single" w:sz="4" w:space="0" w:color="auto"/>
              <w:bottom w:val="single" w:sz="4" w:space="0" w:color="auto"/>
              <w:right w:val="single" w:sz="4" w:space="0" w:color="auto"/>
            </w:tcBorders>
            <w:hideMark/>
          </w:tcPr>
          <w:p w14:paraId="25BB5793" w14:textId="77777777" w:rsidR="00F43C89" w:rsidRDefault="00F43C89" w:rsidP="00F07FDD">
            <w:pPr>
              <w:ind w:firstLine="0"/>
            </w:pPr>
            <w:r>
              <w:t>Confusing menu icons at the bottom</w:t>
            </w:r>
          </w:p>
        </w:tc>
        <w:tc>
          <w:tcPr>
            <w:tcW w:w="7180" w:type="dxa"/>
            <w:tcBorders>
              <w:top w:val="single" w:sz="4" w:space="0" w:color="auto"/>
              <w:left w:val="single" w:sz="4" w:space="0" w:color="auto"/>
              <w:bottom w:val="single" w:sz="4" w:space="0" w:color="auto"/>
              <w:right w:val="single" w:sz="4" w:space="0" w:color="auto"/>
            </w:tcBorders>
            <w:hideMark/>
          </w:tcPr>
          <w:p w14:paraId="1F1B69A9" w14:textId="77777777" w:rsidR="00F43C89" w:rsidRDefault="00F43C89" w:rsidP="002E49F1">
            <w:pPr>
              <w:pStyle w:val="ListParagraph"/>
              <w:numPr>
                <w:ilvl w:val="0"/>
                <w:numId w:val="13"/>
              </w:numPr>
            </w:pPr>
            <w:r>
              <w:t>At first was confused by the Collaboration icon, but quickly figured out that it was for the Collaboration function.</w:t>
            </w:r>
          </w:p>
          <w:p w14:paraId="79B14844" w14:textId="77777777" w:rsidR="00F43C89" w:rsidRDefault="00F43C89" w:rsidP="002E49F1">
            <w:pPr>
              <w:pStyle w:val="ListParagraph"/>
              <w:numPr>
                <w:ilvl w:val="0"/>
                <w:numId w:val="13"/>
              </w:numPr>
            </w:pPr>
            <w:r>
              <w:t>Mistook the Archives icon as a “Mail” icon.</w:t>
            </w:r>
          </w:p>
          <w:p w14:paraId="212E4AAC" w14:textId="77777777" w:rsidR="00F43C89" w:rsidRDefault="00F43C89" w:rsidP="002E49F1">
            <w:pPr>
              <w:pStyle w:val="ListParagraph"/>
              <w:numPr>
                <w:ilvl w:val="0"/>
                <w:numId w:val="13"/>
              </w:numPr>
            </w:pPr>
            <w:r>
              <w:t xml:space="preserve">Did not understand the Check Spam ‘+’ icon. </w:t>
            </w:r>
            <w:r>
              <w:rPr>
                <w:i/>
                <w:iCs/>
              </w:rPr>
              <w:t>“</w:t>
            </w:r>
            <w:proofErr w:type="gramStart"/>
            <w:r>
              <w:rPr>
                <w:i/>
                <w:iCs/>
              </w:rPr>
              <w:t>Plus</w:t>
            </w:r>
            <w:proofErr w:type="gramEnd"/>
            <w:r>
              <w:rPr>
                <w:i/>
                <w:iCs/>
              </w:rPr>
              <w:t xml:space="preserve"> icon is a what?”</w:t>
            </w:r>
          </w:p>
          <w:p w14:paraId="07F3669B" w14:textId="77777777" w:rsidR="00F43C89" w:rsidRDefault="00F43C89" w:rsidP="002E49F1">
            <w:pPr>
              <w:pStyle w:val="ListParagraph"/>
              <w:numPr>
                <w:ilvl w:val="0"/>
                <w:numId w:val="13"/>
              </w:numPr>
            </w:pPr>
            <w:r>
              <w:t>Suggested putting a question mark icon at the bottom for people to find out what the icons are for.</w:t>
            </w:r>
          </w:p>
        </w:tc>
      </w:tr>
      <w:tr w:rsidR="00F43C89" w14:paraId="3EF9D2EE" w14:textId="77777777" w:rsidTr="00F43C89">
        <w:tc>
          <w:tcPr>
            <w:tcW w:w="2074" w:type="dxa"/>
            <w:tcBorders>
              <w:top w:val="single" w:sz="4" w:space="0" w:color="auto"/>
              <w:left w:val="single" w:sz="4" w:space="0" w:color="auto"/>
              <w:bottom w:val="single" w:sz="4" w:space="0" w:color="auto"/>
              <w:right w:val="single" w:sz="4" w:space="0" w:color="auto"/>
            </w:tcBorders>
            <w:hideMark/>
          </w:tcPr>
          <w:p w14:paraId="54651B7F" w14:textId="77777777" w:rsidR="00F43C89" w:rsidRDefault="00F43C89" w:rsidP="00F07FDD">
            <w:pPr>
              <w:ind w:firstLine="0"/>
            </w:pPr>
            <w:r>
              <w:t>Need for software</w:t>
            </w:r>
          </w:p>
        </w:tc>
        <w:tc>
          <w:tcPr>
            <w:tcW w:w="7180" w:type="dxa"/>
            <w:tcBorders>
              <w:top w:val="single" w:sz="4" w:space="0" w:color="auto"/>
              <w:left w:val="single" w:sz="4" w:space="0" w:color="auto"/>
              <w:bottom w:val="single" w:sz="4" w:space="0" w:color="auto"/>
              <w:right w:val="single" w:sz="4" w:space="0" w:color="auto"/>
            </w:tcBorders>
            <w:hideMark/>
          </w:tcPr>
          <w:p w14:paraId="45DCB433" w14:textId="77777777" w:rsidR="00F43C89" w:rsidRDefault="00F43C89" w:rsidP="002E49F1">
            <w:pPr>
              <w:pStyle w:val="ListParagraph"/>
              <w:numPr>
                <w:ilvl w:val="0"/>
                <w:numId w:val="13"/>
              </w:numPr>
            </w:pPr>
            <w:r>
              <w:t xml:space="preserve">Thought this software would be good for </w:t>
            </w:r>
            <w:proofErr w:type="spellStart"/>
            <w:proofErr w:type="gramStart"/>
            <w:r>
              <w:t>society.</w:t>
            </w:r>
            <w:r>
              <w:rPr>
                <w:i/>
                <w:iCs/>
              </w:rPr>
              <w:t>“</w:t>
            </w:r>
            <w:proofErr w:type="gramEnd"/>
            <w:r>
              <w:rPr>
                <w:i/>
                <w:iCs/>
              </w:rPr>
              <w:t>We</w:t>
            </w:r>
            <w:proofErr w:type="spellEnd"/>
            <w:r>
              <w:rPr>
                <w:i/>
                <w:iCs/>
              </w:rPr>
              <w:t xml:space="preserve"> really need this sort of software because there are a lot of spam around, a lot of WhatsApp message spam.”</w:t>
            </w:r>
          </w:p>
        </w:tc>
      </w:tr>
    </w:tbl>
    <w:p w14:paraId="0881DCB8" w14:textId="762328D7" w:rsidR="00F43C89" w:rsidRDefault="00F43C89" w:rsidP="0005739F">
      <w:pPr>
        <w:ind w:firstLine="0"/>
      </w:pPr>
    </w:p>
    <w:p w14:paraId="3DE2B25F" w14:textId="77777777" w:rsidR="00F43C89" w:rsidRDefault="00F43C89">
      <w:r>
        <w:br w:type="page"/>
      </w:r>
    </w:p>
    <w:p w14:paraId="1DD10114" w14:textId="2FE965B5" w:rsidR="00B72A85" w:rsidRDefault="002A765A" w:rsidP="00F43C89">
      <w:pPr>
        <w:pStyle w:val="Heading1"/>
      </w:pPr>
      <w:bookmarkStart w:id="47" w:name="_Toc87271553"/>
      <w:r>
        <w:lastRenderedPageBreak/>
        <w:t xml:space="preserve">Appendix </w:t>
      </w:r>
      <w:r w:rsidR="00910C96">
        <w:t>E</w:t>
      </w:r>
      <w:r w:rsidR="00B948B9">
        <w:br/>
      </w:r>
      <w:r w:rsidR="00F43C89">
        <w:t>User Testing with D</w:t>
      </w:r>
      <w:bookmarkEnd w:id="47"/>
    </w:p>
    <w:tbl>
      <w:tblPr>
        <w:tblStyle w:val="TableGrid"/>
        <w:tblW w:w="0" w:type="auto"/>
        <w:tblLook w:val="04A0" w:firstRow="1" w:lastRow="0" w:firstColumn="1" w:lastColumn="0" w:noHBand="0" w:noVBand="1"/>
      </w:tblPr>
      <w:tblGrid>
        <w:gridCol w:w="2405"/>
        <w:gridCol w:w="6611"/>
      </w:tblGrid>
      <w:tr w:rsidR="003971A1" w:rsidRPr="00A65A28" w14:paraId="010209E2" w14:textId="77777777" w:rsidTr="00A801EA">
        <w:tc>
          <w:tcPr>
            <w:tcW w:w="2405" w:type="dxa"/>
          </w:tcPr>
          <w:p w14:paraId="7602B36D" w14:textId="77777777" w:rsidR="003971A1" w:rsidRPr="00A65A28" w:rsidRDefault="003971A1" w:rsidP="00F07FDD">
            <w:pPr>
              <w:ind w:firstLine="0"/>
              <w:rPr>
                <w:b/>
                <w:bCs/>
              </w:rPr>
            </w:pPr>
            <w:r w:rsidRPr="00A65A28">
              <w:rPr>
                <w:b/>
                <w:bCs/>
              </w:rPr>
              <w:t>Question</w:t>
            </w:r>
            <w:r>
              <w:rPr>
                <w:b/>
                <w:bCs/>
              </w:rPr>
              <w:t>/Task</w:t>
            </w:r>
          </w:p>
        </w:tc>
        <w:tc>
          <w:tcPr>
            <w:tcW w:w="6611" w:type="dxa"/>
          </w:tcPr>
          <w:p w14:paraId="60AA5169" w14:textId="77777777" w:rsidR="003971A1" w:rsidRPr="00A65A28" w:rsidRDefault="003971A1" w:rsidP="00F07FDD">
            <w:pPr>
              <w:ind w:firstLine="0"/>
              <w:rPr>
                <w:b/>
                <w:bCs/>
              </w:rPr>
            </w:pPr>
            <w:r>
              <w:rPr>
                <w:b/>
                <w:bCs/>
              </w:rPr>
              <w:t>Findings</w:t>
            </w:r>
          </w:p>
        </w:tc>
      </w:tr>
      <w:tr w:rsidR="003971A1" w:rsidRPr="00B4468F" w14:paraId="62AD08A4" w14:textId="77777777" w:rsidTr="00A801EA">
        <w:tc>
          <w:tcPr>
            <w:tcW w:w="2405" w:type="dxa"/>
          </w:tcPr>
          <w:p w14:paraId="4641C352" w14:textId="77777777" w:rsidR="003971A1" w:rsidRPr="006169B2" w:rsidRDefault="003971A1" w:rsidP="00F07FDD">
            <w:pPr>
              <w:ind w:firstLine="0"/>
            </w:pPr>
            <w:r>
              <w:t>Interviewee Details:</w:t>
            </w:r>
          </w:p>
        </w:tc>
        <w:tc>
          <w:tcPr>
            <w:tcW w:w="6611" w:type="dxa"/>
          </w:tcPr>
          <w:p w14:paraId="63EEFEAC" w14:textId="77777777" w:rsidR="003971A1" w:rsidRPr="00B4468F" w:rsidRDefault="003971A1" w:rsidP="00F07FDD">
            <w:pPr>
              <w:ind w:firstLine="0"/>
            </w:pPr>
            <w:r>
              <w:t>Female Chinese, 68, Homemaker. Diploma education. Has had cataracts before, hence vision is impaired. Generally wary of using mobile devices and is not inclined to exploring applications. Will always ask if she should press a button and is not confident performing actions on her own especially for unfamiliar software. Normally only picks up software with the guidance of someone else.</w:t>
            </w:r>
          </w:p>
        </w:tc>
      </w:tr>
      <w:tr w:rsidR="003971A1" w:rsidRPr="00A75FBF" w14:paraId="36871CF7" w14:textId="77777777" w:rsidTr="00A801EA">
        <w:tc>
          <w:tcPr>
            <w:tcW w:w="9016" w:type="dxa"/>
            <w:gridSpan w:val="2"/>
          </w:tcPr>
          <w:p w14:paraId="23315498" w14:textId="77777777" w:rsidR="003971A1" w:rsidRPr="00A75FBF" w:rsidRDefault="003971A1" w:rsidP="00A801EA">
            <w:pPr>
              <w:rPr>
                <w:b/>
                <w:bCs/>
                <w:i/>
                <w:iCs/>
              </w:rPr>
            </w:pPr>
            <w:r>
              <w:rPr>
                <w:b/>
                <w:bCs/>
                <w:i/>
                <w:iCs/>
              </w:rPr>
              <w:t>Testing Tasks (Observation &amp; Questions)</w:t>
            </w:r>
          </w:p>
        </w:tc>
      </w:tr>
      <w:tr w:rsidR="003971A1" w14:paraId="4A1A9CF6" w14:textId="77777777" w:rsidTr="00A801EA">
        <w:tc>
          <w:tcPr>
            <w:tcW w:w="2405" w:type="dxa"/>
          </w:tcPr>
          <w:p w14:paraId="786F1016" w14:textId="77777777" w:rsidR="003971A1" w:rsidRDefault="003971A1" w:rsidP="00F07FDD">
            <w:pPr>
              <w:ind w:firstLine="0"/>
            </w:pPr>
            <w:r>
              <w:t>Onboarding Experience</w:t>
            </w:r>
          </w:p>
        </w:tc>
        <w:tc>
          <w:tcPr>
            <w:tcW w:w="6611" w:type="dxa"/>
          </w:tcPr>
          <w:p w14:paraId="57C90C75" w14:textId="77777777" w:rsidR="003971A1" w:rsidRPr="000E53F9" w:rsidRDefault="003971A1" w:rsidP="002E49F1">
            <w:pPr>
              <w:pStyle w:val="ListParagraph"/>
              <w:numPr>
                <w:ilvl w:val="0"/>
                <w:numId w:val="18"/>
              </w:numPr>
            </w:pPr>
            <w:r>
              <w:t xml:space="preserve">Found that the onboarding animations on the prototype moved too fast. </w:t>
            </w:r>
            <w:r w:rsidRPr="00957E9D">
              <w:rPr>
                <w:i/>
                <w:iCs/>
              </w:rPr>
              <w:t>“Move so fast.”</w:t>
            </w:r>
          </w:p>
          <w:p w14:paraId="56EFD711" w14:textId="77777777" w:rsidR="003971A1" w:rsidRDefault="003971A1" w:rsidP="002E49F1">
            <w:pPr>
              <w:pStyle w:val="ListParagraph"/>
              <w:numPr>
                <w:ilvl w:val="0"/>
                <w:numId w:val="18"/>
              </w:numPr>
            </w:pPr>
            <w:r>
              <w:t>Did not understand the onboarding screens at all, and thus did not know what features were afforded by the application other than the Check Spam function.</w:t>
            </w:r>
          </w:p>
        </w:tc>
      </w:tr>
      <w:tr w:rsidR="003971A1" w:rsidRPr="00957E9D" w14:paraId="3A65EA1B" w14:textId="77777777" w:rsidTr="00A801EA">
        <w:tc>
          <w:tcPr>
            <w:tcW w:w="2405" w:type="dxa"/>
          </w:tcPr>
          <w:p w14:paraId="7A0477E2" w14:textId="77777777" w:rsidR="003971A1" w:rsidRDefault="003971A1" w:rsidP="00F07FDD">
            <w:pPr>
              <w:ind w:firstLine="0"/>
            </w:pPr>
            <w:r>
              <w:t>Check Text Message for Spam with Spam result</w:t>
            </w:r>
          </w:p>
        </w:tc>
        <w:tc>
          <w:tcPr>
            <w:tcW w:w="6611" w:type="dxa"/>
          </w:tcPr>
          <w:p w14:paraId="1878163C" w14:textId="77777777" w:rsidR="003971A1" w:rsidRDefault="003971A1" w:rsidP="002E49F1">
            <w:pPr>
              <w:pStyle w:val="ListParagraph"/>
              <w:numPr>
                <w:ilvl w:val="0"/>
                <w:numId w:val="18"/>
              </w:numPr>
            </w:pPr>
            <w:r>
              <w:t xml:space="preserve">Did not know how to copy and paste text from WhatsApp messages. </w:t>
            </w:r>
            <w:r w:rsidRPr="00957E9D">
              <w:rPr>
                <w:i/>
                <w:iCs/>
              </w:rPr>
              <w:t>“Me: Do you know how messages from WhatsApp? D: Don’t know.”</w:t>
            </w:r>
          </w:p>
          <w:p w14:paraId="51F9BC76" w14:textId="77777777" w:rsidR="003971A1" w:rsidRDefault="003971A1" w:rsidP="002E49F1">
            <w:pPr>
              <w:pStyle w:val="ListParagraph"/>
              <w:numPr>
                <w:ilvl w:val="0"/>
                <w:numId w:val="18"/>
              </w:numPr>
            </w:pPr>
            <w:r>
              <w:t>Required guidance every step of the way to check whether the message is spam, from pasting the message to even simply pressing the “Check” button.</w:t>
            </w:r>
          </w:p>
          <w:p w14:paraId="74BFCB56" w14:textId="77777777" w:rsidR="003971A1" w:rsidRDefault="003971A1" w:rsidP="002E49F1">
            <w:pPr>
              <w:pStyle w:val="ListParagraph"/>
              <w:numPr>
                <w:ilvl w:val="0"/>
                <w:numId w:val="18"/>
              </w:numPr>
            </w:pPr>
            <w:r>
              <w:t>Understood what the “Spam” result meant</w:t>
            </w:r>
          </w:p>
          <w:p w14:paraId="7CE8A597" w14:textId="77777777" w:rsidR="003971A1" w:rsidRPr="000A30B3" w:rsidRDefault="003971A1" w:rsidP="002E49F1">
            <w:pPr>
              <w:pStyle w:val="ListParagraph"/>
              <w:numPr>
                <w:ilvl w:val="0"/>
                <w:numId w:val="18"/>
              </w:numPr>
            </w:pPr>
            <w:r>
              <w:t xml:space="preserve">Did not know what to do from there. </w:t>
            </w:r>
            <w:r>
              <w:rPr>
                <w:i/>
                <w:iCs/>
              </w:rPr>
              <w:t>“Delete ah?”.</w:t>
            </w:r>
          </w:p>
          <w:p w14:paraId="04257BBC" w14:textId="77777777" w:rsidR="003971A1" w:rsidRPr="000A30B3" w:rsidRDefault="003971A1" w:rsidP="002E49F1">
            <w:pPr>
              <w:pStyle w:val="ListParagraph"/>
              <w:numPr>
                <w:ilvl w:val="0"/>
                <w:numId w:val="18"/>
              </w:numPr>
            </w:pPr>
            <w:r w:rsidRPr="000A30B3">
              <w:t>Did</w:t>
            </w:r>
            <w:r>
              <w:t xml:space="preserve"> not know that the “What should I do?” hyperlink was tappable.</w:t>
            </w:r>
          </w:p>
          <w:p w14:paraId="2D0881BD" w14:textId="77777777" w:rsidR="003971A1" w:rsidRPr="00957E9D" w:rsidRDefault="003971A1" w:rsidP="002E49F1">
            <w:pPr>
              <w:pStyle w:val="ListParagraph"/>
              <w:numPr>
                <w:ilvl w:val="0"/>
                <w:numId w:val="18"/>
              </w:numPr>
            </w:pPr>
            <w:r>
              <w:t xml:space="preserve">Was confused even from the </w:t>
            </w:r>
            <w:r w:rsidRPr="000F1F76">
              <w:rPr>
                <w:i/>
                <w:iCs/>
              </w:rPr>
              <w:t>“What should I do?”</w:t>
            </w:r>
            <w:r>
              <w:t xml:space="preserve"> page. </w:t>
            </w:r>
            <w:r>
              <w:rPr>
                <w:i/>
                <w:iCs/>
              </w:rPr>
              <w:t>“Report? But they don’t have the ‘Report’…”</w:t>
            </w:r>
            <w:r>
              <w:t xml:space="preserve"> Did not understand the page and thought it was a page where she could </w:t>
            </w:r>
            <w:proofErr w:type="gramStart"/>
            <w:r>
              <w:t>take action</w:t>
            </w:r>
            <w:proofErr w:type="gramEnd"/>
            <w:r>
              <w:t xml:space="preserve"> from, like delete or report messages.</w:t>
            </w:r>
          </w:p>
        </w:tc>
      </w:tr>
      <w:tr w:rsidR="003971A1" w14:paraId="13D9FCBD" w14:textId="77777777" w:rsidTr="00A801EA">
        <w:tc>
          <w:tcPr>
            <w:tcW w:w="2405" w:type="dxa"/>
          </w:tcPr>
          <w:p w14:paraId="72D2DB5B" w14:textId="77777777" w:rsidR="003971A1" w:rsidRDefault="003971A1" w:rsidP="00F07FDD">
            <w:pPr>
              <w:ind w:firstLine="0"/>
            </w:pPr>
            <w:r>
              <w:t>Check Image Message for Spam with Unknown result</w:t>
            </w:r>
          </w:p>
        </w:tc>
        <w:tc>
          <w:tcPr>
            <w:tcW w:w="6611" w:type="dxa"/>
          </w:tcPr>
          <w:p w14:paraId="1E363230" w14:textId="77777777" w:rsidR="003971A1" w:rsidRDefault="003971A1" w:rsidP="002E49F1">
            <w:pPr>
              <w:pStyle w:val="ListParagraph"/>
              <w:numPr>
                <w:ilvl w:val="0"/>
                <w:numId w:val="18"/>
              </w:numPr>
            </w:pPr>
            <w:r>
              <w:t xml:space="preserve">Did not know how to check for images, was unfamiliar with the “Upload Image” button. Mistakenly pressed the textbox for inserting </w:t>
            </w:r>
            <w:proofErr w:type="gramStart"/>
            <w:r>
              <w:t>text, and</w:t>
            </w:r>
            <w:proofErr w:type="gramEnd"/>
            <w:r>
              <w:t xml:space="preserve"> could not figure out how to insert a picture. Contributing factor was that the text for the “Upload Image” button was too small.</w:t>
            </w:r>
          </w:p>
          <w:p w14:paraId="2030264B" w14:textId="77777777" w:rsidR="003971A1" w:rsidRDefault="003971A1" w:rsidP="002E49F1">
            <w:pPr>
              <w:pStyle w:val="ListParagraph"/>
              <w:numPr>
                <w:ilvl w:val="0"/>
                <w:numId w:val="18"/>
              </w:numPr>
            </w:pPr>
            <w:r>
              <w:t>Required guidance to upload the image, but after that she instinctively knew to press the “Check” button because she had checked the text message before using the same button.</w:t>
            </w:r>
          </w:p>
          <w:p w14:paraId="7239D054" w14:textId="77777777" w:rsidR="003971A1" w:rsidRDefault="003971A1" w:rsidP="002E49F1">
            <w:pPr>
              <w:pStyle w:val="ListParagraph"/>
              <w:numPr>
                <w:ilvl w:val="0"/>
                <w:numId w:val="18"/>
              </w:numPr>
            </w:pPr>
            <w:r>
              <w:t xml:space="preserve">Had a partial understanding of the “Unknown” result. </w:t>
            </w:r>
            <w:r>
              <w:rPr>
                <w:i/>
                <w:iCs/>
              </w:rPr>
              <w:t xml:space="preserve">“Unknown means… not </w:t>
            </w:r>
            <w:proofErr w:type="spellStart"/>
            <w:r>
              <w:rPr>
                <w:i/>
                <w:iCs/>
              </w:rPr>
              <w:t>recognised</w:t>
            </w:r>
            <w:proofErr w:type="spellEnd"/>
            <w:r>
              <w:rPr>
                <w:i/>
                <w:iCs/>
              </w:rPr>
              <w:t xml:space="preserve"> ah?”</w:t>
            </w:r>
          </w:p>
          <w:p w14:paraId="2EFA127D" w14:textId="77777777" w:rsidR="003971A1" w:rsidRDefault="003971A1" w:rsidP="002E49F1">
            <w:pPr>
              <w:pStyle w:val="ListParagraph"/>
              <w:numPr>
                <w:ilvl w:val="0"/>
                <w:numId w:val="18"/>
              </w:numPr>
            </w:pPr>
            <w:r>
              <w:t>Did not know that the “?” beside the result could be tapped to learn more about it. Even after tapping it, the text from the tooltip was too small for her to read.</w:t>
            </w:r>
          </w:p>
          <w:p w14:paraId="4AA41582" w14:textId="77777777" w:rsidR="003971A1" w:rsidRDefault="003971A1" w:rsidP="002E49F1">
            <w:pPr>
              <w:pStyle w:val="ListParagraph"/>
              <w:numPr>
                <w:ilvl w:val="0"/>
                <w:numId w:val="18"/>
              </w:numPr>
            </w:pPr>
            <w:r>
              <w:lastRenderedPageBreak/>
              <w:t xml:space="preserve">Was completely confused by the Share for Collaboration feature and did not know what it was for. </w:t>
            </w:r>
            <w:r w:rsidRPr="00042828">
              <w:rPr>
                <w:i/>
                <w:iCs/>
              </w:rPr>
              <w:t>“Shared with who?... Then how?”</w:t>
            </w:r>
          </w:p>
        </w:tc>
      </w:tr>
      <w:tr w:rsidR="003971A1" w14:paraId="433733FA" w14:textId="77777777" w:rsidTr="00A801EA">
        <w:tc>
          <w:tcPr>
            <w:tcW w:w="2405" w:type="dxa"/>
          </w:tcPr>
          <w:p w14:paraId="2CC19057" w14:textId="77777777" w:rsidR="003971A1" w:rsidRDefault="003971A1" w:rsidP="00F07FDD">
            <w:pPr>
              <w:ind w:firstLine="0"/>
            </w:pPr>
            <w:r>
              <w:lastRenderedPageBreak/>
              <w:t>Overall Check Spam experience</w:t>
            </w:r>
          </w:p>
        </w:tc>
        <w:tc>
          <w:tcPr>
            <w:tcW w:w="6611" w:type="dxa"/>
          </w:tcPr>
          <w:p w14:paraId="18CB1D7E" w14:textId="77777777" w:rsidR="003971A1" w:rsidRDefault="003971A1" w:rsidP="002E49F1">
            <w:pPr>
              <w:pStyle w:val="ListParagraph"/>
              <w:numPr>
                <w:ilvl w:val="0"/>
                <w:numId w:val="14"/>
              </w:numPr>
            </w:pPr>
            <w:r>
              <w:t>Was very unsure overall regarding how to check spam, needed heavy guidance. Confused by the experience and was lost throughout.</w:t>
            </w:r>
          </w:p>
        </w:tc>
      </w:tr>
      <w:tr w:rsidR="003971A1" w:rsidRPr="000A3464" w14:paraId="64F1C11F" w14:textId="77777777" w:rsidTr="00A801EA">
        <w:tc>
          <w:tcPr>
            <w:tcW w:w="2405" w:type="dxa"/>
          </w:tcPr>
          <w:p w14:paraId="37D1E96B" w14:textId="77777777" w:rsidR="003971A1" w:rsidRDefault="003971A1" w:rsidP="00F07FDD">
            <w:pPr>
              <w:ind w:firstLine="0"/>
            </w:pPr>
            <w:r>
              <w:t>Collaboration Experience</w:t>
            </w:r>
          </w:p>
        </w:tc>
        <w:tc>
          <w:tcPr>
            <w:tcW w:w="6611" w:type="dxa"/>
          </w:tcPr>
          <w:p w14:paraId="0AF4816B" w14:textId="77777777" w:rsidR="003971A1" w:rsidRDefault="003971A1" w:rsidP="002E49F1">
            <w:pPr>
              <w:pStyle w:val="ListParagraph"/>
              <w:numPr>
                <w:ilvl w:val="0"/>
                <w:numId w:val="14"/>
              </w:numPr>
            </w:pPr>
            <w:r>
              <w:t>Was completely lost and did not understand the Collaboration feature even after quite a bit of explanation.</w:t>
            </w:r>
          </w:p>
          <w:p w14:paraId="6115ADA7" w14:textId="77777777" w:rsidR="003971A1" w:rsidRDefault="003971A1" w:rsidP="002E49F1">
            <w:pPr>
              <w:pStyle w:val="ListParagraph"/>
              <w:numPr>
                <w:ilvl w:val="0"/>
                <w:numId w:val="14"/>
              </w:numPr>
            </w:pPr>
            <w:r>
              <w:t xml:space="preserve">Did not understand the voting card layout. Was confused by the three buttons and did not know that she was supposed to press one of them to vote. </w:t>
            </w:r>
          </w:p>
          <w:p w14:paraId="17B3B9F6" w14:textId="77777777" w:rsidR="003971A1" w:rsidRPr="000A3464" w:rsidRDefault="003971A1" w:rsidP="002E49F1">
            <w:pPr>
              <w:pStyle w:val="ListParagraph"/>
              <w:numPr>
                <w:ilvl w:val="0"/>
                <w:numId w:val="14"/>
              </w:numPr>
              <w:rPr>
                <w:i/>
                <w:iCs/>
              </w:rPr>
            </w:pPr>
            <w:r w:rsidRPr="000A3464">
              <w:rPr>
                <w:i/>
                <w:iCs/>
              </w:rPr>
              <w:t>(Personal Note: Collaboration Experience may not be for users who are very unfamiliar with digital devices. The Check Spam feature could be tailored for them, and the Collaboration feature can be for more advanced users.)</w:t>
            </w:r>
          </w:p>
        </w:tc>
      </w:tr>
      <w:tr w:rsidR="003971A1" w14:paraId="5E2046DE" w14:textId="77777777" w:rsidTr="00A801EA">
        <w:tc>
          <w:tcPr>
            <w:tcW w:w="2405" w:type="dxa"/>
          </w:tcPr>
          <w:p w14:paraId="298AA94A" w14:textId="77777777" w:rsidR="003971A1" w:rsidRDefault="003971A1" w:rsidP="00F07FDD">
            <w:pPr>
              <w:ind w:firstLine="0"/>
            </w:pPr>
            <w:r>
              <w:t>Archives Experience</w:t>
            </w:r>
          </w:p>
        </w:tc>
        <w:tc>
          <w:tcPr>
            <w:tcW w:w="6611" w:type="dxa"/>
          </w:tcPr>
          <w:p w14:paraId="478D4C5B" w14:textId="77777777" w:rsidR="003971A1" w:rsidRDefault="003971A1" w:rsidP="002E49F1">
            <w:pPr>
              <w:pStyle w:val="ListParagraph"/>
              <w:numPr>
                <w:ilvl w:val="0"/>
                <w:numId w:val="26"/>
              </w:numPr>
            </w:pPr>
            <w:r>
              <w:t xml:space="preserve">Did not understand the Archives page. </w:t>
            </w:r>
            <w:r>
              <w:rPr>
                <w:i/>
                <w:iCs/>
              </w:rPr>
              <w:t>“What is this? Pending? Scam?”</w:t>
            </w:r>
          </w:p>
          <w:p w14:paraId="12B71C0C" w14:textId="77777777" w:rsidR="003971A1" w:rsidRDefault="003971A1" w:rsidP="002E49F1">
            <w:pPr>
              <w:pStyle w:val="ListParagraph"/>
              <w:numPr>
                <w:ilvl w:val="0"/>
                <w:numId w:val="26"/>
              </w:numPr>
            </w:pPr>
            <w:r>
              <w:t>Struggled to find the message for deletion as the text was too small.</w:t>
            </w:r>
          </w:p>
          <w:p w14:paraId="15BBBBCC" w14:textId="77777777" w:rsidR="003971A1" w:rsidRDefault="003971A1" w:rsidP="002E49F1">
            <w:pPr>
              <w:pStyle w:val="ListParagraph"/>
              <w:numPr>
                <w:ilvl w:val="0"/>
                <w:numId w:val="26"/>
              </w:numPr>
            </w:pPr>
            <w:r>
              <w:t>Struggled to find the delete button, and required some prompting to look around the screen</w:t>
            </w:r>
          </w:p>
        </w:tc>
      </w:tr>
      <w:tr w:rsidR="003971A1" w:rsidRPr="00F42808" w14:paraId="31673095" w14:textId="77777777" w:rsidTr="00A801EA">
        <w:tc>
          <w:tcPr>
            <w:tcW w:w="2405" w:type="dxa"/>
          </w:tcPr>
          <w:p w14:paraId="174B909C" w14:textId="77777777" w:rsidR="003971A1" w:rsidRDefault="003971A1" w:rsidP="00F07FDD">
            <w:pPr>
              <w:ind w:firstLine="0"/>
            </w:pPr>
            <w:r>
              <w:t>Change the Font Size</w:t>
            </w:r>
          </w:p>
        </w:tc>
        <w:tc>
          <w:tcPr>
            <w:tcW w:w="6611" w:type="dxa"/>
          </w:tcPr>
          <w:p w14:paraId="48F781F8" w14:textId="77777777" w:rsidR="003971A1" w:rsidRDefault="003971A1" w:rsidP="002E49F1">
            <w:pPr>
              <w:pStyle w:val="ListParagraph"/>
              <w:numPr>
                <w:ilvl w:val="0"/>
                <w:numId w:val="16"/>
              </w:numPr>
            </w:pPr>
            <w:r>
              <w:t>First instinct was to pinch the screen to enlarge it instead of looking for the settings.</w:t>
            </w:r>
          </w:p>
          <w:p w14:paraId="5A41E401" w14:textId="77777777" w:rsidR="003971A1" w:rsidRDefault="003971A1" w:rsidP="002E49F1">
            <w:pPr>
              <w:pStyle w:val="ListParagraph"/>
              <w:numPr>
                <w:ilvl w:val="0"/>
                <w:numId w:val="16"/>
              </w:numPr>
              <w:rPr>
                <w:i/>
                <w:iCs/>
              </w:rPr>
            </w:pPr>
            <w:r>
              <w:t xml:space="preserve">Not familiar with a settings menu, did not </w:t>
            </w:r>
            <w:proofErr w:type="spellStart"/>
            <w:r>
              <w:t>recognise</w:t>
            </w:r>
            <w:proofErr w:type="spellEnd"/>
            <w:r>
              <w:t xml:space="preserve"> the Settings icon. </w:t>
            </w:r>
            <w:r w:rsidRPr="00E46778">
              <w:rPr>
                <w:i/>
                <w:iCs/>
              </w:rPr>
              <w:t>“Me: Is there any other way to change the font size? D: Don’t know… only know this one only.”</w:t>
            </w:r>
          </w:p>
          <w:p w14:paraId="2CD4DD32" w14:textId="77777777" w:rsidR="003971A1" w:rsidRPr="00F42808" w:rsidRDefault="003971A1" w:rsidP="002E49F1">
            <w:pPr>
              <w:pStyle w:val="ListParagraph"/>
              <w:numPr>
                <w:ilvl w:val="0"/>
                <w:numId w:val="16"/>
              </w:numPr>
              <w:rPr>
                <w:i/>
                <w:iCs/>
              </w:rPr>
            </w:pPr>
            <w:r>
              <w:t>After finding the Settings menu, could find the Font Size menu.</w:t>
            </w:r>
          </w:p>
          <w:p w14:paraId="7D36910A" w14:textId="77777777" w:rsidR="003971A1" w:rsidRPr="00F42808" w:rsidRDefault="003971A1" w:rsidP="002E49F1">
            <w:pPr>
              <w:pStyle w:val="ListParagraph"/>
              <w:numPr>
                <w:ilvl w:val="0"/>
                <w:numId w:val="16"/>
              </w:numPr>
              <w:rPr>
                <w:i/>
                <w:iCs/>
              </w:rPr>
            </w:pPr>
            <w:r>
              <w:t xml:space="preserve">However, instead of dragging the slider, her first instinct to change the font size was to pinch-to-zoom again. When asked if there was another way, she correctly dragged the slider to the right. </w:t>
            </w:r>
          </w:p>
        </w:tc>
      </w:tr>
      <w:tr w:rsidR="003971A1" w:rsidRPr="00A75FBF" w14:paraId="775E4D4C" w14:textId="77777777" w:rsidTr="00A801EA">
        <w:tc>
          <w:tcPr>
            <w:tcW w:w="9016" w:type="dxa"/>
            <w:gridSpan w:val="2"/>
          </w:tcPr>
          <w:p w14:paraId="5EBF9905" w14:textId="5243A179" w:rsidR="003971A1" w:rsidRPr="00A75FBF" w:rsidRDefault="00655CF4" w:rsidP="00655CF4">
            <w:pPr>
              <w:ind w:firstLine="0"/>
              <w:rPr>
                <w:b/>
                <w:bCs/>
                <w:i/>
                <w:iCs/>
              </w:rPr>
            </w:pPr>
            <w:r>
              <w:rPr>
                <w:b/>
                <w:bCs/>
                <w:i/>
                <w:iCs/>
              </w:rPr>
              <w:t>Post-</w:t>
            </w:r>
            <w:r w:rsidR="003971A1">
              <w:rPr>
                <w:b/>
                <w:bCs/>
                <w:i/>
                <w:iCs/>
              </w:rPr>
              <w:t>Testing Questions</w:t>
            </w:r>
          </w:p>
        </w:tc>
      </w:tr>
      <w:tr w:rsidR="003971A1" w:rsidRPr="00B4468F" w14:paraId="58DE67C2" w14:textId="77777777" w:rsidTr="00A801EA">
        <w:tc>
          <w:tcPr>
            <w:tcW w:w="2405" w:type="dxa"/>
          </w:tcPr>
          <w:p w14:paraId="77C85FCE" w14:textId="77777777" w:rsidR="003971A1" w:rsidRDefault="003971A1" w:rsidP="00F07FDD">
            <w:pPr>
              <w:ind w:firstLine="0"/>
            </w:pPr>
            <w:r>
              <w:t>Content Layout</w:t>
            </w:r>
          </w:p>
        </w:tc>
        <w:tc>
          <w:tcPr>
            <w:tcW w:w="6611" w:type="dxa"/>
          </w:tcPr>
          <w:p w14:paraId="5D106423" w14:textId="77777777" w:rsidR="003971A1" w:rsidRPr="00B4468F" w:rsidRDefault="003971A1" w:rsidP="002E49F1">
            <w:pPr>
              <w:pStyle w:val="ListParagraph"/>
              <w:numPr>
                <w:ilvl w:val="0"/>
                <w:numId w:val="27"/>
              </w:numPr>
            </w:pPr>
            <w:r>
              <w:t>When unsure of what to press or what to do, participant naturally gravitated towards the primary buttons to press them.</w:t>
            </w:r>
          </w:p>
        </w:tc>
      </w:tr>
      <w:tr w:rsidR="003971A1" w14:paraId="254A3D66" w14:textId="77777777" w:rsidTr="00A801EA">
        <w:tc>
          <w:tcPr>
            <w:tcW w:w="2405" w:type="dxa"/>
          </w:tcPr>
          <w:p w14:paraId="673F5D88" w14:textId="77777777" w:rsidR="003971A1" w:rsidRDefault="003971A1" w:rsidP="00F07FDD">
            <w:pPr>
              <w:ind w:firstLine="0"/>
            </w:pPr>
            <w:r>
              <w:t>Would you use application?</w:t>
            </w:r>
          </w:p>
        </w:tc>
        <w:tc>
          <w:tcPr>
            <w:tcW w:w="6611" w:type="dxa"/>
          </w:tcPr>
          <w:p w14:paraId="04F4255E" w14:textId="77777777" w:rsidR="003971A1" w:rsidRDefault="003971A1" w:rsidP="002E49F1">
            <w:pPr>
              <w:pStyle w:val="ListParagraph"/>
              <w:numPr>
                <w:ilvl w:val="0"/>
                <w:numId w:val="27"/>
              </w:numPr>
            </w:pPr>
            <w:r>
              <w:t xml:space="preserve">No. She suggested simplifying it. </w:t>
            </w:r>
            <w:r>
              <w:rPr>
                <w:i/>
                <w:iCs/>
              </w:rPr>
              <w:t>“Maybe if you got a simple one – simple one easier to check.”</w:t>
            </w:r>
          </w:p>
        </w:tc>
      </w:tr>
      <w:tr w:rsidR="003971A1" w14:paraId="5A54F83A" w14:textId="77777777" w:rsidTr="00A801EA">
        <w:tc>
          <w:tcPr>
            <w:tcW w:w="2405" w:type="dxa"/>
          </w:tcPr>
          <w:p w14:paraId="2C223903" w14:textId="77777777" w:rsidR="003971A1" w:rsidRDefault="003971A1" w:rsidP="00F07FDD">
            <w:pPr>
              <w:ind w:firstLine="0"/>
            </w:pPr>
            <w:r>
              <w:t>Any suggestions / Final thoughts?</w:t>
            </w:r>
          </w:p>
        </w:tc>
        <w:tc>
          <w:tcPr>
            <w:tcW w:w="6611" w:type="dxa"/>
          </w:tcPr>
          <w:p w14:paraId="37F20274" w14:textId="77777777" w:rsidR="003971A1" w:rsidRDefault="003971A1" w:rsidP="002E49F1">
            <w:pPr>
              <w:pStyle w:val="ListParagraph"/>
              <w:numPr>
                <w:ilvl w:val="0"/>
                <w:numId w:val="27"/>
              </w:numPr>
            </w:pPr>
            <w:r>
              <w:t xml:space="preserve">Suggested a step-by-step guide, and for the checking to only require a few steps. </w:t>
            </w:r>
            <w:r>
              <w:rPr>
                <w:i/>
                <w:iCs/>
              </w:rPr>
              <w:t>“Step 1 step 2, 3 steps can already. Give you step 1 step 2 how to do lor.”</w:t>
            </w:r>
          </w:p>
        </w:tc>
      </w:tr>
      <w:tr w:rsidR="003971A1" w:rsidRPr="00563294" w14:paraId="55A966AB" w14:textId="77777777" w:rsidTr="00A801EA">
        <w:tc>
          <w:tcPr>
            <w:tcW w:w="9016" w:type="dxa"/>
            <w:gridSpan w:val="2"/>
          </w:tcPr>
          <w:p w14:paraId="08C3ABFB" w14:textId="77777777" w:rsidR="003971A1" w:rsidRPr="00563294" w:rsidRDefault="003971A1" w:rsidP="00F07FDD">
            <w:pPr>
              <w:ind w:firstLine="0"/>
              <w:rPr>
                <w:b/>
                <w:bCs/>
                <w:i/>
                <w:iCs/>
              </w:rPr>
            </w:pPr>
            <w:r>
              <w:rPr>
                <w:b/>
                <w:bCs/>
                <w:i/>
                <w:iCs/>
              </w:rPr>
              <w:t>Other Findings</w:t>
            </w:r>
          </w:p>
        </w:tc>
      </w:tr>
      <w:tr w:rsidR="003971A1" w14:paraId="4A3DD992" w14:textId="77777777" w:rsidTr="00A801EA">
        <w:tc>
          <w:tcPr>
            <w:tcW w:w="2405" w:type="dxa"/>
          </w:tcPr>
          <w:p w14:paraId="5ED48795" w14:textId="77777777" w:rsidR="003971A1" w:rsidRDefault="003971A1" w:rsidP="00F07FDD">
            <w:pPr>
              <w:ind w:firstLine="0"/>
            </w:pPr>
            <w:r>
              <w:t>Default font size too small</w:t>
            </w:r>
          </w:p>
        </w:tc>
        <w:tc>
          <w:tcPr>
            <w:tcW w:w="6611" w:type="dxa"/>
          </w:tcPr>
          <w:p w14:paraId="1A625AB0" w14:textId="77777777" w:rsidR="003971A1" w:rsidRDefault="003971A1" w:rsidP="002E49F1">
            <w:pPr>
              <w:pStyle w:val="ListParagraph"/>
              <w:numPr>
                <w:ilvl w:val="0"/>
                <w:numId w:val="27"/>
              </w:numPr>
            </w:pPr>
            <w:r>
              <w:t>Did not know what to do from the beginning because she could not read the words – the login button text was already too small.</w:t>
            </w:r>
          </w:p>
        </w:tc>
      </w:tr>
      <w:tr w:rsidR="003971A1" w14:paraId="312B2D37" w14:textId="77777777" w:rsidTr="00A801EA">
        <w:tc>
          <w:tcPr>
            <w:tcW w:w="2405" w:type="dxa"/>
          </w:tcPr>
          <w:p w14:paraId="41D08264" w14:textId="77777777" w:rsidR="003971A1" w:rsidRDefault="003971A1" w:rsidP="00F07FDD">
            <w:pPr>
              <w:ind w:firstLine="0"/>
            </w:pPr>
            <w:r>
              <w:lastRenderedPageBreak/>
              <w:t>Was not familiar with login experience.</w:t>
            </w:r>
          </w:p>
        </w:tc>
        <w:tc>
          <w:tcPr>
            <w:tcW w:w="6611" w:type="dxa"/>
          </w:tcPr>
          <w:p w14:paraId="772713B0" w14:textId="77777777" w:rsidR="003971A1" w:rsidRDefault="003971A1" w:rsidP="002E49F1">
            <w:pPr>
              <w:pStyle w:val="ListParagraph"/>
              <w:numPr>
                <w:ilvl w:val="0"/>
                <w:numId w:val="27"/>
              </w:numPr>
            </w:pPr>
            <w:r>
              <w:t xml:space="preserve">Participant needed guidance logging and was afraid to press any buttons. </w:t>
            </w:r>
            <w:r w:rsidRPr="007B5862">
              <w:rPr>
                <w:i/>
                <w:iCs/>
              </w:rPr>
              <w:t>“Login to where? Google, ah?”</w:t>
            </w:r>
          </w:p>
        </w:tc>
      </w:tr>
      <w:tr w:rsidR="003971A1" w:rsidRPr="003151F4" w14:paraId="558DAB13" w14:textId="77777777" w:rsidTr="00A801EA">
        <w:tc>
          <w:tcPr>
            <w:tcW w:w="2405" w:type="dxa"/>
          </w:tcPr>
          <w:p w14:paraId="60726E92" w14:textId="77777777" w:rsidR="003971A1" w:rsidRDefault="003971A1" w:rsidP="00F07FDD">
            <w:pPr>
              <w:ind w:firstLine="0"/>
            </w:pPr>
            <w:r>
              <w:t>Confusing menu icons at the bottom</w:t>
            </w:r>
          </w:p>
        </w:tc>
        <w:tc>
          <w:tcPr>
            <w:tcW w:w="6611" w:type="dxa"/>
          </w:tcPr>
          <w:p w14:paraId="2108BDD8" w14:textId="77777777" w:rsidR="003971A1" w:rsidRDefault="003971A1" w:rsidP="002E49F1">
            <w:pPr>
              <w:pStyle w:val="ListParagraph"/>
              <w:numPr>
                <w:ilvl w:val="0"/>
                <w:numId w:val="14"/>
              </w:numPr>
              <w:rPr>
                <w:i/>
                <w:iCs/>
              </w:rPr>
            </w:pPr>
            <w:r>
              <w:t xml:space="preserve">Did not understand the Check Spam ‘+’ icon. </w:t>
            </w:r>
            <w:r w:rsidRPr="003151F4">
              <w:rPr>
                <w:i/>
                <w:iCs/>
              </w:rPr>
              <w:t>“</w:t>
            </w:r>
            <w:proofErr w:type="gramStart"/>
            <w:r w:rsidRPr="003151F4">
              <w:rPr>
                <w:i/>
                <w:iCs/>
              </w:rPr>
              <w:t>Plus</w:t>
            </w:r>
            <w:proofErr w:type="gramEnd"/>
            <w:r w:rsidRPr="003151F4">
              <w:rPr>
                <w:i/>
                <w:iCs/>
              </w:rPr>
              <w:t xml:space="preserve"> message… Can add info? </w:t>
            </w:r>
            <w:proofErr w:type="gramStart"/>
            <w:r w:rsidRPr="003151F4">
              <w:rPr>
                <w:i/>
                <w:iCs/>
              </w:rPr>
              <w:t>Plus</w:t>
            </w:r>
            <w:proofErr w:type="gramEnd"/>
            <w:r w:rsidRPr="003151F4">
              <w:rPr>
                <w:i/>
                <w:iCs/>
              </w:rPr>
              <w:t xml:space="preserve"> message is what?”</w:t>
            </w:r>
          </w:p>
          <w:p w14:paraId="6767C309" w14:textId="77777777" w:rsidR="003971A1" w:rsidRPr="008221F0" w:rsidRDefault="003971A1" w:rsidP="002E49F1">
            <w:pPr>
              <w:pStyle w:val="ListParagraph"/>
              <w:numPr>
                <w:ilvl w:val="0"/>
                <w:numId w:val="14"/>
              </w:numPr>
              <w:rPr>
                <w:i/>
                <w:iCs/>
              </w:rPr>
            </w:pPr>
            <w:r>
              <w:t xml:space="preserve">Did not understand the Collaboration icon. </w:t>
            </w:r>
            <w:r w:rsidRPr="00B54A1E">
              <w:rPr>
                <w:i/>
                <w:iCs/>
              </w:rPr>
              <w:t>“Locked it?”</w:t>
            </w:r>
          </w:p>
          <w:p w14:paraId="12B2199F" w14:textId="77777777" w:rsidR="003971A1" w:rsidRPr="003151F4" w:rsidRDefault="003971A1" w:rsidP="002E49F1">
            <w:pPr>
              <w:pStyle w:val="ListParagraph"/>
              <w:numPr>
                <w:ilvl w:val="0"/>
                <w:numId w:val="14"/>
              </w:numPr>
              <w:rPr>
                <w:i/>
                <w:iCs/>
              </w:rPr>
            </w:pPr>
            <w:r>
              <w:t>Did not understand the Archives icon at all.</w:t>
            </w:r>
          </w:p>
        </w:tc>
      </w:tr>
    </w:tbl>
    <w:p w14:paraId="42712257" w14:textId="0FE2AB35" w:rsidR="0074088C" w:rsidRDefault="0074088C" w:rsidP="003971A1">
      <w:pPr>
        <w:ind w:firstLine="0"/>
      </w:pPr>
    </w:p>
    <w:p w14:paraId="05CEC60E" w14:textId="77777777" w:rsidR="0074088C" w:rsidRDefault="0074088C">
      <w:r>
        <w:br w:type="page"/>
      </w:r>
    </w:p>
    <w:p w14:paraId="4B0B69B2" w14:textId="07CC8890" w:rsidR="00F43C89" w:rsidRDefault="0074088C" w:rsidP="0074088C">
      <w:pPr>
        <w:pStyle w:val="Heading1"/>
      </w:pPr>
      <w:r>
        <w:lastRenderedPageBreak/>
        <w:t>Appendix F</w:t>
      </w:r>
      <w:r>
        <w:br/>
      </w:r>
      <w:r w:rsidR="00647080">
        <w:t>User Testing</w:t>
      </w:r>
      <w:r>
        <w:t xml:space="preserve"> with E</w:t>
      </w:r>
    </w:p>
    <w:p w14:paraId="74FDC13E" w14:textId="77777777" w:rsidR="001D424B" w:rsidRPr="001D424B" w:rsidRDefault="001D424B" w:rsidP="001D424B">
      <w:pPr>
        <w:spacing w:after="160" w:line="259" w:lineRule="auto"/>
        <w:ind w:firstLine="0"/>
        <w:contextualSpacing/>
        <w:jc w:val="center"/>
        <w:rPr>
          <w:rFonts w:ascii="Times New Roman" w:eastAsia="DengXian" w:hAnsi="Times New Roman" w:cs="Times New Roman"/>
          <w:b/>
          <w:bCs/>
          <w:noProof/>
          <w:kern w:val="0"/>
          <w:sz w:val="32"/>
          <w:szCs w:val="32"/>
          <w:lang w:val="en-SG" w:eastAsia="zh-CN"/>
        </w:rPr>
      </w:pPr>
      <w:r w:rsidRPr="001D424B">
        <w:rPr>
          <w:rFonts w:ascii="Times New Roman" w:eastAsia="DengXian" w:hAnsi="Times New Roman" w:cs="Times New Roman"/>
          <w:b/>
          <w:bCs/>
          <w:noProof/>
          <w:kern w:val="0"/>
          <w:sz w:val="32"/>
          <w:szCs w:val="32"/>
          <w:lang w:val="en-SG" w:eastAsia="zh-CN"/>
        </w:rPr>
        <w:t>STATEMENT OF INFORMED CONSENT</w:t>
      </w:r>
    </w:p>
    <w:p w14:paraId="45EB69E6" w14:textId="77777777" w:rsidR="001D424B" w:rsidRPr="001D424B" w:rsidRDefault="001D424B" w:rsidP="001D424B">
      <w:pPr>
        <w:spacing w:after="160" w:line="259" w:lineRule="auto"/>
        <w:ind w:firstLine="0"/>
        <w:contextualSpacing/>
        <w:jc w:val="center"/>
        <w:rPr>
          <w:rFonts w:ascii="Times New Roman" w:eastAsia="DengXian" w:hAnsi="Times New Roman" w:cs="Times New Roman"/>
          <w:b/>
          <w:bCs/>
          <w:noProof/>
          <w:kern w:val="0"/>
          <w:sz w:val="22"/>
          <w:szCs w:val="22"/>
          <w:lang w:val="en-SG" w:eastAsia="zh-CN"/>
        </w:rPr>
      </w:pPr>
      <w:r w:rsidRPr="001D424B">
        <w:rPr>
          <w:rFonts w:ascii="Times New Roman" w:eastAsia="DengXian" w:hAnsi="Times New Roman" w:cs="Times New Roman"/>
          <w:b/>
          <w:bCs/>
          <w:noProof/>
          <w:kern w:val="0"/>
          <w:sz w:val="22"/>
          <w:szCs w:val="22"/>
          <w:lang w:val="en-SG" w:eastAsia="zh-CN"/>
        </w:rPr>
        <w:t>NM3221 Mobile Interaction Design</w:t>
      </w:r>
    </w:p>
    <w:p w14:paraId="734A787D" w14:textId="77777777" w:rsidR="001D424B" w:rsidRPr="001D424B" w:rsidRDefault="001D424B" w:rsidP="001D424B">
      <w:pPr>
        <w:spacing w:after="160" w:line="259" w:lineRule="auto"/>
        <w:ind w:firstLine="0"/>
        <w:contextualSpacing/>
        <w:jc w:val="center"/>
        <w:rPr>
          <w:rFonts w:ascii="Times New Roman" w:eastAsia="DengXian" w:hAnsi="Times New Roman" w:cs="Times New Roman"/>
          <w:i/>
          <w:iCs/>
          <w:noProof/>
          <w:kern w:val="0"/>
          <w:sz w:val="22"/>
          <w:szCs w:val="22"/>
          <w:lang w:val="en-SG" w:eastAsia="zh-CN"/>
        </w:rPr>
      </w:pPr>
      <w:r w:rsidRPr="001D424B">
        <w:rPr>
          <w:rFonts w:ascii="Times New Roman" w:eastAsia="DengXian" w:hAnsi="Times New Roman" w:cs="Times New Roman"/>
          <w:i/>
          <w:iCs/>
          <w:noProof/>
          <w:kern w:val="0"/>
          <w:sz w:val="22"/>
          <w:szCs w:val="22"/>
          <w:lang w:val="en-SG" w:eastAsia="zh-CN"/>
        </w:rPr>
        <w:t>AY2021/2022 Semester 1</w:t>
      </w:r>
    </w:p>
    <w:p w14:paraId="0AFD4EBF" w14:textId="77777777" w:rsidR="001D424B" w:rsidRPr="001D424B" w:rsidRDefault="001D424B" w:rsidP="001D424B">
      <w:pPr>
        <w:keepNext/>
        <w:keepLines/>
        <w:spacing w:before="240" w:line="259" w:lineRule="auto"/>
        <w:ind w:firstLine="0"/>
        <w:contextualSpacing/>
        <w:rPr>
          <w:rFonts w:ascii="Times New Roman" w:eastAsia="DengXian Light" w:hAnsi="Times New Roman" w:cs="Times New Roman"/>
          <w:b/>
          <w:bCs/>
          <w:noProof/>
          <w:kern w:val="0"/>
          <w:sz w:val="22"/>
          <w:szCs w:val="22"/>
          <w:lang w:val="en-SG" w:eastAsia="zh-CN"/>
        </w:rPr>
      </w:pPr>
      <w:r w:rsidRPr="001D424B">
        <w:rPr>
          <w:rFonts w:ascii="Times New Roman" w:eastAsia="DengXian Light" w:hAnsi="Times New Roman" w:cs="Times New Roman"/>
          <w:b/>
          <w:bCs/>
          <w:noProof/>
          <w:kern w:val="0"/>
          <w:sz w:val="22"/>
          <w:szCs w:val="22"/>
          <w:lang w:val="en-SG" w:eastAsia="zh-CN"/>
        </w:rPr>
        <w:t>Project Description</w:t>
      </w:r>
    </w:p>
    <w:p w14:paraId="32C2A844" w14:textId="77777777" w:rsidR="001D424B" w:rsidRPr="001D424B" w:rsidRDefault="001D424B" w:rsidP="001D424B">
      <w:pPr>
        <w:spacing w:after="160" w:line="259" w:lineRule="auto"/>
        <w:ind w:firstLine="0"/>
        <w:contextualSpacing/>
        <w:rPr>
          <w:rFonts w:ascii="Times New Roman" w:eastAsia="DengXian" w:hAnsi="Times New Roman" w:cs="Times New Roman"/>
          <w:noProof/>
          <w:kern w:val="0"/>
          <w:sz w:val="22"/>
          <w:szCs w:val="22"/>
          <w:lang w:val="en-SG" w:eastAsia="zh-CN"/>
        </w:rPr>
      </w:pPr>
      <w:r w:rsidRPr="001D424B">
        <w:rPr>
          <w:rFonts w:ascii="Times New Roman" w:eastAsia="DengXian" w:hAnsi="Times New Roman" w:cs="Times New Roman"/>
          <w:noProof/>
          <w:kern w:val="0"/>
          <w:sz w:val="22"/>
          <w:szCs w:val="22"/>
          <w:lang w:val="en-SG" w:eastAsia="zh-CN"/>
        </w:rPr>
        <w:t xml:space="preserve">A design student from the module NM3221 Mobile Interaction Design in the Department of Communications and New Media, National University of Singapore is conducting some prototype user testing. This information will be used to evaluate the design of a mobile application to help users identify spam messages as part of an individual class project. </w:t>
      </w:r>
    </w:p>
    <w:p w14:paraId="70BDF8FD" w14:textId="77777777" w:rsidR="001D424B" w:rsidRPr="001D424B" w:rsidRDefault="001D424B" w:rsidP="001D424B">
      <w:pPr>
        <w:spacing w:after="160" w:line="259" w:lineRule="auto"/>
        <w:ind w:firstLine="0"/>
        <w:contextualSpacing/>
        <w:rPr>
          <w:rFonts w:ascii="Times New Roman" w:eastAsia="DengXian Light" w:hAnsi="Times New Roman" w:cs="Times New Roman"/>
          <w:b/>
          <w:bCs/>
          <w:noProof/>
          <w:kern w:val="0"/>
          <w:sz w:val="22"/>
          <w:szCs w:val="22"/>
          <w:lang w:val="en-SG" w:eastAsia="zh-CN"/>
        </w:rPr>
      </w:pPr>
    </w:p>
    <w:p w14:paraId="4305FC45" w14:textId="77777777" w:rsidR="001D424B" w:rsidRPr="001D424B" w:rsidRDefault="001D424B" w:rsidP="001D424B">
      <w:pPr>
        <w:spacing w:after="160" w:line="259" w:lineRule="auto"/>
        <w:ind w:firstLine="0"/>
        <w:contextualSpacing/>
        <w:rPr>
          <w:rFonts w:ascii="Times New Roman" w:eastAsia="Times New Roman" w:hAnsi="Times New Roman" w:cs="Times New Roman"/>
          <w:noProof/>
          <w:kern w:val="0"/>
          <w:sz w:val="22"/>
          <w:szCs w:val="22"/>
          <w:lang w:val="en-SG" w:eastAsia="zh-CN"/>
        </w:rPr>
      </w:pPr>
      <w:r w:rsidRPr="001D424B">
        <w:rPr>
          <w:rFonts w:ascii="Segoe UI Symbol" w:eastAsia="Times New Roman" w:hAnsi="Segoe UI Symbol" w:cs="Segoe UI Symbol"/>
          <w:noProof/>
          <w:kern w:val="0"/>
          <w:sz w:val="22"/>
          <w:szCs w:val="22"/>
          <w:lang w:val="en-SG" w:eastAsia="zh-CN"/>
        </w:rPr>
        <mc:AlternateContent>
          <mc:Choice Requires="wpi">
            <w:drawing>
              <wp:anchor distT="0" distB="0" distL="114300" distR="114300" simplePos="0" relativeHeight="251781120" behindDoc="0" locked="0" layoutInCell="1" allowOverlap="1" wp14:anchorId="1DA079C4" wp14:editId="306C1BC3">
                <wp:simplePos x="0" y="0"/>
                <wp:positionH relativeFrom="column">
                  <wp:posOffset>30600</wp:posOffset>
                </wp:positionH>
                <wp:positionV relativeFrom="paragraph">
                  <wp:posOffset>13142</wp:posOffset>
                </wp:positionV>
                <wp:extent cx="69480" cy="100440"/>
                <wp:effectExtent l="57150" t="57150" r="45085" b="52070"/>
                <wp:wrapNone/>
                <wp:docPr id="171" name="Ink 171"/>
                <wp:cNvGraphicFramePr/>
                <a:graphic xmlns:a="http://schemas.openxmlformats.org/drawingml/2006/main">
                  <a:graphicData uri="http://schemas.microsoft.com/office/word/2010/wordprocessingInk">
                    <w14:contentPart bwMode="auto" r:id="rId184">
                      <w14:nvContentPartPr>
                        <w14:cNvContentPartPr/>
                      </w14:nvContentPartPr>
                      <w14:xfrm>
                        <a:off x="0" y="0"/>
                        <a:ext cx="69480" cy="100440"/>
                      </w14:xfrm>
                    </w14:contentPart>
                  </a:graphicData>
                </a:graphic>
              </wp:anchor>
            </w:drawing>
          </mc:Choice>
          <mc:Fallback>
            <w:pict>
              <v:shapetype w14:anchorId="215CAEC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1" o:spid="_x0000_s1026" type="#_x0000_t75" style="position:absolute;margin-left:1.7pt;margin-top:.35pt;width:6.85pt;height:9.3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">
                <v:imagedata r:id="rId185" o:title=""/>
              </v:shape>
            </w:pict>
          </mc:Fallback>
        </mc:AlternateContent>
      </w:r>
      <w:r w:rsidRPr="001D424B">
        <w:rPr>
          <w:rFonts w:ascii="Segoe UI Symbol" w:eastAsia="Times New Roman" w:hAnsi="Segoe UI Symbol" w:cs="Segoe UI Symbol"/>
          <w:noProof/>
          <w:kern w:val="0"/>
          <w:sz w:val="22"/>
          <w:szCs w:val="22"/>
          <w:lang w:val="en-SG" w:eastAsia="zh-CN"/>
        </w:rPr>
        <w:t>☐</w:t>
      </w:r>
      <w:r w:rsidRPr="001D424B">
        <w:rPr>
          <w:rFonts w:ascii="Times New Roman" w:eastAsia="Times New Roman" w:hAnsi="Times New Roman" w:cs="Times New Roman"/>
          <w:noProof/>
          <w:kern w:val="0"/>
          <w:sz w:val="22"/>
          <w:szCs w:val="22"/>
          <w:lang w:val="en-SG" w:eastAsia="zh-CN"/>
        </w:rPr>
        <w:t xml:space="preserve"> I have read the above project description. </w:t>
      </w:r>
    </w:p>
    <w:p w14:paraId="57ABAE5E" w14:textId="77777777" w:rsidR="001D424B" w:rsidRPr="001D424B" w:rsidRDefault="001D424B" w:rsidP="001D424B">
      <w:pPr>
        <w:spacing w:after="160" w:line="259" w:lineRule="auto"/>
        <w:ind w:firstLine="0"/>
        <w:contextualSpacing/>
        <w:rPr>
          <w:rFonts w:ascii="Times New Roman" w:eastAsia="Times New Roman" w:hAnsi="Times New Roman" w:cs="Times New Roman"/>
          <w:noProof/>
          <w:kern w:val="0"/>
          <w:sz w:val="22"/>
          <w:szCs w:val="22"/>
          <w:lang w:val="en-SG" w:eastAsia="zh-CN"/>
        </w:rPr>
      </w:pPr>
      <w:r w:rsidRPr="001D424B">
        <w:rPr>
          <w:rFonts w:ascii="Segoe UI Symbol" w:eastAsia="Times New Roman" w:hAnsi="Segoe UI Symbol" w:cs="Segoe UI Symbol"/>
          <w:noProof/>
          <w:kern w:val="0"/>
          <w:sz w:val="22"/>
          <w:szCs w:val="22"/>
          <w:lang w:val="en-SG" w:eastAsia="zh-CN"/>
        </w:rPr>
        <mc:AlternateContent>
          <mc:Choice Requires="wpi">
            <w:drawing>
              <wp:anchor distT="0" distB="0" distL="114300" distR="114300" simplePos="0" relativeHeight="251782144" behindDoc="0" locked="0" layoutInCell="1" allowOverlap="1" wp14:anchorId="3E71CD39" wp14:editId="2EDAE531">
                <wp:simplePos x="0" y="0"/>
                <wp:positionH relativeFrom="column">
                  <wp:posOffset>31320</wp:posOffset>
                </wp:positionH>
                <wp:positionV relativeFrom="paragraph">
                  <wp:posOffset>22650</wp:posOffset>
                </wp:positionV>
                <wp:extent cx="91080" cy="91800"/>
                <wp:effectExtent l="57150" t="57150" r="42545" b="41910"/>
                <wp:wrapNone/>
                <wp:docPr id="172" name="Ink 172"/>
                <wp:cNvGraphicFramePr/>
                <a:graphic xmlns:a="http://schemas.openxmlformats.org/drawingml/2006/main">
                  <a:graphicData uri="http://schemas.microsoft.com/office/word/2010/wordprocessingInk">
                    <w14:contentPart bwMode="auto" r:id="rId186">
                      <w14:nvContentPartPr>
                        <w14:cNvContentPartPr/>
                      </w14:nvContentPartPr>
                      <w14:xfrm>
                        <a:off x="0" y="0"/>
                        <a:ext cx="91080" cy="91800"/>
                      </w14:xfrm>
                    </w14:contentPart>
                  </a:graphicData>
                </a:graphic>
              </wp:anchor>
            </w:drawing>
          </mc:Choice>
          <mc:Fallback>
            <w:pict>
              <v:shape w14:anchorId="5D5B4A00" id="Ink 172" o:spid="_x0000_s1026" type="#_x0000_t75" style="position:absolute;margin-left:1.75pt;margin-top:1.1pt;width:8.55pt;height:8.6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">
                <v:imagedata r:id="rId187" o:title=""/>
              </v:shape>
            </w:pict>
          </mc:Fallback>
        </mc:AlternateContent>
      </w:r>
      <w:r w:rsidRPr="001D424B">
        <w:rPr>
          <w:rFonts w:ascii="Segoe UI Symbol" w:eastAsia="Times New Roman" w:hAnsi="Segoe UI Symbol" w:cs="Segoe UI Symbol"/>
          <w:noProof/>
          <w:kern w:val="0"/>
          <w:sz w:val="22"/>
          <w:szCs w:val="22"/>
          <w:lang w:val="en-SG" w:eastAsia="zh-CN"/>
        </w:rPr>
        <w:t>☐</w:t>
      </w:r>
      <w:r w:rsidRPr="001D424B">
        <w:rPr>
          <w:rFonts w:ascii="Times New Roman" w:eastAsia="Times New Roman" w:hAnsi="Times New Roman" w:cs="Times New Roman"/>
          <w:noProof/>
          <w:kern w:val="0"/>
          <w:sz w:val="22"/>
          <w:szCs w:val="22"/>
          <w:lang w:val="en-SG" w:eastAsia="zh-CN"/>
        </w:rPr>
        <w:t xml:space="preserve"> The researcher (Tan Yi Jia) has explained the purpose of the research to me.</w:t>
      </w:r>
    </w:p>
    <w:p w14:paraId="704D3B0A" w14:textId="77777777" w:rsidR="001D424B" w:rsidRPr="001D424B" w:rsidRDefault="001D424B" w:rsidP="001D424B">
      <w:pPr>
        <w:spacing w:after="160" w:line="259" w:lineRule="auto"/>
        <w:ind w:firstLine="0"/>
        <w:contextualSpacing/>
        <w:rPr>
          <w:rFonts w:ascii="Times New Roman" w:eastAsia="Times New Roman" w:hAnsi="Times New Roman" w:cs="Times New Roman"/>
          <w:noProof/>
          <w:kern w:val="0"/>
          <w:sz w:val="22"/>
          <w:szCs w:val="22"/>
          <w:lang w:val="en-SG" w:eastAsia="zh-CN"/>
        </w:rPr>
      </w:pPr>
      <w:r w:rsidRPr="001D424B">
        <w:rPr>
          <w:rFonts w:ascii="Segoe UI Symbol" w:eastAsia="Times New Roman" w:hAnsi="Segoe UI Symbol" w:cs="Segoe UI Symbol"/>
          <w:noProof/>
          <w:kern w:val="0"/>
          <w:sz w:val="22"/>
          <w:szCs w:val="22"/>
          <w:lang w:val="en-SG" w:eastAsia="zh-CN"/>
        </w:rPr>
        <mc:AlternateContent>
          <mc:Choice Requires="wpi">
            <w:drawing>
              <wp:anchor distT="0" distB="0" distL="114300" distR="114300" simplePos="0" relativeHeight="251783168" behindDoc="0" locked="0" layoutInCell="1" allowOverlap="1" wp14:anchorId="1E974858" wp14:editId="2CBF0CA5">
                <wp:simplePos x="0" y="0"/>
                <wp:positionH relativeFrom="column">
                  <wp:posOffset>38160</wp:posOffset>
                </wp:positionH>
                <wp:positionV relativeFrom="paragraph">
                  <wp:posOffset>22785</wp:posOffset>
                </wp:positionV>
                <wp:extent cx="84240" cy="87480"/>
                <wp:effectExtent l="57150" t="38100" r="49530" b="46355"/>
                <wp:wrapNone/>
                <wp:docPr id="173" name="Ink 173"/>
                <wp:cNvGraphicFramePr/>
                <a:graphic xmlns:a="http://schemas.openxmlformats.org/drawingml/2006/main">
                  <a:graphicData uri="http://schemas.microsoft.com/office/word/2010/wordprocessingInk">
                    <w14:contentPart bwMode="auto" r:id="rId188">
                      <w14:nvContentPartPr>
                        <w14:cNvContentPartPr/>
                      </w14:nvContentPartPr>
                      <w14:xfrm>
                        <a:off x="0" y="0"/>
                        <a:ext cx="84240" cy="87480"/>
                      </w14:xfrm>
                    </w14:contentPart>
                  </a:graphicData>
                </a:graphic>
              </wp:anchor>
            </w:drawing>
          </mc:Choice>
          <mc:Fallback>
            <w:pict>
              <v:shape w14:anchorId="6D943C7A" id="Ink 173" o:spid="_x0000_s1026" type="#_x0000_t75" style="position:absolute;margin-left:2.3pt;margin-top:1.1pt;width:8.05pt;height:8.3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">
                <v:imagedata r:id="rId189" o:title=""/>
              </v:shape>
            </w:pict>
          </mc:Fallback>
        </mc:AlternateContent>
      </w:r>
      <w:r w:rsidRPr="001D424B">
        <w:rPr>
          <w:rFonts w:ascii="Segoe UI Symbol" w:eastAsia="Times New Roman" w:hAnsi="Segoe UI Symbol" w:cs="Segoe UI Symbol"/>
          <w:noProof/>
          <w:kern w:val="0"/>
          <w:sz w:val="22"/>
          <w:szCs w:val="22"/>
          <w:lang w:val="en-SG" w:eastAsia="zh-CN"/>
        </w:rPr>
        <w:t>☐</w:t>
      </w:r>
      <w:r w:rsidRPr="001D424B">
        <w:rPr>
          <w:rFonts w:ascii="Times New Roman" w:eastAsia="Times New Roman" w:hAnsi="Times New Roman" w:cs="Times New Roman"/>
          <w:noProof/>
          <w:kern w:val="0"/>
          <w:sz w:val="22"/>
          <w:szCs w:val="22"/>
          <w:lang w:val="en-SG" w:eastAsia="zh-CN"/>
        </w:rPr>
        <w:t xml:space="preserve"> I have had an opportunity to ask questions about the project.</w:t>
      </w:r>
    </w:p>
    <w:p w14:paraId="5DDEE83D" w14:textId="77777777" w:rsidR="001D424B" w:rsidRPr="001D424B" w:rsidRDefault="001D424B" w:rsidP="001D424B">
      <w:pPr>
        <w:keepNext/>
        <w:keepLines/>
        <w:spacing w:before="240" w:line="259" w:lineRule="auto"/>
        <w:ind w:firstLine="0"/>
        <w:contextualSpacing/>
        <w:rPr>
          <w:rFonts w:ascii="Times New Roman" w:eastAsia="DengXian Light" w:hAnsi="Times New Roman" w:cs="Times New Roman"/>
          <w:b/>
          <w:bCs/>
          <w:noProof/>
          <w:kern w:val="0"/>
          <w:sz w:val="22"/>
          <w:szCs w:val="22"/>
          <w:lang w:val="en-SG" w:eastAsia="zh-CN"/>
        </w:rPr>
      </w:pPr>
      <w:r w:rsidRPr="001D424B">
        <w:rPr>
          <w:rFonts w:ascii="Times New Roman" w:eastAsia="DengXian Light" w:hAnsi="Times New Roman" w:cs="Times New Roman"/>
          <w:b/>
          <w:bCs/>
          <w:noProof/>
          <w:kern w:val="0"/>
          <w:sz w:val="22"/>
          <w:szCs w:val="22"/>
          <w:lang w:val="en-SG" w:eastAsia="zh-CN"/>
        </w:rPr>
        <w:t>Freedom to Withdraw</w:t>
      </w:r>
    </w:p>
    <w:p w14:paraId="4B8064DF" w14:textId="77777777" w:rsidR="001D424B" w:rsidRPr="001D424B" w:rsidRDefault="001D424B" w:rsidP="001D424B">
      <w:pPr>
        <w:spacing w:after="160" w:line="259" w:lineRule="auto"/>
        <w:ind w:firstLine="0"/>
        <w:contextualSpacing/>
        <w:rPr>
          <w:rFonts w:ascii="Times New Roman" w:eastAsia="Times New Roman" w:hAnsi="Times New Roman" w:cs="Times New Roman"/>
          <w:noProof/>
          <w:kern w:val="0"/>
          <w:sz w:val="22"/>
          <w:szCs w:val="22"/>
          <w:lang w:val="en-SG" w:eastAsia="zh-CN"/>
        </w:rPr>
      </w:pPr>
      <w:r w:rsidRPr="001D424B">
        <w:rPr>
          <w:rFonts w:ascii="Times New Roman" w:eastAsia="Times New Roman" w:hAnsi="Times New Roman" w:cs="Times New Roman"/>
          <w:noProof/>
          <w:kern w:val="0"/>
          <w:sz w:val="22"/>
          <w:szCs w:val="22"/>
          <w:lang w:val="en-SG" w:eastAsia="zh-CN"/>
        </w:rPr>
        <w:t>Your participation in this project is voluntary. You can refuse to participate or quit the user testing at any time. You can request to take a break at any time. You can ask questions at any time.</w:t>
      </w:r>
    </w:p>
    <w:p w14:paraId="17AA8A64" w14:textId="77777777" w:rsidR="001D424B" w:rsidRPr="001D424B" w:rsidRDefault="001D424B" w:rsidP="001D424B">
      <w:pPr>
        <w:spacing w:after="160" w:line="259" w:lineRule="auto"/>
        <w:ind w:firstLine="0"/>
        <w:contextualSpacing/>
        <w:rPr>
          <w:rFonts w:ascii="Times New Roman" w:eastAsia="Times New Roman" w:hAnsi="Times New Roman" w:cs="Times New Roman"/>
          <w:noProof/>
          <w:kern w:val="0"/>
          <w:sz w:val="22"/>
          <w:szCs w:val="22"/>
          <w:lang w:val="en-SG" w:eastAsia="zh-CN"/>
        </w:rPr>
      </w:pPr>
    </w:p>
    <w:p w14:paraId="048BEDD5" w14:textId="77777777" w:rsidR="001D424B" w:rsidRPr="001D424B" w:rsidRDefault="001D424B" w:rsidP="001D424B">
      <w:pPr>
        <w:spacing w:after="160" w:line="259" w:lineRule="auto"/>
        <w:ind w:firstLine="0"/>
        <w:contextualSpacing/>
        <w:rPr>
          <w:rFonts w:ascii="Times New Roman" w:eastAsia="Times New Roman" w:hAnsi="Times New Roman" w:cs="Times New Roman"/>
          <w:noProof/>
          <w:kern w:val="0"/>
          <w:sz w:val="22"/>
          <w:szCs w:val="22"/>
          <w:lang w:val="en-SG" w:eastAsia="zh-CN"/>
        </w:rPr>
      </w:pPr>
      <w:r w:rsidRPr="001D424B">
        <w:rPr>
          <w:rFonts w:ascii="Segoe UI Symbol" w:eastAsia="Times New Roman" w:hAnsi="Segoe UI Symbol" w:cs="Segoe UI Symbol"/>
          <w:noProof/>
          <w:kern w:val="0"/>
          <w:sz w:val="22"/>
          <w:szCs w:val="22"/>
          <w:lang w:val="en-SG" w:eastAsia="zh-CN"/>
        </w:rPr>
        <mc:AlternateContent>
          <mc:Choice Requires="wpi">
            <w:drawing>
              <wp:anchor distT="0" distB="0" distL="114300" distR="114300" simplePos="0" relativeHeight="251784192" behindDoc="0" locked="0" layoutInCell="1" allowOverlap="1" wp14:anchorId="3854E404" wp14:editId="2BBC51A2">
                <wp:simplePos x="0" y="0"/>
                <wp:positionH relativeFrom="column">
                  <wp:posOffset>28440</wp:posOffset>
                </wp:positionH>
                <wp:positionV relativeFrom="paragraph">
                  <wp:posOffset>-13327</wp:posOffset>
                </wp:positionV>
                <wp:extent cx="99720" cy="149040"/>
                <wp:effectExtent l="57150" t="38100" r="52705" b="41910"/>
                <wp:wrapNone/>
                <wp:docPr id="174" name="Ink 174"/>
                <wp:cNvGraphicFramePr/>
                <a:graphic xmlns:a="http://schemas.openxmlformats.org/drawingml/2006/main">
                  <a:graphicData uri="http://schemas.microsoft.com/office/word/2010/wordprocessingInk">
                    <w14:contentPart bwMode="auto" r:id="rId190">
                      <w14:nvContentPartPr>
                        <w14:cNvContentPartPr/>
                      </w14:nvContentPartPr>
                      <w14:xfrm>
                        <a:off x="0" y="0"/>
                        <a:ext cx="99720" cy="149040"/>
                      </w14:xfrm>
                    </w14:contentPart>
                  </a:graphicData>
                </a:graphic>
              </wp:anchor>
            </w:drawing>
          </mc:Choice>
          <mc:Fallback>
            <w:pict>
              <v:shape w14:anchorId="692E98F5" id="Ink 174" o:spid="_x0000_s1026" type="#_x0000_t75" style="position:absolute;margin-left:1.55pt;margin-top:-1.75pt;width:9.25pt;height:13.1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">
                <v:imagedata r:id="rId191" o:title=""/>
              </v:shape>
            </w:pict>
          </mc:Fallback>
        </mc:AlternateContent>
      </w:r>
      <w:r w:rsidRPr="001D424B">
        <w:rPr>
          <w:rFonts w:ascii="Segoe UI Symbol" w:eastAsia="Times New Roman" w:hAnsi="Segoe UI Symbol" w:cs="Segoe UI Symbol"/>
          <w:noProof/>
          <w:kern w:val="0"/>
          <w:sz w:val="22"/>
          <w:szCs w:val="22"/>
          <w:lang w:val="en-SG" w:eastAsia="zh-CN"/>
        </w:rPr>
        <w:t>☐</w:t>
      </w:r>
      <w:r w:rsidRPr="001D424B">
        <w:rPr>
          <w:rFonts w:ascii="Times New Roman" w:eastAsia="Times New Roman" w:hAnsi="Times New Roman" w:cs="Times New Roman"/>
          <w:noProof/>
          <w:kern w:val="0"/>
          <w:sz w:val="22"/>
          <w:szCs w:val="22"/>
          <w:lang w:val="en-SG" w:eastAsia="zh-CN"/>
        </w:rPr>
        <w:t xml:space="preserve"> I understand that I can withdraw from the interview at any time without giving a reason</w:t>
      </w:r>
    </w:p>
    <w:p w14:paraId="072FAD25" w14:textId="77777777" w:rsidR="001D424B" w:rsidRPr="001D424B" w:rsidRDefault="001D424B" w:rsidP="001D424B">
      <w:pPr>
        <w:spacing w:after="160" w:line="259" w:lineRule="auto"/>
        <w:ind w:firstLine="0"/>
        <w:contextualSpacing/>
        <w:rPr>
          <w:rFonts w:ascii="Times New Roman" w:eastAsia="Times New Roman" w:hAnsi="Times New Roman" w:cs="Times New Roman"/>
          <w:noProof/>
          <w:kern w:val="0"/>
          <w:sz w:val="22"/>
          <w:szCs w:val="22"/>
          <w:lang w:val="en-SG" w:eastAsia="zh-CN"/>
        </w:rPr>
      </w:pPr>
    </w:p>
    <w:p w14:paraId="4B1210B9" w14:textId="77777777" w:rsidR="001D424B" w:rsidRPr="001D424B" w:rsidRDefault="001D424B" w:rsidP="001D424B">
      <w:pPr>
        <w:spacing w:after="160" w:line="259" w:lineRule="auto"/>
        <w:ind w:firstLine="0"/>
        <w:contextualSpacing/>
        <w:rPr>
          <w:rFonts w:ascii="Times New Roman" w:eastAsia="Times New Roman" w:hAnsi="Times New Roman" w:cs="Times New Roman"/>
          <w:noProof/>
          <w:kern w:val="0"/>
          <w:sz w:val="22"/>
          <w:szCs w:val="22"/>
          <w:lang w:val="en-SG" w:eastAsia="zh-CN"/>
        </w:rPr>
      </w:pPr>
      <w:r w:rsidRPr="001D424B">
        <w:rPr>
          <w:rFonts w:ascii="Times New Roman" w:eastAsia="Times New Roman" w:hAnsi="Times New Roman" w:cs="Times New Roman"/>
          <w:b/>
          <w:bCs/>
          <w:noProof/>
          <w:kern w:val="0"/>
          <w:sz w:val="22"/>
          <w:szCs w:val="22"/>
          <w:lang w:val="en-SG" w:eastAsia="zh-CN"/>
        </w:rPr>
        <w:t>Benefits and Risks</w:t>
      </w:r>
      <w:r w:rsidRPr="001D424B">
        <w:rPr>
          <w:rFonts w:ascii="Times New Roman" w:eastAsia="Times New Roman" w:hAnsi="Times New Roman" w:cs="Times New Roman"/>
          <w:b/>
          <w:bCs/>
          <w:noProof/>
          <w:kern w:val="0"/>
          <w:sz w:val="22"/>
          <w:szCs w:val="22"/>
          <w:lang w:val="en-SG" w:eastAsia="zh-CN"/>
        </w:rPr>
        <w:br/>
      </w:r>
      <w:r w:rsidRPr="001D424B">
        <w:rPr>
          <w:rFonts w:ascii="Times New Roman" w:eastAsia="Times New Roman" w:hAnsi="Times New Roman" w:cs="Times New Roman"/>
          <w:noProof/>
          <w:kern w:val="0"/>
          <w:sz w:val="22"/>
          <w:szCs w:val="22"/>
          <w:lang w:val="en-SG" w:eastAsia="zh-CN"/>
        </w:rPr>
        <w:t>There are no benefits to you for participating, other than perhaps helping to contribute to the design of a useful spam-tackling mobile application and the learning process for the student involved. We hope that the project will benefit users susceptible to spam messages. This research poses no risks to you other than those normally encountered in daily life.</w:t>
      </w:r>
    </w:p>
    <w:p w14:paraId="0F187076" w14:textId="77777777" w:rsidR="001D424B" w:rsidRPr="001D424B" w:rsidRDefault="001D424B" w:rsidP="001D424B">
      <w:pPr>
        <w:spacing w:after="160" w:line="259" w:lineRule="auto"/>
        <w:ind w:firstLine="0"/>
        <w:contextualSpacing/>
        <w:rPr>
          <w:rFonts w:ascii="Times New Roman" w:eastAsia="Times New Roman" w:hAnsi="Times New Roman" w:cs="Times New Roman"/>
          <w:noProof/>
          <w:kern w:val="0"/>
          <w:sz w:val="22"/>
          <w:szCs w:val="22"/>
          <w:lang w:val="en-SG" w:eastAsia="zh-CN"/>
        </w:rPr>
      </w:pPr>
    </w:p>
    <w:p w14:paraId="379F1DE2" w14:textId="77777777" w:rsidR="001D424B" w:rsidRPr="001D424B" w:rsidRDefault="001D424B" w:rsidP="001D424B">
      <w:pPr>
        <w:spacing w:after="160" w:line="259" w:lineRule="auto"/>
        <w:ind w:firstLine="0"/>
        <w:contextualSpacing/>
        <w:rPr>
          <w:rFonts w:ascii="Times New Roman" w:eastAsia="Times New Roman" w:hAnsi="Times New Roman" w:cs="Times New Roman"/>
          <w:noProof/>
          <w:kern w:val="0"/>
          <w:sz w:val="22"/>
          <w:szCs w:val="22"/>
          <w:lang w:val="en-SG" w:eastAsia="zh-CN"/>
        </w:rPr>
      </w:pPr>
      <w:r w:rsidRPr="001D424B">
        <w:rPr>
          <w:rFonts w:ascii="Segoe UI Symbol" w:eastAsia="Times New Roman" w:hAnsi="Segoe UI Symbol" w:cs="Segoe UI Symbol"/>
          <w:noProof/>
          <w:kern w:val="0"/>
          <w:sz w:val="22"/>
          <w:szCs w:val="22"/>
          <w:lang w:val="en-SG" w:eastAsia="zh-CN"/>
        </w:rPr>
        <mc:AlternateContent>
          <mc:Choice Requires="wpi">
            <w:drawing>
              <wp:anchor distT="0" distB="0" distL="114300" distR="114300" simplePos="0" relativeHeight="251785216" behindDoc="0" locked="0" layoutInCell="1" allowOverlap="1" wp14:anchorId="72948811" wp14:editId="4734FAAC">
                <wp:simplePos x="0" y="0"/>
                <wp:positionH relativeFrom="column">
                  <wp:posOffset>38352</wp:posOffset>
                </wp:positionH>
                <wp:positionV relativeFrom="paragraph">
                  <wp:posOffset>37997</wp:posOffset>
                </wp:positionV>
                <wp:extent cx="78120" cy="75960"/>
                <wp:effectExtent l="57150" t="57150" r="36195" b="57785"/>
                <wp:wrapNone/>
                <wp:docPr id="175" name="Ink 175"/>
                <wp:cNvGraphicFramePr/>
                <a:graphic xmlns:a="http://schemas.openxmlformats.org/drawingml/2006/main">
                  <a:graphicData uri="http://schemas.microsoft.com/office/word/2010/wordprocessingInk">
                    <w14:contentPart bwMode="auto" r:id="rId192">
                      <w14:nvContentPartPr>
                        <w14:cNvContentPartPr/>
                      </w14:nvContentPartPr>
                      <w14:xfrm>
                        <a:off x="0" y="0"/>
                        <a:ext cx="78120" cy="75960"/>
                      </w14:xfrm>
                    </w14:contentPart>
                  </a:graphicData>
                </a:graphic>
              </wp:anchor>
            </w:drawing>
          </mc:Choice>
          <mc:Fallback>
            <w:pict>
              <v:shape w14:anchorId="3F8A670C" id="Ink 175" o:spid="_x0000_s1026" type="#_x0000_t75" style="position:absolute;margin-left:2.3pt;margin-top:2.3pt;width:7.55pt;height:7.4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">
                <v:imagedata r:id="rId193" o:title=""/>
              </v:shape>
            </w:pict>
          </mc:Fallback>
        </mc:AlternateContent>
      </w:r>
      <w:r w:rsidRPr="001D424B">
        <w:rPr>
          <w:rFonts w:ascii="Segoe UI Symbol" w:eastAsia="Times New Roman" w:hAnsi="Segoe UI Symbol" w:cs="Segoe UI Symbol"/>
          <w:noProof/>
          <w:kern w:val="0"/>
          <w:sz w:val="22"/>
          <w:szCs w:val="22"/>
          <w:lang w:val="en-SG" w:eastAsia="zh-CN"/>
        </w:rPr>
        <w:t>☐</w:t>
      </w:r>
      <w:r w:rsidRPr="001D424B">
        <w:rPr>
          <w:rFonts w:ascii="Times New Roman" w:eastAsia="Times New Roman" w:hAnsi="Times New Roman" w:cs="Times New Roman"/>
          <w:noProof/>
          <w:kern w:val="0"/>
          <w:sz w:val="22"/>
          <w:szCs w:val="22"/>
          <w:lang w:val="en-SG" w:eastAsia="zh-CN"/>
        </w:rPr>
        <w:t xml:space="preserve"> I understand that there are no direct benefits, nor abnormal risks involved.</w:t>
      </w:r>
    </w:p>
    <w:p w14:paraId="6E4A37B9" w14:textId="77777777" w:rsidR="001D424B" w:rsidRPr="001D424B" w:rsidRDefault="001D424B" w:rsidP="001D424B">
      <w:pPr>
        <w:spacing w:after="160" w:line="259" w:lineRule="auto"/>
        <w:ind w:firstLine="0"/>
        <w:contextualSpacing/>
        <w:rPr>
          <w:rFonts w:ascii="Times New Roman" w:eastAsia="Times New Roman" w:hAnsi="Times New Roman" w:cs="Times New Roman"/>
          <w:noProof/>
          <w:kern w:val="0"/>
          <w:sz w:val="22"/>
          <w:szCs w:val="22"/>
          <w:lang w:val="en-SG" w:eastAsia="zh-CN"/>
        </w:rPr>
      </w:pPr>
    </w:p>
    <w:p w14:paraId="30489F22" w14:textId="77777777" w:rsidR="001D424B" w:rsidRPr="001D424B" w:rsidRDefault="001D424B" w:rsidP="001D424B">
      <w:pPr>
        <w:spacing w:after="160" w:line="259" w:lineRule="auto"/>
        <w:ind w:firstLine="0"/>
        <w:contextualSpacing/>
        <w:rPr>
          <w:rFonts w:ascii="Times New Roman" w:eastAsia="Times New Roman" w:hAnsi="Times New Roman" w:cs="Times New Roman"/>
          <w:b/>
          <w:bCs/>
          <w:noProof/>
          <w:kern w:val="0"/>
          <w:sz w:val="22"/>
          <w:szCs w:val="22"/>
          <w:lang w:val="en-SG" w:eastAsia="zh-CN"/>
        </w:rPr>
      </w:pPr>
      <w:r w:rsidRPr="001D424B">
        <w:rPr>
          <w:rFonts w:ascii="Times New Roman" w:eastAsia="Times New Roman" w:hAnsi="Times New Roman" w:cs="Times New Roman"/>
          <w:b/>
          <w:bCs/>
          <w:noProof/>
          <w:kern w:val="0"/>
          <w:sz w:val="22"/>
          <w:szCs w:val="22"/>
          <w:lang w:val="en-SG" w:eastAsia="zh-CN"/>
        </w:rPr>
        <w:t>Data Collection</w:t>
      </w:r>
    </w:p>
    <w:p w14:paraId="6D0D969E" w14:textId="77777777" w:rsidR="001D424B" w:rsidRPr="001D424B" w:rsidRDefault="001D424B" w:rsidP="001D424B">
      <w:pPr>
        <w:spacing w:after="160" w:line="259" w:lineRule="auto"/>
        <w:ind w:firstLine="0"/>
        <w:contextualSpacing/>
        <w:rPr>
          <w:rFonts w:ascii="Times New Roman" w:eastAsia="Times New Roman" w:hAnsi="Times New Roman" w:cs="Times New Roman"/>
          <w:noProof/>
          <w:kern w:val="0"/>
          <w:sz w:val="22"/>
          <w:szCs w:val="22"/>
          <w:lang w:val="en-SG" w:eastAsia="zh-CN"/>
        </w:rPr>
      </w:pPr>
      <w:r w:rsidRPr="001D424B">
        <w:rPr>
          <w:rFonts w:ascii="Times New Roman" w:eastAsia="Times New Roman" w:hAnsi="Times New Roman" w:cs="Times New Roman"/>
          <w:noProof/>
          <w:kern w:val="0"/>
          <w:sz w:val="22"/>
          <w:szCs w:val="22"/>
          <w:lang w:val="en-SG" w:eastAsia="zh-CN"/>
        </w:rPr>
        <w:t>Data will be collected through the user testing by taking notes, asking you questions, and recording your comments, actions, and/or reactions. The recordings may involve audio recordings of the session along with notes taken.</w:t>
      </w:r>
    </w:p>
    <w:p w14:paraId="3D581F3D" w14:textId="77777777" w:rsidR="001D424B" w:rsidRPr="001D424B" w:rsidRDefault="001D424B" w:rsidP="001D424B">
      <w:pPr>
        <w:spacing w:after="160" w:line="259" w:lineRule="auto"/>
        <w:ind w:firstLine="0"/>
        <w:contextualSpacing/>
        <w:rPr>
          <w:rFonts w:ascii="Times New Roman" w:eastAsia="Times New Roman" w:hAnsi="Times New Roman" w:cs="Times New Roman"/>
          <w:noProof/>
          <w:kern w:val="0"/>
          <w:sz w:val="22"/>
          <w:szCs w:val="22"/>
          <w:lang w:val="en-SG" w:eastAsia="zh-CN"/>
        </w:rPr>
      </w:pPr>
    </w:p>
    <w:p w14:paraId="78B33A1A" w14:textId="77777777" w:rsidR="001D424B" w:rsidRPr="001D424B" w:rsidRDefault="001D424B" w:rsidP="001D424B">
      <w:pPr>
        <w:spacing w:after="160" w:line="259" w:lineRule="auto"/>
        <w:ind w:firstLine="0"/>
        <w:contextualSpacing/>
        <w:rPr>
          <w:rFonts w:ascii="Times New Roman" w:eastAsia="Times New Roman" w:hAnsi="Times New Roman" w:cs="Times New Roman"/>
          <w:noProof/>
          <w:kern w:val="0"/>
          <w:sz w:val="22"/>
          <w:szCs w:val="22"/>
          <w:lang w:val="en-SG" w:eastAsia="zh-CN"/>
        </w:rPr>
      </w:pPr>
      <w:r w:rsidRPr="001D424B">
        <w:rPr>
          <w:rFonts w:ascii="Segoe UI Symbol" w:eastAsia="Times New Roman" w:hAnsi="Segoe UI Symbol" w:cs="Segoe UI Symbol"/>
          <w:noProof/>
          <w:kern w:val="0"/>
          <w:sz w:val="22"/>
          <w:szCs w:val="22"/>
          <w:lang w:val="en-SG" w:eastAsia="zh-CN"/>
        </w:rPr>
        <mc:AlternateContent>
          <mc:Choice Requires="wpi">
            <w:drawing>
              <wp:anchor distT="0" distB="0" distL="114300" distR="114300" simplePos="0" relativeHeight="251786240" behindDoc="0" locked="0" layoutInCell="1" allowOverlap="1" wp14:anchorId="5681741F" wp14:editId="3F50A8B9">
                <wp:simplePos x="0" y="0"/>
                <wp:positionH relativeFrom="column">
                  <wp:posOffset>41952</wp:posOffset>
                </wp:positionH>
                <wp:positionV relativeFrom="paragraph">
                  <wp:posOffset>2702</wp:posOffset>
                </wp:positionV>
                <wp:extent cx="74520" cy="100080"/>
                <wp:effectExtent l="57150" t="57150" r="40005" b="52705"/>
                <wp:wrapNone/>
                <wp:docPr id="176" name="Ink 176"/>
                <wp:cNvGraphicFramePr/>
                <a:graphic xmlns:a="http://schemas.openxmlformats.org/drawingml/2006/main">
                  <a:graphicData uri="http://schemas.microsoft.com/office/word/2010/wordprocessingInk">
                    <w14:contentPart bwMode="auto" r:id="rId194">
                      <w14:nvContentPartPr>
                        <w14:cNvContentPartPr/>
                      </w14:nvContentPartPr>
                      <w14:xfrm>
                        <a:off x="0" y="0"/>
                        <a:ext cx="74520" cy="100080"/>
                      </w14:xfrm>
                    </w14:contentPart>
                  </a:graphicData>
                </a:graphic>
              </wp:anchor>
            </w:drawing>
          </mc:Choice>
          <mc:Fallback>
            <w:pict>
              <v:shape w14:anchorId="65CCAD5F" id="Ink 176" o:spid="_x0000_s1026" type="#_x0000_t75" style="position:absolute;margin-left:2.6pt;margin-top:-.5pt;width:7.25pt;height:9.3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">
                <v:imagedata r:id="rId195" o:title=""/>
              </v:shape>
            </w:pict>
          </mc:Fallback>
        </mc:AlternateContent>
      </w:r>
      <w:r w:rsidRPr="001D424B">
        <w:rPr>
          <w:rFonts w:ascii="Segoe UI Symbol" w:eastAsia="Times New Roman" w:hAnsi="Segoe UI Symbol" w:cs="Segoe UI Symbol"/>
          <w:noProof/>
          <w:kern w:val="0"/>
          <w:sz w:val="22"/>
          <w:szCs w:val="22"/>
          <w:lang w:val="en-SG" w:eastAsia="zh-CN"/>
        </w:rPr>
        <w:t>☐</w:t>
      </w:r>
      <w:r w:rsidRPr="001D424B">
        <w:rPr>
          <w:rFonts w:ascii="Times New Roman" w:eastAsia="Times New Roman" w:hAnsi="Times New Roman" w:cs="Times New Roman"/>
          <w:noProof/>
          <w:kern w:val="0"/>
          <w:sz w:val="22"/>
          <w:szCs w:val="22"/>
          <w:lang w:val="en-SG" w:eastAsia="zh-CN"/>
        </w:rPr>
        <w:t xml:space="preserve"> I understand that the design student may be observing me during the interview.</w:t>
      </w:r>
    </w:p>
    <w:p w14:paraId="0EC8FA93" w14:textId="77777777" w:rsidR="001D424B" w:rsidRPr="001D424B" w:rsidRDefault="001D424B" w:rsidP="001D424B">
      <w:pPr>
        <w:spacing w:after="160" w:line="259" w:lineRule="auto"/>
        <w:ind w:firstLine="0"/>
        <w:contextualSpacing/>
        <w:rPr>
          <w:rFonts w:ascii="Times New Roman" w:eastAsia="Times New Roman" w:hAnsi="Times New Roman" w:cs="Times New Roman"/>
          <w:noProof/>
          <w:kern w:val="0"/>
          <w:sz w:val="22"/>
          <w:szCs w:val="22"/>
          <w:lang w:val="en-SG" w:eastAsia="zh-CN"/>
        </w:rPr>
      </w:pPr>
      <w:r w:rsidRPr="001D424B">
        <w:rPr>
          <w:rFonts w:ascii="Segoe UI Symbol" w:eastAsia="Times New Roman" w:hAnsi="Segoe UI Symbol" w:cs="Segoe UI Symbol"/>
          <w:noProof/>
          <w:kern w:val="0"/>
          <w:sz w:val="22"/>
          <w:szCs w:val="22"/>
          <w:lang w:val="en-SG" w:eastAsia="zh-CN"/>
        </w:rPr>
        <mc:AlternateContent>
          <mc:Choice Requires="wpi">
            <w:drawing>
              <wp:anchor distT="0" distB="0" distL="114300" distR="114300" simplePos="0" relativeHeight="251787264" behindDoc="0" locked="0" layoutInCell="1" allowOverlap="1" wp14:anchorId="1465846C" wp14:editId="1595D417">
                <wp:simplePos x="0" y="0"/>
                <wp:positionH relativeFrom="column">
                  <wp:posOffset>36192</wp:posOffset>
                </wp:positionH>
                <wp:positionV relativeFrom="paragraph">
                  <wp:posOffset>19842</wp:posOffset>
                </wp:positionV>
                <wp:extent cx="82440" cy="94320"/>
                <wp:effectExtent l="57150" t="38100" r="51435" b="58420"/>
                <wp:wrapNone/>
                <wp:docPr id="177" name="Ink 177"/>
                <wp:cNvGraphicFramePr/>
                <a:graphic xmlns:a="http://schemas.openxmlformats.org/drawingml/2006/main">
                  <a:graphicData uri="http://schemas.microsoft.com/office/word/2010/wordprocessingInk">
                    <w14:contentPart bwMode="auto" r:id="rId196">
                      <w14:nvContentPartPr>
                        <w14:cNvContentPartPr/>
                      </w14:nvContentPartPr>
                      <w14:xfrm>
                        <a:off x="0" y="0"/>
                        <a:ext cx="82440" cy="94320"/>
                      </w14:xfrm>
                    </w14:contentPart>
                  </a:graphicData>
                </a:graphic>
              </wp:anchor>
            </w:drawing>
          </mc:Choice>
          <mc:Fallback>
            <w:pict>
              <v:shape w14:anchorId="776F4C39" id="Ink 177" o:spid="_x0000_s1026" type="#_x0000_t75" style="position:absolute;margin-left:2.15pt;margin-top:.85pt;width:7.95pt;height:8.8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">
                <v:imagedata r:id="rId197" o:title=""/>
              </v:shape>
            </w:pict>
          </mc:Fallback>
        </mc:AlternateContent>
      </w:r>
      <w:r w:rsidRPr="001D424B">
        <w:rPr>
          <w:rFonts w:ascii="Segoe UI Symbol" w:eastAsia="Times New Roman" w:hAnsi="Segoe UI Symbol" w:cs="Segoe UI Symbol"/>
          <w:noProof/>
          <w:kern w:val="0"/>
          <w:sz w:val="22"/>
          <w:szCs w:val="22"/>
          <w:lang w:val="en-SG" w:eastAsia="zh-CN"/>
        </w:rPr>
        <w:t>☐</w:t>
      </w:r>
      <w:r w:rsidRPr="001D424B">
        <w:rPr>
          <w:rFonts w:ascii="Times New Roman" w:eastAsia="Times New Roman" w:hAnsi="Times New Roman" w:cs="Times New Roman"/>
          <w:noProof/>
          <w:kern w:val="0"/>
          <w:sz w:val="22"/>
          <w:szCs w:val="22"/>
          <w:lang w:val="en-SG" w:eastAsia="zh-CN"/>
        </w:rPr>
        <w:t xml:space="preserve"> I understand that my voice may be audio recorded.</w:t>
      </w:r>
    </w:p>
    <w:p w14:paraId="4F418815" w14:textId="77777777" w:rsidR="001D424B" w:rsidRPr="001D424B" w:rsidRDefault="001D424B" w:rsidP="001D424B">
      <w:pPr>
        <w:spacing w:after="160" w:line="259" w:lineRule="auto"/>
        <w:ind w:firstLine="0"/>
        <w:contextualSpacing/>
        <w:rPr>
          <w:rFonts w:ascii="Times New Roman" w:eastAsia="Times New Roman" w:hAnsi="Times New Roman" w:cs="Times New Roman"/>
          <w:noProof/>
          <w:kern w:val="0"/>
          <w:sz w:val="22"/>
          <w:szCs w:val="22"/>
          <w:lang w:val="en-SG" w:eastAsia="zh-CN"/>
        </w:rPr>
      </w:pPr>
    </w:p>
    <w:p w14:paraId="200E6DB0" w14:textId="77777777" w:rsidR="001D424B" w:rsidRPr="001D424B" w:rsidRDefault="001D424B" w:rsidP="001D424B">
      <w:pPr>
        <w:spacing w:after="160" w:line="259" w:lineRule="auto"/>
        <w:ind w:firstLine="0"/>
        <w:contextualSpacing/>
        <w:rPr>
          <w:rFonts w:ascii="Times New Roman" w:eastAsia="Times New Roman" w:hAnsi="Times New Roman" w:cs="Times New Roman"/>
          <w:b/>
          <w:bCs/>
          <w:noProof/>
          <w:kern w:val="0"/>
          <w:sz w:val="22"/>
          <w:szCs w:val="22"/>
          <w:lang w:val="en-SG" w:eastAsia="zh-CN"/>
        </w:rPr>
      </w:pPr>
      <w:r w:rsidRPr="001D424B">
        <w:rPr>
          <w:rFonts w:ascii="Times New Roman" w:eastAsia="Times New Roman" w:hAnsi="Times New Roman" w:cs="Times New Roman"/>
          <w:b/>
          <w:bCs/>
          <w:noProof/>
          <w:kern w:val="0"/>
          <w:sz w:val="22"/>
          <w:szCs w:val="22"/>
          <w:lang w:val="en-SG" w:eastAsia="zh-CN"/>
        </w:rPr>
        <w:t>Privacy and Confidentiality</w:t>
      </w:r>
    </w:p>
    <w:p w14:paraId="6492CD88" w14:textId="77777777" w:rsidR="001D424B" w:rsidRPr="001D424B" w:rsidRDefault="001D424B" w:rsidP="001D424B">
      <w:pPr>
        <w:spacing w:after="160" w:line="259" w:lineRule="auto"/>
        <w:ind w:firstLine="0"/>
        <w:contextualSpacing/>
        <w:rPr>
          <w:rFonts w:ascii="Times New Roman" w:eastAsia="Times New Roman" w:hAnsi="Times New Roman" w:cs="Times New Roman"/>
          <w:noProof/>
          <w:kern w:val="0"/>
          <w:sz w:val="22"/>
          <w:szCs w:val="22"/>
          <w:lang w:val="en-SG" w:eastAsia="zh-CN"/>
        </w:rPr>
      </w:pPr>
      <w:r w:rsidRPr="001D424B">
        <w:rPr>
          <w:rFonts w:ascii="Times New Roman" w:eastAsia="Times New Roman" w:hAnsi="Times New Roman" w:cs="Times New Roman"/>
          <w:noProof/>
          <w:kern w:val="0"/>
          <w:sz w:val="22"/>
          <w:szCs w:val="22"/>
          <w:lang w:val="en-SG" w:eastAsia="zh-CN"/>
        </w:rPr>
        <w:t>The data collected is strictly confidential. The data may be used for class presentations and submitted to the lecturer as part of the project submission process. Any data presented to the class will be anonymized. Any audio recorded during the session may be transcribed as part of our notes, and the recording will be destroyed after transcription and project submission. A copy of the recording may be submitted to our lecturer as part of the project for grading and verification purposes, and all recordings will be destroyed after the grading process is over.</w:t>
      </w:r>
    </w:p>
    <w:p w14:paraId="6EE3B704" w14:textId="77777777" w:rsidR="001D424B" w:rsidRPr="001D424B" w:rsidRDefault="001D424B" w:rsidP="001D424B">
      <w:pPr>
        <w:spacing w:after="160" w:line="259" w:lineRule="auto"/>
        <w:ind w:firstLine="0"/>
        <w:contextualSpacing/>
        <w:rPr>
          <w:rFonts w:ascii="Times New Roman" w:eastAsia="Times New Roman" w:hAnsi="Times New Roman" w:cs="Times New Roman"/>
          <w:noProof/>
          <w:kern w:val="0"/>
          <w:sz w:val="22"/>
          <w:szCs w:val="22"/>
          <w:lang w:val="en-SG" w:eastAsia="zh-CN"/>
        </w:rPr>
      </w:pPr>
    </w:p>
    <w:p w14:paraId="30F101C6" w14:textId="77777777" w:rsidR="001D424B" w:rsidRPr="001D424B" w:rsidRDefault="001D424B" w:rsidP="001D424B">
      <w:pPr>
        <w:spacing w:after="160" w:line="259" w:lineRule="auto"/>
        <w:ind w:firstLine="0"/>
        <w:contextualSpacing/>
        <w:rPr>
          <w:rFonts w:ascii="Times New Roman" w:eastAsia="Times New Roman" w:hAnsi="Times New Roman" w:cs="Times New Roman"/>
          <w:noProof/>
          <w:kern w:val="0"/>
          <w:sz w:val="22"/>
          <w:szCs w:val="22"/>
          <w:lang w:val="en-SG" w:eastAsia="zh-CN"/>
        </w:rPr>
      </w:pPr>
      <w:r w:rsidRPr="001D424B">
        <w:rPr>
          <w:rFonts w:ascii="Segoe UI Symbol" w:eastAsia="Times New Roman" w:hAnsi="Segoe UI Symbol" w:cs="Segoe UI Symbol"/>
          <w:noProof/>
          <w:kern w:val="0"/>
          <w:sz w:val="22"/>
          <w:szCs w:val="22"/>
          <w:lang w:val="en-SG" w:eastAsia="zh-CN"/>
        </w:rPr>
        <mc:AlternateContent>
          <mc:Choice Requires="wpi">
            <w:drawing>
              <wp:anchor distT="0" distB="0" distL="114300" distR="114300" simplePos="0" relativeHeight="251788288" behindDoc="0" locked="0" layoutInCell="1" allowOverlap="1" wp14:anchorId="2FF63A51" wp14:editId="1428059A">
                <wp:simplePos x="0" y="0"/>
                <wp:positionH relativeFrom="column">
                  <wp:posOffset>43888</wp:posOffset>
                </wp:positionH>
                <wp:positionV relativeFrom="paragraph">
                  <wp:posOffset>-5580</wp:posOffset>
                </wp:positionV>
                <wp:extent cx="87840" cy="115920"/>
                <wp:effectExtent l="57150" t="38100" r="45720" b="55880"/>
                <wp:wrapNone/>
                <wp:docPr id="178" name="Ink 178"/>
                <wp:cNvGraphicFramePr/>
                <a:graphic xmlns:a="http://schemas.openxmlformats.org/drawingml/2006/main">
                  <a:graphicData uri="http://schemas.microsoft.com/office/word/2010/wordprocessingInk">
                    <w14:contentPart bwMode="auto" r:id="rId198">
                      <w14:nvContentPartPr>
                        <w14:cNvContentPartPr/>
                      </w14:nvContentPartPr>
                      <w14:xfrm>
                        <a:off x="0" y="0"/>
                        <a:ext cx="87840" cy="115920"/>
                      </w14:xfrm>
                    </w14:contentPart>
                  </a:graphicData>
                </a:graphic>
              </wp:anchor>
            </w:drawing>
          </mc:Choice>
          <mc:Fallback>
            <w:pict>
              <v:shape w14:anchorId="42E2CFFE" id="Ink 178" o:spid="_x0000_s1026" type="#_x0000_t75" style="position:absolute;margin-left:2.75pt;margin-top:-1.15pt;width:8.3pt;height:10.5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">
                <v:imagedata r:id="rId199" o:title=""/>
              </v:shape>
            </w:pict>
          </mc:Fallback>
        </mc:AlternateContent>
      </w:r>
      <w:r w:rsidRPr="001D424B">
        <w:rPr>
          <w:rFonts w:ascii="Segoe UI Symbol" w:eastAsia="Times New Roman" w:hAnsi="Segoe UI Symbol" w:cs="Segoe UI Symbol"/>
          <w:noProof/>
          <w:kern w:val="0"/>
          <w:sz w:val="22"/>
          <w:szCs w:val="22"/>
          <w:lang w:val="en-SG" w:eastAsia="zh-CN"/>
        </w:rPr>
        <w:t>☐</w:t>
      </w:r>
      <w:r w:rsidRPr="001D424B">
        <w:rPr>
          <w:rFonts w:ascii="Times New Roman" w:eastAsia="Times New Roman" w:hAnsi="Times New Roman" w:cs="Times New Roman"/>
          <w:noProof/>
          <w:kern w:val="0"/>
          <w:sz w:val="22"/>
          <w:szCs w:val="22"/>
          <w:lang w:val="en-SG" w:eastAsia="zh-CN"/>
        </w:rPr>
        <w:t xml:space="preserve"> I understand that the design student may view my recorded data in the future.</w:t>
      </w:r>
    </w:p>
    <w:p w14:paraId="28DDE35F" w14:textId="77777777" w:rsidR="001D424B" w:rsidRPr="001D424B" w:rsidRDefault="001D424B" w:rsidP="001D424B">
      <w:pPr>
        <w:spacing w:after="160" w:line="259" w:lineRule="auto"/>
        <w:ind w:firstLine="0"/>
        <w:contextualSpacing/>
        <w:rPr>
          <w:rFonts w:ascii="Times New Roman" w:eastAsia="Times New Roman" w:hAnsi="Times New Roman" w:cs="Times New Roman"/>
          <w:noProof/>
          <w:kern w:val="0"/>
          <w:sz w:val="22"/>
          <w:szCs w:val="22"/>
          <w:lang w:val="en-SG" w:eastAsia="zh-CN"/>
        </w:rPr>
      </w:pPr>
      <w:r w:rsidRPr="001D424B">
        <w:rPr>
          <w:rFonts w:ascii="Segoe UI Symbol" w:eastAsia="Times New Roman" w:hAnsi="Segoe UI Symbol" w:cs="Segoe UI Symbol"/>
          <w:noProof/>
          <w:kern w:val="0"/>
          <w:sz w:val="22"/>
          <w:szCs w:val="22"/>
          <w:lang w:val="en-SG" w:eastAsia="zh-CN"/>
        </w:rPr>
        <mc:AlternateContent>
          <mc:Choice Requires="wpi">
            <w:drawing>
              <wp:anchor distT="0" distB="0" distL="114300" distR="114300" simplePos="0" relativeHeight="251789312" behindDoc="0" locked="0" layoutInCell="1" allowOverlap="1" wp14:anchorId="5E6BA60E" wp14:editId="62CE615E">
                <wp:simplePos x="0" y="0"/>
                <wp:positionH relativeFrom="column">
                  <wp:posOffset>46048</wp:posOffset>
                </wp:positionH>
                <wp:positionV relativeFrom="paragraph">
                  <wp:posOffset>-2840</wp:posOffset>
                </wp:positionV>
                <wp:extent cx="90720" cy="100080"/>
                <wp:effectExtent l="38100" t="57150" r="43180" b="52705"/>
                <wp:wrapNone/>
                <wp:docPr id="179" name="Ink 179"/>
                <wp:cNvGraphicFramePr/>
                <a:graphic xmlns:a="http://schemas.openxmlformats.org/drawingml/2006/main">
                  <a:graphicData uri="http://schemas.microsoft.com/office/word/2010/wordprocessingInk">
                    <w14:contentPart bwMode="auto" r:id="rId200">
                      <w14:nvContentPartPr>
                        <w14:cNvContentPartPr/>
                      </w14:nvContentPartPr>
                      <w14:xfrm>
                        <a:off x="0" y="0"/>
                        <a:ext cx="90720" cy="100080"/>
                      </w14:xfrm>
                    </w14:contentPart>
                  </a:graphicData>
                </a:graphic>
              </wp:anchor>
            </w:drawing>
          </mc:Choice>
          <mc:Fallback>
            <w:pict>
              <v:shape w14:anchorId="0FE6A9E7" id="Ink 179" o:spid="_x0000_s1026" type="#_x0000_t75" style="position:absolute;margin-left:2.95pt;margin-top:-.9pt;width:8.6pt;height:9.3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">
                <v:imagedata r:id="rId201" o:title=""/>
              </v:shape>
            </w:pict>
          </mc:Fallback>
        </mc:AlternateContent>
      </w:r>
      <w:r w:rsidRPr="001D424B">
        <w:rPr>
          <w:rFonts w:ascii="Segoe UI Symbol" w:eastAsia="Times New Roman" w:hAnsi="Segoe UI Symbol" w:cs="Segoe UI Symbol"/>
          <w:noProof/>
          <w:kern w:val="0"/>
          <w:sz w:val="22"/>
          <w:szCs w:val="22"/>
          <w:lang w:val="en-SG" w:eastAsia="zh-CN"/>
        </w:rPr>
        <w:t>☐</w:t>
      </w:r>
      <w:r w:rsidRPr="001D424B">
        <w:rPr>
          <w:rFonts w:ascii="Times New Roman" w:eastAsia="Times New Roman" w:hAnsi="Times New Roman" w:cs="Times New Roman"/>
          <w:noProof/>
          <w:kern w:val="0"/>
          <w:sz w:val="22"/>
          <w:szCs w:val="22"/>
          <w:lang w:val="en-SG" w:eastAsia="zh-CN"/>
        </w:rPr>
        <w:t xml:space="preserve"> I understand that the data collected from me will be kept confidential.</w:t>
      </w:r>
    </w:p>
    <w:p w14:paraId="63687034" w14:textId="77777777" w:rsidR="001D424B" w:rsidRPr="001D424B" w:rsidRDefault="001D424B" w:rsidP="001D424B">
      <w:pPr>
        <w:spacing w:after="160" w:line="259" w:lineRule="auto"/>
        <w:ind w:firstLine="0"/>
        <w:contextualSpacing/>
        <w:rPr>
          <w:rFonts w:ascii="Times New Roman" w:eastAsia="Times New Roman" w:hAnsi="Times New Roman" w:cs="Times New Roman"/>
          <w:b/>
          <w:bCs/>
          <w:noProof/>
          <w:kern w:val="0"/>
          <w:sz w:val="22"/>
          <w:szCs w:val="22"/>
          <w:lang w:val="en-SG" w:eastAsia="zh-CN"/>
        </w:rPr>
      </w:pPr>
    </w:p>
    <w:p w14:paraId="38A559AD" w14:textId="77777777" w:rsidR="001D424B" w:rsidRPr="001D424B" w:rsidRDefault="001D424B" w:rsidP="001D424B">
      <w:pPr>
        <w:spacing w:after="160" w:line="259" w:lineRule="auto"/>
        <w:ind w:firstLine="0"/>
        <w:contextualSpacing/>
        <w:rPr>
          <w:rFonts w:ascii="Times New Roman" w:eastAsia="Times New Roman" w:hAnsi="Times New Roman" w:cs="Times New Roman"/>
          <w:b/>
          <w:bCs/>
          <w:noProof/>
          <w:kern w:val="0"/>
          <w:sz w:val="22"/>
          <w:szCs w:val="22"/>
          <w:lang w:val="en-SG" w:eastAsia="zh-CN"/>
        </w:rPr>
      </w:pPr>
      <w:r w:rsidRPr="001D424B">
        <w:rPr>
          <w:rFonts w:ascii="Times New Roman" w:eastAsia="Times New Roman" w:hAnsi="Times New Roman" w:cs="Times New Roman"/>
          <w:b/>
          <w:bCs/>
          <w:noProof/>
          <w:kern w:val="0"/>
          <w:sz w:val="22"/>
          <w:szCs w:val="22"/>
          <w:lang w:val="en-SG" w:eastAsia="zh-CN"/>
        </w:rPr>
        <w:t>Further questions or concerns</w:t>
      </w:r>
    </w:p>
    <w:p w14:paraId="3A6E1312" w14:textId="77777777" w:rsidR="001D424B" w:rsidRPr="001D424B" w:rsidRDefault="001D424B" w:rsidP="001D424B">
      <w:pPr>
        <w:spacing w:after="160" w:line="259" w:lineRule="auto"/>
        <w:ind w:firstLine="0"/>
        <w:contextualSpacing/>
        <w:rPr>
          <w:rFonts w:ascii="Times New Roman" w:eastAsia="Times New Roman" w:hAnsi="Times New Roman" w:cs="Times New Roman"/>
          <w:noProof/>
          <w:kern w:val="0"/>
          <w:sz w:val="22"/>
          <w:szCs w:val="22"/>
          <w:lang w:val="en-SG" w:eastAsia="zh-CN"/>
        </w:rPr>
      </w:pPr>
      <w:r w:rsidRPr="001D424B">
        <w:rPr>
          <w:rFonts w:ascii="Times New Roman" w:eastAsia="Times New Roman" w:hAnsi="Times New Roman" w:cs="Times New Roman"/>
          <w:noProof/>
          <w:kern w:val="0"/>
          <w:sz w:val="22"/>
          <w:szCs w:val="22"/>
          <w:lang w:val="en-SG" w:eastAsia="zh-CN"/>
        </w:rPr>
        <w:t xml:space="preserve">If you have questions about the project, you may contact the researcher Tan Yi Jia via phone at 9678 4612, or by email at </w:t>
      </w:r>
      <w:hyperlink r:id="rId202" w:history="1">
        <w:r w:rsidRPr="001D424B">
          <w:rPr>
            <w:rFonts w:ascii="Times New Roman" w:eastAsia="Times New Roman" w:hAnsi="Times New Roman" w:cs="Times New Roman"/>
            <w:noProof/>
            <w:color w:val="0000FF"/>
            <w:kern w:val="0"/>
            <w:sz w:val="22"/>
            <w:szCs w:val="22"/>
            <w:u w:val="single"/>
            <w:lang w:val="en-SG" w:eastAsia="zh-CN"/>
          </w:rPr>
          <w:t>tanyijia@u.nus.edu</w:t>
        </w:r>
      </w:hyperlink>
      <w:r w:rsidRPr="001D424B">
        <w:rPr>
          <w:rFonts w:ascii="Times New Roman" w:eastAsia="Times New Roman" w:hAnsi="Times New Roman" w:cs="Times New Roman"/>
          <w:noProof/>
          <w:kern w:val="0"/>
          <w:sz w:val="22"/>
          <w:szCs w:val="22"/>
          <w:lang w:val="en-SG" w:eastAsia="zh-CN"/>
        </w:rPr>
        <w:t>.</w:t>
      </w:r>
    </w:p>
    <w:p w14:paraId="2BDE6F7C" w14:textId="77777777" w:rsidR="001D424B" w:rsidRPr="001D424B" w:rsidRDefault="001D424B" w:rsidP="001D424B">
      <w:pPr>
        <w:spacing w:after="160" w:line="259" w:lineRule="auto"/>
        <w:ind w:firstLine="0"/>
        <w:contextualSpacing/>
        <w:rPr>
          <w:rFonts w:ascii="Times New Roman" w:eastAsia="Times New Roman" w:hAnsi="Times New Roman" w:cs="Times New Roman"/>
          <w:noProof/>
          <w:kern w:val="0"/>
          <w:sz w:val="22"/>
          <w:szCs w:val="22"/>
          <w:lang w:val="en-SG" w:eastAsia="zh-CN"/>
        </w:rPr>
      </w:pPr>
    </w:p>
    <w:p w14:paraId="0F67A8A3" w14:textId="77777777" w:rsidR="001D424B" w:rsidRPr="001D424B" w:rsidRDefault="001D424B" w:rsidP="001D424B">
      <w:pPr>
        <w:spacing w:after="160" w:line="259" w:lineRule="auto"/>
        <w:ind w:firstLine="0"/>
        <w:contextualSpacing/>
        <w:rPr>
          <w:rFonts w:ascii="Times New Roman" w:eastAsia="Times New Roman" w:hAnsi="Times New Roman" w:cs="Times New Roman"/>
          <w:b/>
          <w:bCs/>
          <w:noProof/>
          <w:kern w:val="0"/>
          <w:sz w:val="22"/>
          <w:szCs w:val="22"/>
          <w:lang w:val="en-SG" w:eastAsia="zh-CN"/>
        </w:rPr>
      </w:pPr>
      <w:r w:rsidRPr="001D424B">
        <w:rPr>
          <w:rFonts w:ascii="Times New Roman" w:eastAsia="Times New Roman" w:hAnsi="Times New Roman" w:cs="Times New Roman"/>
          <w:b/>
          <w:bCs/>
          <w:noProof/>
          <w:kern w:val="0"/>
          <w:sz w:val="22"/>
          <w:szCs w:val="22"/>
          <w:lang w:val="en-SG" w:eastAsia="zh-CN"/>
        </w:rPr>
        <w:t>Informed Consent</w:t>
      </w:r>
    </w:p>
    <w:p w14:paraId="16BD3EB9" w14:textId="77777777" w:rsidR="001D424B" w:rsidRPr="001D424B" w:rsidRDefault="001D424B" w:rsidP="001D424B">
      <w:pPr>
        <w:spacing w:after="160" w:line="259" w:lineRule="auto"/>
        <w:ind w:firstLine="0"/>
        <w:contextualSpacing/>
        <w:rPr>
          <w:rFonts w:ascii="Times New Roman" w:eastAsia="Times New Roman" w:hAnsi="Times New Roman" w:cs="Times New Roman"/>
          <w:noProof/>
          <w:kern w:val="0"/>
          <w:sz w:val="22"/>
          <w:szCs w:val="22"/>
          <w:lang w:val="en-SG" w:eastAsia="zh-CN"/>
        </w:rPr>
      </w:pPr>
      <w:r w:rsidRPr="001D424B">
        <w:rPr>
          <w:rFonts w:ascii="Times New Roman" w:eastAsia="Times New Roman" w:hAnsi="Times New Roman" w:cs="Times New Roman"/>
          <w:noProof/>
          <w:kern w:val="0"/>
          <w:sz w:val="22"/>
          <w:szCs w:val="22"/>
          <w:lang w:val="en-SG" w:eastAsia="zh-CN"/>
        </w:rPr>
        <w:t>To take part in the project, please indicate your agreement to the following statements and sign the form below, showing that you consent to the above terms.</w:t>
      </w:r>
    </w:p>
    <w:p w14:paraId="751BF9F3" w14:textId="77777777" w:rsidR="001D424B" w:rsidRPr="001D424B" w:rsidRDefault="001D424B" w:rsidP="001D424B">
      <w:pPr>
        <w:spacing w:after="160" w:line="259" w:lineRule="auto"/>
        <w:ind w:firstLine="0"/>
        <w:contextualSpacing/>
        <w:rPr>
          <w:rFonts w:ascii="Times New Roman" w:eastAsia="Times New Roman" w:hAnsi="Times New Roman" w:cs="Times New Roman"/>
          <w:noProof/>
          <w:kern w:val="0"/>
          <w:sz w:val="22"/>
          <w:szCs w:val="22"/>
          <w:lang w:val="en-SG" w:eastAsia="zh-CN"/>
        </w:rPr>
      </w:pPr>
    </w:p>
    <w:p w14:paraId="4D50C8B3" w14:textId="77777777" w:rsidR="001D424B" w:rsidRPr="001D424B" w:rsidRDefault="001D424B" w:rsidP="001D424B">
      <w:pPr>
        <w:spacing w:after="160" w:line="259" w:lineRule="auto"/>
        <w:ind w:firstLine="0"/>
        <w:contextualSpacing/>
        <w:rPr>
          <w:rFonts w:ascii="Times New Roman" w:eastAsia="Times New Roman" w:hAnsi="Times New Roman" w:cs="Times New Roman"/>
          <w:noProof/>
          <w:kern w:val="0"/>
          <w:sz w:val="22"/>
          <w:szCs w:val="22"/>
          <w:lang w:val="en-SG" w:eastAsia="zh-CN"/>
        </w:rPr>
      </w:pPr>
      <w:r w:rsidRPr="001D424B">
        <w:rPr>
          <w:rFonts w:ascii="Segoe UI Symbol" w:eastAsia="Times New Roman" w:hAnsi="Segoe UI Symbol" w:cs="Segoe UI Symbol"/>
          <w:noProof/>
          <w:kern w:val="0"/>
          <w:sz w:val="22"/>
          <w:szCs w:val="22"/>
          <w:lang w:val="en-SG" w:eastAsia="zh-CN"/>
        </w:rPr>
        <mc:AlternateContent>
          <mc:Choice Requires="wpi">
            <w:drawing>
              <wp:anchor distT="0" distB="0" distL="114300" distR="114300" simplePos="0" relativeHeight="251790336" behindDoc="0" locked="0" layoutInCell="1" allowOverlap="1" wp14:anchorId="227A3DC6" wp14:editId="46A09A9D">
                <wp:simplePos x="0" y="0"/>
                <wp:positionH relativeFrom="column">
                  <wp:posOffset>28440</wp:posOffset>
                </wp:positionH>
                <wp:positionV relativeFrom="paragraph">
                  <wp:posOffset>-5337</wp:posOffset>
                </wp:positionV>
                <wp:extent cx="110880" cy="129960"/>
                <wp:effectExtent l="57150" t="57150" r="41910" b="41910"/>
                <wp:wrapNone/>
                <wp:docPr id="180" name="Ink 180"/>
                <wp:cNvGraphicFramePr/>
                <a:graphic xmlns:a="http://schemas.openxmlformats.org/drawingml/2006/main">
                  <a:graphicData uri="http://schemas.microsoft.com/office/word/2010/wordprocessingInk">
                    <w14:contentPart bwMode="auto" r:id="rId203">
                      <w14:nvContentPartPr>
                        <w14:cNvContentPartPr/>
                      </w14:nvContentPartPr>
                      <w14:xfrm>
                        <a:off x="0" y="0"/>
                        <a:ext cx="110880" cy="129960"/>
                      </w14:xfrm>
                    </w14:contentPart>
                  </a:graphicData>
                </a:graphic>
              </wp:anchor>
            </w:drawing>
          </mc:Choice>
          <mc:Fallback>
            <w:pict>
              <v:shape w14:anchorId="76FB5265" id="Ink 180" o:spid="_x0000_s1026" type="#_x0000_t75" style="position:absolute;margin-left:1.55pt;margin-top:-1.1pt;width:10.15pt;height:11.6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">
                <v:imagedata r:id="rId204" o:title=""/>
              </v:shape>
            </w:pict>
          </mc:Fallback>
        </mc:AlternateContent>
      </w:r>
      <w:r w:rsidRPr="001D424B">
        <w:rPr>
          <w:rFonts w:ascii="Segoe UI Symbol" w:eastAsia="Times New Roman" w:hAnsi="Segoe UI Symbol" w:cs="Segoe UI Symbol"/>
          <w:noProof/>
          <w:kern w:val="0"/>
          <w:sz w:val="22"/>
          <w:szCs w:val="22"/>
          <w:lang w:val="en-SG" w:eastAsia="zh-CN"/>
        </w:rPr>
        <w:t>☐</w:t>
      </w:r>
      <w:r w:rsidRPr="001D424B">
        <w:rPr>
          <w:rFonts w:ascii="Times New Roman" w:eastAsia="Times New Roman" w:hAnsi="Times New Roman" w:cs="Times New Roman"/>
          <w:noProof/>
          <w:kern w:val="0"/>
          <w:sz w:val="22"/>
          <w:szCs w:val="22"/>
          <w:lang w:val="en-SG" w:eastAsia="zh-CN"/>
        </w:rPr>
        <w:t xml:space="preserve"> I agree with the above terms, and hereby consent to participant in the study. </w:t>
      </w:r>
    </w:p>
    <w:p w14:paraId="2F306ABF" w14:textId="77777777" w:rsidR="001D424B" w:rsidRPr="001D424B" w:rsidRDefault="001D424B" w:rsidP="001D424B">
      <w:pPr>
        <w:spacing w:after="160" w:line="259" w:lineRule="auto"/>
        <w:ind w:firstLine="0"/>
        <w:contextualSpacing/>
        <w:rPr>
          <w:rFonts w:ascii="Times New Roman" w:eastAsia="Times New Roman" w:hAnsi="Times New Roman" w:cs="Times New Roman"/>
          <w:noProof/>
          <w:kern w:val="0"/>
          <w:sz w:val="22"/>
          <w:szCs w:val="22"/>
          <w:lang w:val="en-SG" w:eastAsia="zh-CN"/>
        </w:rPr>
      </w:pPr>
      <w:r w:rsidRPr="001D424B">
        <w:rPr>
          <w:rFonts w:ascii="Segoe UI Symbol" w:eastAsia="Times New Roman" w:hAnsi="Segoe UI Symbol" w:cs="Segoe UI Symbol"/>
          <w:noProof/>
          <w:kern w:val="0"/>
          <w:sz w:val="22"/>
          <w:szCs w:val="22"/>
          <w:lang w:val="en-SG" w:eastAsia="zh-CN"/>
        </w:rPr>
        <w:t>☐</w:t>
      </w:r>
      <w:r w:rsidRPr="001D424B">
        <w:rPr>
          <w:rFonts w:ascii="Times New Roman" w:eastAsia="Times New Roman" w:hAnsi="Times New Roman" w:cs="Times New Roman"/>
          <w:noProof/>
          <w:kern w:val="0"/>
          <w:sz w:val="22"/>
          <w:szCs w:val="22"/>
          <w:lang w:val="en-SG" w:eastAsia="zh-CN"/>
        </w:rPr>
        <w:t xml:space="preserve"> I agree / do not agree (please delete accordingly) to an audio recording during the session.</w:t>
      </w:r>
    </w:p>
    <w:p w14:paraId="6F7BF48E" w14:textId="77777777" w:rsidR="001D424B" w:rsidRPr="001D424B" w:rsidRDefault="001D424B" w:rsidP="001D424B">
      <w:pPr>
        <w:spacing w:after="160" w:line="259" w:lineRule="auto"/>
        <w:ind w:firstLine="0"/>
        <w:contextualSpacing/>
        <w:rPr>
          <w:rFonts w:ascii="Times New Roman" w:eastAsia="Times New Roman" w:hAnsi="Times New Roman" w:cs="Times New Roman"/>
          <w:noProof/>
          <w:kern w:val="0"/>
          <w:sz w:val="22"/>
          <w:szCs w:val="22"/>
          <w:lang w:val="en-SG" w:eastAsia="zh-CN"/>
        </w:rPr>
      </w:pPr>
    </w:p>
    <w:p w14:paraId="0161DD42" w14:textId="77777777" w:rsidR="001D424B" w:rsidRPr="001D424B" w:rsidRDefault="001D424B" w:rsidP="001D424B">
      <w:pPr>
        <w:spacing w:after="160" w:line="259" w:lineRule="auto"/>
        <w:ind w:firstLine="0"/>
        <w:contextualSpacing/>
        <w:rPr>
          <w:rFonts w:ascii="Times New Roman" w:eastAsia="Times New Roman" w:hAnsi="Times New Roman" w:cs="Times New Roman"/>
          <w:noProof/>
          <w:kern w:val="0"/>
          <w:sz w:val="22"/>
          <w:szCs w:val="22"/>
          <w:lang w:val="en-SG" w:eastAsia="zh-CN"/>
        </w:rPr>
      </w:pPr>
    </w:p>
    <w:tbl>
      <w:tblPr>
        <w:tblStyle w:val="TableGrid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1D424B" w:rsidRPr="001D424B" w14:paraId="3ED31F8F" w14:textId="77777777" w:rsidTr="005D0A0A">
        <w:tc>
          <w:tcPr>
            <w:tcW w:w="4505" w:type="dxa"/>
          </w:tcPr>
          <w:p w14:paraId="2271CF39" w14:textId="77777777" w:rsidR="001D424B" w:rsidRPr="001D424B" w:rsidRDefault="001D424B" w:rsidP="001D424B">
            <w:pPr>
              <w:spacing w:after="160" w:line="259" w:lineRule="auto"/>
              <w:contextualSpacing/>
              <w:rPr>
                <w:rFonts w:ascii="Times New Roman" w:eastAsia="Times New Roman" w:hAnsi="Times New Roman" w:cs="Times New Roman"/>
                <w:b/>
                <w:bCs/>
                <w:noProof/>
                <w:kern w:val="0"/>
              </w:rPr>
            </w:pPr>
            <w:r w:rsidRPr="001D424B">
              <w:rPr>
                <w:rFonts w:ascii="Times New Roman" w:eastAsia="Times New Roman" w:hAnsi="Times New Roman" w:cs="Times New Roman"/>
                <w:b/>
                <w:bCs/>
                <w:noProof/>
                <w:kern w:val="0"/>
              </w:rPr>
              <w:t>Participant Name:</w:t>
            </w:r>
          </w:p>
          <w:p w14:paraId="03277190" w14:textId="77777777" w:rsidR="001D424B" w:rsidRPr="001D424B" w:rsidRDefault="001D424B" w:rsidP="001D424B">
            <w:pPr>
              <w:spacing w:after="160" w:line="259" w:lineRule="auto"/>
              <w:contextualSpacing/>
              <w:rPr>
                <w:rFonts w:ascii="Times New Roman" w:eastAsia="Times New Roman" w:hAnsi="Times New Roman" w:cs="Times New Roman"/>
                <w:b/>
                <w:bCs/>
                <w:noProof/>
                <w:kern w:val="0"/>
              </w:rPr>
            </w:pPr>
          </w:p>
          <w:p w14:paraId="1B3C549A" w14:textId="77777777" w:rsidR="001D424B" w:rsidRPr="001D424B" w:rsidRDefault="001D424B" w:rsidP="001D424B">
            <w:pPr>
              <w:spacing w:after="160" w:line="259" w:lineRule="auto"/>
              <w:contextualSpacing/>
              <w:rPr>
                <w:rFonts w:ascii="Times New Roman" w:eastAsia="Times New Roman" w:hAnsi="Times New Roman" w:cs="Times New Roman"/>
                <w:b/>
                <w:bCs/>
                <w:noProof/>
                <w:kern w:val="0"/>
              </w:rPr>
            </w:pPr>
            <w:r w:rsidRPr="001D424B">
              <w:rPr>
                <w:rFonts w:ascii="Times New Roman" w:eastAsia="Times New Roman" w:hAnsi="Times New Roman" w:cs="Times New Roman"/>
                <w:b/>
                <w:bCs/>
                <w:noProof/>
                <w:kern w:val="0"/>
              </w:rPr>
              <mc:AlternateContent>
                <mc:Choice Requires="wpi">
                  <w:drawing>
                    <wp:anchor distT="0" distB="0" distL="114300" distR="114300" simplePos="0" relativeHeight="251779072" behindDoc="0" locked="0" layoutInCell="1" allowOverlap="1" wp14:anchorId="1A585008" wp14:editId="4902F1F6">
                      <wp:simplePos x="0" y="0"/>
                      <wp:positionH relativeFrom="column">
                        <wp:posOffset>1538209</wp:posOffset>
                      </wp:positionH>
                      <wp:positionV relativeFrom="paragraph">
                        <wp:posOffset>-117121</wp:posOffset>
                      </wp:positionV>
                      <wp:extent cx="821520" cy="315720"/>
                      <wp:effectExtent l="57150" t="57150" r="55245" b="46355"/>
                      <wp:wrapNone/>
                      <wp:docPr id="181" name="Ink 181"/>
                      <wp:cNvGraphicFramePr/>
                      <a:graphic xmlns:a="http://schemas.openxmlformats.org/drawingml/2006/main">
                        <a:graphicData uri="http://schemas.microsoft.com/office/word/2010/wordprocessingInk">
                          <w14:contentPart bwMode="auto" r:id="rId205">
                            <w14:nvContentPartPr>
                              <w14:cNvContentPartPr/>
                            </w14:nvContentPartPr>
                            <w14:xfrm>
                              <a:off x="0" y="0"/>
                              <a:ext cx="821520" cy="315720"/>
                            </w14:xfrm>
                          </w14:contentPart>
                        </a:graphicData>
                      </a:graphic>
                    </wp:anchor>
                  </w:drawing>
                </mc:Choice>
                <mc:Fallback>
                  <w:pict>
                    <v:shape w14:anchorId="4B6A4E6C" id="Ink 181" o:spid="_x0000_s1026" type="#_x0000_t75" style="position:absolute;margin-left:120.4pt;margin-top:-9.9pt;width:66.15pt;height:26.2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">
                      <v:imagedata r:id="rId206" o:title=""/>
                    </v:shape>
                  </w:pict>
                </mc:Fallback>
              </mc:AlternateContent>
            </w:r>
            <w:r w:rsidRPr="001D424B">
              <w:rPr>
                <w:rFonts w:ascii="Times New Roman" w:eastAsia="Times New Roman" w:hAnsi="Times New Roman" w:cs="Times New Roman"/>
                <w:b/>
                <w:bCs/>
                <w:noProof/>
                <w:kern w:val="0"/>
              </w:rPr>
              <mc:AlternateContent>
                <mc:Choice Requires="wpi">
                  <w:drawing>
                    <wp:anchor distT="0" distB="0" distL="114300" distR="114300" simplePos="0" relativeHeight="251778048" behindDoc="0" locked="0" layoutInCell="1" allowOverlap="1" wp14:anchorId="110946E8" wp14:editId="2BF1F246">
                      <wp:simplePos x="0" y="0"/>
                      <wp:positionH relativeFrom="column">
                        <wp:posOffset>1546489</wp:posOffset>
                      </wp:positionH>
                      <wp:positionV relativeFrom="paragraph">
                        <wp:posOffset>-85441</wp:posOffset>
                      </wp:positionV>
                      <wp:extent cx="126720" cy="272520"/>
                      <wp:effectExtent l="57150" t="57150" r="45085" b="51435"/>
                      <wp:wrapNone/>
                      <wp:docPr id="182" name="Ink 182"/>
                      <wp:cNvGraphicFramePr/>
                      <a:graphic xmlns:a="http://schemas.openxmlformats.org/drawingml/2006/main">
                        <a:graphicData uri="http://schemas.microsoft.com/office/word/2010/wordprocessingInk">
                          <w14:contentPart bwMode="auto" r:id="rId207">
                            <w14:nvContentPartPr>
                              <w14:cNvContentPartPr/>
                            </w14:nvContentPartPr>
                            <w14:xfrm>
                              <a:off x="0" y="0"/>
                              <a:ext cx="126720" cy="272520"/>
                            </w14:xfrm>
                          </w14:contentPart>
                        </a:graphicData>
                      </a:graphic>
                    </wp:anchor>
                  </w:drawing>
                </mc:Choice>
                <mc:Fallback>
                  <w:pict>
                    <v:shape w14:anchorId="2081997F" id="Ink 182" o:spid="_x0000_s1026" type="#_x0000_t75" style="position:absolute;margin-left:121.05pt;margin-top:-7.45pt;width:11.4pt;height:22.8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">
                      <v:imagedata r:id="rId208" o:title=""/>
                    </v:shape>
                  </w:pict>
                </mc:Fallback>
              </mc:AlternateContent>
            </w:r>
            <w:r w:rsidRPr="001D424B">
              <w:rPr>
                <w:rFonts w:ascii="Times New Roman" w:eastAsia="Times New Roman" w:hAnsi="Times New Roman" w:cs="Times New Roman"/>
                <w:b/>
                <w:bCs/>
                <w:noProof/>
                <w:kern w:val="0"/>
              </w:rPr>
              <mc:AlternateContent>
                <mc:Choice Requires="wpi">
                  <w:drawing>
                    <wp:anchor distT="0" distB="0" distL="114300" distR="114300" simplePos="0" relativeHeight="251777024" behindDoc="0" locked="0" layoutInCell="1" allowOverlap="1" wp14:anchorId="7BE81F8C" wp14:editId="130F3FF0">
                      <wp:simplePos x="0" y="0"/>
                      <wp:positionH relativeFrom="column">
                        <wp:posOffset>1136449</wp:posOffset>
                      </wp:positionH>
                      <wp:positionV relativeFrom="paragraph">
                        <wp:posOffset>-124681</wp:posOffset>
                      </wp:positionV>
                      <wp:extent cx="338400" cy="266400"/>
                      <wp:effectExtent l="57150" t="57150" r="5080" b="57785"/>
                      <wp:wrapNone/>
                      <wp:docPr id="183" name="Ink 183"/>
                      <wp:cNvGraphicFramePr/>
                      <a:graphic xmlns:a="http://schemas.openxmlformats.org/drawingml/2006/main">
                        <a:graphicData uri="http://schemas.microsoft.com/office/word/2010/wordprocessingInk">
                          <w14:contentPart bwMode="auto" r:id="rId209">
                            <w14:nvContentPartPr>
                              <w14:cNvContentPartPr/>
                            </w14:nvContentPartPr>
                            <w14:xfrm>
                              <a:off x="0" y="0"/>
                              <a:ext cx="338400" cy="266400"/>
                            </w14:xfrm>
                          </w14:contentPart>
                        </a:graphicData>
                      </a:graphic>
                    </wp:anchor>
                  </w:drawing>
                </mc:Choice>
                <mc:Fallback>
                  <w:pict>
                    <v:shape w14:anchorId="38F371FC" id="Ink 183" o:spid="_x0000_s1026" type="#_x0000_t75" style="position:absolute;margin-left:88.8pt;margin-top:-10.5pt;width:28.1pt;height:22.4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">
                      <v:imagedata r:id="rId210" o:title=""/>
                    </v:shape>
                  </w:pict>
                </mc:Fallback>
              </mc:AlternateContent>
            </w:r>
            <w:r w:rsidRPr="001D424B">
              <w:rPr>
                <w:rFonts w:ascii="Times New Roman" w:eastAsia="Times New Roman" w:hAnsi="Times New Roman" w:cs="Times New Roman"/>
                <w:b/>
                <w:bCs/>
                <w:noProof/>
                <w:kern w:val="0"/>
              </w:rPr>
              <mc:AlternateContent>
                <mc:Choice Requires="wpi">
                  <w:drawing>
                    <wp:anchor distT="0" distB="0" distL="114300" distR="114300" simplePos="0" relativeHeight="251776000" behindDoc="0" locked="0" layoutInCell="1" allowOverlap="1" wp14:anchorId="4B149A40" wp14:editId="706E6EB3">
                      <wp:simplePos x="0" y="0"/>
                      <wp:positionH relativeFrom="column">
                        <wp:posOffset>1042849</wp:posOffset>
                      </wp:positionH>
                      <wp:positionV relativeFrom="paragraph">
                        <wp:posOffset>-110641</wp:posOffset>
                      </wp:positionV>
                      <wp:extent cx="116280" cy="237600"/>
                      <wp:effectExtent l="57150" t="57150" r="55245" b="48260"/>
                      <wp:wrapNone/>
                      <wp:docPr id="184" name="Ink 184"/>
                      <wp:cNvGraphicFramePr/>
                      <a:graphic xmlns:a="http://schemas.openxmlformats.org/drawingml/2006/main">
                        <a:graphicData uri="http://schemas.microsoft.com/office/word/2010/wordprocessingInk">
                          <w14:contentPart bwMode="auto" r:id="rId211">
                            <w14:nvContentPartPr>
                              <w14:cNvContentPartPr/>
                            </w14:nvContentPartPr>
                            <w14:xfrm>
                              <a:off x="0" y="0"/>
                              <a:ext cx="116280" cy="237600"/>
                            </w14:xfrm>
                          </w14:contentPart>
                        </a:graphicData>
                      </a:graphic>
                    </wp:anchor>
                  </w:drawing>
                </mc:Choice>
                <mc:Fallback>
                  <w:pict>
                    <v:shape w14:anchorId="0018D28A" id="Ink 184" o:spid="_x0000_s1026" type="#_x0000_t75" style="position:absolute;margin-left:81.4pt;margin-top:-9.4pt;width:10.55pt;height:20.1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">
                      <v:imagedata r:id="rId212" o:title=""/>
                    </v:shape>
                  </w:pict>
                </mc:Fallback>
              </mc:AlternateContent>
            </w:r>
            <w:r w:rsidRPr="001D424B">
              <w:rPr>
                <w:rFonts w:ascii="Times New Roman" w:eastAsia="Times New Roman" w:hAnsi="Times New Roman" w:cs="Times New Roman"/>
                <w:b/>
                <w:bCs/>
                <w:noProof/>
                <w:kern w:val="0"/>
              </w:rPr>
              <mc:AlternateContent>
                <mc:Choice Requires="wpi">
                  <w:drawing>
                    <wp:anchor distT="0" distB="0" distL="114300" distR="114300" simplePos="0" relativeHeight="251774976" behindDoc="0" locked="0" layoutInCell="1" allowOverlap="1" wp14:anchorId="5799C6FB" wp14:editId="4173720F">
                      <wp:simplePos x="0" y="0"/>
                      <wp:positionH relativeFrom="column">
                        <wp:posOffset>845929</wp:posOffset>
                      </wp:positionH>
                      <wp:positionV relativeFrom="paragraph">
                        <wp:posOffset>36959</wp:posOffset>
                      </wp:positionV>
                      <wp:extent cx="47520" cy="149400"/>
                      <wp:effectExtent l="38100" t="57150" r="48260" b="41275"/>
                      <wp:wrapNone/>
                      <wp:docPr id="185" name="Ink 185"/>
                      <wp:cNvGraphicFramePr/>
                      <a:graphic xmlns:a="http://schemas.openxmlformats.org/drawingml/2006/main">
                        <a:graphicData uri="http://schemas.microsoft.com/office/word/2010/wordprocessingInk">
                          <w14:contentPart bwMode="auto" r:id="rId213">
                            <w14:nvContentPartPr>
                              <w14:cNvContentPartPr/>
                            </w14:nvContentPartPr>
                            <w14:xfrm>
                              <a:off x="0" y="0"/>
                              <a:ext cx="47520" cy="149400"/>
                            </w14:xfrm>
                          </w14:contentPart>
                        </a:graphicData>
                      </a:graphic>
                    </wp:anchor>
                  </w:drawing>
                </mc:Choice>
                <mc:Fallback>
                  <w:pict>
                    <v:shape w14:anchorId="71D86B6A" id="Ink 185" o:spid="_x0000_s1026" type="#_x0000_t75" style="position:absolute;margin-left:65.9pt;margin-top:2.2pt;width:5.2pt;height:13.1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">
                      <v:imagedata r:id="rId214" o:title=""/>
                    </v:shape>
                  </w:pict>
                </mc:Fallback>
              </mc:AlternateContent>
            </w:r>
            <w:r w:rsidRPr="001D424B">
              <w:rPr>
                <w:rFonts w:ascii="Times New Roman" w:eastAsia="Times New Roman" w:hAnsi="Times New Roman" w:cs="Times New Roman"/>
                <w:b/>
                <w:bCs/>
                <w:noProof/>
                <w:kern w:val="0"/>
              </w:rPr>
              <mc:AlternateContent>
                <mc:Choice Requires="wpi">
                  <w:drawing>
                    <wp:anchor distT="0" distB="0" distL="114300" distR="114300" simplePos="0" relativeHeight="251773952" behindDoc="0" locked="0" layoutInCell="1" allowOverlap="1" wp14:anchorId="04EB925A" wp14:editId="5C5A458F">
                      <wp:simplePos x="0" y="0"/>
                      <wp:positionH relativeFrom="column">
                        <wp:posOffset>286489</wp:posOffset>
                      </wp:positionH>
                      <wp:positionV relativeFrom="paragraph">
                        <wp:posOffset>-55921</wp:posOffset>
                      </wp:positionV>
                      <wp:extent cx="631800" cy="405720"/>
                      <wp:effectExtent l="57150" t="57150" r="54610" b="52070"/>
                      <wp:wrapNone/>
                      <wp:docPr id="186" name="Ink 186"/>
                      <wp:cNvGraphicFramePr/>
                      <a:graphic xmlns:a="http://schemas.openxmlformats.org/drawingml/2006/main">
                        <a:graphicData uri="http://schemas.microsoft.com/office/word/2010/wordprocessingInk">
                          <w14:contentPart bwMode="auto" r:id="rId215">
                            <w14:nvContentPartPr>
                              <w14:cNvContentPartPr/>
                            </w14:nvContentPartPr>
                            <w14:xfrm>
                              <a:off x="0" y="0"/>
                              <a:ext cx="631800" cy="405720"/>
                            </w14:xfrm>
                          </w14:contentPart>
                        </a:graphicData>
                      </a:graphic>
                    </wp:anchor>
                  </w:drawing>
                </mc:Choice>
                <mc:Fallback>
                  <w:pict>
                    <v:shape w14:anchorId="5690F0DF" id="Ink 186" o:spid="_x0000_s1026" type="#_x0000_t75" style="position:absolute;margin-left:21.85pt;margin-top:-5.1pt;width:51.2pt;height:33.4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">
                      <v:imagedata r:id="rId216" o:title=""/>
                    </v:shape>
                  </w:pict>
                </mc:Fallback>
              </mc:AlternateContent>
            </w:r>
            <w:r w:rsidRPr="001D424B">
              <w:rPr>
                <w:rFonts w:ascii="Times New Roman" w:eastAsia="Times New Roman" w:hAnsi="Times New Roman" w:cs="Times New Roman"/>
                <w:b/>
                <w:bCs/>
                <w:noProof/>
                <w:kern w:val="0"/>
              </w:rPr>
              <mc:AlternateContent>
                <mc:Choice Requires="wpi">
                  <w:drawing>
                    <wp:anchor distT="0" distB="0" distL="114300" distR="114300" simplePos="0" relativeHeight="251772928" behindDoc="0" locked="0" layoutInCell="1" allowOverlap="1" wp14:anchorId="0E2B6801" wp14:editId="324194CD">
                      <wp:simplePos x="0" y="0"/>
                      <wp:positionH relativeFrom="column">
                        <wp:posOffset>30169</wp:posOffset>
                      </wp:positionH>
                      <wp:positionV relativeFrom="paragraph">
                        <wp:posOffset>-23521</wp:posOffset>
                      </wp:positionV>
                      <wp:extent cx="218520" cy="213840"/>
                      <wp:effectExtent l="57150" t="57150" r="0" b="53340"/>
                      <wp:wrapNone/>
                      <wp:docPr id="187" name="Ink 187"/>
                      <wp:cNvGraphicFramePr/>
                      <a:graphic xmlns:a="http://schemas.openxmlformats.org/drawingml/2006/main">
                        <a:graphicData uri="http://schemas.microsoft.com/office/word/2010/wordprocessingInk">
                          <w14:contentPart bwMode="auto" r:id="rId217">
                            <w14:nvContentPartPr>
                              <w14:cNvContentPartPr/>
                            </w14:nvContentPartPr>
                            <w14:xfrm>
                              <a:off x="0" y="0"/>
                              <a:ext cx="218520" cy="213840"/>
                            </w14:xfrm>
                          </w14:contentPart>
                        </a:graphicData>
                      </a:graphic>
                    </wp:anchor>
                  </w:drawing>
                </mc:Choice>
                <mc:Fallback>
                  <w:pict>
                    <v:shape w14:anchorId="55822B06" id="Ink 187" o:spid="_x0000_s1026" type="#_x0000_t75" style="position:absolute;margin-left:1.7pt;margin-top:-2.55pt;width:18.6pt;height:18.3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">
                      <v:imagedata r:id="rId218" o:title=""/>
                    </v:shape>
                  </w:pict>
                </mc:Fallback>
              </mc:AlternateContent>
            </w:r>
          </w:p>
          <w:p w14:paraId="74866B61" w14:textId="77777777" w:rsidR="001D424B" w:rsidRPr="001D424B" w:rsidRDefault="001D424B" w:rsidP="001D424B">
            <w:pPr>
              <w:spacing w:after="160" w:line="259" w:lineRule="auto"/>
              <w:contextualSpacing/>
              <w:rPr>
                <w:rFonts w:ascii="Times New Roman" w:eastAsia="Times New Roman" w:hAnsi="Times New Roman" w:cs="Times New Roman"/>
                <w:b/>
                <w:bCs/>
                <w:noProof/>
                <w:kern w:val="0"/>
              </w:rPr>
            </w:pPr>
          </w:p>
        </w:tc>
        <w:tc>
          <w:tcPr>
            <w:tcW w:w="4505" w:type="dxa"/>
          </w:tcPr>
          <w:p w14:paraId="63D24FC0" w14:textId="77777777" w:rsidR="001D424B" w:rsidRPr="001D424B" w:rsidRDefault="001D424B" w:rsidP="001D424B">
            <w:pPr>
              <w:spacing w:after="160" w:line="259" w:lineRule="auto"/>
              <w:contextualSpacing/>
              <w:rPr>
                <w:rFonts w:ascii="Times New Roman" w:eastAsia="Times New Roman" w:hAnsi="Times New Roman" w:cs="Times New Roman"/>
                <w:b/>
                <w:bCs/>
                <w:noProof/>
                <w:kern w:val="0"/>
              </w:rPr>
            </w:pPr>
            <w:r w:rsidRPr="001D424B">
              <w:rPr>
                <w:rFonts w:ascii="Times New Roman" w:eastAsia="Times New Roman" w:hAnsi="Times New Roman" w:cs="Times New Roman"/>
                <w:b/>
                <w:bCs/>
                <w:noProof/>
                <w:kern w:val="0"/>
              </w:rPr>
              <w:t>Researcher Name:</w:t>
            </w:r>
          </w:p>
          <w:p w14:paraId="164A6360" w14:textId="77777777" w:rsidR="001D424B" w:rsidRPr="001D424B" w:rsidRDefault="001D424B" w:rsidP="001D424B">
            <w:pPr>
              <w:spacing w:after="160" w:line="259" w:lineRule="auto"/>
              <w:contextualSpacing/>
              <w:rPr>
                <w:rFonts w:ascii="Times New Roman" w:eastAsia="Times New Roman" w:hAnsi="Times New Roman" w:cs="Times New Roman"/>
                <w:b/>
                <w:bCs/>
                <w:noProof/>
                <w:kern w:val="0"/>
              </w:rPr>
            </w:pPr>
            <w:r w:rsidRPr="001D424B">
              <w:rPr>
                <w:rFonts w:ascii="Times New Roman" w:eastAsia="Times New Roman" w:hAnsi="Times New Roman" w:cs="Times New Roman"/>
                <w:b/>
                <w:bCs/>
                <w:noProof/>
                <w:kern w:val="0"/>
              </w:rPr>
              <mc:AlternateContent>
                <mc:Choice Requires="wpi">
                  <w:drawing>
                    <wp:anchor distT="0" distB="0" distL="114300" distR="114300" simplePos="0" relativeHeight="251755520" behindDoc="0" locked="0" layoutInCell="1" allowOverlap="1" wp14:anchorId="18F65D48" wp14:editId="3E6560B5">
                      <wp:simplePos x="0" y="0"/>
                      <wp:positionH relativeFrom="column">
                        <wp:posOffset>939618</wp:posOffset>
                      </wp:positionH>
                      <wp:positionV relativeFrom="paragraph">
                        <wp:posOffset>161119</wp:posOffset>
                      </wp:positionV>
                      <wp:extent cx="235080" cy="138240"/>
                      <wp:effectExtent l="57150" t="57150" r="12700" b="52705"/>
                      <wp:wrapNone/>
                      <wp:docPr id="188" name="Ink 188"/>
                      <wp:cNvGraphicFramePr/>
                      <a:graphic xmlns:a="http://schemas.openxmlformats.org/drawingml/2006/main">
                        <a:graphicData uri="http://schemas.microsoft.com/office/word/2010/wordprocessingInk">
                          <w14:contentPart bwMode="auto" r:id="rId219">
                            <w14:nvContentPartPr>
                              <w14:cNvContentPartPr/>
                            </w14:nvContentPartPr>
                            <w14:xfrm>
                              <a:off x="0" y="0"/>
                              <a:ext cx="235080" cy="138240"/>
                            </w14:xfrm>
                          </w14:contentPart>
                        </a:graphicData>
                      </a:graphic>
                    </wp:anchor>
                  </w:drawing>
                </mc:Choice>
                <mc:Fallback>
                  <w:pict>
                    <v:shape w14:anchorId="79A56AA6" id="Ink 188" o:spid="_x0000_s1026" type="#_x0000_t75" style="position:absolute;margin-left:73.3pt;margin-top:12pt;width:19.9pt;height:12.3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">
                      <v:imagedata r:id="rId220" o:title=""/>
                    </v:shape>
                  </w:pict>
                </mc:Fallback>
              </mc:AlternateContent>
            </w:r>
            <w:r w:rsidRPr="001D424B">
              <w:rPr>
                <w:rFonts w:ascii="Times New Roman" w:eastAsia="Times New Roman" w:hAnsi="Times New Roman" w:cs="Times New Roman"/>
                <w:b/>
                <w:bCs/>
                <w:noProof/>
                <w:kern w:val="0"/>
              </w:rPr>
              <mc:AlternateContent>
                <mc:Choice Requires="wpi">
                  <w:drawing>
                    <wp:anchor distT="0" distB="0" distL="114300" distR="114300" simplePos="0" relativeHeight="251754496" behindDoc="0" locked="0" layoutInCell="1" allowOverlap="1" wp14:anchorId="523BD984" wp14:editId="5D148E05">
                      <wp:simplePos x="0" y="0"/>
                      <wp:positionH relativeFrom="column">
                        <wp:posOffset>919458</wp:posOffset>
                      </wp:positionH>
                      <wp:positionV relativeFrom="paragraph">
                        <wp:posOffset>147079</wp:posOffset>
                      </wp:positionV>
                      <wp:extent cx="136800" cy="14400"/>
                      <wp:effectExtent l="57150" t="57150" r="53975" b="43180"/>
                      <wp:wrapNone/>
                      <wp:docPr id="189" name="Ink 189"/>
                      <wp:cNvGraphicFramePr/>
                      <a:graphic xmlns:a="http://schemas.openxmlformats.org/drawingml/2006/main">
                        <a:graphicData uri="http://schemas.microsoft.com/office/word/2010/wordprocessingInk">
                          <w14:contentPart bwMode="auto" r:id="rId221">
                            <w14:nvContentPartPr>
                              <w14:cNvContentPartPr/>
                            </w14:nvContentPartPr>
                            <w14:xfrm>
                              <a:off x="0" y="0"/>
                              <a:ext cx="136800" cy="14400"/>
                            </w14:xfrm>
                          </w14:contentPart>
                        </a:graphicData>
                      </a:graphic>
                    </wp:anchor>
                  </w:drawing>
                </mc:Choice>
                <mc:Fallback>
                  <w:pict>
                    <v:shape w14:anchorId="3B67CE83" id="Ink 189" o:spid="_x0000_s1026" type="#_x0000_t75" style="position:absolute;margin-left:71.7pt;margin-top:10.85pt;width:12.15pt;height:2.6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">
                      <v:imagedata r:id="rId222" o:title=""/>
                    </v:shape>
                  </w:pict>
                </mc:Fallback>
              </mc:AlternateContent>
            </w:r>
            <w:r w:rsidRPr="001D424B">
              <w:rPr>
                <w:rFonts w:ascii="Times New Roman" w:eastAsia="Times New Roman" w:hAnsi="Times New Roman" w:cs="Times New Roman"/>
                <w:b/>
                <w:bCs/>
                <w:noProof/>
                <w:kern w:val="0"/>
              </w:rPr>
              <mc:AlternateContent>
                <mc:Choice Requires="wpi">
                  <w:drawing>
                    <wp:anchor distT="0" distB="0" distL="114300" distR="114300" simplePos="0" relativeHeight="251753472" behindDoc="0" locked="0" layoutInCell="1" allowOverlap="1" wp14:anchorId="78993353" wp14:editId="2852EB5E">
                      <wp:simplePos x="0" y="0"/>
                      <wp:positionH relativeFrom="column">
                        <wp:posOffset>742698</wp:posOffset>
                      </wp:positionH>
                      <wp:positionV relativeFrom="paragraph">
                        <wp:posOffset>149599</wp:posOffset>
                      </wp:positionV>
                      <wp:extent cx="74520" cy="133920"/>
                      <wp:effectExtent l="57150" t="57150" r="40005" b="57150"/>
                      <wp:wrapNone/>
                      <wp:docPr id="190" name="Ink 190"/>
                      <wp:cNvGraphicFramePr/>
                      <a:graphic xmlns:a="http://schemas.openxmlformats.org/drawingml/2006/main">
                        <a:graphicData uri="http://schemas.microsoft.com/office/word/2010/wordprocessingInk">
                          <w14:contentPart bwMode="auto" r:id="rId223">
                            <w14:nvContentPartPr>
                              <w14:cNvContentPartPr/>
                            </w14:nvContentPartPr>
                            <w14:xfrm>
                              <a:off x="0" y="0"/>
                              <a:ext cx="74520" cy="133920"/>
                            </w14:xfrm>
                          </w14:contentPart>
                        </a:graphicData>
                      </a:graphic>
                    </wp:anchor>
                  </w:drawing>
                </mc:Choice>
                <mc:Fallback>
                  <w:pict>
                    <v:shape w14:anchorId="2124DAC6" id="Ink 190" o:spid="_x0000_s1026" type="#_x0000_t75" style="position:absolute;margin-left:57.8pt;margin-top:11.1pt;width:7.25pt;height:12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">
                      <v:imagedata r:id="rId224" o:title=""/>
                    </v:shape>
                  </w:pict>
                </mc:Fallback>
              </mc:AlternateContent>
            </w:r>
            <w:r w:rsidRPr="001D424B">
              <w:rPr>
                <w:rFonts w:ascii="Times New Roman" w:eastAsia="Times New Roman" w:hAnsi="Times New Roman" w:cs="Times New Roman"/>
                <w:b/>
                <w:bCs/>
                <w:noProof/>
                <w:kern w:val="0"/>
              </w:rPr>
              <mc:AlternateContent>
                <mc:Choice Requires="wpi">
                  <w:drawing>
                    <wp:anchor distT="0" distB="0" distL="114300" distR="114300" simplePos="0" relativeHeight="251752448" behindDoc="0" locked="0" layoutInCell="1" allowOverlap="1" wp14:anchorId="101C4480" wp14:editId="277CA3B0">
                      <wp:simplePos x="0" y="0"/>
                      <wp:positionH relativeFrom="column">
                        <wp:posOffset>703818</wp:posOffset>
                      </wp:positionH>
                      <wp:positionV relativeFrom="paragraph">
                        <wp:posOffset>98839</wp:posOffset>
                      </wp:positionV>
                      <wp:extent cx="70920" cy="108720"/>
                      <wp:effectExtent l="57150" t="57150" r="43815" b="43815"/>
                      <wp:wrapNone/>
                      <wp:docPr id="191" name="Ink 191"/>
                      <wp:cNvGraphicFramePr/>
                      <a:graphic xmlns:a="http://schemas.openxmlformats.org/drawingml/2006/main">
                        <a:graphicData uri="http://schemas.microsoft.com/office/word/2010/wordprocessingInk">
                          <w14:contentPart bwMode="auto" r:id="rId225">
                            <w14:nvContentPartPr>
                              <w14:cNvContentPartPr/>
                            </w14:nvContentPartPr>
                            <w14:xfrm>
                              <a:off x="0" y="0"/>
                              <a:ext cx="70920" cy="108720"/>
                            </w14:xfrm>
                          </w14:contentPart>
                        </a:graphicData>
                      </a:graphic>
                    </wp:anchor>
                  </w:drawing>
                </mc:Choice>
                <mc:Fallback>
                  <w:pict>
                    <v:shape w14:anchorId="4BDBAF3B" id="Ink 191" o:spid="_x0000_s1026" type="#_x0000_t75" style="position:absolute;margin-left:54.7pt;margin-top:7.1pt;width:7pt;height:9.9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">
                      <v:imagedata r:id="rId226" o:title=""/>
                    </v:shape>
                  </w:pict>
                </mc:Fallback>
              </mc:AlternateContent>
            </w:r>
            <w:r w:rsidRPr="001D424B">
              <w:rPr>
                <w:rFonts w:ascii="Times New Roman" w:eastAsia="Times New Roman" w:hAnsi="Times New Roman" w:cs="Times New Roman"/>
                <w:b/>
                <w:bCs/>
                <w:noProof/>
                <w:kern w:val="0"/>
              </w:rPr>
              <mc:AlternateContent>
                <mc:Choice Requires="wpi">
                  <w:drawing>
                    <wp:anchor distT="0" distB="0" distL="114300" distR="114300" simplePos="0" relativeHeight="251751424" behindDoc="0" locked="0" layoutInCell="1" allowOverlap="1" wp14:anchorId="73A071D3" wp14:editId="6D3B9227">
                      <wp:simplePos x="0" y="0"/>
                      <wp:positionH relativeFrom="column">
                        <wp:posOffset>311058</wp:posOffset>
                      </wp:positionH>
                      <wp:positionV relativeFrom="paragraph">
                        <wp:posOffset>148519</wp:posOffset>
                      </wp:positionV>
                      <wp:extent cx="220320" cy="158760"/>
                      <wp:effectExtent l="38100" t="57150" r="46990" b="50800"/>
                      <wp:wrapNone/>
                      <wp:docPr id="192" name="Ink 192"/>
                      <wp:cNvGraphicFramePr/>
                      <a:graphic xmlns:a="http://schemas.openxmlformats.org/drawingml/2006/main">
                        <a:graphicData uri="http://schemas.microsoft.com/office/word/2010/wordprocessingInk">
                          <w14:contentPart bwMode="auto" r:id="rId227">
                            <w14:nvContentPartPr>
                              <w14:cNvContentPartPr/>
                            </w14:nvContentPartPr>
                            <w14:xfrm>
                              <a:off x="0" y="0"/>
                              <a:ext cx="220320" cy="158760"/>
                            </w14:xfrm>
                          </w14:contentPart>
                        </a:graphicData>
                      </a:graphic>
                    </wp:anchor>
                  </w:drawing>
                </mc:Choice>
                <mc:Fallback>
                  <w:pict>
                    <v:shape w14:anchorId="772A2B48" id="Ink 192" o:spid="_x0000_s1026" type="#_x0000_t75" style="position:absolute;margin-left:23.8pt;margin-top:11pt;width:18.8pt;height:13.9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">
                      <v:imagedata r:id="rId228" o:title=""/>
                    </v:shape>
                  </w:pict>
                </mc:Fallback>
              </mc:AlternateContent>
            </w:r>
            <w:r w:rsidRPr="001D424B">
              <w:rPr>
                <w:rFonts w:ascii="Times New Roman" w:eastAsia="Times New Roman" w:hAnsi="Times New Roman" w:cs="Times New Roman"/>
                <w:b/>
                <w:bCs/>
                <w:noProof/>
                <w:kern w:val="0"/>
              </w:rPr>
              <mc:AlternateContent>
                <mc:Choice Requires="wpi">
                  <w:drawing>
                    <wp:anchor distT="0" distB="0" distL="114300" distR="114300" simplePos="0" relativeHeight="251750400" behindDoc="0" locked="0" layoutInCell="1" allowOverlap="1" wp14:anchorId="2162CE97" wp14:editId="669C4A66">
                      <wp:simplePos x="0" y="0"/>
                      <wp:positionH relativeFrom="column">
                        <wp:posOffset>212778</wp:posOffset>
                      </wp:positionH>
                      <wp:positionV relativeFrom="paragraph">
                        <wp:posOffset>120439</wp:posOffset>
                      </wp:positionV>
                      <wp:extent cx="197640" cy="37080"/>
                      <wp:effectExtent l="0" t="57150" r="50165" b="58420"/>
                      <wp:wrapNone/>
                      <wp:docPr id="193" name="Ink 193"/>
                      <wp:cNvGraphicFramePr/>
                      <a:graphic xmlns:a="http://schemas.openxmlformats.org/drawingml/2006/main">
                        <a:graphicData uri="http://schemas.microsoft.com/office/word/2010/wordprocessingInk">
                          <w14:contentPart bwMode="auto" r:id="rId229">
                            <w14:nvContentPartPr>
                              <w14:cNvContentPartPr/>
                            </w14:nvContentPartPr>
                            <w14:xfrm>
                              <a:off x="0" y="0"/>
                              <a:ext cx="197640" cy="37080"/>
                            </w14:xfrm>
                          </w14:contentPart>
                        </a:graphicData>
                      </a:graphic>
                    </wp:anchor>
                  </w:drawing>
                </mc:Choice>
                <mc:Fallback>
                  <w:pict>
                    <v:shape w14:anchorId="00A46FD7" id="Ink 193" o:spid="_x0000_s1026" type="#_x0000_t75" style="position:absolute;margin-left:16.05pt;margin-top:8.8pt;width:16.95pt;height:4.3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">
                      <v:imagedata r:id="rId230" o:title=""/>
                    </v:shape>
                  </w:pict>
                </mc:Fallback>
              </mc:AlternateContent>
            </w:r>
            <w:r w:rsidRPr="001D424B">
              <w:rPr>
                <w:rFonts w:ascii="Times New Roman" w:eastAsia="Times New Roman" w:hAnsi="Times New Roman" w:cs="Times New Roman"/>
                <w:b/>
                <w:bCs/>
                <w:noProof/>
                <w:kern w:val="0"/>
              </w:rPr>
              <w:br/>
            </w:r>
          </w:p>
        </w:tc>
      </w:tr>
      <w:tr w:rsidR="001D424B" w:rsidRPr="001D424B" w14:paraId="45BCDB91" w14:textId="77777777" w:rsidTr="005D0A0A">
        <w:tc>
          <w:tcPr>
            <w:tcW w:w="4505" w:type="dxa"/>
          </w:tcPr>
          <w:p w14:paraId="446E87F1" w14:textId="77777777" w:rsidR="001D424B" w:rsidRPr="001D424B" w:rsidRDefault="001D424B" w:rsidP="001D424B">
            <w:pPr>
              <w:spacing w:after="160" w:line="259" w:lineRule="auto"/>
              <w:contextualSpacing/>
              <w:rPr>
                <w:rFonts w:ascii="Times New Roman" w:eastAsia="Times New Roman" w:hAnsi="Times New Roman" w:cs="Times New Roman"/>
                <w:b/>
                <w:bCs/>
                <w:noProof/>
                <w:kern w:val="0"/>
              </w:rPr>
            </w:pPr>
            <w:r w:rsidRPr="001D424B">
              <w:rPr>
                <w:rFonts w:ascii="Times New Roman" w:eastAsia="Times New Roman" w:hAnsi="Times New Roman" w:cs="Times New Roman"/>
                <w:b/>
                <w:bCs/>
                <w:noProof/>
                <w:kern w:val="0"/>
              </w:rPr>
              <w:t>Participant Signature:</w:t>
            </w:r>
          </w:p>
          <w:p w14:paraId="5F61FDF8" w14:textId="77777777" w:rsidR="001D424B" w:rsidRPr="001D424B" w:rsidRDefault="001D424B" w:rsidP="001D424B">
            <w:pPr>
              <w:spacing w:after="160" w:line="259" w:lineRule="auto"/>
              <w:contextualSpacing/>
              <w:rPr>
                <w:rFonts w:ascii="Times New Roman" w:eastAsia="Times New Roman" w:hAnsi="Times New Roman" w:cs="Times New Roman"/>
                <w:b/>
                <w:bCs/>
                <w:noProof/>
                <w:kern w:val="0"/>
              </w:rPr>
            </w:pPr>
          </w:p>
          <w:p w14:paraId="4D58EFA1" w14:textId="77777777" w:rsidR="001D424B" w:rsidRPr="001D424B" w:rsidRDefault="001D424B" w:rsidP="001D424B">
            <w:pPr>
              <w:spacing w:after="160" w:line="259" w:lineRule="auto"/>
              <w:contextualSpacing/>
              <w:rPr>
                <w:rFonts w:ascii="Times New Roman" w:eastAsia="Times New Roman" w:hAnsi="Times New Roman" w:cs="Times New Roman"/>
                <w:b/>
                <w:bCs/>
                <w:noProof/>
                <w:kern w:val="0"/>
              </w:rPr>
            </w:pPr>
            <w:r w:rsidRPr="001D424B">
              <w:rPr>
                <w:rFonts w:ascii="Times New Roman" w:eastAsia="Times New Roman" w:hAnsi="Times New Roman" w:cs="Times New Roman"/>
                <w:b/>
                <w:bCs/>
                <w:noProof/>
                <w:kern w:val="0"/>
              </w:rPr>
              <mc:AlternateContent>
                <mc:Choice Requires="wpi">
                  <w:drawing>
                    <wp:anchor distT="0" distB="0" distL="114300" distR="114300" simplePos="0" relativeHeight="251780096" behindDoc="0" locked="0" layoutInCell="1" allowOverlap="1" wp14:anchorId="14DF1934" wp14:editId="4DD693D1">
                      <wp:simplePos x="0" y="0"/>
                      <wp:positionH relativeFrom="column">
                        <wp:posOffset>173089</wp:posOffset>
                      </wp:positionH>
                      <wp:positionV relativeFrom="paragraph">
                        <wp:posOffset>-78526</wp:posOffset>
                      </wp:positionV>
                      <wp:extent cx="895680" cy="431280"/>
                      <wp:effectExtent l="57150" t="57150" r="38100" b="45085"/>
                      <wp:wrapNone/>
                      <wp:docPr id="194" name="Ink 194"/>
                      <wp:cNvGraphicFramePr/>
                      <a:graphic xmlns:a="http://schemas.openxmlformats.org/drawingml/2006/main">
                        <a:graphicData uri="http://schemas.microsoft.com/office/word/2010/wordprocessingInk">
                          <w14:contentPart bwMode="auto" r:id="rId231">
                            <w14:nvContentPartPr>
                              <w14:cNvContentPartPr/>
                            </w14:nvContentPartPr>
                            <w14:xfrm>
                              <a:off x="0" y="0"/>
                              <a:ext cx="895680" cy="431280"/>
                            </w14:xfrm>
                          </w14:contentPart>
                        </a:graphicData>
                      </a:graphic>
                    </wp:anchor>
                  </w:drawing>
                </mc:Choice>
                <mc:Fallback>
                  <w:pict>
                    <v:shape w14:anchorId="2CDD1465" id="Ink 194" o:spid="_x0000_s1026" type="#_x0000_t75" style="position:absolute;margin-left:12.95pt;margin-top:-6.9pt;width:71.95pt;height:35.3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">
                      <v:imagedata r:id="rId232" o:title=""/>
                    </v:shape>
                  </w:pict>
                </mc:Fallback>
              </mc:AlternateContent>
            </w:r>
          </w:p>
          <w:p w14:paraId="67EDD9D7" w14:textId="77777777" w:rsidR="001D424B" w:rsidRPr="001D424B" w:rsidRDefault="001D424B" w:rsidP="001D424B">
            <w:pPr>
              <w:spacing w:after="160" w:line="259" w:lineRule="auto"/>
              <w:contextualSpacing/>
              <w:rPr>
                <w:rFonts w:ascii="Times New Roman" w:eastAsia="Times New Roman" w:hAnsi="Times New Roman" w:cs="Times New Roman"/>
                <w:b/>
                <w:bCs/>
                <w:noProof/>
                <w:kern w:val="0"/>
              </w:rPr>
            </w:pPr>
          </w:p>
        </w:tc>
        <w:tc>
          <w:tcPr>
            <w:tcW w:w="4505" w:type="dxa"/>
          </w:tcPr>
          <w:p w14:paraId="2ACAEB97" w14:textId="77777777" w:rsidR="001D424B" w:rsidRPr="001D424B" w:rsidRDefault="001D424B" w:rsidP="001D424B">
            <w:pPr>
              <w:spacing w:after="160" w:line="259" w:lineRule="auto"/>
              <w:contextualSpacing/>
              <w:rPr>
                <w:rFonts w:ascii="Times New Roman" w:eastAsia="Times New Roman" w:hAnsi="Times New Roman" w:cs="Times New Roman"/>
                <w:b/>
                <w:bCs/>
                <w:noProof/>
                <w:kern w:val="0"/>
              </w:rPr>
            </w:pPr>
            <w:r w:rsidRPr="001D424B">
              <w:rPr>
                <w:rFonts w:ascii="Times New Roman" w:eastAsia="Times New Roman" w:hAnsi="Times New Roman" w:cs="Times New Roman"/>
                <w:b/>
                <w:bCs/>
                <w:noProof/>
                <w:kern w:val="0"/>
              </w:rPr>
              <mc:AlternateContent>
                <mc:Choice Requires="wpi">
                  <w:drawing>
                    <wp:anchor distT="0" distB="0" distL="114300" distR="114300" simplePos="0" relativeHeight="251756544" behindDoc="0" locked="0" layoutInCell="1" allowOverlap="1" wp14:anchorId="3BF18E0B" wp14:editId="3CE32306">
                      <wp:simplePos x="0" y="0"/>
                      <wp:positionH relativeFrom="column">
                        <wp:posOffset>361098</wp:posOffset>
                      </wp:positionH>
                      <wp:positionV relativeFrom="paragraph">
                        <wp:posOffset>263214</wp:posOffset>
                      </wp:positionV>
                      <wp:extent cx="434880" cy="233280"/>
                      <wp:effectExtent l="57150" t="57150" r="0" b="52705"/>
                      <wp:wrapNone/>
                      <wp:docPr id="195" name="Ink 195"/>
                      <wp:cNvGraphicFramePr/>
                      <a:graphic xmlns:a="http://schemas.openxmlformats.org/drawingml/2006/main">
                        <a:graphicData uri="http://schemas.microsoft.com/office/word/2010/wordprocessingInk">
                          <w14:contentPart bwMode="auto" r:id="rId233">
                            <w14:nvContentPartPr>
                              <w14:cNvContentPartPr/>
                            </w14:nvContentPartPr>
                            <w14:xfrm>
                              <a:off x="0" y="0"/>
                              <a:ext cx="434880" cy="233280"/>
                            </w14:xfrm>
                          </w14:contentPart>
                        </a:graphicData>
                      </a:graphic>
                    </wp:anchor>
                  </w:drawing>
                </mc:Choice>
                <mc:Fallback>
                  <w:pict>
                    <v:shape w14:anchorId="1C48CD3B" id="Ink 195" o:spid="_x0000_s1026" type="#_x0000_t75" style="position:absolute;margin-left:27.75pt;margin-top:20.05pt;width:35.7pt;height:19.7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">
                      <v:imagedata r:id="rId234" o:title=""/>
                    </v:shape>
                  </w:pict>
                </mc:Fallback>
              </mc:AlternateContent>
            </w:r>
            <w:r w:rsidRPr="001D424B">
              <w:rPr>
                <w:rFonts w:ascii="Times New Roman" w:eastAsia="Times New Roman" w:hAnsi="Times New Roman" w:cs="Times New Roman"/>
                <w:b/>
                <w:bCs/>
                <w:noProof/>
                <w:kern w:val="0"/>
              </w:rPr>
              <w:t>Researcher Signature:</w:t>
            </w:r>
          </w:p>
        </w:tc>
      </w:tr>
      <w:tr w:rsidR="001D424B" w:rsidRPr="001D424B" w14:paraId="3495933D" w14:textId="77777777" w:rsidTr="005D0A0A">
        <w:tc>
          <w:tcPr>
            <w:tcW w:w="4505" w:type="dxa"/>
          </w:tcPr>
          <w:p w14:paraId="79403019" w14:textId="77777777" w:rsidR="001D424B" w:rsidRPr="001D424B" w:rsidRDefault="001D424B" w:rsidP="001D424B">
            <w:pPr>
              <w:spacing w:after="160" w:line="259" w:lineRule="auto"/>
              <w:contextualSpacing/>
              <w:rPr>
                <w:rFonts w:ascii="Times New Roman" w:eastAsia="Times New Roman" w:hAnsi="Times New Roman" w:cs="Times New Roman"/>
                <w:b/>
                <w:bCs/>
                <w:noProof/>
                <w:kern w:val="0"/>
              </w:rPr>
            </w:pPr>
            <w:r w:rsidRPr="001D424B">
              <w:rPr>
                <w:rFonts w:ascii="Times New Roman" w:eastAsia="Times New Roman" w:hAnsi="Times New Roman" w:cs="Times New Roman"/>
                <w:b/>
                <w:bCs/>
                <w:noProof/>
                <w:kern w:val="0"/>
              </w:rPr>
              <w:t xml:space="preserve">Date: </w:t>
            </w:r>
          </w:p>
          <w:p w14:paraId="2E823AE6" w14:textId="77777777" w:rsidR="001D424B" w:rsidRPr="001D424B" w:rsidRDefault="001D424B" w:rsidP="001D424B">
            <w:pPr>
              <w:spacing w:after="160" w:line="259" w:lineRule="auto"/>
              <w:contextualSpacing/>
              <w:rPr>
                <w:rFonts w:ascii="Times New Roman" w:eastAsia="Times New Roman" w:hAnsi="Times New Roman" w:cs="Times New Roman"/>
                <w:b/>
                <w:bCs/>
                <w:noProof/>
                <w:kern w:val="0"/>
              </w:rPr>
            </w:pPr>
          </w:p>
          <w:p w14:paraId="551A614B" w14:textId="77777777" w:rsidR="001D424B" w:rsidRPr="001D424B" w:rsidRDefault="001D424B" w:rsidP="001D424B">
            <w:pPr>
              <w:spacing w:after="160" w:line="259" w:lineRule="auto"/>
              <w:contextualSpacing/>
              <w:rPr>
                <w:rFonts w:ascii="Times New Roman" w:eastAsia="Times New Roman" w:hAnsi="Times New Roman" w:cs="Times New Roman"/>
                <w:b/>
                <w:bCs/>
                <w:noProof/>
                <w:kern w:val="0"/>
              </w:rPr>
            </w:pPr>
            <w:r w:rsidRPr="001D424B">
              <w:rPr>
                <w:rFonts w:ascii="Times New Roman" w:eastAsia="Times New Roman" w:hAnsi="Times New Roman" w:cs="Times New Roman"/>
                <w:b/>
                <w:bCs/>
                <w:noProof/>
                <w:kern w:val="0"/>
              </w:rPr>
              <mc:AlternateContent>
                <mc:Choice Requires="wpi">
                  <w:drawing>
                    <wp:anchor distT="0" distB="0" distL="114300" distR="114300" simplePos="0" relativeHeight="251771904" behindDoc="0" locked="0" layoutInCell="1" allowOverlap="1" wp14:anchorId="70C36DA6" wp14:editId="14527CA8">
                      <wp:simplePos x="0" y="0"/>
                      <wp:positionH relativeFrom="column">
                        <wp:posOffset>690919</wp:posOffset>
                      </wp:positionH>
                      <wp:positionV relativeFrom="paragraph">
                        <wp:posOffset>8127</wp:posOffset>
                      </wp:positionV>
                      <wp:extent cx="218880" cy="110520"/>
                      <wp:effectExtent l="57150" t="57150" r="0" b="41910"/>
                      <wp:wrapNone/>
                      <wp:docPr id="196" name="Ink 196"/>
                      <wp:cNvGraphicFramePr/>
                      <a:graphic xmlns:a="http://schemas.openxmlformats.org/drawingml/2006/main">
                        <a:graphicData uri="http://schemas.microsoft.com/office/word/2010/wordprocessingInk">
                          <w14:contentPart bwMode="auto" r:id="rId235">
                            <w14:nvContentPartPr>
                              <w14:cNvContentPartPr/>
                            </w14:nvContentPartPr>
                            <w14:xfrm>
                              <a:off x="0" y="0"/>
                              <a:ext cx="218880" cy="110520"/>
                            </w14:xfrm>
                          </w14:contentPart>
                        </a:graphicData>
                      </a:graphic>
                    </wp:anchor>
                  </w:drawing>
                </mc:Choice>
                <mc:Fallback>
                  <w:pict>
                    <v:shape w14:anchorId="15D3F4E7" id="Ink 196" o:spid="_x0000_s1026" type="#_x0000_t75" style="position:absolute;margin-left:53.7pt;margin-top:-.05pt;width:18.65pt;height:10.1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">
                      <v:imagedata r:id="rId236" o:title=""/>
                    </v:shape>
                  </w:pict>
                </mc:Fallback>
              </mc:AlternateContent>
            </w:r>
            <w:r w:rsidRPr="001D424B">
              <w:rPr>
                <w:rFonts w:ascii="Times New Roman" w:eastAsia="Times New Roman" w:hAnsi="Times New Roman" w:cs="Times New Roman"/>
                <w:b/>
                <w:bCs/>
                <w:noProof/>
                <w:kern w:val="0"/>
              </w:rPr>
              <mc:AlternateContent>
                <mc:Choice Requires="wpi">
                  <w:drawing>
                    <wp:anchor distT="0" distB="0" distL="114300" distR="114300" simplePos="0" relativeHeight="251770880" behindDoc="0" locked="0" layoutInCell="1" allowOverlap="1" wp14:anchorId="3B84FC8B" wp14:editId="77D92D38">
                      <wp:simplePos x="0" y="0"/>
                      <wp:positionH relativeFrom="column">
                        <wp:posOffset>605239</wp:posOffset>
                      </wp:positionH>
                      <wp:positionV relativeFrom="paragraph">
                        <wp:posOffset>-5193</wp:posOffset>
                      </wp:positionV>
                      <wp:extent cx="72000" cy="115560"/>
                      <wp:effectExtent l="57150" t="57150" r="23495" b="56515"/>
                      <wp:wrapNone/>
                      <wp:docPr id="197" name="Ink 197"/>
                      <wp:cNvGraphicFramePr/>
                      <a:graphic xmlns:a="http://schemas.openxmlformats.org/drawingml/2006/main">
                        <a:graphicData uri="http://schemas.microsoft.com/office/word/2010/wordprocessingInk">
                          <w14:contentPart bwMode="auto" r:id="rId237">
                            <w14:nvContentPartPr>
                              <w14:cNvContentPartPr/>
                            </w14:nvContentPartPr>
                            <w14:xfrm>
                              <a:off x="0" y="0"/>
                              <a:ext cx="72000" cy="115560"/>
                            </w14:xfrm>
                          </w14:contentPart>
                        </a:graphicData>
                      </a:graphic>
                    </wp:anchor>
                  </w:drawing>
                </mc:Choice>
                <mc:Fallback>
                  <w:pict>
                    <v:shape w14:anchorId="7E24E809" id="Ink 197" o:spid="_x0000_s1026" type="#_x0000_t75" style="position:absolute;margin-left:46.95pt;margin-top:-1.1pt;width:7.05pt;height:10.5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">
                      <v:imagedata r:id="rId238" o:title=""/>
                    </v:shape>
                  </w:pict>
                </mc:Fallback>
              </mc:AlternateContent>
            </w:r>
            <w:r w:rsidRPr="001D424B">
              <w:rPr>
                <w:rFonts w:ascii="Times New Roman" w:eastAsia="Times New Roman" w:hAnsi="Times New Roman" w:cs="Times New Roman"/>
                <w:b/>
                <w:bCs/>
                <w:noProof/>
                <w:kern w:val="0"/>
              </w:rPr>
              <mc:AlternateContent>
                <mc:Choice Requires="wpi">
                  <w:drawing>
                    <wp:anchor distT="0" distB="0" distL="114300" distR="114300" simplePos="0" relativeHeight="251769856" behindDoc="0" locked="0" layoutInCell="1" allowOverlap="1" wp14:anchorId="61A8BD8B" wp14:editId="217C759C">
                      <wp:simplePos x="0" y="0"/>
                      <wp:positionH relativeFrom="column">
                        <wp:posOffset>488239</wp:posOffset>
                      </wp:positionH>
                      <wp:positionV relativeFrom="paragraph">
                        <wp:posOffset>-73593</wp:posOffset>
                      </wp:positionV>
                      <wp:extent cx="83880" cy="244800"/>
                      <wp:effectExtent l="57150" t="57150" r="49530" b="41275"/>
                      <wp:wrapNone/>
                      <wp:docPr id="198" name="Ink 198"/>
                      <wp:cNvGraphicFramePr/>
                      <a:graphic xmlns:a="http://schemas.openxmlformats.org/drawingml/2006/main">
                        <a:graphicData uri="http://schemas.microsoft.com/office/word/2010/wordprocessingInk">
                          <w14:contentPart bwMode="auto" r:id="rId239">
                            <w14:nvContentPartPr>
                              <w14:cNvContentPartPr/>
                            </w14:nvContentPartPr>
                            <w14:xfrm>
                              <a:off x="0" y="0"/>
                              <a:ext cx="83880" cy="244800"/>
                            </w14:xfrm>
                          </w14:contentPart>
                        </a:graphicData>
                      </a:graphic>
                    </wp:anchor>
                  </w:drawing>
                </mc:Choice>
                <mc:Fallback>
                  <w:pict>
                    <v:shape w14:anchorId="1405D7A2" id="Ink 198" o:spid="_x0000_s1026" type="#_x0000_t75" style="position:absolute;margin-left:37.75pt;margin-top:-6.5pt;width:8pt;height:20.7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">
                      <v:imagedata r:id="rId240" o:title=""/>
                    </v:shape>
                  </w:pict>
                </mc:Fallback>
              </mc:AlternateContent>
            </w:r>
            <w:r w:rsidRPr="001D424B">
              <w:rPr>
                <w:rFonts w:ascii="Times New Roman" w:eastAsia="Times New Roman" w:hAnsi="Times New Roman" w:cs="Times New Roman"/>
                <w:b/>
                <w:bCs/>
                <w:noProof/>
                <w:kern w:val="0"/>
              </w:rPr>
              <mc:AlternateContent>
                <mc:Choice Requires="wpi">
                  <w:drawing>
                    <wp:anchor distT="0" distB="0" distL="114300" distR="114300" simplePos="0" relativeHeight="251768832" behindDoc="0" locked="0" layoutInCell="1" allowOverlap="1" wp14:anchorId="3EB89BAB" wp14:editId="4B38B93A">
                      <wp:simplePos x="0" y="0"/>
                      <wp:positionH relativeFrom="column">
                        <wp:posOffset>431719</wp:posOffset>
                      </wp:positionH>
                      <wp:positionV relativeFrom="paragraph">
                        <wp:posOffset>-18153</wp:posOffset>
                      </wp:positionV>
                      <wp:extent cx="7560" cy="121320"/>
                      <wp:effectExtent l="57150" t="57150" r="50165" b="50165"/>
                      <wp:wrapNone/>
                      <wp:docPr id="199" name="Ink 199"/>
                      <wp:cNvGraphicFramePr/>
                      <a:graphic xmlns:a="http://schemas.openxmlformats.org/drawingml/2006/main">
                        <a:graphicData uri="http://schemas.microsoft.com/office/word/2010/wordprocessingInk">
                          <w14:contentPart bwMode="auto" r:id="rId241">
                            <w14:nvContentPartPr>
                              <w14:cNvContentPartPr/>
                            </w14:nvContentPartPr>
                            <w14:xfrm>
                              <a:off x="0" y="0"/>
                              <a:ext cx="7560" cy="121320"/>
                            </w14:xfrm>
                          </w14:contentPart>
                        </a:graphicData>
                      </a:graphic>
                    </wp:anchor>
                  </w:drawing>
                </mc:Choice>
                <mc:Fallback>
                  <w:pict>
                    <v:shape w14:anchorId="4AB3E357" id="Ink 199" o:spid="_x0000_s1026" type="#_x0000_t75" style="position:absolute;margin-left:33.25pt;margin-top:-2.15pt;width:2.1pt;height:10.9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">
                      <v:imagedata r:id="rId242" o:title=""/>
                    </v:shape>
                  </w:pict>
                </mc:Fallback>
              </mc:AlternateContent>
            </w:r>
            <w:r w:rsidRPr="001D424B">
              <w:rPr>
                <w:rFonts w:ascii="Times New Roman" w:eastAsia="Times New Roman" w:hAnsi="Times New Roman" w:cs="Times New Roman"/>
                <w:b/>
                <w:bCs/>
                <w:noProof/>
                <w:kern w:val="0"/>
              </w:rPr>
              <mc:AlternateContent>
                <mc:Choice Requires="wpi">
                  <w:drawing>
                    <wp:anchor distT="0" distB="0" distL="114300" distR="114300" simplePos="0" relativeHeight="251767808" behindDoc="0" locked="0" layoutInCell="1" allowOverlap="1" wp14:anchorId="5A26B232" wp14:editId="198F16FC">
                      <wp:simplePos x="0" y="0"/>
                      <wp:positionH relativeFrom="column">
                        <wp:posOffset>379519</wp:posOffset>
                      </wp:positionH>
                      <wp:positionV relativeFrom="paragraph">
                        <wp:posOffset>-18153</wp:posOffset>
                      </wp:positionV>
                      <wp:extent cx="5760" cy="104040"/>
                      <wp:effectExtent l="57150" t="57150" r="51435" b="48895"/>
                      <wp:wrapNone/>
                      <wp:docPr id="200" name="Ink 200"/>
                      <wp:cNvGraphicFramePr/>
                      <a:graphic xmlns:a="http://schemas.openxmlformats.org/drawingml/2006/main">
                        <a:graphicData uri="http://schemas.microsoft.com/office/word/2010/wordprocessingInk">
                          <w14:contentPart bwMode="auto" r:id="rId243">
                            <w14:nvContentPartPr>
                              <w14:cNvContentPartPr/>
                            </w14:nvContentPartPr>
                            <w14:xfrm>
                              <a:off x="0" y="0"/>
                              <a:ext cx="5760" cy="104040"/>
                            </w14:xfrm>
                          </w14:contentPart>
                        </a:graphicData>
                      </a:graphic>
                    </wp:anchor>
                  </w:drawing>
                </mc:Choice>
                <mc:Fallback>
                  <w:pict>
                    <v:shape w14:anchorId="17DE5D88" id="Ink 200" o:spid="_x0000_s1026" type="#_x0000_t75" style="position:absolute;margin-left:29.2pt;margin-top:-2.15pt;width:1.85pt;height:9.6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">
                      <v:imagedata r:id="rId244" o:title=""/>
                    </v:shape>
                  </w:pict>
                </mc:Fallback>
              </mc:AlternateContent>
            </w:r>
            <w:r w:rsidRPr="001D424B">
              <w:rPr>
                <w:rFonts w:ascii="Times New Roman" w:eastAsia="Times New Roman" w:hAnsi="Times New Roman" w:cs="Times New Roman"/>
                <w:b/>
                <w:bCs/>
                <w:noProof/>
                <w:kern w:val="0"/>
              </w:rPr>
              <mc:AlternateContent>
                <mc:Choice Requires="wpi">
                  <w:drawing>
                    <wp:anchor distT="0" distB="0" distL="114300" distR="114300" simplePos="0" relativeHeight="251766784" behindDoc="0" locked="0" layoutInCell="1" allowOverlap="1" wp14:anchorId="21718DD3" wp14:editId="1C5AAE0C">
                      <wp:simplePos x="0" y="0"/>
                      <wp:positionH relativeFrom="column">
                        <wp:posOffset>267199</wp:posOffset>
                      </wp:positionH>
                      <wp:positionV relativeFrom="paragraph">
                        <wp:posOffset>-81513</wp:posOffset>
                      </wp:positionV>
                      <wp:extent cx="62280" cy="219240"/>
                      <wp:effectExtent l="57150" t="57150" r="52070" b="47625"/>
                      <wp:wrapNone/>
                      <wp:docPr id="201" name="Ink 201"/>
                      <wp:cNvGraphicFramePr/>
                      <a:graphic xmlns:a="http://schemas.openxmlformats.org/drawingml/2006/main">
                        <a:graphicData uri="http://schemas.microsoft.com/office/word/2010/wordprocessingInk">
                          <w14:contentPart bwMode="auto" r:id="rId245">
                            <w14:nvContentPartPr>
                              <w14:cNvContentPartPr/>
                            </w14:nvContentPartPr>
                            <w14:xfrm>
                              <a:off x="0" y="0"/>
                              <a:ext cx="62280" cy="219240"/>
                            </w14:xfrm>
                          </w14:contentPart>
                        </a:graphicData>
                      </a:graphic>
                    </wp:anchor>
                  </w:drawing>
                </mc:Choice>
                <mc:Fallback>
                  <w:pict>
                    <v:shape w14:anchorId="281D01F5" id="Ink 201" o:spid="_x0000_s1026" type="#_x0000_t75" style="position:absolute;margin-left:20.35pt;margin-top:-7.1pt;width:6.3pt;height:18.6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">
                      <v:imagedata r:id="rId246" o:title=""/>
                    </v:shape>
                  </w:pict>
                </mc:Fallback>
              </mc:AlternateContent>
            </w:r>
            <w:r w:rsidRPr="001D424B">
              <w:rPr>
                <w:rFonts w:ascii="Times New Roman" w:eastAsia="Times New Roman" w:hAnsi="Times New Roman" w:cs="Times New Roman"/>
                <w:b/>
                <w:bCs/>
                <w:noProof/>
                <w:kern w:val="0"/>
              </w:rPr>
              <mc:AlternateContent>
                <mc:Choice Requires="wpi">
                  <w:drawing>
                    <wp:anchor distT="0" distB="0" distL="114300" distR="114300" simplePos="0" relativeHeight="251765760" behindDoc="0" locked="0" layoutInCell="1" allowOverlap="1" wp14:anchorId="5DD3C665" wp14:editId="206EE7D6">
                      <wp:simplePos x="0" y="0"/>
                      <wp:positionH relativeFrom="column">
                        <wp:posOffset>160279</wp:posOffset>
                      </wp:positionH>
                      <wp:positionV relativeFrom="paragraph">
                        <wp:posOffset>-55233</wp:posOffset>
                      </wp:positionV>
                      <wp:extent cx="83160" cy="158040"/>
                      <wp:effectExtent l="57150" t="57150" r="31750" b="52070"/>
                      <wp:wrapNone/>
                      <wp:docPr id="202" name="Ink 202"/>
                      <wp:cNvGraphicFramePr/>
                      <a:graphic xmlns:a="http://schemas.openxmlformats.org/drawingml/2006/main">
                        <a:graphicData uri="http://schemas.microsoft.com/office/word/2010/wordprocessingInk">
                          <w14:contentPart bwMode="auto" r:id="rId247">
                            <w14:nvContentPartPr>
                              <w14:cNvContentPartPr/>
                            </w14:nvContentPartPr>
                            <w14:xfrm>
                              <a:off x="0" y="0"/>
                              <a:ext cx="83160" cy="158040"/>
                            </w14:xfrm>
                          </w14:contentPart>
                        </a:graphicData>
                      </a:graphic>
                    </wp:anchor>
                  </w:drawing>
                </mc:Choice>
                <mc:Fallback>
                  <w:pict>
                    <v:shape w14:anchorId="02CE9DE2" id="Ink 202" o:spid="_x0000_s1026" type="#_x0000_t75" style="position:absolute;margin-left:11.9pt;margin-top:-5.05pt;width:8pt;height:13.9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">
                      <v:imagedata r:id="rId248" o:title=""/>
                    </v:shape>
                  </w:pict>
                </mc:Fallback>
              </mc:AlternateContent>
            </w:r>
          </w:p>
        </w:tc>
        <w:tc>
          <w:tcPr>
            <w:tcW w:w="4505" w:type="dxa"/>
          </w:tcPr>
          <w:p w14:paraId="70136EFB" w14:textId="77777777" w:rsidR="001D424B" w:rsidRPr="001D424B" w:rsidRDefault="001D424B" w:rsidP="001D424B">
            <w:pPr>
              <w:spacing w:after="160" w:line="259" w:lineRule="auto"/>
              <w:contextualSpacing/>
              <w:rPr>
                <w:rFonts w:ascii="Times New Roman" w:eastAsia="Times New Roman" w:hAnsi="Times New Roman" w:cs="Times New Roman"/>
                <w:b/>
                <w:bCs/>
                <w:noProof/>
                <w:kern w:val="0"/>
              </w:rPr>
            </w:pPr>
            <w:r w:rsidRPr="001D424B">
              <w:rPr>
                <w:rFonts w:ascii="Times New Roman" w:eastAsia="Times New Roman" w:hAnsi="Times New Roman" w:cs="Times New Roman"/>
                <w:b/>
                <w:bCs/>
                <w:noProof/>
                <w:kern w:val="0"/>
              </w:rPr>
              <mc:AlternateContent>
                <mc:Choice Requires="wpi">
                  <w:drawing>
                    <wp:anchor distT="0" distB="0" distL="114300" distR="114300" simplePos="0" relativeHeight="251764736" behindDoc="0" locked="0" layoutInCell="1" allowOverlap="1" wp14:anchorId="59C0B9BC" wp14:editId="51A23597">
                      <wp:simplePos x="0" y="0"/>
                      <wp:positionH relativeFrom="column">
                        <wp:posOffset>1102399</wp:posOffset>
                      </wp:positionH>
                      <wp:positionV relativeFrom="paragraph">
                        <wp:posOffset>296132</wp:posOffset>
                      </wp:positionV>
                      <wp:extent cx="11520" cy="158400"/>
                      <wp:effectExtent l="38100" t="57150" r="45720" b="51435"/>
                      <wp:wrapNone/>
                      <wp:docPr id="203" name="Ink 203"/>
                      <wp:cNvGraphicFramePr/>
                      <a:graphic xmlns:a="http://schemas.openxmlformats.org/drawingml/2006/main">
                        <a:graphicData uri="http://schemas.microsoft.com/office/word/2010/wordprocessingInk">
                          <w14:contentPart bwMode="auto" r:id="rId249">
                            <w14:nvContentPartPr>
                              <w14:cNvContentPartPr/>
                            </w14:nvContentPartPr>
                            <w14:xfrm>
                              <a:off x="0" y="0"/>
                              <a:ext cx="11520" cy="158400"/>
                            </w14:xfrm>
                          </w14:contentPart>
                        </a:graphicData>
                      </a:graphic>
                    </wp:anchor>
                  </w:drawing>
                </mc:Choice>
                <mc:Fallback>
                  <w:pict>
                    <v:shape w14:anchorId="11739707" id="Ink 203" o:spid="_x0000_s1026" type="#_x0000_t75" style="position:absolute;margin-left:86.1pt;margin-top:22.6pt;width:2.3pt;height:13.8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">
                      <v:imagedata r:id="rId250" o:title=""/>
                    </v:shape>
                  </w:pict>
                </mc:Fallback>
              </mc:AlternateContent>
            </w:r>
            <w:r w:rsidRPr="001D424B">
              <w:rPr>
                <w:rFonts w:ascii="Times New Roman" w:eastAsia="Times New Roman" w:hAnsi="Times New Roman" w:cs="Times New Roman"/>
                <w:b/>
                <w:bCs/>
                <w:noProof/>
                <w:kern w:val="0"/>
              </w:rPr>
              <mc:AlternateContent>
                <mc:Choice Requires="wpi">
                  <w:drawing>
                    <wp:anchor distT="0" distB="0" distL="114300" distR="114300" simplePos="0" relativeHeight="251763712" behindDoc="0" locked="0" layoutInCell="1" allowOverlap="1" wp14:anchorId="56EEC8F5" wp14:editId="21A03673">
                      <wp:simplePos x="0" y="0"/>
                      <wp:positionH relativeFrom="column">
                        <wp:posOffset>999079</wp:posOffset>
                      </wp:positionH>
                      <wp:positionV relativeFrom="paragraph">
                        <wp:posOffset>282452</wp:posOffset>
                      </wp:positionV>
                      <wp:extent cx="59400" cy="138960"/>
                      <wp:effectExtent l="57150" t="57150" r="17145" b="52070"/>
                      <wp:wrapNone/>
                      <wp:docPr id="204" name="Ink 204"/>
                      <wp:cNvGraphicFramePr/>
                      <a:graphic xmlns:a="http://schemas.openxmlformats.org/drawingml/2006/main">
                        <a:graphicData uri="http://schemas.microsoft.com/office/word/2010/wordprocessingInk">
                          <w14:contentPart bwMode="auto" r:id="rId251">
                            <w14:nvContentPartPr>
                              <w14:cNvContentPartPr/>
                            </w14:nvContentPartPr>
                            <w14:xfrm>
                              <a:off x="0" y="0"/>
                              <a:ext cx="59400" cy="138960"/>
                            </w14:xfrm>
                          </w14:contentPart>
                        </a:graphicData>
                      </a:graphic>
                    </wp:anchor>
                  </w:drawing>
                </mc:Choice>
                <mc:Fallback>
                  <w:pict>
                    <v:shape w14:anchorId="3CBDE549" id="Ink 204" o:spid="_x0000_s1026" type="#_x0000_t75" style="position:absolute;margin-left:77.95pt;margin-top:21.55pt;width:6.1pt;height:12.4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">
                      <v:imagedata r:id="rId252" o:title=""/>
                    </v:shape>
                  </w:pict>
                </mc:Fallback>
              </mc:AlternateContent>
            </w:r>
            <w:r w:rsidRPr="001D424B">
              <w:rPr>
                <w:rFonts w:ascii="Times New Roman" w:eastAsia="Times New Roman" w:hAnsi="Times New Roman" w:cs="Times New Roman"/>
                <w:b/>
                <w:bCs/>
                <w:noProof/>
                <w:kern w:val="0"/>
              </w:rPr>
              <mc:AlternateContent>
                <mc:Choice Requires="wpi">
                  <w:drawing>
                    <wp:anchor distT="0" distB="0" distL="114300" distR="114300" simplePos="0" relativeHeight="251762688" behindDoc="0" locked="0" layoutInCell="1" allowOverlap="1" wp14:anchorId="1A558C48" wp14:editId="5EF369F7">
                      <wp:simplePos x="0" y="0"/>
                      <wp:positionH relativeFrom="column">
                        <wp:posOffset>866239</wp:posOffset>
                      </wp:positionH>
                      <wp:positionV relativeFrom="paragraph">
                        <wp:posOffset>290012</wp:posOffset>
                      </wp:positionV>
                      <wp:extent cx="91800" cy="117720"/>
                      <wp:effectExtent l="38100" t="57150" r="22860" b="53975"/>
                      <wp:wrapNone/>
                      <wp:docPr id="205" name="Ink 205"/>
                      <wp:cNvGraphicFramePr/>
                      <a:graphic xmlns:a="http://schemas.openxmlformats.org/drawingml/2006/main">
                        <a:graphicData uri="http://schemas.microsoft.com/office/word/2010/wordprocessingInk">
                          <w14:contentPart bwMode="auto" r:id="rId253">
                            <w14:nvContentPartPr>
                              <w14:cNvContentPartPr/>
                            </w14:nvContentPartPr>
                            <w14:xfrm>
                              <a:off x="0" y="0"/>
                              <a:ext cx="91800" cy="117720"/>
                            </w14:xfrm>
                          </w14:contentPart>
                        </a:graphicData>
                      </a:graphic>
                    </wp:anchor>
                  </w:drawing>
                </mc:Choice>
                <mc:Fallback>
                  <w:pict>
                    <v:shape w14:anchorId="158F802B" id="Ink 205" o:spid="_x0000_s1026" type="#_x0000_t75" style="position:absolute;margin-left:67.5pt;margin-top:22.15pt;width:8.65pt;height:10.6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">
                      <v:imagedata r:id="rId254" o:title=""/>
                    </v:shape>
                  </w:pict>
                </mc:Fallback>
              </mc:AlternateContent>
            </w:r>
            <w:r w:rsidRPr="001D424B">
              <w:rPr>
                <w:rFonts w:ascii="Times New Roman" w:eastAsia="Times New Roman" w:hAnsi="Times New Roman" w:cs="Times New Roman"/>
                <w:b/>
                <w:bCs/>
                <w:noProof/>
                <w:kern w:val="0"/>
              </w:rPr>
              <mc:AlternateContent>
                <mc:Choice Requires="wpi">
                  <w:drawing>
                    <wp:anchor distT="0" distB="0" distL="114300" distR="114300" simplePos="0" relativeHeight="251761664" behindDoc="0" locked="0" layoutInCell="1" allowOverlap="1" wp14:anchorId="3B351155" wp14:editId="7DE6B33B">
                      <wp:simplePos x="0" y="0"/>
                      <wp:positionH relativeFrom="column">
                        <wp:posOffset>760399</wp:posOffset>
                      </wp:positionH>
                      <wp:positionV relativeFrom="paragraph">
                        <wp:posOffset>287852</wp:posOffset>
                      </wp:positionV>
                      <wp:extent cx="69120" cy="134280"/>
                      <wp:effectExtent l="38100" t="57150" r="26670" b="56515"/>
                      <wp:wrapNone/>
                      <wp:docPr id="206" name="Ink 206"/>
                      <wp:cNvGraphicFramePr/>
                      <a:graphic xmlns:a="http://schemas.openxmlformats.org/drawingml/2006/main">
                        <a:graphicData uri="http://schemas.microsoft.com/office/word/2010/wordprocessingInk">
                          <w14:contentPart bwMode="auto" r:id="rId255">
                            <w14:nvContentPartPr>
                              <w14:cNvContentPartPr/>
                            </w14:nvContentPartPr>
                            <w14:xfrm>
                              <a:off x="0" y="0"/>
                              <a:ext cx="69120" cy="134280"/>
                            </w14:xfrm>
                          </w14:contentPart>
                        </a:graphicData>
                      </a:graphic>
                    </wp:anchor>
                  </w:drawing>
                </mc:Choice>
                <mc:Fallback>
                  <w:pict>
                    <v:shape w14:anchorId="5888EA0E" id="Ink 206" o:spid="_x0000_s1026" type="#_x0000_t75" style="position:absolute;margin-left:59.15pt;margin-top:21.95pt;width:6.9pt;height:11.9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">
                      <v:imagedata r:id="rId256" o:title=""/>
                    </v:shape>
                  </w:pict>
                </mc:Fallback>
              </mc:AlternateContent>
            </w:r>
            <w:r w:rsidRPr="001D424B">
              <w:rPr>
                <w:rFonts w:ascii="Times New Roman" w:eastAsia="Times New Roman" w:hAnsi="Times New Roman" w:cs="Times New Roman"/>
                <w:b/>
                <w:bCs/>
                <w:noProof/>
                <w:kern w:val="0"/>
              </w:rPr>
              <mc:AlternateContent>
                <mc:Choice Requires="wpi">
                  <w:drawing>
                    <wp:anchor distT="0" distB="0" distL="114300" distR="114300" simplePos="0" relativeHeight="251760640" behindDoc="0" locked="0" layoutInCell="1" allowOverlap="1" wp14:anchorId="1676D7F8" wp14:editId="6848108B">
                      <wp:simplePos x="0" y="0"/>
                      <wp:positionH relativeFrom="column">
                        <wp:posOffset>648799</wp:posOffset>
                      </wp:positionH>
                      <wp:positionV relativeFrom="paragraph">
                        <wp:posOffset>188132</wp:posOffset>
                      </wp:positionV>
                      <wp:extent cx="68040" cy="298080"/>
                      <wp:effectExtent l="57150" t="57150" r="46355" b="45085"/>
                      <wp:wrapNone/>
                      <wp:docPr id="207" name="Ink 207"/>
                      <wp:cNvGraphicFramePr/>
                      <a:graphic xmlns:a="http://schemas.openxmlformats.org/drawingml/2006/main">
                        <a:graphicData uri="http://schemas.microsoft.com/office/word/2010/wordprocessingInk">
                          <w14:contentPart bwMode="auto" r:id="rId257">
                            <w14:nvContentPartPr>
                              <w14:cNvContentPartPr/>
                            </w14:nvContentPartPr>
                            <w14:xfrm>
                              <a:off x="0" y="0"/>
                              <a:ext cx="68040" cy="298080"/>
                            </w14:xfrm>
                          </w14:contentPart>
                        </a:graphicData>
                      </a:graphic>
                    </wp:anchor>
                  </w:drawing>
                </mc:Choice>
                <mc:Fallback>
                  <w:pict>
                    <v:shape w14:anchorId="05744E7E" id="Ink 207" o:spid="_x0000_s1026" type="#_x0000_t75" style="position:absolute;margin-left:50.4pt;margin-top:14.1pt;width:6.75pt;height:24.8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">
                      <v:imagedata r:id="rId258" o:title=""/>
                    </v:shape>
                  </w:pict>
                </mc:Fallback>
              </mc:AlternateContent>
            </w:r>
            <w:r w:rsidRPr="001D424B">
              <w:rPr>
                <w:rFonts w:ascii="Times New Roman" w:eastAsia="Times New Roman" w:hAnsi="Times New Roman" w:cs="Times New Roman"/>
                <w:b/>
                <w:bCs/>
                <w:noProof/>
                <w:kern w:val="0"/>
              </w:rPr>
              <mc:AlternateContent>
                <mc:Choice Requires="wpi">
                  <w:drawing>
                    <wp:anchor distT="0" distB="0" distL="114300" distR="114300" simplePos="0" relativeHeight="251759616" behindDoc="0" locked="0" layoutInCell="1" allowOverlap="1" wp14:anchorId="2FAFA154" wp14:editId="7FCCDE84">
                      <wp:simplePos x="0" y="0"/>
                      <wp:positionH relativeFrom="column">
                        <wp:posOffset>488239</wp:posOffset>
                      </wp:positionH>
                      <wp:positionV relativeFrom="paragraph">
                        <wp:posOffset>270932</wp:posOffset>
                      </wp:positionV>
                      <wp:extent cx="78840" cy="144000"/>
                      <wp:effectExtent l="57150" t="57150" r="54610" b="46990"/>
                      <wp:wrapNone/>
                      <wp:docPr id="208" name="Ink 208"/>
                      <wp:cNvGraphicFramePr/>
                      <a:graphic xmlns:a="http://schemas.openxmlformats.org/drawingml/2006/main">
                        <a:graphicData uri="http://schemas.microsoft.com/office/word/2010/wordprocessingInk">
                          <w14:contentPart bwMode="auto" r:id="rId259">
                            <w14:nvContentPartPr>
                              <w14:cNvContentPartPr/>
                            </w14:nvContentPartPr>
                            <w14:xfrm>
                              <a:off x="0" y="0"/>
                              <a:ext cx="78840" cy="144000"/>
                            </w14:xfrm>
                          </w14:contentPart>
                        </a:graphicData>
                      </a:graphic>
                    </wp:anchor>
                  </w:drawing>
                </mc:Choice>
                <mc:Fallback>
                  <w:pict>
                    <v:shape w14:anchorId="0B45D176" id="Ink 208" o:spid="_x0000_s1026" type="#_x0000_t75" style="position:absolute;margin-left:37.75pt;margin-top:20.65pt;width:7.6pt;height:12.8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">
                      <v:imagedata r:id="rId260" o:title=""/>
                    </v:shape>
                  </w:pict>
                </mc:Fallback>
              </mc:AlternateContent>
            </w:r>
            <w:r w:rsidRPr="001D424B">
              <w:rPr>
                <w:rFonts w:ascii="Times New Roman" w:eastAsia="Times New Roman" w:hAnsi="Times New Roman" w:cs="Times New Roman"/>
                <w:b/>
                <w:bCs/>
                <w:noProof/>
                <w:kern w:val="0"/>
              </w:rPr>
              <mc:AlternateContent>
                <mc:Choice Requires="wpi">
                  <w:drawing>
                    <wp:anchor distT="0" distB="0" distL="114300" distR="114300" simplePos="0" relativeHeight="251758592" behindDoc="0" locked="0" layoutInCell="1" allowOverlap="1" wp14:anchorId="71816756" wp14:editId="0C6631FA">
                      <wp:simplePos x="0" y="0"/>
                      <wp:positionH relativeFrom="column">
                        <wp:posOffset>368719</wp:posOffset>
                      </wp:positionH>
                      <wp:positionV relativeFrom="paragraph">
                        <wp:posOffset>210812</wp:posOffset>
                      </wp:positionV>
                      <wp:extent cx="62640" cy="263160"/>
                      <wp:effectExtent l="57150" t="57150" r="52070" b="41910"/>
                      <wp:wrapNone/>
                      <wp:docPr id="209" name="Ink 209"/>
                      <wp:cNvGraphicFramePr/>
                      <a:graphic xmlns:a="http://schemas.openxmlformats.org/drawingml/2006/main">
                        <a:graphicData uri="http://schemas.microsoft.com/office/word/2010/wordprocessingInk">
                          <w14:contentPart bwMode="auto" r:id="rId261">
                            <w14:nvContentPartPr>
                              <w14:cNvContentPartPr/>
                            </w14:nvContentPartPr>
                            <w14:xfrm>
                              <a:off x="0" y="0"/>
                              <a:ext cx="62640" cy="263160"/>
                            </w14:xfrm>
                          </w14:contentPart>
                        </a:graphicData>
                      </a:graphic>
                    </wp:anchor>
                  </w:drawing>
                </mc:Choice>
                <mc:Fallback>
                  <w:pict>
                    <v:shape w14:anchorId="5A4DD377" id="Ink 209" o:spid="_x0000_s1026" type="#_x0000_t75" style="position:absolute;margin-left:28.35pt;margin-top:15.9pt;width:6.35pt;height:22.1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">
                      <v:imagedata r:id="rId262" o:title=""/>
                    </v:shape>
                  </w:pict>
                </mc:Fallback>
              </mc:AlternateContent>
            </w:r>
            <w:r w:rsidRPr="001D424B">
              <w:rPr>
                <w:rFonts w:ascii="Times New Roman" w:eastAsia="Times New Roman" w:hAnsi="Times New Roman" w:cs="Times New Roman"/>
                <w:b/>
                <w:bCs/>
                <w:noProof/>
                <w:kern w:val="0"/>
              </w:rPr>
              <mc:AlternateContent>
                <mc:Choice Requires="wpi">
                  <w:drawing>
                    <wp:anchor distT="0" distB="0" distL="114300" distR="114300" simplePos="0" relativeHeight="251757568" behindDoc="0" locked="0" layoutInCell="1" allowOverlap="1" wp14:anchorId="4797EE4E" wp14:editId="2A9DFFCD">
                      <wp:simplePos x="0" y="0"/>
                      <wp:positionH relativeFrom="column">
                        <wp:posOffset>202759</wp:posOffset>
                      </wp:positionH>
                      <wp:positionV relativeFrom="paragraph">
                        <wp:posOffset>249332</wp:posOffset>
                      </wp:positionV>
                      <wp:extent cx="103320" cy="197280"/>
                      <wp:effectExtent l="57150" t="57150" r="30480" b="50800"/>
                      <wp:wrapNone/>
                      <wp:docPr id="210" name="Ink 210"/>
                      <wp:cNvGraphicFramePr/>
                      <a:graphic xmlns:a="http://schemas.openxmlformats.org/drawingml/2006/main">
                        <a:graphicData uri="http://schemas.microsoft.com/office/word/2010/wordprocessingInk">
                          <w14:contentPart bwMode="auto" r:id="rId263">
                            <w14:nvContentPartPr>
                              <w14:cNvContentPartPr/>
                            </w14:nvContentPartPr>
                            <w14:xfrm>
                              <a:off x="0" y="0"/>
                              <a:ext cx="103320" cy="197280"/>
                            </w14:xfrm>
                          </w14:contentPart>
                        </a:graphicData>
                      </a:graphic>
                    </wp:anchor>
                  </w:drawing>
                </mc:Choice>
                <mc:Fallback>
                  <w:pict>
                    <v:shape w14:anchorId="08EAC7B8" id="Ink 210" o:spid="_x0000_s1026" type="#_x0000_t75" style="position:absolute;margin-left:15.25pt;margin-top:18.95pt;width:9.55pt;height:16.9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">
                      <v:imagedata r:id="rId264" o:title=""/>
                    </v:shape>
                  </w:pict>
                </mc:Fallback>
              </mc:AlternateContent>
            </w:r>
            <w:r w:rsidRPr="001D424B">
              <w:rPr>
                <w:rFonts w:ascii="Times New Roman" w:eastAsia="Times New Roman" w:hAnsi="Times New Roman" w:cs="Times New Roman"/>
                <w:b/>
                <w:bCs/>
                <w:noProof/>
                <w:kern w:val="0"/>
              </w:rPr>
              <w:t xml:space="preserve">Date: </w:t>
            </w:r>
          </w:p>
        </w:tc>
      </w:tr>
    </w:tbl>
    <w:p w14:paraId="693E4EF8" w14:textId="77777777" w:rsidR="001D424B" w:rsidRPr="001D424B" w:rsidRDefault="001D424B" w:rsidP="001D424B">
      <w:pPr>
        <w:spacing w:after="160" w:line="259" w:lineRule="auto"/>
        <w:ind w:firstLine="0"/>
        <w:contextualSpacing/>
        <w:rPr>
          <w:rFonts w:ascii="Times New Roman" w:eastAsia="Times New Roman" w:hAnsi="Times New Roman" w:cs="Times New Roman"/>
          <w:noProof/>
          <w:kern w:val="0"/>
          <w:sz w:val="22"/>
          <w:szCs w:val="22"/>
          <w:lang w:val="en-SG" w:eastAsia="zh-CN"/>
        </w:rPr>
      </w:pPr>
    </w:p>
    <w:p w14:paraId="166868B2" w14:textId="77777777" w:rsidR="001D424B" w:rsidRPr="001D424B" w:rsidRDefault="001D424B" w:rsidP="001D424B">
      <w:pPr>
        <w:spacing w:after="160" w:line="259" w:lineRule="auto"/>
        <w:ind w:firstLine="0"/>
        <w:rPr>
          <w:rFonts w:ascii="Times New Roman" w:eastAsia="DengXian Light" w:hAnsi="Times New Roman" w:cs="Times New Roman"/>
          <w:b/>
          <w:bCs/>
          <w:noProof/>
          <w:kern w:val="28"/>
          <w:sz w:val="32"/>
          <w:szCs w:val="32"/>
          <w:lang w:val="en-SG" w:eastAsia="zh-CN"/>
        </w:rPr>
      </w:pPr>
    </w:p>
    <w:p w14:paraId="3E853E05" w14:textId="77777777" w:rsidR="001D424B" w:rsidRPr="001D424B" w:rsidRDefault="001D424B" w:rsidP="001D424B">
      <w:pPr>
        <w:spacing w:after="160" w:line="259" w:lineRule="auto"/>
        <w:ind w:firstLine="0"/>
        <w:rPr>
          <w:rFonts w:ascii="Times New Roman" w:eastAsia="DengXian Light" w:hAnsi="Times New Roman" w:cs="Times New Roman"/>
          <w:b/>
          <w:bCs/>
          <w:noProof/>
          <w:kern w:val="28"/>
          <w:sz w:val="32"/>
          <w:szCs w:val="32"/>
          <w:lang w:val="en-SG" w:eastAsia="zh-CN"/>
        </w:rPr>
      </w:pPr>
      <w:r w:rsidRPr="001D424B">
        <w:rPr>
          <w:rFonts w:ascii="Times New Roman" w:eastAsia="DengXian" w:hAnsi="Times New Roman" w:cs="Times New Roman"/>
          <w:noProof/>
          <w:kern w:val="0"/>
          <w:sz w:val="22"/>
          <w:szCs w:val="22"/>
          <w:lang w:val="en-SG" w:eastAsia="zh-CN"/>
        </w:rPr>
        <w:br w:type="page"/>
      </w:r>
    </w:p>
    <w:p w14:paraId="18A918FD" w14:textId="77777777" w:rsidR="001D424B" w:rsidRPr="001D424B" w:rsidRDefault="001D424B" w:rsidP="001D424B">
      <w:pPr>
        <w:spacing w:line="240" w:lineRule="auto"/>
        <w:ind w:firstLine="0"/>
        <w:contextualSpacing/>
        <w:jc w:val="center"/>
        <w:rPr>
          <w:rFonts w:ascii="Times New Roman" w:eastAsia="DengXian Light" w:hAnsi="Times New Roman" w:cs="Times New Roman"/>
          <w:b/>
          <w:bCs/>
          <w:noProof/>
          <w:kern w:val="28"/>
          <w:sz w:val="32"/>
          <w:szCs w:val="32"/>
          <w:lang w:val="en-SG" w:eastAsia="zh-CN"/>
        </w:rPr>
      </w:pPr>
      <w:r w:rsidRPr="001D424B">
        <w:rPr>
          <w:rFonts w:ascii="Times New Roman" w:eastAsia="DengXian Light" w:hAnsi="Times New Roman" w:cs="Times New Roman"/>
          <w:b/>
          <w:bCs/>
          <w:noProof/>
          <w:kern w:val="28"/>
          <w:sz w:val="32"/>
          <w:szCs w:val="32"/>
          <w:lang w:val="en-SG" w:eastAsia="zh-CN"/>
        </w:rPr>
        <w:lastRenderedPageBreak/>
        <w:t>Spam Detector: User Testing Guide</w:t>
      </w:r>
    </w:p>
    <w:p w14:paraId="2A306D37" w14:textId="77777777" w:rsidR="001D424B" w:rsidRPr="001D424B" w:rsidRDefault="001D424B" w:rsidP="001D424B">
      <w:pPr>
        <w:numPr>
          <w:ilvl w:val="1"/>
          <w:numId w:val="0"/>
        </w:numPr>
        <w:spacing w:after="160" w:line="259" w:lineRule="auto"/>
        <w:contextualSpacing/>
        <w:jc w:val="center"/>
        <w:rPr>
          <w:rFonts w:ascii="Times New Roman" w:eastAsia="DengXian" w:hAnsi="Times New Roman" w:cs="Times New Roman"/>
          <w:noProof/>
          <w:kern w:val="0"/>
          <w:sz w:val="22"/>
          <w:szCs w:val="22"/>
          <w:lang w:val="en-SG" w:eastAsia="zh-CN"/>
        </w:rPr>
      </w:pPr>
      <w:r w:rsidRPr="001D424B">
        <w:rPr>
          <w:rFonts w:ascii="Times New Roman" w:eastAsia="DengXian" w:hAnsi="Times New Roman" w:cs="Times New Roman"/>
          <w:b/>
          <w:bCs/>
          <w:noProof/>
          <w:kern w:val="0"/>
          <w:sz w:val="22"/>
          <w:szCs w:val="22"/>
          <w:lang w:val="en-SG" w:eastAsia="zh-CN"/>
        </w:rPr>
        <w:t>NM3221 Mobile Interaction Design</w:t>
      </w:r>
      <w:r w:rsidRPr="001D424B">
        <w:rPr>
          <w:rFonts w:ascii="Times New Roman" w:eastAsia="DengXian" w:hAnsi="Times New Roman" w:cs="Times New Roman"/>
          <w:noProof/>
          <w:kern w:val="0"/>
          <w:sz w:val="22"/>
          <w:szCs w:val="22"/>
          <w:lang w:val="en-SG" w:eastAsia="zh-CN"/>
        </w:rPr>
        <w:br/>
      </w:r>
      <w:r w:rsidRPr="001D424B">
        <w:rPr>
          <w:rFonts w:ascii="Times New Roman" w:eastAsia="DengXian" w:hAnsi="Times New Roman" w:cs="Times New Roman"/>
          <w:i/>
          <w:iCs/>
          <w:noProof/>
          <w:kern w:val="0"/>
          <w:sz w:val="22"/>
          <w:szCs w:val="22"/>
          <w:lang w:val="en-SG" w:eastAsia="zh-CN"/>
        </w:rPr>
        <w:t>AY2021/2022 Semester 1</w:t>
      </w:r>
    </w:p>
    <w:p w14:paraId="1EDA9F83" w14:textId="77777777" w:rsidR="001D424B" w:rsidRPr="001D424B" w:rsidRDefault="001D424B" w:rsidP="001D424B">
      <w:pPr>
        <w:keepNext/>
        <w:keepLines/>
        <w:spacing w:before="240" w:line="259" w:lineRule="auto"/>
        <w:ind w:firstLine="0"/>
        <w:contextualSpacing/>
        <w:rPr>
          <w:rFonts w:ascii="Times New Roman" w:eastAsia="DengXian Light" w:hAnsi="Times New Roman" w:cs="Times New Roman"/>
          <w:b/>
          <w:bCs/>
          <w:noProof/>
          <w:kern w:val="0"/>
          <w:sz w:val="22"/>
          <w:szCs w:val="22"/>
          <w:lang w:val="en-SG" w:eastAsia="zh-CN"/>
        </w:rPr>
      </w:pPr>
      <w:r w:rsidRPr="001D424B">
        <w:rPr>
          <w:rFonts w:ascii="Times New Roman" w:eastAsia="DengXian Light" w:hAnsi="Times New Roman" w:cs="Times New Roman"/>
          <w:b/>
          <w:bCs/>
          <w:noProof/>
          <w:kern w:val="0"/>
          <w:sz w:val="22"/>
          <w:szCs w:val="22"/>
          <w:lang w:val="en-SG" w:eastAsia="zh-CN"/>
        </w:rPr>
        <w:t>Purpose of User Testing</w:t>
      </w:r>
    </w:p>
    <w:p w14:paraId="442637D6" w14:textId="58A83FFA" w:rsidR="001D424B" w:rsidRDefault="001D424B" w:rsidP="001D424B">
      <w:pPr>
        <w:spacing w:after="160" w:line="259" w:lineRule="auto"/>
        <w:ind w:firstLine="0"/>
        <w:contextualSpacing/>
        <w:rPr>
          <w:rFonts w:ascii="Times New Roman" w:eastAsia="DengXian" w:hAnsi="Times New Roman" w:cs="Times New Roman"/>
          <w:noProof/>
          <w:kern w:val="0"/>
          <w:sz w:val="22"/>
          <w:szCs w:val="22"/>
          <w:lang w:val="en-SG" w:eastAsia="zh-CN"/>
        </w:rPr>
      </w:pPr>
      <w:r w:rsidRPr="001D424B">
        <w:rPr>
          <w:rFonts w:ascii="Times New Roman" w:eastAsia="DengXian" w:hAnsi="Times New Roman" w:cs="Times New Roman"/>
          <w:noProof/>
          <w:kern w:val="0"/>
          <w:sz w:val="22"/>
          <w:szCs w:val="22"/>
          <w:lang w:val="en-SG" w:eastAsia="zh-CN"/>
        </w:rPr>
        <w:t>Find out whether the spam checking app design is intuitive, whether people would use it, and discover design opportunities and flaws.</w:t>
      </w:r>
    </w:p>
    <w:p w14:paraId="49AB4365" w14:textId="77777777" w:rsidR="001D424B" w:rsidRPr="001D424B" w:rsidRDefault="001D424B" w:rsidP="001D424B">
      <w:pPr>
        <w:spacing w:after="160" w:line="259" w:lineRule="auto"/>
        <w:ind w:firstLine="0"/>
        <w:contextualSpacing/>
        <w:rPr>
          <w:rFonts w:ascii="Times New Roman" w:eastAsia="DengXian" w:hAnsi="Times New Roman" w:cs="Times New Roman"/>
          <w:noProof/>
          <w:kern w:val="0"/>
          <w:sz w:val="22"/>
          <w:szCs w:val="22"/>
          <w:lang w:val="en-SG" w:eastAsia="zh-CN"/>
        </w:rPr>
      </w:pPr>
    </w:p>
    <w:p w14:paraId="0938DF04" w14:textId="77777777" w:rsidR="001D424B" w:rsidRPr="001D424B" w:rsidRDefault="001D424B" w:rsidP="001D424B">
      <w:pPr>
        <w:keepNext/>
        <w:keepLines/>
        <w:spacing w:before="240" w:line="259" w:lineRule="auto"/>
        <w:ind w:firstLine="0"/>
        <w:contextualSpacing/>
        <w:rPr>
          <w:rFonts w:ascii="Times New Roman" w:eastAsia="DengXian Light" w:hAnsi="Times New Roman" w:cs="Times New Roman"/>
          <w:b/>
          <w:bCs/>
          <w:noProof/>
          <w:kern w:val="0"/>
          <w:sz w:val="22"/>
          <w:szCs w:val="22"/>
          <w:lang w:val="en-SG" w:eastAsia="zh-CN"/>
        </w:rPr>
      </w:pPr>
      <w:r w:rsidRPr="001D424B">
        <w:rPr>
          <w:rFonts w:ascii="Times New Roman" w:eastAsia="DengXian Light" w:hAnsi="Times New Roman" w:cs="Times New Roman"/>
          <w:b/>
          <w:bCs/>
          <w:noProof/>
          <w:kern w:val="0"/>
          <w:sz w:val="22"/>
          <w:szCs w:val="22"/>
          <w:lang w:val="en-SG" w:eastAsia="zh-CN"/>
        </w:rPr>
        <w:t>User Testing Procedure</w:t>
      </w:r>
    </w:p>
    <w:p w14:paraId="65D060DC" w14:textId="77777777" w:rsidR="001D424B" w:rsidRPr="001D424B" w:rsidRDefault="001D424B" w:rsidP="002E49F1">
      <w:pPr>
        <w:numPr>
          <w:ilvl w:val="0"/>
          <w:numId w:val="29"/>
        </w:numPr>
        <w:spacing w:after="160" w:line="259" w:lineRule="auto"/>
        <w:contextualSpacing/>
        <w:rPr>
          <w:rFonts w:ascii="Times New Roman" w:eastAsia="DengXian" w:hAnsi="Times New Roman" w:cs="Times New Roman"/>
          <w:noProof/>
          <w:kern w:val="0"/>
          <w:sz w:val="22"/>
          <w:szCs w:val="22"/>
          <w:lang w:val="en-SG" w:eastAsia="zh-CN"/>
        </w:rPr>
      </w:pPr>
      <w:r w:rsidRPr="001D424B">
        <w:rPr>
          <w:rFonts w:ascii="Times New Roman" w:eastAsia="DengXian" w:hAnsi="Times New Roman" w:cs="Times New Roman"/>
          <w:noProof/>
          <w:kern w:val="0"/>
          <w:sz w:val="22"/>
          <w:szCs w:val="22"/>
          <w:lang w:val="en-SG" w:eastAsia="zh-CN"/>
        </w:rPr>
        <w:t>Inform the participant of the purpose of the user testing</w:t>
      </w:r>
    </w:p>
    <w:p w14:paraId="0620D1E9" w14:textId="77777777" w:rsidR="001D424B" w:rsidRPr="001D424B" w:rsidRDefault="001D424B" w:rsidP="002E49F1">
      <w:pPr>
        <w:numPr>
          <w:ilvl w:val="0"/>
          <w:numId w:val="29"/>
        </w:numPr>
        <w:spacing w:after="160" w:line="259" w:lineRule="auto"/>
        <w:contextualSpacing/>
        <w:rPr>
          <w:rFonts w:ascii="Times New Roman" w:eastAsia="DengXian" w:hAnsi="Times New Roman" w:cs="Times New Roman"/>
          <w:noProof/>
          <w:kern w:val="0"/>
          <w:sz w:val="22"/>
          <w:szCs w:val="22"/>
          <w:lang w:val="en-SG" w:eastAsia="zh-CN"/>
        </w:rPr>
      </w:pPr>
      <w:r w:rsidRPr="001D424B">
        <w:rPr>
          <w:rFonts w:ascii="Times New Roman" w:eastAsia="DengXian" w:hAnsi="Times New Roman" w:cs="Times New Roman"/>
          <w:noProof/>
          <w:kern w:val="0"/>
          <w:sz w:val="22"/>
          <w:szCs w:val="22"/>
          <w:lang w:val="en-SG" w:eastAsia="zh-CN"/>
        </w:rPr>
        <w:t>Ask them if they have any questions or things to clarify</w:t>
      </w:r>
    </w:p>
    <w:p w14:paraId="34218008" w14:textId="77777777" w:rsidR="001D424B" w:rsidRPr="001D424B" w:rsidRDefault="001D424B" w:rsidP="002E49F1">
      <w:pPr>
        <w:numPr>
          <w:ilvl w:val="0"/>
          <w:numId w:val="29"/>
        </w:numPr>
        <w:spacing w:after="160" w:line="259" w:lineRule="auto"/>
        <w:contextualSpacing/>
        <w:rPr>
          <w:rFonts w:ascii="Times New Roman" w:eastAsia="DengXian" w:hAnsi="Times New Roman" w:cs="Times New Roman"/>
          <w:noProof/>
          <w:kern w:val="0"/>
          <w:sz w:val="22"/>
          <w:szCs w:val="22"/>
          <w:lang w:val="en-SG" w:eastAsia="zh-CN"/>
        </w:rPr>
      </w:pPr>
      <w:r w:rsidRPr="001D424B">
        <w:rPr>
          <w:rFonts w:ascii="Times New Roman" w:eastAsia="DengXian" w:hAnsi="Times New Roman" w:cs="Times New Roman"/>
          <w:noProof/>
          <w:kern w:val="0"/>
          <w:sz w:val="22"/>
          <w:szCs w:val="22"/>
          <w:lang w:val="en-SG" w:eastAsia="zh-CN"/>
        </w:rPr>
        <w:t>Remind the interviewee to sign the consent form</w:t>
      </w:r>
    </w:p>
    <w:p w14:paraId="04398914" w14:textId="77777777" w:rsidR="001D424B" w:rsidRPr="001D424B" w:rsidRDefault="001D424B" w:rsidP="002E49F1">
      <w:pPr>
        <w:numPr>
          <w:ilvl w:val="0"/>
          <w:numId w:val="29"/>
        </w:numPr>
        <w:spacing w:after="160" w:line="259" w:lineRule="auto"/>
        <w:contextualSpacing/>
        <w:rPr>
          <w:rFonts w:ascii="Times New Roman" w:eastAsia="DengXian" w:hAnsi="Times New Roman" w:cs="Times New Roman"/>
          <w:noProof/>
          <w:kern w:val="0"/>
          <w:sz w:val="22"/>
          <w:szCs w:val="22"/>
          <w:lang w:val="en-SG" w:eastAsia="zh-CN"/>
        </w:rPr>
      </w:pPr>
      <w:r w:rsidRPr="001D424B">
        <w:rPr>
          <w:rFonts w:ascii="Times New Roman" w:eastAsia="DengXian" w:hAnsi="Times New Roman" w:cs="Times New Roman"/>
          <w:noProof/>
          <w:kern w:val="0"/>
          <w:sz w:val="22"/>
          <w:szCs w:val="22"/>
          <w:lang w:val="en-SG" w:eastAsia="zh-CN"/>
        </w:rPr>
        <w:t>Ask for permission for the session to be recorded</w:t>
      </w:r>
    </w:p>
    <w:p w14:paraId="2E4C7366" w14:textId="77777777" w:rsidR="001D424B" w:rsidRPr="001D424B" w:rsidRDefault="001D424B" w:rsidP="002E49F1">
      <w:pPr>
        <w:numPr>
          <w:ilvl w:val="0"/>
          <w:numId w:val="29"/>
        </w:numPr>
        <w:spacing w:after="160" w:line="259" w:lineRule="auto"/>
        <w:contextualSpacing/>
        <w:rPr>
          <w:rFonts w:ascii="Times New Roman" w:eastAsia="DengXian" w:hAnsi="Times New Roman" w:cs="Times New Roman"/>
          <w:noProof/>
          <w:kern w:val="0"/>
          <w:sz w:val="22"/>
          <w:szCs w:val="22"/>
          <w:lang w:val="en-SG" w:eastAsia="zh-CN"/>
        </w:rPr>
      </w:pPr>
      <w:r w:rsidRPr="001D424B">
        <w:rPr>
          <w:rFonts w:ascii="Times New Roman" w:eastAsia="DengXian" w:hAnsi="Times New Roman" w:cs="Times New Roman"/>
          <w:noProof/>
          <w:kern w:val="0"/>
          <w:sz w:val="22"/>
          <w:szCs w:val="22"/>
          <w:lang w:val="en-SG" w:eastAsia="zh-CN"/>
        </w:rPr>
        <w:t>Record the session</w:t>
      </w:r>
    </w:p>
    <w:p w14:paraId="45F3CD32" w14:textId="77777777" w:rsidR="001D424B" w:rsidRPr="001D424B" w:rsidRDefault="001D424B" w:rsidP="002E49F1">
      <w:pPr>
        <w:numPr>
          <w:ilvl w:val="0"/>
          <w:numId w:val="29"/>
        </w:numPr>
        <w:spacing w:after="160" w:line="259" w:lineRule="auto"/>
        <w:contextualSpacing/>
        <w:rPr>
          <w:rFonts w:ascii="Times New Roman" w:eastAsia="DengXian" w:hAnsi="Times New Roman" w:cs="Times New Roman"/>
          <w:noProof/>
          <w:kern w:val="0"/>
          <w:sz w:val="22"/>
          <w:szCs w:val="22"/>
          <w:lang w:val="en-SG" w:eastAsia="zh-CN"/>
        </w:rPr>
      </w:pPr>
      <w:r w:rsidRPr="001D424B">
        <w:rPr>
          <w:rFonts w:ascii="Times New Roman" w:eastAsia="DengXian" w:hAnsi="Times New Roman" w:cs="Times New Roman"/>
          <w:noProof/>
          <w:kern w:val="0"/>
          <w:sz w:val="22"/>
          <w:szCs w:val="22"/>
          <w:lang w:val="en-SG" w:eastAsia="zh-CN"/>
        </w:rPr>
        <w:t>Conduct the session</w:t>
      </w:r>
    </w:p>
    <w:p w14:paraId="3513D965" w14:textId="77777777" w:rsidR="001D424B" w:rsidRPr="001D424B" w:rsidRDefault="001D424B" w:rsidP="002E49F1">
      <w:pPr>
        <w:numPr>
          <w:ilvl w:val="0"/>
          <w:numId w:val="29"/>
        </w:numPr>
        <w:spacing w:after="160" w:line="259" w:lineRule="auto"/>
        <w:contextualSpacing/>
        <w:rPr>
          <w:rFonts w:ascii="Times New Roman" w:eastAsia="DengXian" w:hAnsi="Times New Roman" w:cs="Times New Roman"/>
          <w:noProof/>
          <w:kern w:val="0"/>
          <w:sz w:val="22"/>
          <w:szCs w:val="22"/>
          <w:lang w:val="en-SG" w:eastAsia="zh-CN"/>
        </w:rPr>
      </w:pPr>
      <w:r w:rsidRPr="001D424B">
        <w:rPr>
          <w:rFonts w:ascii="Times New Roman" w:eastAsia="DengXian" w:hAnsi="Times New Roman" w:cs="Times New Roman"/>
          <w:noProof/>
          <w:kern w:val="0"/>
          <w:sz w:val="22"/>
          <w:szCs w:val="22"/>
          <w:lang w:val="en-SG" w:eastAsia="zh-CN"/>
        </w:rPr>
        <w:t>Stop the recording</w:t>
      </w:r>
    </w:p>
    <w:p w14:paraId="5587D68D" w14:textId="2BC050DE" w:rsidR="001D424B" w:rsidRDefault="001D424B" w:rsidP="002E49F1">
      <w:pPr>
        <w:numPr>
          <w:ilvl w:val="0"/>
          <w:numId w:val="29"/>
        </w:numPr>
        <w:spacing w:after="160" w:line="259" w:lineRule="auto"/>
        <w:contextualSpacing/>
        <w:rPr>
          <w:rFonts w:ascii="Times New Roman" w:eastAsia="DengXian" w:hAnsi="Times New Roman" w:cs="Times New Roman"/>
          <w:noProof/>
          <w:kern w:val="0"/>
          <w:sz w:val="22"/>
          <w:szCs w:val="22"/>
          <w:lang w:val="en-SG" w:eastAsia="zh-CN"/>
        </w:rPr>
      </w:pPr>
      <w:r w:rsidRPr="001D424B">
        <w:rPr>
          <w:rFonts w:ascii="Times New Roman" w:eastAsia="DengXian" w:hAnsi="Times New Roman" w:cs="Times New Roman"/>
          <w:noProof/>
          <w:kern w:val="0"/>
          <w:sz w:val="22"/>
          <w:szCs w:val="22"/>
          <w:lang w:val="en-SG" w:eastAsia="zh-CN"/>
        </w:rPr>
        <w:t>Thank the participant for their time</w:t>
      </w:r>
    </w:p>
    <w:p w14:paraId="0BEB304A" w14:textId="77777777" w:rsidR="001D424B" w:rsidRPr="001D424B" w:rsidRDefault="001D424B" w:rsidP="001D424B">
      <w:pPr>
        <w:spacing w:after="160" w:line="259" w:lineRule="auto"/>
        <w:ind w:left="720" w:firstLine="0"/>
        <w:contextualSpacing/>
        <w:rPr>
          <w:rFonts w:ascii="Times New Roman" w:eastAsia="DengXian" w:hAnsi="Times New Roman" w:cs="Times New Roman"/>
          <w:noProof/>
          <w:kern w:val="0"/>
          <w:sz w:val="22"/>
          <w:szCs w:val="22"/>
          <w:lang w:val="en-SG" w:eastAsia="zh-CN"/>
        </w:rPr>
      </w:pPr>
    </w:p>
    <w:p w14:paraId="573EB76A" w14:textId="77777777" w:rsidR="001D424B" w:rsidRPr="001D424B" w:rsidRDefault="001D424B" w:rsidP="001D424B">
      <w:pPr>
        <w:spacing w:line="259" w:lineRule="auto"/>
        <w:ind w:firstLine="0"/>
        <w:contextualSpacing/>
        <w:rPr>
          <w:rFonts w:ascii="Times New Roman" w:eastAsia="DengXian" w:hAnsi="Times New Roman" w:cs="Times New Roman"/>
          <w:b/>
          <w:bCs/>
          <w:noProof/>
          <w:kern w:val="0"/>
          <w:sz w:val="22"/>
          <w:szCs w:val="22"/>
          <w:lang w:val="en-SG" w:eastAsia="zh-CN"/>
        </w:rPr>
      </w:pPr>
      <w:r w:rsidRPr="001D424B">
        <w:rPr>
          <w:rFonts w:ascii="Times New Roman" w:eastAsia="DengXian" w:hAnsi="Times New Roman" w:cs="Times New Roman"/>
          <w:b/>
          <w:bCs/>
          <w:noProof/>
          <w:kern w:val="0"/>
          <w:sz w:val="22"/>
          <w:szCs w:val="22"/>
          <w:lang w:val="en-SG" w:eastAsia="zh-CN"/>
        </w:rPr>
        <w:t>Testing Tasks &amp; Questions</w:t>
      </w:r>
    </w:p>
    <w:p w14:paraId="1C0F2F55" w14:textId="7DCE4565" w:rsidR="001D424B" w:rsidRDefault="001D424B" w:rsidP="001D424B">
      <w:pPr>
        <w:spacing w:line="259" w:lineRule="auto"/>
        <w:ind w:firstLine="0"/>
        <w:contextualSpacing/>
        <w:rPr>
          <w:rFonts w:ascii="Times New Roman" w:eastAsia="DengXian" w:hAnsi="Times New Roman" w:cs="Times New Roman"/>
          <w:noProof/>
          <w:kern w:val="0"/>
          <w:sz w:val="22"/>
          <w:szCs w:val="22"/>
          <w:lang w:val="en-SG" w:eastAsia="zh-CN"/>
        </w:rPr>
      </w:pPr>
      <w:r w:rsidRPr="001D424B">
        <w:rPr>
          <w:rFonts w:ascii="Times New Roman" w:eastAsia="DengXian" w:hAnsi="Times New Roman" w:cs="Times New Roman"/>
          <w:noProof/>
          <w:kern w:val="0"/>
          <w:sz w:val="22"/>
          <w:szCs w:val="22"/>
          <w:lang w:val="en-SG" w:eastAsia="zh-CN"/>
        </w:rPr>
        <w:t>Pre-empt: Take your time to go through the tasks, and feel free to think aloud.</w:t>
      </w:r>
    </w:p>
    <w:p w14:paraId="6D492FEC" w14:textId="77777777" w:rsidR="001D424B" w:rsidRPr="001D424B" w:rsidRDefault="001D424B" w:rsidP="001D424B">
      <w:pPr>
        <w:spacing w:line="259" w:lineRule="auto"/>
        <w:ind w:firstLine="0"/>
        <w:contextualSpacing/>
        <w:rPr>
          <w:rFonts w:ascii="Times New Roman" w:eastAsia="DengXian" w:hAnsi="Times New Roman" w:cs="Times New Roman"/>
          <w:noProof/>
          <w:kern w:val="0"/>
          <w:sz w:val="22"/>
          <w:szCs w:val="22"/>
          <w:lang w:val="en-SG" w:eastAsia="zh-CN"/>
        </w:rPr>
      </w:pPr>
    </w:p>
    <w:p w14:paraId="0D9790D8" w14:textId="77777777" w:rsidR="001D424B" w:rsidRPr="001D424B" w:rsidRDefault="001D424B" w:rsidP="001D424B">
      <w:pPr>
        <w:spacing w:line="259" w:lineRule="auto"/>
        <w:ind w:firstLine="0"/>
        <w:contextualSpacing/>
        <w:rPr>
          <w:rFonts w:ascii="Times New Roman" w:eastAsia="DengXian" w:hAnsi="Times New Roman" w:cs="Times New Roman"/>
          <w:i/>
          <w:iCs/>
          <w:noProof/>
          <w:kern w:val="0"/>
          <w:sz w:val="22"/>
          <w:szCs w:val="22"/>
          <w:lang w:val="en-SG" w:eastAsia="zh-CN"/>
        </w:rPr>
      </w:pPr>
      <w:r w:rsidRPr="001D424B">
        <w:rPr>
          <w:rFonts w:ascii="Times New Roman" w:eastAsia="DengXian" w:hAnsi="Times New Roman" w:cs="Times New Roman"/>
          <w:i/>
          <w:iCs/>
          <w:noProof/>
          <w:kern w:val="0"/>
          <w:sz w:val="22"/>
          <w:szCs w:val="22"/>
          <w:lang w:val="en-SG" w:eastAsia="zh-CN"/>
        </w:rPr>
        <w:t>Task 0: Onboarding</w:t>
      </w:r>
    </w:p>
    <w:p w14:paraId="0A9C7475" w14:textId="77777777" w:rsidR="001D424B" w:rsidRPr="001D424B" w:rsidRDefault="001D424B" w:rsidP="001D424B">
      <w:pPr>
        <w:spacing w:line="259" w:lineRule="auto"/>
        <w:ind w:firstLine="0"/>
        <w:contextualSpacing/>
        <w:rPr>
          <w:rFonts w:ascii="Times New Roman" w:eastAsia="DengXian" w:hAnsi="Times New Roman" w:cs="Times New Roman"/>
          <w:noProof/>
          <w:kern w:val="0"/>
          <w:sz w:val="22"/>
          <w:szCs w:val="22"/>
          <w:lang w:val="en-SG" w:eastAsia="zh-CN"/>
        </w:rPr>
      </w:pPr>
      <w:r w:rsidRPr="001D424B">
        <w:rPr>
          <w:rFonts w:ascii="Times New Roman" w:eastAsia="DengXian" w:hAnsi="Times New Roman" w:cs="Times New Roman"/>
          <w:noProof/>
          <w:kern w:val="0"/>
          <w:sz w:val="22"/>
          <w:szCs w:val="22"/>
          <w:lang w:val="en-SG" w:eastAsia="zh-CN"/>
        </w:rPr>
        <w:t>Go through the Onboarding screens.</w:t>
      </w:r>
    </w:p>
    <w:p w14:paraId="2F2C52A5" w14:textId="77777777" w:rsidR="001D424B" w:rsidRPr="001D424B" w:rsidRDefault="001D424B" w:rsidP="001D424B">
      <w:pPr>
        <w:spacing w:line="259" w:lineRule="auto"/>
        <w:ind w:firstLine="0"/>
        <w:contextualSpacing/>
        <w:rPr>
          <w:rFonts w:ascii="Times New Roman" w:eastAsia="DengXian" w:hAnsi="Times New Roman" w:cs="Times New Roman"/>
          <w:noProof/>
          <w:kern w:val="0"/>
          <w:sz w:val="22"/>
          <w:szCs w:val="22"/>
          <w:lang w:val="en-SG" w:eastAsia="zh-CN"/>
        </w:rPr>
      </w:pPr>
      <w:r w:rsidRPr="001D424B">
        <w:rPr>
          <w:rFonts w:ascii="Times New Roman" w:eastAsia="DengXian" w:hAnsi="Times New Roman" w:cs="Times New Roman"/>
          <w:noProof/>
          <w:kern w:val="0"/>
          <w:sz w:val="22"/>
          <w:szCs w:val="22"/>
          <w:lang w:val="en-SG" w:eastAsia="zh-CN"/>
        </w:rPr>
        <w:t>Q1: What do you understand about the application from these screens?</w:t>
      </w:r>
    </w:p>
    <w:p w14:paraId="526B48E0" w14:textId="77777777" w:rsidR="001D424B" w:rsidRPr="001D424B" w:rsidRDefault="001D424B" w:rsidP="001D424B">
      <w:pPr>
        <w:spacing w:line="259" w:lineRule="auto"/>
        <w:ind w:firstLine="0"/>
        <w:contextualSpacing/>
        <w:rPr>
          <w:rFonts w:ascii="Times New Roman" w:eastAsia="DengXian" w:hAnsi="Times New Roman" w:cs="Times New Roman"/>
          <w:noProof/>
          <w:kern w:val="0"/>
          <w:sz w:val="22"/>
          <w:szCs w:val="22"/>
          <w:lang w:val="en-SG" w:eastAsia="zh-CN"/>
        </w:rPr>
      </w:pPr>
      <w:r w:rsidRPr="001D424B">
        <w:rPr>
          <w:rFonts w:ascii="Times New Roman" w:eastAsia="DengXian" w:hAnsi="Times New Roman" w:cs="Times New Roman"/>
          <w:noProof/>
          <w:kern w:val="0"/>
          <w:sz w:val="22"/>
          <w:szCs w:val="22"/>
          <w:lang w:val="en-SG" w:eastAsia="zh-CN"/>
        </w:rPr>
        <w:t>Q2: Were the screens clear to you?</w:t>
      </w:r>
    </w:p>
    <w:p w14:paraId="78D79768" w14:textId="77777777" w:rsidR="001D424B" w:rsidRPr="001D424B" w:rsidRDefault="001D424B" w:rsidP="001D424B">
      <w:pPr>
        <w:spacing w:line="259" w:lineRule="auto"/>
        <w:ind w:firstLine="0"/>
        <w:contextualSpacing/>
        <w:rPr>
          <w:rFonts w:ascii="Times New Roman" w:eastAsia="DengXian" w:hAnsi="Times New Roman" w:cs="Times New Roman"/>
          <w:noProof/>
          <w:kern w:val="0"/>
          <w:sz w:val="22"/>
          <w:szCs w:val="22"/>
          <w:lang w:val="en-SG" w:eastAsia="zh-CN"/>
        </w:rPr>
      </w:pPr>
    </w:p>
    <w:p w14:paraId="01D86F6A" w14:textId="77777777" w:rsidR="001D424B" w:rsidRPr="001D424B" w:rsidRDefault="001D424B" w:rsidP="001D424B">
      <w:pPr>
        <w:spacing w:line="259" w:lineRule="auto"/>
        <w:ind w:firstLine="0"/>
        <w:contextualSpacing/>
        <w:rPr>
          <w:rFonts w:ascii="Times New Roman" w:eastAsia="DengXian" w:hAnsi="Times New Roman" w:cs="Times New Roman"/>
          <w:i/>
          <w:iCs/>
          <w:noProof/>
          <w:kern w:val="0"/>
          <w:sz w:val="22"/>
          <w:szCs w:val="22"/>
          <w:lang w:val="en-SG" w:eastAsia="zh-CN"/>
        </w:rPr>
      </w:pPr>
      <w:r w:rsidRPr="001D424B">
        <w:rPr>
          <w:rFonts w:ascii="Times New Roman" w:eastAsia="DengXian" w:hAnsi="Times New Roman" w:cs="Times New Roman"/>
          <w:i/>
          <w:iCs/>
          <w:noProof/>
          <w:kern w:val="0"/>
          <w:sz w:val="22"/>
          <w:szCs w:val="22"/>
          <w:lang w:val="en-SG" w:eastAsia="zh-CN"/>
        </w:rPr>
        <w:t>Task 1: Check Spam Experience</w:t>
      </w:r>
    </w:p>
    <w:p w14:paraId="6736E815" w14:textId="77777777" w:rsidR="001D424B" w:rsidRPr="001D424B" w:rsidRDefault="001D424B" w:rsidP="002E49F1">
      <w:pPr>
        <w:numPr>
          <w:ilvl w:val="0"/>
          <w:numId w:val="23"/>
        </w:numPr>
        <w:spacing w:after="160" w:line="259" w:lineRule="auto"/>
        <w:contextualSpacing/>
        <w:rPr>
          <w:rFonts w:ascii="Times New Roman" w:eastAsia="DengXian" w:hAnsi="Times New Roman" w:cs="Times New Roman"/>
          <w:noProof/>
          <w:kern w:val="0"/>
          <w:sz w:val="22"/>
          <w:szCs w:val="22"/>
          <w:lang w:val="en-SG" w:eastAsia="zh-CN"/>
        </w:rPr>
      </w:pPr>
      <w:r w:rsidRPr="001D424B">
        <w:rPr>
          <w:rFonts w:ascii="Times New Roman" w:eastAsia="DengXian" w:hAnsi="Times New Roman" w:cs="Times New Roman"/>
          <w:noProof/>
          <w:kern w:val="0"/>
          <w:sz w:val="22"/>
          <w:szCs w:val="22"/>
          <w:lang w:val="en-SG" w:eastAsia="zh-CN"/>
        </w:rPr>
        <w:t>Check whether a Whatsapp message sent to you is spam or not using the application.</w:t>
      </w:r>
    </w:p>
    <w:p w14:paraId="40725EC6" w14:textId="77777777" w:rsidR="001D424B" w:rsidRPr="001D424B" w:rsidRDefault="001D424B" w:rsidP="002E49F1">
      <w:pPr>
        <w:numPr>
          <w:ilvl w:val="0"/>
          <w:numId w:val="23"/>
        </w:numPr>
        <w:spacing w:after="160" w:line="259" w:lineRule="auto"/>
        <w:contextualSpacing/>
        <w:rPr>
          <w:rFonts w:ascii="Times New Roman" w:eastAsia="DengXian" w:hAnsi="Times New Roman" w:cs="Times New Roman"/>
          <w:noProof/>
          <w:kern w:val="0"/>
          <w:sz w:val="22"/>
          <w:szCs w:val="22"/>
          <w:lang w:val="en-SG" w:eastAsia="zh-CN"/>
        </w:rPr>
      </w:pPr>
      <w:r w:rsidRPr="001D424B">
        <w:rPr>
          <w:rFonts w:ascii="Times New Roman" w:eastAsia="DengXian" w:hAnsi="Times New Roman" w:cs="Times New Roman"/>
          <w:noProof/>
          <w:kern w:val="0"/>
          <w:sz w:val="22"/>
          <w:szCs w:val="22"/>
          <w:lang w:val="en-SG" w:eastAsia="zh-CN"/>
        </w:rPr>
        <w:t>Find out what to do in response.</w:t>
      </w:r>
    </w:p>
    <w:p w14:paraId="7EAAA70B" w14:textId="77777777" w:rsidR="001D424B" w:rsidRPr="001D424B" w:rsidRDefault="001D424B" w:rsidP="002E49F1">
      <w:pPr>
        <w:numPr>
          <w:ilvl w:val="0"/>
          <w:numId w:val="23"/>
        </w:numPr>
        <w:spacing w:after="160" w:line="259" w:lineRule="auto"/>
        <w:contextualSpacing/>
        <w:rPr>
          <w:rFonts w:ascii="Times New Roman" w:eastAsia="DengXian" w:hAnsi="Times New Roman" w:cs="Times New Roman"/>
          <w:noProof/>
          <w:kern w:val="0"/>
          <w:sz w:val="22"/>
          <w:szCs w:val="22"/>
          <w:lang w:val="en-SG" w:eastAsia="zh-CN"/>
        </w:rPr>
      </w:pPr>
      <w:r w:rsidRPr="001D424B">
        <w:rPr>
          <w:rFonts w:ascii="Times New Roman" w:eastAsia="DengXian" w:hAnsi="Times New Roman" w:cs="Times New Roman"/>
          <w:noProof/>
          <w:kern w:val="0"/>
          <w:sz w:val="22"/>
          <w:szCs w:val="22"/>
          <w:lang w:val="en-SG" w:eastAsia="zh-CN"/>
        </w:rPr>
        <w:t>What would you do if a message came back as “Unknown”?</w:t>
      </w:r>
    </w:p>
    <w:p w14:paraId="73D75E62" w14:textId="77777777" w:rsidR="001D424B" w:rsidRPr="001D424B" w:rsidRDefault="001D424B" w:rsidP="001D424B">
      <w:pPr>
        <w:spacing w:after="160" w:line="259" w:lineRule="auto"/>
        <w:ind w:firstLine="0"/>
        <w:contextualSpacing/>
        <w:rPr>
          <w:rFonts w:ascii="Times New Roman" w:eastAsia="DengXian" w:hAnsi="Times New Roman" w:cs="Times New Roman"/>
          <w:noProof/>
          <w:kern w:val="0"/>
          <w:sz w:val="22"/>
          <w:szCs w:val="22"/>
          <w:lang w:val="en-SG" w:eastAsia="zh-CN"/>
        </w:rPr>
      </w:pPr>
      <w:r w:rsidRPr="001D424B">
        <w:rPr>
          <w:rFonts w:ascii="Times New Roman" w:eastAsia="DengXian" w:hAnsi="Times New Roman" w:cs="Times New Roman"/>
          <w:noProof/>
          <w:kern w:val="0"/>
          <w:sz w:val="22"/>
          <w:szCs w:val="22"/>
          <w:lang w:val="en-SG" w:eastAsia="zh-CN"/>
        </w:rPr>
        <w:t>Q3: What did you think of the Check Spam experience?</w:t>
      </w:r>
    </w:p>
    <w:p w14:paraId="284CCC84" w14:textId="77777777" w:rsidR="001D424B" w:rsidRPr="001D424B" w:rsidRDefault="001D424B" w:rsidP="001D424B">
      <w:pPr>
        <w:spacing w:after="160" w:line="259" w:lineRule="auto"/>
        <w:ind w:firstLine="0"/>
        <w:contextualSpacing/>
        <w:rPr>
          <w:rFonts w:ascii="Times New Roman" w:eastAsia="DengXian" w:hAnsi="Times New Roman" w:cs="Times New Roman"/>
          <w:noProof/>
          <w:kern w:val="0"/>
          <w:sz w:val="22"/>
          <w:szCs w:val="22"/>
          <w:lang w:val="en-SG" w:eastAsia="zh-CN"/>
        </w:rPr>
      </w:pPr>
      <w:r w:rsidRPr="001D424B">
        <w:rPr>
          <w:rFonts w:ascii="Times New Roman" w:eastAsia="DengXian" w:hAnsi="Times New Roman" w:cs="Times New Roman"/>
          <w:noProof/>
          <w:kern w:val="0"/>
          <w:sz w:val="22"/>
          <w:szCs w:val="22"/>
          <w:lang w:val="en-SG" w:eastAsia="zh-CN"/>
        </w:rPr>
        <w:t>Q4: What did you think of the the guides on what to do in response?</w:t>
      </w:r>
    </w:p>
    <w:p w14:paraId="254EA19F" w14:textId="77777777" w:rsidR="001D424B" w:rsidRPr="001D424B" w:rsidRDefault="001D424B" w:rsidP="001D424B">
      <w:pPr>
        <w:spacing w:after="160" w:line="259" w:lineRule="auto"/>
        <w:ind w:firstLine="0"/>
        <w:contextualSpacing/>
        <w:rPr>
          <w:rFonts w:ascii="Times New Roman" w:eastAsia="DengXian" w:hAnsi="Times New Roman" w:cs="Times New Roman"/>
          <w:noProof/>
          <w:kern w:val="0"/>
          <w:sz w:val="22"/>
          <w:szCs w:val="22"/>
          <w:lang w:val="en-SG" w:eastAsia="zh-CN"/>
        </w:rPr>
      </w:pPr>
    </w:p>
    <w:p w14:paraId="549B170B" w14:textId="77777777" w:rsidR="001D424B" w:rsidRPr="001D424B" w:rsidRDefault="001D424B" w:rsidP="001D424B">
      <w:pPr>
        <w:spacing w:after="160" w:line="259" w:lineRule="auto"/>
        <w:ind w:firstLine="0"/>
        <w:contextualSpacing/>
        <w:rPr>
          <w:rFonts w:ascii="Times New Roman" w:eastAsia="DengXian" w:hAnsi="Times New Roman" w:cs="Times New Roman"/>
          <w:noProof/>
          <w:kern w:val="0"/>
          <w:sz w:val="22"/>
          <w:szCs w:val="22"/>
          <w:lang w:val="en-SG" w:eastAsia="zh-CN"/>
        </w:rPr>
      </w:pPr>
      <w:r w:rsidRPr="001D424B">
        <w:rPr>
          <w:rFonts w:ascii="Times New Roman" w:eastAsia="DengXian" w:hAnsi="Times New Roman" w:cs="Times New Roman"/>
          <w:i/>
          <w:iCs/>
          <w:noProof/>
          <w:kern w:val="0"/>
          <w:sz w:val="22"/>
          <w:szCs w:val="22"/>
          <w:lang w:val="en-SG" w:eastAsia="zh-CN"/>
        </w:rPr>
        <w:t>Task 2: Collaboration Experience</w:t>
      </w:r>
    </w:p>
    <w:p w14:paraId="5CCFE95F" w14:textId="77777777" w:rsidR="001D424B" w:rsidRPr="001D424B" w:rsidRDefault="001D424B" w:rsidP="002E49F1">
      <w:pPr>
        <w:numPr>
          <w:ilvl w:val="0"/>
          <w:numId w:val="23"/>
        </w:numPr>
        <w:spacing w:after="160" w:line="259" w:lineRule="auto"/>
        <w:contextualSpacing/>
        <w:rPr>
          <w:rFonts w:ascii="Times New Roman" w:eastAsia="DengXian" w:hAnsi="Times New Roman" w:cs="Times New Roman"/>
          <w:noProof/>
          <w:kern w:val="0"/>
          <w:sz w:val="22"/>
          <w:szCs w:val="22"/>
          <w:lang w:val="en-SG" w:eastAsia="zh-CN"/>
        </w:rPr>
      </w:pPr>
      <w:r w:rsidRPr="001D424B">
        <w:rPr>
          <w:rFonts w:ascii="Times New Roman" w:eastAsia="DengXian" w:hAnsi="Times New Roman" w:cs="Times New Roman"/>
          <w:noProof/>
          <w:kern w:val="0"/>
          <w:sz w:val="22"/>
          <w:szCs w:val="22"/>
          <w:lang w:val="en-SG" w:eastAsia="zh-CN"/>
        </w:rPr>
        <w:t>Head to the Collaboration page</w:t>
      </w:r>
    </w:p>
    <w:p w14:paraId="2F38BC53" w14:textId="77777777" w:rsidR="001D424B" w:rsidRPr="001D424B" w:rsidRDefault="001D424B" w:rsidP="002E49F1">
      <w:pPr>
        <w:numPr>
          <w:ilvl w:val="0"/>
          <w:numId w:val="23"/>
        </w:numPr>
        <w:spacing w:after="160" w:line="259" w:lineRule="auto"/>
        <w:contextualSpacing/>
        <w:rPr>
          <w:rFonts w:ascii="Times New Roman" w:eastAsia="DengXian" w:hAnsi="Times New Roman" w:cs="Times New Roman"/>
          <w:noProof/>
          <w:kern w:val="0"/>
          <w:sz w:val="22"/>
          <w:szCs w:val="22"/>
          <w:lang w:val="en-SG" w:eastAsia="zh-CN"/>
        </w:rPr>
      </w:pPr>
      <w:r w:rsidRPr="001D424B">
        <w:rPr>
          <w:rFonts w:ascii="Times New Roman" w:eastAsia="DengXian" w:hAnsi="Times New Roman" w:cs="Times New Roman"/>
          <w:noProof/>
          <w:kern w:val="0"/>
          <w:sz w:val="22"/>
          <w:szCs w:val="22"/>
          <w:lang w:val="en-SG" w:eastAsia="zh-CN"/>
        </w:rPr>
        <w:t>Vote on a Collaboration voting card.</w:t>
      </w:r>
    </w:p>
    <w:p w14:paraId="2E9D9BB0" w14:textId="77777777" w:rsidR="001D424B" w:rsidRPr="001D424B" w:rsidRDefault="001D424B" w:rsidP="001D424B">
      <w:pPr>
        <w:spacing w:after="160" w:line="259" w:lineRule="auto"/>
        <w:ind w:firstLine="0"/>
        <w:contextualSpacing/>
        <w:rPr>
          <w:rFonts w:ascii="Times New Roman" w:eastAsia="DengXian" w:hAnsi="Times New Roman" w:cs="Times New Roman"/>
          <w:noProof/>
          <w:kern w:val="0"/>
          <w:sz w:val="22"/>
          <w:szCs w:val="22"/>
          <w:lang w:val="en-SG" w:eastAsia="zh-CN"/>
        </w:rPr>
      </w:pPr>
      <w:r w:rsidRPr="001D424B">
        <w:rPr>
          <w:rFonts w:ascii="Times New Roman" w:eastAsia="DengXian" w:hAnsi="Times New Roman" w:cs="Times New Roman"/>
          <w:noProof/>
          <w:kern w:val="0"/>
          <w:sz w:val="22"/>
          <w:szCs w:val="22"/>
          <w:lang w:val="en-SG" w:eastAsia="zh-CN"/>
        </w:rPr>
        <w:t>Q5: What do you understand about the Collaboration feature?</w:t>
      </w:r>
    </w:p>
    <w:p w14:paraId="6F6A791D" w14:textId="77777777" w:rsidR="001D424B" w:rsidRPr="001D424B" w:rsidRDefault="001D424B" w:rsidP="001D424B">
      <w:pPr>
        <w:spacing w:after="160" w:line="259" w:lineRule="auto"/>
        <w:ind w:firstLine="0"/>
        <w:contextualSpacing/>
        <w:rPr>
          <w:rFonts w:ascii="Times New Roman" w:eastAsia="DengXian" w:hAnsi="Times New Roman" w:cs="Times New Roman"/>
          <w:noProof/>
          <w:kern w:val="0"/>
          <w:sz w:val="22"/>
          <w:szCs w:val="22"/>
          <w:lang w:val="en-SG" w:eastAsia="zh-CN"/>
        </w:rPr>
      </w:pPr>
      <w:r w:rsidRPr="001D424B">
        <w:rPr>
          <w:rFonts w:ascii="Times New Roman" w:eastAsia="DengXian" w:hAnsi="Times New Roman" w:cs="Times New Roman"/>
          <w:noProof/>
          <w:kern w:val="0"/>
          <w:sz w:val="22"/>
          <w:szCs w:val="22"/>
          <w:lang w:val="en-SG" w:eastAsia="zh-CN"/>
        </w:rPr>
        <w:t>Q6: Was the tutorial clear?</w:t>
      </w:r>
    </w:p>
    <w:p w14:paraId="62B546FE" w14:textId="77777777" w:rsidR="001D424B" w:rsidRPr="001D424B" w:rsidRDefault="001D424B" w:rsidP="001D424B">
      <w:pPr>
        <w:spacing w:after="160" w:line="259" w:lineRule="auto"/>
        <w:ind w:firstLine="0"/>
        <w:contextualSpacing/>
        <w:rPr>
          <w:rFonts w:ascii="Times New Roman" w:eastAsia="DengXian" w:hAnsi="Times New Roman" w:cs="Times New Roman"/>
          <w:noProof/>
          <w:kern w:val="0"/>
          <w:sz w:val="22"/>
          <w:szCs w:val="22"/>
          <w:lang w:val="en-SG" w:eastAsia="zh-CN"/>
        </w:rPr>
      </w:pPr>
      <w:r w:rsidRPr="001D424B">
        <w:rPr>
          <w:rFonts w:ascii="Times New Roman" w:eastAsia="DengXian" w:hAnsi="Times New Roman" w:cs="Times New Roman"/>
          <w:noProof/>
          <w:kern w:val="0"/>
          <w:sz w:val="22"/>
          <w:szCs w:val="22"/>
          <w:lang w:val="en-SG" w:eastAsia="zh-CN"/>
        </w:rPr>
        <w:t>Q7: What did you think of the Collaboration feature?</w:t>
      </w:r>
    </w:p>
    <w:p w14:paraId="5F71690B" w14:textId="77777777" w:rsidR="001D424B" w:rsidRPr="001D424B" w:rsidRDefault="001D424B" w:rsidP="001D424B">
      <w:pPr>
        <w:spacing w:after="160" w:line="259" w:lineRule="auto"/>
        <w:ind w:firstLine="0"/>
        <w:contextualSpacing/>
        <w:rPr>
          <w:rFonts w:ascii="Times New Roman" w:eastAsia="DengXian" w:hAnsi="Times New Roman" w:cs="Times New Roman"/>
          <w:noProof/>
          <w:kern w:val="0"/>
          <w:sz w:val="22"/>
          <w:szCs w:val="22"/>
          <w:lang w:val="en-SG" w:eastAsia="zh-CN"/>
        </w:rPr>
      </w:pPr>
      <w:r w:rsidRPr="001D424B">
        <w:rPr>
          <w:rFonts w:ascii="Times New Roman" w:eastAsia="DengXian" w:hAnsi="Times New Roman" w:cs="Times New Roman"/>
          <w:noProof/>
          <w:kern w:val="0"/>
          <w:sz w:val="22"/>
          <w:szCs w:val="22"/>
          <w:lang w:val="en-SG" w:eastAsia="zh-CN"/>
        </w:rPr>
        <w:t>Q8: Would you use this feature? Why or why not?</w:t>
      </w:r>
    </w:p>
    <w:p w14:paraId="1CD7C4FB" w14:textId="77777777" w:rsidR="001D424B" w:rsidRPr="001D424B" w:rsidRDefault="001D424B" w:rsidP="001D424B">
      <w:pPr>
        <w:spacing w:after="160" w:line="259" w:lineRule="auto"/>
        <w:ind w:firstLine="0"/>
        <w:contextualSpacing/>
        <w:rPr>
          <w:rFonts w:ascii="Times New Roman" w:eastAsia="DengXian" w:hAnsi="Times New Roman" w:cs="Times New Roman"/>
          <w:noProof/>
          <w:kern w:val="0"/>
          <w:sz w:val="22"/>
          <w:szCs w:val="22"/>
          <w:lang w:val="en-SG" w:eastAsia="zh-CN"/>
        </w:rPr>
      </w:pPr>
      <w:r w:rsidRPr="001D424B">
        <w:rPr>
          <w:rFonts w:ascii="Times New Roman" w:eastAsia="DengXian" w:hAnsi="Times New Roman" w:cs="Times New Roman"/>
          <w:noProof/>
          <w:kern w:val="0"/>
          <w:sz w:val="22"/>
          <w:szCs w:val="22"/>
          <w:lang w:val="en-SG" w:eastAsia="zh-CN"/>
        </w:rPr>
        <w:t>Q9: What would encourage you to use it? (if not)</w:t>
      </w:r>
    </w:p>
    <w:p w14:paraId="1CAC9FF0" w14:textId="77777777" w:rsidR="001D424B" w:rsidRPr="001D424B" w:rsidRDefault="001D424B" w:rsidP="001D424B">
      <w:pPr>
        <w:spacing w:after="160" w:line="259" w:lineRule="auto"/>
        <w:ind w:firstLine="0"/>
        <w:contextualSpacing/>
        <w:rPr>
          <w:rFonts w:ascii="Times New Roman" w:eastAsia="DengXian" w:hAnsi="Times New Roman" w:cs="Times New Roman"/>
          <w:noProof/>
          <w:kern w:val="0"/>
          <w:sz w:val="22"/>
          <w:szCs w:val="22"/>
          <w:lang w:val="en-SG" w:eastAsia="zh-CN"/>
        </w:rPr>
      </w:pPr>
    </w:p>
    <w:p w14:paraId="258069FE" w14:textId="77777777" w:rsidR="001D424B" w:rsidRPr="001D424B" w:rsidRDefault="001D424B" w:rsidP="001D424B">
      <w:pPr>
        <w:spacing w:after="160" w:line="259" w:lineRule="auto"/>
        <w:ind w:firstLine="0"/>
        <w:contextualSpacing/>
        <w:rPr>
          <w:rFonts w:ascii="Times New Roman" w:eastAsia="DengXian" w:hAnsi="Times New Roman" w:cs="Times New Roman"/>
          <w:i/>
          <w:iCs/>
          <w:noProof/>
          <w:kern w:val="0"/>
          <w:sz w:val="22"/>
          <w:szCs w:val="22"/>
          <w:lang w:val="en-SG" w:eastAsia="zh-CN"/>
        </w:rPr>
      </w:pPr>
      <w:r w:rsidRPr="001D424B">
        <w:rPr>
          <w:rFonts w:ascii="Times New Roman" w:eastAsia="DengXian" w:hAnsi="Times New Roman" w:cs="Times New Roman"/>
          <w:i/>
          <w:iCs/>
          <w:noProof/>
          <w:kern w:val="0"/>
          <w:sz w:val="22"/>
          <w:szCs w:val="22"/>
          <w:lang w:val="en-SG" w:eastAsia="zh-CN"/>
        </w:rPr>
        <w:t>Task 3: Archives Experience</w:t>
      </w:r>
    </w:p>
    <w:p w14:paraId="4A6F0AC4" w14:textId="77777777" w:rsidR="001D424B" w:rsidRPr="001D424B" w:rsidRDefault="001D424B" w:rsidP="001D424B">
      <w:pPr>
        <w:spacing w:after="160" w:line="259" w:lineRule="auto"/>
        <w:ind w:firstLine="0"/>
        <w:contextualSpacing/>
        <w:rPr>
          <w:rFonts w:ascii="Times New Roman" w:eastAsia="DengXian" w:hAnsi="Times New Roman" w:cs="Times New Roman"/>
          <w:noProof/>
          <w:kern w:val="0"/>
          <w:sz w:val="22"/>
          <w:szCs w:val="22"/>
          <w:lang w:val="en-SG" w:eastAsia="zh-CN"/>
        </w:rPr>
      </w:pPr>
      <w:r w:rsidRPr="001D424B">
        <w:rPr>
          <w:rFonts w:ascii="Times New Roman" w:eastAsia="DengXian" w:hAnsi="Times New Roman" w:cs="Times New Roman"/>
          <w:noProof/>
          <w:kern w:val="0"/>
          <w:sz w:val="22"/>
          <w:szCs w:val="22"/>
          <w:lang w:val="en-SG" w:eastAsia="zh-CN"/>
        </w:rPr>
        <w:t>Delete a message you submitted on the 15</w:t>
      </w:r>
      <w:r w:rsidRPr="001D424B">
        <w:rPr>
          <w:rFonts w:ascii="Times New Roman" w:eastAsia="DengXian" w:hAnsi="Times New Roman" w:cs="Times New Roman"/>
          <w:noProof/>
          <w:kern w:val="0"/>
          <w:sz w:val="22"/>
          <w:szCs w:val="22"/>
          <w:vertAlign w:val="superscript"/>
          <w:lang w:val="en-SG" w:eastAsia="zh-CN"/>
        </w:rPr>
        <w:t>th</w:t>
      </w:r>
      <w:r w:rsidRPr="001D424B">
        <w:rPr>
          <w:rFonts w:ascii="Times New Roman" w:eastAsia="DengXian" w:hAnsi="Times New Roman" w:cs="Times New Roman"/>
          <w:noProof/>
          <w:kern w:val="0"/>
          <w:sz w:val="22"/>
          <w:szCs w:val="22"/>
          <w:lang w:val="en-SG" w:eastAsia="zh-CN"/>
        </w:rPr>
        <w:t xml:space="preserve"> of October.</w:t>
      </w:r>
    </w:p>
    <w:p w14:paraId="603DBE9A" w14:textId="7D810053" w:rsidR="001D424B" w:rsidRDefault="001D424B" w:rsidP="001D424B">
      <w:pPr>
        <w:spacing w:after="160" w:line="259" w:lineRule="auto"/>
        <w:ind w:firstLine="0"/>
        <w:contextualSpacing/>
        <w:rPr>
          <w:rFonts w:ascii="Times New Roman" w:eastAsia="DengXian" w:hAnsi="Times New Roman" w:cs="Times New Roman"/>
          <w:noProof/>
          <w:kern w:val="0"/>
          <w:sz w:val="22"/>
          <w:szCs w:val="22"/>
          <w:lang w:val="en-SG" w:eastAsia="zh-CN"/>
        </w:rPr>
      </w:pPr>
      <w:r w:rsidRPr="001D424B">
        <w:rPr>
          <w:rFonts w:ascii="Times New Roman" w:eastAsia="DengXian" w:hAnsi="Times New Roman" w:cs="Times New Roman"/>
          <w:noProof/>
          <w:kern w:val="0"/>
          <w:sz w:val="22"/>
          <w:szCs w:val="22"/>
          <w:lang w:val="en-SG" w:eastAsia="zh-CN"/>
        </w:rPr>
        <w:t>Q10: How did you find the Archives layout?</w:t>
      </w:r>
    </w:p>
    <w:p w14:paraId="58F663C4" w14:textId="77777777" w:rsidR="001D424B" w:rsidRPr="001D424B" w:rsidRDefault="001D424B" w:rsidP="001D424B">
      <w:pPr>
        <w:spacing w:after="160" w:line="259" w:lineRule="auto"/>
        <w:ind w:firstLine="0"/>
        <w:contextualSpacing/>
        <w:rPr>
          <w:rFonts w:ascii="Times New Roman" w:eastAsia="DengXian" w:hAnsi="Times New Roman" w:cs="Times New Roman"/>
          <w:noProof/>
          <w:kern w:val="0"/>
          <w:sz w:val="22"/>
          <w:szCs w:val="22"/>
          <w:lang w:val="en-SG" w:eastAsia="zh-CN"/>
        </w:rPr>
      </w:pPr>
    </w:p>
    <w:p w14:paraId="20DED5FD" w14:textId="77777777" w:rsidR="001D424B" w:rsidRPr="001D424B" w:rsidRDefault="001D424B" w:rsidP="001D424B">
      <w:pPr>
        <w:spacing w:after="160" w:line="259" w:lineRule="auto"/>
        <w:ind w:firstLine="0"/>
        <w:contextualSpacing/>
        <w:rPr>
          <w:rFonts w:ascii="Times New Roman" w:eastAsia="DengXian" w:hAnsi="Times New Roman" w:cs="Times New Roman"/>
          <w:i/>
          <w:iCs/>
          <w:noProof/>
          <w:kern w:val="0"/>
          <w:sz w:val="22"/>
          <w:szCs w:val="22"/>
          <w:lang w:val="en-SG" w:eastAsia="zh-CN"/>
        </w:rPr>
      </w:pPr>
      <w:r w:rsidRPr="001D424B">
        <w:rPr>
          <w:rFonts w:ascii="Times New Roman" w:eastAsia="DengXian" w:hAnsi="Times New Roman" w:cs="Times New Roman"/>
          <w:i/>
          <w:iCs/>
          <w:noProof/>
          <w:kern w:val="0"/>
          <w:sz w:val="22"/>
          <w:szCs w:val="22"/>
          <w:lang w:val="en-SG" w:eastAsia="zh-CN"/>
        </w:rPr>
        <w:t>Task 4: Settings Experience</w:t>
      </w:r>
    </w:p>
    <w:p w14:paraId="1FC40369" w14:textId="77777777" w:rsidR="001D424B" w:rsidRPr="001D424B" w:rsidRDefault="001D424B" w:rsidP="001D424B">
      <w:pPr>
        <w:spacing w:after="160" w:line="259" w:lineRule="auto"/>
        <w:ind w:firstLine="0"/>
        <w:contextualSpacing/>
        <w:rPr>
          <w:rFonts w:ascii="Times New Roman" w:eastAsia="DengXian" w:hAnsi="Times New Roman" w:cs="Times New Roman"/>
          <w:noProof/>
          <w:kern w:val="0"/>
          <w:sz w:val="22"/>
          <w:szCs w:val="22"/>
          <w:lang w:val="en-SG" w:eastAsia="zh-CN"/>
        </w:rPr>
      </w:pPr>
      <w:r w:rsidRPr="001D424B">
        <w:rPr>
          <w:rFonts w:ascii="Times New Roman" w:eastAsia="DengXian" w:hAnsi="Times New Roman" w:cs="Times New Roman"/>
          <w:noProof/>
          <w:kern w:val="0"/>
          <w:sz w:val="22"/>
          <w:szCs w:val="22"/>
          <w:lang w:val="en-SG" w:eastAsia="zh-CN"/>
        </w:rPr>
        <w:t>Change the font size for the application.</w:t>
      </w:r>
    </w:p>
    <w:p w14:paraId="3DC384F9" w14:textId="77777777" w:rsidR="001D424B" w:rsidRPr="001D424B" w:rsidRDefault="001D424B" w:rsidP="001D424B">
      <w:pPr>
        <w:spacing w:after="160" w:line="259" w:lineRule="auto"/>
        <w:ind w:firstLine="0"/>
        <w:contextualSpacing/>
        <w:rPr>
          <w:rFonts w:ascii="Times New Roman" w:eastAsia="DengXian" w:hAnsi="Times New Roman" w:cs="Times New Roman"/>
          <w:noProof/>
          <w:kern w:val="0"/>
          <w:sz w:val="22"/>
          <w:szCs w:val="22"/>
          <w:lang w:val="en-SG" w:eastAsia="zh-CN"/>
        </w:rPr>
      </w:pPr>
      <w:r w:rsidRPr="001D424B">
        <w:rPr>
          <w:rFonts w:ascii="Times New Roman" w:eastAsia="DengXian" w:hAnsi="Times New Roman" w:cs="Times New Roman"/>
          <w:noProof/>
          <w:kern w:val="0"/>
          <w:sz w:val="22"/>
          <w:szCs w:val="22"/>
          <w:lang w:val="en-SG" w:eastAsia="zh-CN"/>
        </w:rPr>
        <w:lastRenderedPageBreak/>
        <w:t>Q11: Did you face any difficulty performing this task?</w:t>
      </w:r>
    </w:p>
    <w:p w14:paraId="10D11648" w14:textId="77777777" w:rsidR="001D424B" w:rsidRPr="001D424B" w:rsidRDefault="001D424B" w:rsidP="001D424B">
      <w:pPr>
        <w:spacing w:after="160" w:line="259" w:lineRule="auto"/>
        <w:ind w:firstLine="0"/>
        <w:contextualSpacing/>
        <w:rPr>
          <w:rFonts w:ascii="Times New Roman" w:eastAsia="DengXian" w:hAnsi="Times New Roman" w:cs="Times New Roman"/>
          <w:noProof/>
          <w:kern w:val="0"/>
          <w:sz w:val="22"/>
          <w:szCs w:val="22"/>
          <w:lang w:val="en-SG" w:eastAsia="zh-CN"/>
        </w:rPr>
      </w:pPr>
    </w:p>
    <w:p w14:paraId="4050891F" w14:textId="77777777" w:rsidR="001D424B" w:rsidRPr="001D424B" w:rsidRDefault="001D424B" w:rsidP="001D424B">
      <w:pPr>
        <w:spacing w:line="259" w:lineRule="auto"/>
        <w:ind w:firstLine="0"/>
        <w:contextualSpacing/>
        <w:rPr>
          <w:rFonts w:ascii="Times New Roman" w:eastAsia="DengXian" w:hAnsi="Times New Roman" w:cs="Times New Roman"/>
          <w:b/>
          <w:bCs/>
          <w:noProof/>
          <w:kern w:val="0"/>
          <w:sz w:val="22"/>
          <w:szCs w:val="22"/>
          <w:lang w:val="en-SG" w:eastAsia="zh-CN"/>
        </w:rPr>
      </w:pPr>
      <w:r w:rsidRPr="001D424B">
        <w:rPr>
          <w:rFonts w:ascii="Times New Roman" w:eastAsia="DengXian" w:hAnsi="Times New Roman" w:cs="Times New Roman"/>
          <w:b/>
          <w:bCs/>
          <w:noProof/>
          <w:kern w:val="0"/>
          <w:sz w:val="22"/>
          <w:szCs w:val="22"/>
          <w:lang w:val="en-SG" w:eastAsia="zh-CN"/>
        </w:rPr>
        <w:t>Post-Testing Questions:</w:t>
      </w:r>
    </w:p>
    <w:p w14:paraId="6CA9303E" w14:textId="77777777" w:rsidR="001D424B" w:rsidRPr="001D424B" w:rsidRDefault="001D424B" w:rsidP="002E49F1">
      <w:pPr>
        <w:numPr>
          <w:ilvl w:val="0"/>
          <w:numId w:val="28"/>
        </w:numPr>
        <w:spacing w:after="160" w:line="259" w:lineRule="auto"/>
        <w:contextualSpacing/>
        <w:rPr>
          <w:rFonts w:ascii="Times New Roman" w:eastAsia="DengXian" w:hAnsi="Times New Roman" w:cs="Times New Roman"/>
          <w:noProof/>
          <w:kern w:val="0"/>
          <w:sz w:val="22"/>
          <w:szCs w:val="22"/>
          <w:lang w:val="en-SG" w:eastAsia="zh-CN"/>
        </w:rPr>
      </w:pPr>
      <w:r w:rsidRPr="001D424B">
        <w:rPr>
          <w:rFonts w:ascii="Times New Roman" w:eastAsia="DengXian" w:hAnsi="Times New Roman" w:cs="Times New Roman"/>
          <w:noProof/>
          <w:kern w:val="0"/>
          <w:sz w:val="22"/>
          <w:szCs w:val="22"/>
          <w:lang w:val="en-SG" w:eastAsia="zh-CN"/>
        </w:rPr>
        <w:t>What did you think of the overall content layout?</w:t>
      </w:r>
    </w:p>
    <w:p w14:paraId="31ACAD64" w14:textId="77777777" w:rsidR="001D424B" w:rsidRPr="001D424B" w:rsidRDefault="001D424B" w:rsidP="002E49F1">
      <w:pPr>
        <w:numPr>
          <w:ilvl w:val="0"/>
          <w:numId w:val="28"/>
        </w:numPr>
        <w:spacing w:after="160" w:line="259" w:lineRule="auto"/>
        <w:contextualSpacing/>
        <w:rPr>
          <w:rFonts w:ascii="Times New Roman" w:eastAsia="DengXian" w:hAnsi="Times New Roman" w:cs="Times New Roman"/>
          <w:noProof/>
          <w:kern w:val="0"/>
          <w:sz w:val="22"/>
          <w:szCs w:val="22"/>
          <w:lang w:val="en-SG" w:eastAsia="zh-CN"/>
        </w:rPr>
      </w:pPr>
      <w:r w:rsidRPr="001D424B">
        <w:rPr>
          <w:rFonts w:ascii="Times New Roman" w:eastAsia="DengXian" w:hAnsi="Times New Roman" w:cs="Times New Roman"/>
          <w:noProof/>
          <w:kern w:val="0"/>
          <w:sz w:val="22"/>
          <w:szCs w:val="22"/>
          <w:lang w:val="en-SG" w:eastAsia="zh-CN"/>
        </w:rPr>
        <w:t>Do you have any suggestions for the application?</w:t>
      </w:r>
    </w:p>
    <w:p w14:paraId="48849A56" w14:textId="7F5E3A87" w:rsidR="001D424B" w:rsidRDefault="001D424B" w:rsidP="002E49F1">
      <w:pPr>
        <w:numPr>
          <w:ilvl w:val="0"/>
          <w:numId w:val="28"/>
        </w:numPr>
        <w:spacing w:after="160" w:line="259" w:lineRule="auto"/>
        <w:contextualSpacing/>
        <w:rPr>
          <w:rFonts w:ascii="Times New Roman" w:eastAsia="DengXian" w:hAnsi="Times New Roman" w:cs="Times New Roman"/>
          <w:noProof/>
          <w:kern w:val="0"/>
          <w:sz w:val="22"/>
          <w:szCs w:val="22"/>
          <w:lang w:val="en-SG" w:eastAsia="zh-CN"/>
        </w:rPr>
      </w:pPr>
      <w:r w:rsidRPr="001D424B">
        <w:rPr>
          <w:rFonts w:ascii="Times New Roman" w:eastAsia="DengXian" w:hAnsi="Times New Roman" w:cs="Times New Roman"/>
          <w:noProof/>
          <w:kern w:val="0"/>
          <w:sz w:val="22"/>
          <w:szCs w:val="22"/>
          <w:lang w:val="en-SG" w:eastAsia="zh-CN"/>
        </w:rPr>
        <w:t>Any Final thoughts?</w:t>
      </w:r>
    </w:p>
    <w:p w14:paraId="5CF85590" w14:textId="77777777" w:rsidR="001D424B" w:rsidRPr="001D424B" w:rsidRDefault="001D424B" w:rsidP="001D424B">
      <w:pPr>
        <w:spacing w:after="160" w:line="259" w:lineRule="auto"/>
        <w:ind w:left="720" w:firstLine="0"/>
        <w:contextualSpacing/>
        <w:rPr>
          <w:rFonts w:ascii="Times New Roman" w:eastAsia="DengXian" w:hAnsi="Times New Roman" w:cs="Times New Roman"/>
          <w:noProof/>
          <w:kern w:val="0"/>
          <w:sz w:val="22"/>
          <w:szCs w:val="22"/>
          <w:lang w:val="en-SG" w:eastAsia="zh-CN"/>
        </w:rPr>
      </w:pPr>
    </w:p>
    <w:p w14:paraId="2221BA3F" w14:textId="77777777" w:rsidR="001D424B" w:rsidRPr="001D424B" w:rsidRDefault="001D424B" w:rsidP="001D424B">
      <w:pPr>
        <w:keepNext/>
        <w:keepLines/>
        <w:spacing w:before="240" w:line="259" w:lineRule="auto"/>
        <w:ind w:firstLine="0"/>
        <w:contextualSpacing/>
        <w:rPr>
          <w:rFonts w:ascii="Times New Roman" w:eastAsia="DengXian Light" w:hAnsi="Times New Roman" w:cs="Times New Roman"/>
          <w:b/>
          <w:bCs/>
          <w:noProof/>
          <w:kern w:val="0"/>
          <w:sz w:val="22"/>
          <w:szCs w:val="22"/>
          <w:lang w:val="en-SG" w:eastAsia="zh-CN"/>
        </w:rPr>
      </w:pPr>
      <w:r w:rsidRPr="001D424B">
        <w:rPr>
          <w:rFonts w:ascii="Times New Roman" w:eastAsia="DengXian Light" w:hAnsi="Times New Roman" w:cs="Times New Roman"/>
          <w:b/>
          <w:bCs/>
          <w:noProof/>
          <w:kern w:val="0"/>
          <w:sz w:val="22"/>
          <w:szCs w:val="22"/>
          <w:lang w:val="en-SG" w:eastAsia="zh-CN"/>
        </w:rPr>
        <w:t>Interview Notes</w:t>
      </w:r>
    </w:p>
    <w:p w14:paraId="02F2D709" w14:textId="77777777" w:rsidR="001D424B" w:rsidRPr="001D424B" w:rsidRDefault="001D424B" w:rsidP="001D424B">
      <w:pPr>
        <w:keepNext/>
        <w:keepLines/>
        <w:spacing w:before="40" w:line="259" w:lineRule="auto"/>
        <w:ind w:firstLine="0"/>
        <w:contextualSpacing/>
        <w:rPr>
          <w:rFonts w:ascii="Times New Roman" w:eastAsia="DengXian Light" w:hAnsi="Times New Roman" w:cs="Times New Roman"/>
          <w:b/>
          <w:bCs/>
          <w:i/>
          <w:iCs/>
          <w:noProof/>
          <w:kern w:val="0"/>
          <w:sz w:val="22"/>
          <w:szCs w:val="22"/>
          <w:lang w:val="en-SG" w:eastAsia="zh-CN"/>
        </w:rPr>
      </w:pPr>
      <w:r w:rsidRPr="001D424B">
        <w:rPr>
          <w:rFonts w:ascii="Times New Roman" w:eastAsia="DengXian Light" w:hAnsi="Times New Roman" w:cs="Times New Roman"/>
          <w:b/>
          <w:bCs/>
          <w:i/>
          <w:iCs/>
          <w:noProof/>
          <w:kern w:val="0"/>
          <w:sz w:val="22"/>
          <w:szCs w:val="22"/>
          <w:lang w:val="en-SG" w:eastAsia="zh-CN"/>
        </w:rPr>
        <w:t>Interview Questions</w:t>
      </w:r>
    </w:p>
    <w:tbl>
      <w:tblPr>
        <w:tblStyle w:val="TableGrid5"/>
        <w:tblW w:w="0" w:type="auto"/>
        <w:tblLook w:val="04A0" w:firstRow="1" w:lastRow="0" w:firstColumn="1" w:lastColumn="0" w:noHBand="0" w:noVBand="1"/>
      </w:tblPr>
      <w:tblGrid>
        <w:gridCol w:w="3823"/>
        <w:gridCol w:w="5193"/>
      </w:tblGrid>
      <w:tr w:rsidR="001D424B" w:rsidRPr="001D424B" w14:paraId="4C0322D3" w14:textId="77777777" w:rsidTr="005D0A0A">
        <w:tc>
          <w:tcPr>
            <w:tcW w:w="3823" w:type="dxa"/>
          </w:tcPr>
          <w:p w14:paraId="39302712" w14:textId="77777777" w:rsidR="001D424B" w:rsidRPr="001D424B" w:rsidRDefault="001D424B" w:rsidP="001D424B">
            <w:pPr>
              <w:spacing w:after="160" w:line="259" w:lineRule="auto"/>
              <w:contextualSpacing/>
              <w:rPr>
                <w:rFonts w:ascii="Times New Roman" w:eastAsia="DengXian" w:hAnsi="Times New Roman" w:cs="Times New Roman"/>
                <w:b/>
                <w:bCs/>
                <w:noProof/>
                <w:kern w:val="0"/>
              </w:rPr>
            </w:pPr>
            <w:r w:rsidRPr="001D424B">
              <w:rPr>
                <w:rFonts w:ascii="Times New Roman" w:eastAsia="DengXian" w:hAnsi="Times New Roman" w:cs="Times New Roman"/>
                <w:b/>
                <w:bCs/>
                <w:noProof/>
                <w:kern w:val="0"/>
              </w:rPr>
              <w:t>Question</w:t>
            </w:r>
          </w:p>
        </w:tc>
        <w:tc>
          <w:tcPr>
            <w:tcW w:w="5193" w:type="dxa"/>
          </w:tcPr>
          <w:p w14:paraId="0757BD3B" w14:textId="77777777" w:rsidR="001D424B" w:rsidRPr="001D424B" w:rsidRDefault="001D424B" w:rsidP="001D424B">
            <w:pPr>
              <w:spacing w:after="160" w:line="259" w:lineRule="auto"/>
              <w:contextualSpacing/>
              <w:rPr>
                <w:rFonts w:ascii="Times New Roman" w:eastAsia="DengXian" w:hAnsi="Times New Roman" w:cs="Times New Roman"/>
                <w:b/>
                <w:bCs/>
                <w:noProof/>
                <w:kern w:val="0"/>
              </w:rPr>
            </w:pPr>
            <w:r w:rsidRPr="001D424B">
              <w:rPr>
                <w:rFonts w:ascii="Times New Roman" w:eastAsia="DengXian" w:hAnsi="Times New Roman" w:cs="Times New Roman"/>
                <w:b/>
                <w:bCs/>
                <w:noProof/>
                <w:kern w:val="0"/>
              </w:rPr>
              <w:t>Notes</w:t>
            </w:r>
          </w:p>
        </w:tc>
      </w:tr>
      <w:tr w:rsidR="001D424B" w:rsidRPr="001D424B" w14:paraId="17DED8EC" w14:textId="77777777" w:rsidTr="005D0A0A">
        <w:tc>
          <w:tcPr>
            <w:tcW w:w="3823" w:type="dxa"/>
          </w:tcPr>
          <w:p w14:paraId="2F5BE0CE" w14:textId="77777777" w:rsidR="001D424B" w:rsidRPr="001D424B" w:rsidRDefault="001D424B" w:rsidP="001D424B">
            <w:pPr>
              <w:spacing w:after="160" w:line="259" w:lineRule="auto"/>
              <w:contextualSpacing/>
              <w:rPr>
                <w:rFonts w:ascii="Times New Roman" w:eastAsia="DengXian" w:hAnsi="Times New Roman" w:cs="Times New Roman"/>
                <w:noProof/>
                <w:kern w:val="0"/>
              </w:rPr>
            </w:pPr>
            <w:r w:rsidRPr="001D424B">
              <w:rPr>
                <w:rFonts w:ascii="Times New Roman" w:eastAsia="DengXian" w:hAnsi="Times New Roman" w:cs="Times New Roman"/>
                <w:noProof/>
                <w:kern w:val="0"/>
              </w:rPr>
              <w:t>Interviewee Details</w:t>
            </w:r>
          </w:p>
        </w:tc>
        <w:tc>
          <w:tcPr>
            <w:tcW w:w="5193" w:type="dxa"/>
          </w:tcPr>
          <w:p w14:paraId="72CC04BE" w14:textId="77777777" w:rsidR="001D424B" w:rsidRPr="001D424B" w:rsidRDefault="001D424B" w:rsidP="001D424B">
            <w:pPr>
              <w:spacing w:after="160" w:line="259" w:lineRule="auto"/>
              <w:contextualSpacing/>
              <w:rPr>
                <w:rFonts w:ascii="Times New Roman" w:eastAsia="DengXian" w:hAnsi="Times New Roman" w:cs="Times New Roman"/>
                <w:noProof/>
                <w:kern w:val="0"/>
              </w:rPr>
            </w:pPr>
            <w:r w:rsidRPr="001D424B">
              <w:rPr>
                <w:rFonts w:ascii="Times New Roman" w:eastAsia="DengXian" w:hAnsi="Times New Roman" w:cs="Times New Roman"/>
                <w:noProof/>
                <w:kern w:val="0"/>
              </w:rPr>
              <w:t>E, Male 23. Computer Science student, familiar with application design and front-end development + basic UI/UX design. Experienced with handling mobile applications.</w:t>
            </w:r>
          </w:p>
        </w:tc>
      </w:tr>
      <w:tr w:rsidR="001D424B" w:rsidRPr="001D424B" w14:paraId="0CBC890C" w14:textId="77777777" w:rsidTr="005D0A0A">
        <w:tc>
          <w:tcPr>
            <w:tcW w:w="9016" w:type="dxa"/>
            <w:gridSpan w:val="2"/>
          </w:tcPr>
          <w:p w14:paraId="5B349ECA" w14:textId="77777777" w:rsidR="001D424B" w:rsidRPr="001D424B" w:rsidRDefault="001D424B" w:rsidP="001D424B">
            <w:pPr>
              <w:spacing w:after="160" w:line="259" w:lineRule="auto"/>
              <w:contextualSpacing/>
              <w:rPr>
                <w:rFonts w:ascii="Times New Roman" w:eastAsia="DengXian" w:hAnsi="Times New Roman" w:cs="Times New Roman"/>
                <w:b/>
                <w:bCs/>
                <w:i/>
                <w:iCs/>
                <w:noProof/>
                <w:kern w:val="0"/>
              </w:rPr>
            </w:pPr>
            <w:r w:rsidRPr="001D424B">
              <w:rPr>
                <w:rFonts w:ascii="Times New Roman" w:eastAsia="DengXian" w:hAnsi="Times New Roman" w:cs="Times New Roman"/>
                <w:b/>
                <w:bCs/>
                <w:i/>
                <w:iCs/>
                <w:noProof/>
                <w:kern w:val="0"/>
              </w:rPr>
              <w:t>Testing Tasks (Observation &amp; Questions)</w:t>
            </w:r>
          </w:p>
        </w:tc>
      </w:tr>
      <w:tr w:rsidR="001D424B" w:rsidRPr="001D424B" w14:paraId="4D81E920" w14:textId="77777777" w:rsidTr="005D0A0A">
        <w:tc>
          <w:tcPr>
            <w:tcW w:w="3823" w:type="dxa"/>
          </w:tcPr>
          <w:p w14:paraId="37E246C9" w14:textId="77777777" w:rsidR="001D424B" w:rsidRPr="001D424B" w:rsidRDefault="001D424B" w:rsidP="001D424B">
            <w:pPr>
              <w:spacing w:after="160" w:line="259" w:lineRule="auto"/>
              <w:contextualSpacing/>
              <w:rPr>
                <w:rFonts w:ascii="Times New Roman" w:eastAsia="DengXian" w:hAnsi="Times New Roman" w:cs="Times New Roman"/>
                <w:noProof/>
                <w:kern w:val="0"/>
              </w:rPr>
            </w:pPr>
            <w:r w:rsidRPr="001D424B">
              <w:rPr>
                <w:rFonts w:ascii="Times New Roman" w:eastAsia="DengXian" w:hAnsi="Times New Roman" w:cs="Times New Roman"/>
                <w:noProof/>
                <w:kern w:val="0"/>
              </w:rPr>
              <w:t>Onboarding Experience</w:t>
            </w:r>
          </w:p>
        </w:tc>
        <w:tc>
          <w:tcPr>
            <w:tcW w:w="5193" w:type="dxa"/>
          </w:tcPr>
          <w:p w14:paraId="7EC2540C" w14:textId="77777777" w:rsidR="001D424B" w:rsidRPr="001D424B" w:rsidRDefault="001D424B" w:rsidP="001D424B">
            <w:pPr>
              <w:spacing w:after="160" w:line="259" w:lineRule="auto"/>
              <w:contextualSpacing/>
              <w:rPr>
                <w:rFonts w:ascii="Times New Roman" w:eastAsia="DengXian" w:hAnsi="Times New Roman" w:cs="Times New Roman"/>
                <w:i/>
                <w:iCs/>
                <w:noProof/>
                <w:kern w:val="0"/>
              </w:rPr>
            </w:pPr>
            <w:r w:rsidRPr="001D424B">
              <w:rPr>
                <w:rFonts w:ascii="Times New Roman" w:eastAsia="DengXian" w:hAnsi="Times New Roman" w:cs="Times New Roman"/>
                <w:noProof/>
                <w:kern w:val="0"/>
              </w:rPr>
              <w:t xml:space="preserve">Overall, understood the application from the information on the onboarding screens, and found it quite straightforward. </w:t>
            </w:r>
            <w:r w:rsidRPr="001D424B">
              <w:rPr>
                <w:rFonts w:ascii="Times New Roman" w:eastAsia="DengXian" w:hAnsi="Times New Roman" w:cs="Times New Roman"/>
                <w:i/>
                <w:iCs/>
                <w:noProof/>
                <w:kern w:val="0"/>
              </w:rPr>
              <w:t>“This app can help me check if a message is spam or not, and if the app cannot detect if it is a spam it will check with the community, I guess.”</w:t>
            </w:r>
          </w:p>
          <w:p w14:paraId="001F580F" w14:textId="77777777" w:rsidR="001D424B" w:rsidRPr="001D424B" w:rsidRDefault="001D424B" w:rsidP="001D424B">
            <w:pPr>
              <w:spacing w:after="160" w:line="259" w:lineRule="auto"/>
              <w:contextualSpacing/>
              <w:rPr>
                <w:rFonts w:ascii="Times New Roman" w:eastAsia="DengXian" w:hAnsi="Times New Roman" w:cs="Times New Roman"/>
                <w:noProof/>
                <w:kern w:val="0"/>
              </w:rPr>
            </w:pPr>
            <w:r w:rsidRPr="001D424B">
              <w:rPr>
                <w:rFonts w:ascii="Times New Roman" w:eastAsia="DengXian" w:hAnsi="Times New Roman" w:cs="Times New Roman"/>
                <w:i/>
                <w:iCs/>
                <w:noProof/>
                <w:kern w:val="0"/>
              </w:rPr>
              <w:t>“I think it’s pretty straight forward. It’s user friendly. I appreciate the fact that you could change the font size.”</w:t>
            </w:r>
          </w:p>
        </w:tc>
      </w:tr>
      <w:tr w:rsidR="001D424B" w:rsidRPr="001D424B" w14:paraId="49975C88" w14:textId="77777777" w:rsidTr="005D0A0A">
        <w:tc>
          <w:tcPr>
            <w:tcW w:w="3823" w:type="dxa"/>
          </w:tcPr>
          <w:p w14:paraId="0BD95AE1" w14:textId="77777777" w:rsidR="001D424B" w:rsidRPr="001D424B" w:rsidRDefault="001D424B" w:rsidP="001D424B">
            <w:pPr>
              <w:spacing w:after="160" w:line="259" w:lineRule="auto"/>
              <w:contextualSpacing/>
              <w:rPr>
                <w:rFonts w:ascii="Times New Roman" w:eastAsia="DengXian" w:hAnsi="Times New Roman" w:cs="Times New Roman"/>
                <w:noProof/>
                <w:kern w:val="0"/>
              </w:rPr>
            </w:pPr>
            <w:r w:rsidRPr="001D424B">
              <w:rPr>
                <w:rFonts w:ascii="Times New Roman" w:eastAsia="DengXian" w:hAnsi="Times New Roman" w:cs="Times New Roman"/>
                <w:noProof/>
                <w:kern w:val="0"/>
              </w:rPr>
              <w:t>Check WhatsApp Message for Spam</w:t>
            </w:r>
          </w:p>
        </w:tc>
        <w:tc>
          <w:tcPr>
            <w:tcW w:w="5193" w:type="dxa"/>
          </w:tcPr>
          <w:p w14:paraId="2C801AF8" w14:textId="77777777" w:rsidR="001D424B" w:rsidRPr="001D424B" w:rsidRDefault="001D424B" w:rsidP="001D424B">
            <w:pPr>
              <w:spacing w:after="160" w:line="259" w:lineRule="auto"/>
              <w:contextualSpacing/>
              <w:rPr>
                <w:rFonts w:ascii="Times New Roman" w:eastAsia="DengXian" w:hAnsi="Times New Roman" w:cs="Times New Roman"/>
                <w:noProof/>
                <w:kern w:val="0"/>
              </w:rPr>
            </w:pPr>
            <w:r w:rsidRPr="001D424B">
              <w:rPr>
                <w:rFonts w:ascii="Times New Roman" w:eastAsia="DengXian" w:hAnsi="Times New Roman" w:cs="Times New Roman"/>
                <w:noProof/>
                <w:kern w:val="0"/>
              </w:rPr>
              <w:t xml:space="preserve">Had no issues, found it to be very simple and straightforward. </w:t>
            </w:r>
            <w:r w:rsidRPr="001D424B">
              <w:rPr>
                <w:rFonts w:ascii="Times New Roman" w:eastAsia="DengXian" w:hAnsi="Times New Roman" w:cs="Times New Roman"/>
                <w:i/>
                <w:iCs/>
                <w:noProof/>
                <w:kern w:val="0"/>
              </w:rPr>
              <w:t>“It’s really straightforward… I just put it in there, and it tells me if it’s spam or not.”</w:t>
            </w:r>
          </w:p>
        </w:tc>
      </w:tr>
      <w:tr w:rsidR="001D424B" w:rsidRPr="001D424B" w14:paraId="7BD18DBA" w14:textId="77777777" w:rsidTr="005D0A0A">
        <w:tc>
          <w:tcPr>
            <w:tcW w:w="3823" w:type="dxa"/>
          </w:tcPr>
          <w:p w14:paraId="4EC5AF56" w14:textId="77777777" w:rsidR="001D424B" w:rsidRPr="001D424B" w:rsidRDefault="001D424B" w:rsidP="001D424B">
            <w:pPr>
              <w:spacing w:after="160" w:line="259" w:lineRule="auto"/>
              <w:contextualSpacing/>
              <w:rPr>
                <w:rFonts w:ascii="Times New Roman" w:eastAsia="DengXian" w:hAnsi="Times New Roman" w:cs="Times New Roman"/>
                <w:noProof/>
                <w:kern w:val="0"/>
              </w:rPr>
            </w:pPr>
            <w:r w:rsidRPr="001D424B">
              <w:rPr>
                <w:rFonts w:ascii="Times New Roman" w:eastAsia="DengXian" w:hAnsi="Times New Roman" w:cs="Times New Roman"/>
                <w:noProof/>
                <w:kern w:val="0"/>
              </w:rPr>
              <w:t>Find out what to do in response to spam</w:t>
            </w:r>
          </w:p>
        </w:tc>
        <w:tc>
          <w:tcPr>
            <w:tcW w:w="5193" w:type="dxa"/>
          </w:tcPr>
          <w:p w14:paraId="10E45F98" w14:textId="77777777" w:rsidR="001D424B" w:rsidRPr="001D424B" w:rsidRDefault="001D424B" w:rsidP="001D424B">
            <w:pPr>
              <w:spacing w:after="160" w:line="259" w:lineRule="auto"/>
              <w:contextualSpacing/>
              <w:rPr>
                <w:rFonts w:ascii="Times New Roman" w:eastAsia="DengXian" w:hAnsi="Times New Roman" w:cs="Times New Roman"/>
                <w:i/>
                <w:iCs/>
                <w:noProof/>
                <w:kern w:val="0"/>
              </w:rPr>
            </w:pPr>
            <w:r w:rsidRPr="001D424B">
              <w:rPr>
                <w:rFonts w:ascii="Times New Roman" w:eastAsia="DengXian" w:hAnsi="Times New Roman" w:cs="Times New Roman"/>
                <w:noProof/>
                <w:kern w:val="0"/>
              </w:rPr>
              <w:t xml:space="preserve">Raised the issue whereby if a user wants to follow the guide step-by-step on the same phone as their messaging app, they would have to repeatedly toggle between both applications. </w:t>
            </w:r>
            <w:r w:rsidRPr="001D424B">
              <w:rPr>
                <w:rFonts w:ascii="Times New Roman" w:eastAsia="DengXian" w:hAnsi="Times New Roman" w:cs="Times New Roman"/>
                <w:i/>
                <w:iCs/>
                <w:noProof/>
                <w:kern w:val="0"/>
              </w:rPr>
              <w:t>“If I really want to follow (these steps) I would have to keep toggling between the two apps…”</w:t>
            </w:r>
          </w:p>
          <w:p w14:paraId="24340C88" w14:textId="77777777" w:rsidR="001D424B" w:rsidRPr="001D424B" w:rsidRDefault="001D424B" w:rsidP="001D424B">
            <w:pPr>
              <w:spacing w:after="160" w:line="259" w:lineRule="auto"/>
              <w:contextualSpacing/>
              <w:rPr>
                <w:rFonts w:ascii="Times New Roman" w:eastAsia="DengXian" w:hAnsi="Times New Roman" w:cs="Times New Roman"/>
                <w:noProof/>
                <w:kern w:val="0"/>
              </w:rPr>
            </w:pPr>
            <w:r w:rsidRPr="001D424B">
              <w:rPr>
                <w:rFonts w:ascii="Times New Roman" w:eastAsia="DengXian" w:hAnsi="Times New Roman" w:cs="Times New Roman"/>
                <w:noProof/>
                <w:kern w:val="0"/>
              </w:rPr>
              <w:t xml:space="preserve">Suggested using a video instead of step-by-step instructions. </w:t>
            </w:r>
            <w:r w:rsidRPr="001D424B">
              <w:rPr>
                <w:rFonts w:ascii="Times New Roman" w:eastAsia="DengXian" w:hAnsi="Times New Roman" w:cs="Times New Roman"/>
                <w:i/>
                <w:iCs/>
                <w:noProof/>
                <w:kern w:val="0"/>
              </w:rPr>
              <w:t>“Would a video be better? A video that shows where to tap… just an idea, maybe.”</w:t>
            </w:r>
          </w:p>
        </w:tc>
      </w:tr>
      <w:tr w:rsidR="001D424B" w:rsidRPr="001D424B" w14:paraId="79827DF2" w14:textId="77777777" w:rsidTr="005D0A0A">
        <w:tc>
          <w:tcPr>
            <w:tcW w:w="3823" w:type="dxa"/>
          </w:tcPr>
          <w:p w14:paraId="31370DFC" w14:textId="77777777" w:rsidR="001D424B" w:rsidRPr="001D424B" w:rsidRDefault="001D424B" w:rsidP="001D424B">
            <w:pPr>
              <w:spacing w:after="160" w:line="259" w:lineRule="auto"/>
              <w:contextualSpacing/>
              <w:rPr>
                <w:rFonts w:ascii="Times New Roman" w:eastAsia="DengXian" w:hAnsi="Times New Roman" w:cs="Times New Roman"/>
                <w:noProof/>
                <w:kern w:val="0"/>
              </w:rPr>
            </w:pPr>
            <w:r w:rsidRPr="001D424B">
              <w:rPr>
                <w:rFonts w:ascii="Times New Roman" w:eastAsia="DengXian" w:hAnsi="Times New Roman" w:cs="Times New Roman"/>
                <w:noProof/>
                <w:kern w:val="0"/>
              </w:rPr>
              <w:t>If message was detected as “Unknown”</w:t>
            </w:r>
          </w:p>
        </w:tc>
        <w:tc>
          <w:tcPr>
            <w:tcW w:w="5193" w:type="dxa"/>
          </w:tcPr>
          <w:p w14:paraId="2820484D" w14:textId="77777777" w:rsidR="001D424B" w:rsidRPr="001D424B" w:rsidRDefault="001D424B" w:rsidP="001D424B">
            <w:pPr>
              <w:spacing w:after="160" w:line="259" w:lineRule="auto"/>
              <w:contextualSpacing/>
              <w:rPr>
                <w:rFonts w:ascii="Times New Roman" w:eastAsia="DengXian" w:hAnsi="Times New Roman" w:cs="Times New Roman"/>
                <w:noProof/>
                <w:kern w:val="0"/>
              </w:rPr>
            </w:pPr>
            <w:r w:rsidRPr="001D424B">
              <w:rPr>
                <w:rFonts w:ascii="Times New Roman" w:eastAsia="DengXian" w:hAnsi="Times New Roman" w:cs="Times New Roman"/>
                <w:noProof/>
                <w:kern w:val="0"/>
              </w:rPr>
              <w:t xml:space="preserve">Had no issues with understanding what “Unknown” meant and what it meant to share the message with the community. </w:t>
            </w:r>
          </w:p>
        </w:tc>
      </w:tr>
      <w:tr w:rsidR="001D424B" w:rsidRPr="001D424B" w14:paraId="4D416105" w14:textId="77777777" w:rsidTr="005D0A0A">
        <w:tc>
          <w:tcPr>
            <w:tcW w:w="3823" w:type="dxa"/>
          </w:tcPr>
          <w:p w14:paraId="1E26B429" w14:textId="77777777" w:rsidR="001D424B" w:rsidRPr="001D424B" w:rsidRDefault="001D424B" w:rsidP="001D424B">
            <w:pPr>
              <w:spacing w:after="160" w:line="259" w:lineRule="auto"/>
              <w:contextualSpacing/>
              <w:rPr>
                <w:rFonts w:ascii="Times New Roman" w:eastAsia="DengXian" w:hAnsi="Times New Roman" w:cs="Times New Roman"/>
                <w:noProof/>
                <w:kern w:val="0"/>
              </w:rPr>
            </w:pPr>
            <w:r w:rsidRPr="001D424B">
              <w:rPr>
                <w:rFonts w:ascii="Times New Roman" w:eastAsia="DengXian" w:hAnsi="Times New Roman" w:cs="Times New Roman"/>
                <w:noProof/>
                <w:kern w:val="0"/>
              </w:rPr>
              <w:t xml:space="preserve">Understanding of Collaboration </w:t>
            </w:r>
          </w:p>
        </w:tc>
        <w:tc>
          <w:tcPr>
            <w:tcW w:w="5193" w:type="dxa"/>
          </w:tcPr>
          <w:p w14:paraId="4DDA5D7D" w14:textId="0D74309B" w:rsidR="001D424B" w:rsidRPr="001D424B" w:rsidRDefault="001D424B" w:rsidP="001D424B">
            <w:pPr>
              <w:spacing w:after="160" w:line="259" w:lineRule="auto"/>
              <w:contextualSpacing/>
              <w:rPr>
                <w:rFonts w:ascii="Times New Roman" w:eastAsia="DengXian" w:hAnsi="Times New Roman" w:cs="Times New Roman"/>
                <w:noProof/>
                <w:kern w:val="0"/>
              </w:rPr>
            </w:pPr>
            <w:r w:rsidRPr="001D424B">
              <w:rPr>
                <w:rFonts w:ascii="Times New Roman" w:eastAsia="DengXian" w:hAnsi="Times New Roman" w:cs="Times New Roman"/>
                <w:noProof/>
                <w:kern w:val="0"/>
              </w:rPr>
              <w:t xml:space="preserve">Raised concerns that elderly users may not be familiar with the concept of the community, that they are sharing their messages with other people. </w:t>
            </w:r>
            <w:r w:rsidRPr="001D424B">
              <w:rPr>
                <w:rFonts w:ascii="Times New Roman" w:eastAsia="DengXian" w:hAnsi="Times New Roman" w:cs="Times New Roman"/>
                <w:i/>
                <w:iCs/>
                <w:noProof/>
                <w:kern w:val="0"/>
              </w:rPr>
              <w:t>“If I were to think in the perspective of someone who isn’t native to social media, they might not… have the intuition that… whatever they share can be seen and interacted with by other people”</w:t>
            </w:r>
          </w:p>
        </w:tc>
      </w:tr>
      <w:tr w:rsidR="001D424B" w:rsidRPr="001D424B" w14:paraId="12DDAA5B" w14:textId="77777777" w:rsidTr="005D0A0A">
        <w:tc>
          <w:tcPr>
            <w:tcW w:w="3823" w:type="dxa"/>
          </w:tcPr>
          <w:p w14:paraId="6033EA23" w14:textId="77777777" w:rsidR="001D424B" w:rsidRPr="001D424B" w:rsidRDefault="001D424B" w:rsidP="001D424B">
            <w:pPr>
              <w:spacing w:after="160" w:line="259" w:lineRule="auto"/>
              <w:contextualSpacing/>
              <w:rPr>
                <w:rFonts w:ascii="Times New Roman" w:eastAsia="DengXian" w:hAnsi="Times New Roman" w:cs="Times New Roman"/>
                <w:noProof/>
                <w:kern w:val="0"/>
              </w:rPr>
            </w:pPr>
            <w:r w:rsidRPr="001D424B">
              <w:rPr>
                <w:rFonts w:ascii="Times New Roman" w:eastAsia="DengXian" w:hAnsi="Times New Roman" w:cs="Times New Roman"/>
                <w:noProof/>
                <w:kern w:val="0"/>
              </w:rPr>
              <w:t>Collaboration tutorial clear?</w:t>
            </w:r>
          </w:p>
        </w:tc>
        <w:tc>
          <w:tcPr>
            <w:tcW w:w="5193" w:type="dxa"/>
          </w:tcPr>
          <w:p w14:paraId="42AA1B14" w14:textId="77777777" w:rsidR="001D424B" w:rsidRPr="001D424B" w:rsidRDefault="001D424B" w:rsidP="001D424B">
            <w:pPr>
              <w:spacing w:after="160" w:line="259" w:lineRule="auto"/>
              <w:contextualSpacing/>
              <w:rPr>
                <w:rFonts w:ascii="Times New Roman" w:eastAsia="DengXian" w:hAnsi="Times New Roman" w:cs="Times New Roman"/>
                <w:noProof/>
                <w:kern w:val="0"/>
              </w:rPr>
            </w:pPr>
            <w:r w:rsidRPr="001D424B">
              <w:rPr>
                <w:rFonts w:ascii="Times New Roman" w:eastAsia="DengXian" w:hAnsi="Times New Roman" w:cs="Times New Roman"/>
                <w:noProof/>
                <w:kern w:val="0"/>
              </w:rPr>
              <w:t xml:space="preserve">Noticed that E would tap on the highlighted buttons during the onboarding, expecting a response. However, this was not the case – though he did not notice it as an </w:t>
            </w:r>
            <w:r w:rsidRPr="001D424B">
              <w:rPr>
                <w:rFonts w:ascii="Times New Roman" w:eastAsia="DengXian" w:hAnsi="Times New Roman" w:cs="Times New Roman"/>
                <w:noProof/>
                <w:kern w:val="0"/>
              </w:rPr>
              <w:lastRenderedPageBreak/>
              <w:t xml:space="preserve">issue. Overall, felt that the tutorial was effective and intuitive. </w:t>
            </w:r>
            <w:r w:rsidRPr="001D424B">
              <w:rPr>
                <w:rFonts w:ascii="Times New Roman" w:eastAsia="DengXian" w:hAnsi="Times New Roman" w:cs="Times New Roman"/>
                <w:i/>
                <w:iCs/>
                <w:noProof/>
                <w:kern w:val="0"/>
              </w:rPr>
              <w:t>“I think this helps them to familiar themselves with (the community aspect)… It was pretty straightforward.”</w:t>
            </w:r>
          </w:p>
        </w:tc>
      </w:tr>
      <w:tr w:rsidR="001D424B" w:rsidRPr="001D424B" w14:paraId="355A4132" w14:textId="77777777" w:rsidTr="005D0A0A">
        <w:tc>
          <w:tcPr>
            <w:tcW w:w="3823" w:type="dxa"/>
          </w:tcPr>
          <w:p w14:paraId="5CDD2199" w14:textId="77777777" w:rsidR="001D424B" w:rsidRPr="001D424B" w:rsidRDefault="001D424B" w:rsidP="001D424B">
            <w:pPr>
              <w:spacing w:after="160" w:line="259" w:lineRule="auto"/>
              <w:contextualSpacing/>
              <w:rPr>
                <w:rFonts w:ascii="Times New Roman" w:eastAsia="DengXian" w:hAnsi="Times New Roman" w:cs="Times New Roman"/>
                <w:noProof/>
                <w:kern w:val="0"/>
              </w:rPr>
            </w:pPr>
            <w:r w:rsidRPr="001D424B">
              <w:rPr>
                <w:rFonts w:ascii="Times New Roman" w:eastAsia="DengXian" w:hAnsi="Times New Roman" w:cs="Times New Roman"/>
                <w:noProof/>
                <w:kern w:val="0"/>
              </w:rPr>
              <w:lastRenderedPageBreak/>
              <w:t>Thoughts on Collaboration</w:t>
            </w:r>
          </w:p>
        </w:tc>
        <w:tc>
          <w:tcPr>
            <w:tcW w:w="5193" w:type="dxa"/>
          </w:tcPr>
          <w:p w14:paraId="2A5EE1CB" w14:textId="77777777" w:rsidR="001D424B" w:rsidRPr="001D424B" w:rsidRDefault="001D424B" w:rsidP="001D424B">
            <w:pPr>
              <w:spacing w:after="160" w:line="259" w:lineRule="auto"/>
              <w:contextualSpacing/>
              <w:rPr>
                <w:rFonts w:ascii="Times New Roman" w:eastAsia="DengXian" w:hAnsi="Times New Roman" w:cs="Times New Roman"/>
                <w:noProof/>
                <w:kern w:val="0"/>
              </w:rPr>
            </w:pPr>
            <w:r w:rsidRPr="001D424B">
              <w:rPr>
                <w:rFonts w:ascii="Times New Roman" w:eastAsia="DengXian" w:hAnsi="Times New Roman" w:cs="Times New Roman"/>
                <w:noProof/>
                <w:kern w:val="0"/>
              </w:rPr>
              <w:t>Was initially lost – did not know how he got to Collaboration from “Share with Collaboration”.</w:t>
            </w:r>
          </w:p>
          <w:p w14:paraId="15090237" w14:textId="77777777" w:rsidR="001D424B" w:rsidRPr="001D424B" w:rsidRDefault="001D424B" w:rsidP="001D424B">
            <w:pPr>
              <w:spacing w:after="160" w:line="259" w:lineRule="auto"/>
              <w:contextualSpacing/>
              <w:rPr>
                <w:rFonts w:ascii="Times New Roman" w:eastAsia="DengXian" w:hAnsi="Times New Roman" w:cs="Times New Roman"/>
                <w:noProof/>
                <w:kern w:val="0"/>
              </w:rPr>
            </w:pPr>
          </w:p>
          <w:p w14:paraId="15A6A6D0" w14:textId="3F46053F" w:rsidR="001D424B" w:rsidRPr="001D424B" w:rsidRDefault="001D424B" w:rsidP="001D424B">
            <w:pPr>
              <w:spacing w:after="160" w:line="259" w:lineRule="auto"/>
              <w:contextualSpacing/>
              <w:rPr>
                <w:rFonts w:ascii="Times New Roman" w:eastAsia="DengXian" w:hAnsi="Times New Roman" w:cs="Times New Roman"/>
                <w:noProof/>
                <w:kern w:val="0"/>
              </w:rPr>
            </w:pPr>
            <w:r w:rsidRPr="001D424B">
              <w:rPr>
                <w:rFonts w:ascii="Times New Roman" w:eastAsia="DengXian" w:hAnsi="Times New Roman" w:cs="Times New Roman"/>
                <w:noProof/>
                <w:kern w:val="0"/>
              </w:rPr>
              <w:t>Noted that the application can be abused by users with malicious</w:t>
            </w:r>
            <w:r w:rsidR="0045520A">
              <w:rPr>
                <w:rFonts w:ascii="Times New Roman" w:eastAsia="DengXian" w:hAnsi="Times New Roman" w:cs="Times New Roman"/>
                <w:noProof/>
                <w:kern w:val="0"/>
              </w:rPr>
              <w:t xml:space="preserve"> intent</w:t>
            </w:r>
            <w:r w:rsidRPr="001D424B">
              <w:rPr>
                <w:rFonts w:ascii="Times New Roman" w:eastAsia="DengXian" w:hAnsi="Times New Roman" w:cs="Times New Roman"/>
                <w:noProof/>
                <w:kern w:val="0"/>
              </w:rPr>
              <w:t xml:space="preserve"> who intentionally vote spam messages as not spam and vice versa, which can be detrimental for the elderly user. </w:t>
            </w:r>
            <w:r w:rsidRPr="001D424B">
              <w:rPr>
                <w:rFonts w:ascii="Times New Roman" w:eastAsia="DengXian" w:hAnsi="Times New Roman" w:cs="Times New Roman"/>
                <w:i/>
                <w:iCs/>
                <w:noProof/>
                <w:kern w:val="0"/>
              </w:rPr>
              <w:t>“This assumes that when people vote for messages, they vote with the same intent… of preventing spam. I think there might be abuse to this function because, for example, if it’s unregulated, people with malicious intent may vote spams as “not spam” instead which might mess with the votes, and then perhaps if enough malicious actors are into this voting then a spam message might be classified as “not spam” instead and this might be dangerous for some people who might not be that educated.</w:t>
            </w:r>
          </w:p>
        </w:tc>
      </w:tr>
      <w:tr w:rsidR="001D424B" w:rsidRPr="001D424B" w14:paraId="628E3356" w14:textId="77777777" w:rsidTr="005D0A0A">
        <w:tc>
          <w:tcPr>
            <w:tcW w:w="3823" w:type="dxa"/>
          </w:tcPr>
          <w:p w14:paraId="6283E784" w14:textId="77777777" w:rsidR="001D424B" w:rsidRPr="001D424B" w:rsidRDefault="001D424B" w:rsidP="001D424B">
            <w:pPr>
              <w:spacing w:after="160" w:line="259" w:lineRule="auto"/>
              <w:contextualSpacing/>
              <w:rPr>
                <w:rFonts w:ascii="Times New Roman" w:eastAsia="DengXian" w:hAnsi="Times New Roman" w:cs="Times New Roman"/>
                <w:noProof/>
                <w:kern w:val="0"/>
              </w:rPr>
            </w:pPr>
            <w:r w:rsidRPr="001D424B">
              <w:rPr>
                <w:rFonts w:ascii="Times New Roman" w:eastAsia="DengXian" w:hAnsi="Times New Roman" w:cs="Times New Roman"/>
                <w:noProof/>
                <w:kern w:val="0"/>
              </w:rPr>
              <w:t>Would you use Collaboration?</w:t>
            </w:r>
          </w:p>
        </w:tc>
        <w:tc>
          <w:tcPr>
            <w:tcW w:w="5193" w:type="dxa"/>
          </w:tcPr>
          <w:p w14:paraId="79559050" w14:textId="77777777" w:rsidR="001D424B" w:rsidRPr="001D424B" w:rsidRDefault="001D424B" w:rsidP="001D424B">
            <w:pPr>
              <w:spacing w:after="160" w:line="259" w:lineRule="auto"/>
              <w:contextualSpacing/>
              <w:rPr>
                <w:rFonts w:ascii="Times New Roman" w:eastAsia="DengXian" w:hAnsi="Times New Roman" w:cs="Times New Roman"/>
                <w:noProof/>
                <w:kern w:val="0"/>
              </w:rPr>
            </w:pPr>
            <w:r w:rsidRPr="001D424B">
              <w:rPr>
                <w:rFonts w:ascii="Times New Roman" w:eastAsia="DengXian" w:hAnsi="Times New Roman" w:cs="Times New Roman"/>
                <w:noProof/>
                <w:kern w:val="0"/>
              </w:rPr>
              <w:t xml:space="preserve">Thinks it’s ok, wouldn’t mind using it. </w:t>
            </w:r>
            <w:r w:rsidRPr="001D424B">
              <w:rPr>
                <w:rFonts w:ascii="Times New Roman" w:eastAsia="DengXian" w:hAnsi="Times New Roman" w:cs="Times New Roman"/>
                <w:i/>
                <w:iCs/>
                <w:noProof/>
                <w:kern w:val="0"/>
              </w:rPr>
              <w:t>“I’m cool with it.”</w:t>
            </w:r>
          </w:p>
        </w:tc>
      </w:tr>
      <w:tr w:rsidR="001D424B" w:rsidRPr="001D424B" w14:paraId="1079D6B4" w14:textId="77777777" w:rsidTr="005D0A0A">
        <w:tc>
          <w:tcPr>
            <w:tcW w:w="3823" w:type="dxa"/>
          </w:tcPr>
          <w:p w14:paraId="04546833" w14:textId="77777777" w:rsidR="001D424B" w:rsidRPr="001D424B" w:rsidRDefault="001D424B" w:rsidP="001D424B">
            <w:pPr>
              <w:spacing w:after="160" w:line="259" w:lineRule="auto"/>
              <w:contextualSpacing/>
              <w:rPr>
                <w:rFonts w:ascii="Times New Roman" w:eastAsia="DengXian" w:hAnsi="Times New Roman" w:cs="Times New Roman"/>
                <w:noProof/>
                <w:kern w:val="0"/>
              </w:rPr>
            </w:pPr>
            <w:r w:rsidRPr="001D424B">
              <w:rPr>
                <w:rFonts w:ascii="Times New Roman" w:eastAsia="DengXian" w:hAnsi="Times New Roman" w:cs="Times New Roman"/>
                <w:noProof/>
                <w:kern w:val="0"/>
              </w:rPr>
              <w:t>Archives Layout</w:t>
            </w:r>
          </w:p>
        </w:tc>
        <w:tc>
          <w:tcPr>
            <w:tcW w:w="5193" w:type="dxa"/>
          </w:tcPr>
          <w:p w14:paraId="352E2CF7" w14:textId="77777777" w:rsidR="001D424B" w:rsidRPr="001D424B" w:rsidRDefault="001D424B" w:rsidP="001D424B">
            <w:pPr>
              <w:spacing w:after="160" w:line="259" w:lineRule="auto"/>
              <w:contextualSpacing/>
              <w:rPr>
                <w:rFonts w:ascii="Times New Roman" w:eastAsia="DengXian" w:hAnsi="Times New Roman" w:cs="Times New Roman"/>
                <w:noProof/>
                <w:kern w:val="0"/>
              </w:rPr>
            </w:pPr>
            <w:r w:rsidRPr="001D424B">
              <w:rPr>
                <w:rFonts w:ascii="Times New Roman" w:eastAsia="DengXian" w:hAnsi="Times New Roman" w:cs="Times New Roman"/>
                <w:noProof/>
                <w:kern w:val="0"/>
              </w:rPr>
              <w:t xml:space="preserve">Navigation through the archives was straightforward, and thought the layout was fine. However, noted that the card layout might become an issue if there are too many messages. </w:t>
            </w:r>
            <w:r w:rsidRPr="001D424B">
              <w:rPr>
                <w:rFonts w:ascii="Times New Roman" w:eastAsia="DengXian" w:hAnsi="Times New Roman" w:cs="Times New Roman"/>
                <w:i/>
                <w:iCs/>
                <w:noProof/>
                <w:kern w:val="0"/>
              </w:rPr>
              <w:t>“If it gets too many cards, scrolling left and right might not be the most ideal.”</w:t>
            </w:r>
          </w:p>
          <w:p w14:paraId="477FE1A9" w14:textId="77777777" w:rsidR="001D424B" w:rsidRPr="001D424B" w:rsidRDefault="001D424B" w:rsidP="001D424B">
            <w:pPr>
              <w:spacing w:after="160" w:line="259" w:lineRule="auto"/>
              <w:contextualSpacing/>
              <w:rPr>
                <w:rFonts w:ascii="Times New Roman" w:eastAsia="DengXian" w:hAnsi="Times New Roman" w:cs="Times New Roman"/>
                <w:noProof/>
                <w:kern w:val="0"/>
              </w:rPr>
            </w:pPr>
          </w:p>
          <w:p w14:paraId="1000F9BF" w14:textId="77777777" w:rsidR="001D424B" w:rsidRPr="001D424B" w:rsidRDefault="001D424B" w:rsidP="001D424B">
            <w:pPr>
              <w:spacing w:after="160" w:line="259" w:lineRule="auto"/>
              <w:contextualSpacing/>
              <w:rPr>
                <w:rFonts w:ascii="Times New Roman" w:eastAsia="DengXian" w:hAnsi="Times New Roman" w:cs="Times New Roman"/>
                <w:noProof/>
                <w:kern w:val="0"/>
              </w:rPr>
            </w:pPr>
            <w:r w:rsidRPr="001D424B">
              <w:rPr>
                <w:rFonts w:ascii="Times New Roman" w:eastAsia="DengXian" w:hAnsi="Times New Roman" w:cs="Times New Roman"/>
                <w:noProof/>
                <w:kern w:val="0"/>
              </w:rPr>
              <w:t xml:space="preserve">Noted that the word “Archives” may be misleading since the word implies all messages to be completed. </w:t>
            </w:r>
            <w:r w:rsidRPr="001D424B">
              <w:rPr>
                <w:rFonts w:ascii="Times New Roman" w:eastAsia="DengXian" w:hAnsi="Times New Roman" w:cs="Times New Roman"/>
                <w:i/>
                <w:iCs/>
                <w:noProof/>
                <w:kern w:val="0"/>
              </w:rPr>
              <w:t>“Maybe the word “Archives” might be a bit misleading because “Archives” implies that it’s already completed, that these things are shelved.”</w:t>
            </w:r>
            <w:r w:rsidRPr="001D424B">
              <w:rPr>
                <w:rFonts w:ascii="Times New Roman" w:eastAsia="DengXian" w:hAnsi="Times New Roman" w:cs="Times New Roman"/>
                <w:noProof/>
                <w:kern w:val="0"/>
              </w:rPr>
              <w:t xml:space="preserve"> </w:t>
            </w:r>
          </w:p>
        </w:tc>
      </w:tr>
      <w:tr w:rsidR="001D424B" w:rsidRPr="001D424B" w14:paraId="70DFD310" w14:textId="77777777" w:rsidTr="005D0A0A">
        <w:tc>
          <w:tcPr>
            <w:tcW w:w="3823" w:type="dxa"/>
          </w:tcPr>
          <w:p w14:paraId="2D2E615A" w14:textId="77777777" w:rsidR="001D424B" w:rsidRPr="001D424B" w:rsidRDefault="001D424B" w:rsidP="001D424B">
            <w:pPr>
              <w:spacing w:after="160" w:line="259" w:lineRule="auto"/>
              <w:contextualSpacing/>
              <w:rPr>
                <w:rFonts w:ascii="Times New Roman" w:eastAsia="DengXian" w:hAnsi="Times New Roman" w:cs="Times New Roman"/>
                <w:noProof/>
                <w:kern w:val="0"/>
              </w:rPr>
            </w:pPr>
            <w:r w:rsidRPr="001D424B">
              <w:rPr>
                <w:rFonts w:ascii="Times New Roman" w:eastAsia="DengXian" w:hAnsi="Times New Roman" w:cs="Times New Roman"/>
                <w:noProof/>
                <w:kern w:val="0"/>
              </w:rPr>
              <w:t>Change the Font Size</w:t>
            </w:r>
          </w:p>
        </w:tc>
        <w:tc>
          <w:tcPr>
            <w:tcW w:w="5193" w:type="dxa"/>
          </w:tcPr>
          <w:p w14:paraId="675988BE" w14:textId="77777777" w:rsidR="001D424B" w:rsidRPr="001D424B" w:rsidRDefault="001D424B" w:rsidP="001D424B">
            <w:pPr>
              <w:spacing w:after="160" w:line="259" w:lineRule="auto"/>
              <w:contextualSpacing/>
              <w:rPr>
                <w:rFonts w:ascii="Times New Roman" w:eastAsia="DengXian" w:hAnsi="Times New Roman" w:cs="Times New Roman"/>
                <w:noProof/>
                <w:kern w:val="0"/>
              </w:rPr>
            </w:pPr>
            <w:r w:rsidRPr="001D424B">
              <w:rPr>
                <w:rFonts w:ascii="Times New Roman" w:eastAsia="DengXian" w:hAnsi="Times New Roman" w:cs="Times New Roman"/>
                <w:noProof/>
                <w:kern w:val="0"/>
              </w:rPr>
              <w:t xml:space="preserve">Had no issues changing the font size. However, noted that elderly users may not know what’s inside the settings and thus may not know that they can change the font size there. </w:t>
            </w:r>
            <w:r w:rsidRPr="001D424B">
              <w:rPr>
                <w:rFonts w:ascii="Times New Roman" w:eastAsia="DengXian" w:hAnsi="Times New Roman" w:cs="Times New Roman"/>
                <w:i/>
                <w:iCs/>
                <w:noProof/>
                <w:kern w:val="0"/>
              </w:rPr>
              <w:t>“If it’s a new user they will not know what’s inside the settings, and they will not know that there’s even a function to change the font size.”</w:t>
            </w:r>
            <w:r w:rsidRPr="001D424B">
              <w:rPr>
                <w:rFonts w:ascii="Times New Roman" w:eastAsia="DengXian" w:hAnsi="Times New Roman" w:cs="Times New Roman"/>
                <w:noProof/>
                <w:kern w:val="0"/>
              </w:rPr>
              <w:t xml:space="preserve"> </w:t>
            </w:r>
          </w:p>
        </w:tc>
      </w:tr>
      <w:tr w:rsidR="001D424B" w:rsidRPr="001D424B" w14:paraId="012E0828" w14:textId="77777777" w:rsidTr="005D0A0A">
        <w:tc>
          <w:tcPr>
            <w:tcW w:w="9016" w:type="dxa"/>
            <w:gridSpan w:val="2"/>
          </w:tcPr>
          <w:p w14:paraId="55B0F82F" w14:textId="77777777" w:rsidR="001D424B" w:rsidRPr="001D424B" w:rsidRDefault="001D424B" w:rsidP="001D424B">
            <w:pPr>
              <w:spacing w:after="160" w:line="259" w:lineRule="auto"/>
              <w:contextualSpacing/>
              <w:rPr>
                <w:rFonts w:ascii="Times New Roman" w:eastAsia="DengXian" w:hAnsi="Times New Roman" w:cs="Times New Roman"/>
                <w:b/>
                <w:bCs/>
                <w:i/>
                <w:iCs/>
                <w:noProof/>
                <w:kern w:val="0"/>
              </w:rPr>
            </w:pPr>
            <w:r w:rsidRPr="001D424B">
              <w:rPr>
                <w:rFonts w:ascii="Times New Roman" w:eastAsia="DengXian" w:hAnsi="Times New Roman" w:cs="Times New Roman"/>
                <w:b/>
                <w:bCs/>
                <w:i/>
                <w:iCs/>
                <w:noProof/>
                <w:kern w:val="0"/>
              </w:rPr>
              <w:t>Post-Testing Questions</w:t>
            </w:r>
          </w:p>
        </w:tc>
      </w:tr>
      <w:tr w:rsidR="001D424B" w:rsidRPr="001D424B" w14:paraId="253F060D" w14:textId="77777777" w:rsidTr="005D0A0A">
        <w:tc>
          <w:tcPr>
            <w:tcW w:w="3823" w:type="dxa"/>
          </w:tcPr>
          <w:p w14:paraId="5DFB9B47" w14:textId="77777777" w:rsidR="001D424B" w:rsidRPr="001D424B" w:rsidRDefault="001D424B" w:rsidP="001D424B">
            <w:pPr>
              <w:spacing w:after="160" w:line="259" w:lineRule="auto"/>
              <w:contextualSpacing/>
              <w:rPr>
                <w:rFonts w:ascii="Times New Roman" w:eastAsia="DengXian" w:hAnsi="Times New Roman" w:cs="Times New Roman"/>
                <w:noProof/>
                <w:kern w:val="0"/>
              </w:rPr>
            </w:pPr>
            <w:r w:rsidRPr="001D424B">
              <w:rPr>
                <w:rFonts w:ascii="Times New Roman" w:eastAsia="DengXian" w:hAnsi="Times New Roman" w:cs="Times New Roman"/>
                <w:noProof/>
                <w:kern w:val="0"/>
              </w:rPr>
              <w:t>Content Layout</w:t>
            </w:r>
          </w:p>
        </w:tc>
        <w:tc>
          <w:tcPr>
            <w:tcW w:w="5193" w:type="dxa"/>
          </w:tcPr>
          <w:p w14:paraId="1880EE34" w14:textId="77777777" w:rsidR="001D424B" w:rsidRPr="001D424B" w:rsidRDefault="001D424B" w:rsidP="001D424B">
            <w:pPr>
              <w:spacing w:after="160" w:line="259" w:lineRule="auto"/>
              <w:contextualSpacing/>
              <w:rPr>
                <w:rFonts w:ascii="Times New Roman" w:eastAsia="DengXian" w:hAnsi="Times New Roman" w:cs="Times New Roman"/>
                <w:noProof/>
                <w:kern w:val="0"/>
              </w:rPr>
            </w:pPr>
            <w:r w:rsidRPr="001D424B">
              <w:rPr>
                <w:rFonts w:ascii="Times New Roman" w:eastAsia="DengXian" w:hAnsi="Times New Roman" w:cs="Times New Roman"/>
                <w:noProof/>
                <w:kern w:val="0"/>
              </w:rPr>
              <w:t>“I think it’s quite simple, actually – a good simple.”</w:t>
            </w:r>
          </w:p>
        </w:tc>
      </w:tr>
      <w:tr w:rsidR="001D424B" w:rsidRPr="001D424B" w14:paraId="36894FD7" w14:textId="77777777" w:rsidTr="005D0A0A">
        <w:tc>
          <w:tcPr>
            <w:tcW w:w="3823" w:type="dxa"/>
          </w:tcPr>
          <w:p w14:paraId="7DD7ED4C" w14:textId="77777777" w:rsidR="001D424B" w:rsidRPr="001D424B" w:rsidRDefault="001D424B" w:rsidP="001D424B">
            <w:pPr>
              <w:spacing w:after="160" w:line="259" w:lineRule="auto"/>
              <w:contextualSpacing/>
              <w:rPr>
                <w:rFonts w:ascii="Times New Roman" w:eastAsia="DengXian" w:hAnsi="Times New Roman" w:cs="Times New Roman"/>
                <w:noProof/>
                <w:kern w:val="0"/>
              </w:rPr>
            </w:pPr>
            <w:r w:rsidRPr="001D424B">
              <w:rPr>
                <w:rFonts w:ascii="Times New Roman" w:eastAsia="DengXian" w:hAnsi="Times New Roman" w:cs="Times New Roman"/>
                <w:noProof/>
                <w:kern w:val="0"/>
              </w:rPr>
              <w:t>Any suggestions?</w:t>
            </w:r>
          </w:p>
        </w:tc>
        <w:tc>
          <w:tcPr>
            <w:tcW w:w="5193" w:type="dxa"/>
          </w:tcPr>
          <w:p w14:paraId="5FB76EE0" w14:textId="77777777" w:rsidR="001D424B" w:rsidRPr="001D424B" w:rsidRDefault="001D424B" w:rsidP="001D424B">
            <w:pPr>
              <w:spacing w:after="160" w:line="259" w:lineRule="auto"/>
              <w:contextualSpacing/>
              <w:rPr>
                <w:rFonts w:ascii="Times New Roman" w:eastAsia="DengXian" w:hAnsi="Times New Roman" w:cs="Times New Roman"/>
                <w:noProof/>
                <w:kern w:val="0"/>
              </w:rPr>
            </w:pPr>
            <w:r w:rsidRPr="001D424B">
              <w:rPr>
                <w:rFonts w:ascii="Times New Roman" w:eastAsia="DengXian" w:hAnsi="Times New Roman" w:cs="Times New Roman"/>
                <w:noProof/>
                <w:kern w:val="0"/>
              </w:rPr>
              <w:t xml:space="preserve">Suggested using more colours for the menu icons. </w:t>
            </w:r>
            <w:r w:rsidRPr="001D424B">
              <w:rPr>
                <w:rFonts w:ascii="Times New Roman" w:eastAsia="DengXian" w:hAnsi="Times New Roman" w:cs="Times New Roman"/>
                <w:i/>
                <w:iCs/>
                <w:noProof/>
                <w:kern w:val="0"/>
              </w:rPr>
              <w:t>“Maybe when switching across pages you might want to use more colours, because now it’s just bolding so it might not be so obvious for people with not so good eyes… like colour the whole box instead.”</w:t>
            </w:r>
          </w:p>
          <w:p w14:paraId="1B25615E" w14:textId="77777777" w:rsidR="001D424B" w:rsidRPr="001D424B" w:rsidRDefault="001D424B" w:rsidP="001D424B">
            <w:pPr>
              <w:spacing w:after="160" w:line="259" w:lineRule="auto"/>
              <w:contextualSpacing/>
              <w:rPr>
                <w:rFonts w:ascii="Times New Roman" w:eastAsia="DengXian" w:hAnsi="Times New Roman" w:cs="Times New Roman"/>
                <w:noProof/>
                <w:kern w:val="0"/>
              </w:rPr>
            </w:pPr>
          </w:p>
          <w:p w14:paraId="04150C66" w14:textId="77777777" w:rsidR="001D424B" w:rsidRPr="001D424B" w:rsidRDefault="001D424B" w:rsidP="001D424B">
            <w:pPr>
              <w:spacing w:after="160" w:line="259" w:lineRule="auto"/>
              <w:contextualSpacing/>
              <w:rPr>
                <w:rFonts w:ascii="Times New Roman" w:eastAsia="DengXian" w:hAnsi="Times New Roman" w:cs="Times New Roman"/>
                <w:noProof/>
                <w:kern w:val="0"/>
              </w:rPr>
            </w:pPr>
            <w:r w:rsidRPr="001D424B">
              <w:rPr>
                <w:rFonts w:ascii="Times New Roman" w:eastAsia="DengXian" w:hAnsi="Times New Roman" w:cs="Times New Roman"/>
                <w:noProof/>
                <w:kern w:val="0"/>
              </w:rPr>
              <w:lastRenderedPageBreak/>
              <w:t>Also suggested a list view for the archives instead to support for more messages.</w:t>
            </w:r>
          </w:p>
        </w:tc>
      </w:tr>
      <w:tr w:rsidR="001D424B" w:rsidRPr="001D424B" w14:paraId="0D89DEBD" w14:textId="77777777" w:rsidTr="005D0A0A">
        <w:tc>
          <w:tcPr>
            <w:tcW w:w="3823" w:type="dxa"/>
          </w:tcPr>
          <w:p w14:paraId="4CC8BA14" w14:textId="77777777" w:rsidR="001D424B" w:rsidRPr="001D424B" w:rsidRDefault="001D424B" w:rsidP="001D424B">
            <w:pPr>
              <w:spacing w:after="160" w:line="259" w:lineRule="auto"/>
              <w:contextualSpacing/>
              <w:rPr>
                <w:rFonts w:ascii="Times New Roman" w:eastAsia="DengXian" w:hAnsi="Times New Roman" w:cs="Times New Roman"/>
                <w:noProof/>
                <w:kern w:val="0"/>
              </w:rPr>
            </w:pPr>
            <w:r w:rsidRPr="001D424B">
              <w:rPr>
                <w:rFonts w:ascii="Times New Roman" w:eastAsia="DengXian" w:hAnsi="Times New Roman" w:cs="Times New Roman"/>
                <w:noProof/>
                <w:kern w:val="0"/>
              </w:rPr>
              <w:lastRenderedPageBreak/>
              <w:t>Final thoughts?</w:t>
            </w:r>
          </w:p>
        </w:tc>
        <w:tc>
          <w:tcPr>
            <w:tcW w:w="5193" w:type="dxa"/>
          </w:tcPr>
          <w:p w14:paraId="4B977C56" w14:textId="77777777" w:rsidR="001D424B" w:rsidRPr="001D424B" w:rsidRDefault="001D424B" w:rsidP="001D424B">
            <w:pPr>
              <w:spacing w:after="160" w:line="259" w:lineRule="auto"/>
              <w:contextualSpacing/>
              <w:rPr>
                <w:rFonts w:ascii="Times New Roman" w:eastAsia="DengXian" w:hAnsi="Times New Roman" w:cs="Times New Roman"/>
                <w:noProof/>
                <w:kern w:val="0"/>
              </w:rPr>
            </w:pPr>
            <w:r w:rsidRPr="001D424B">
              <w:rPr>
                <w:rFonts w:ascii="Times New Roman" w:eastAsia="DengXian" w:hAnsi="Times New Roman" w:cs="Times New Roman"/>
                <w:noProof/>
                <w:kern w:val="0"/>
              </w:rPr>
              <w:t>Thought the application was a good idea since spam messages are very prevalent nowadays.</w:t>
            </w:r>
          </w:p>
        </w:tc>
      </w:tr>
    </w:tbl>
    <w:p w14:paraId="7D32B6EC" w14:textId="77777777" w:rsidR="001D424B" w:rsidRPr="001D424B" w:rsidRDefault="001D424B" w:rsidP="001D424B">
      <w:pPr>
        <w:spacing w:after="160" w:line="259" w:lineRule="auto"/>
        <w:ind w:firstLine="0"/>
        <w:contextualSpacing/>
        <w:rPr>
          <w:rFonts w:ascii="Times New Roman" w:eastAsia="DengXian" w:hAnsi="Times New Roman" w:cs="Times New Roman"/>
          <w:noProof/>
          <w:kern w:val="0"/>
          <w:sz w:val="22"/>
          <w:szCs w:val="22"/>
          <w:lang w:val="en-SG" w:eastAsia="zh-CN"/>
        </w:rPr>
      </w:pPr>
    </w:p>
    <w:p w14:paraId="4C9FB5C8" w14:textId="77777777" w:rsidR="001D424B" w:rsidRPr="001D424B" w:rsidRDefault="001D424B" w:rsidP="001D424B">
      <w:pPr>
        <w:ind w:firstLine="0"/>
        <w:rPr>
          <w:lang w:val="en-SG"/>
        </w:rPr>
      </w:pPr>
    </w:p>
    <w:p w14:paraId="3A9CDA7D" w14:textId="2E76CBBF" w:rsidR="0074088C" w:rsidRDefault="0074088C">
      <w:r>
        <w:br w:type="page"/>
      </w:r>
    </w:p>
    <w:p w14:paraId="1E732C2A" w14:textId="00834F4A" w:rsidR="0074088C" w:rsidRDefault="0074088C" w:rsidP="0074088C">
      <w:pPr>
        <w:pStyle w:val="Heading1"/>
      </w:pPr>
      <w:r>
        <w:lastRenderedPageBreak/>
        <w:t>Appendix G</w:t>
      </w:r>
      <w:r>
        <w:br/>
        <w:t>Heuristic Evaluation Findings</w:t>
      </w:r>
    </w:p>
    <w:p w14:paraId="4BA24CB5" w14:textId="77777777" w:rsidR="008B3B5C" w:rsidRPr="008B3B5C" w:rsidRDefault="008B3B5C" w:rsidP="008B3B5C">
      <w:pPr>
        <w:spacing w:line="240" w:lineRule="auto"/>
        <w:ind w:firstLine="0"/>
        <w:contextualSpacing/>
        <w:jc w:val="center"/>
        <w:rPr>
          <w:rFonts w:ascii="Times New Roman" w:eastAsia="DengXian Light" w:hAnsi="Times New Roman" w:cs="Times New Roman"/>
          <w:b/>
          <w:bCs/>
          <w:noProof/>
          <w:kern w:val="28"/>
          <w:sz w:val="32"/>
          <w:szCs w:val="32"/>
          <w:lang w:val="en-SG" w:eastAsia="zh-CN"/>
        </w:rPr>
      </w:pPr>
      <w:r w:rsidRPr="008B3B5C">
        <w:rPr>
          <w:rFonts w:ascii="Times New Roman" w:eastAsia="DengXian Light" w:hAnsi="Times New Roman" w:cs="Times New Roman"/>
          <w:b/>
          <w:bCs/>
          <w:noProof/>
          <w:kern w:val="28"/>
          <w:sz w:val="32"/>
          <w:szCs w:val="32"/>
          <w:lang w:val="en-SG" w:eastAsia="zh-CN"/>
        </w:rPr>
        <w:t>Spam Detector: Heuristic Evaluation Guide</w:t>
      </w:r>
    </w:p>
    <w:p w14:paraId="2C65A062" w14:textId="77777777" w:rsidR="008B3B5C" w:rsidRPr="008B3B5C" w:rsidRDefault="008B3B5C" w:rsidP="008B3B5C">
      <w:pPr>
        <w:numPr>
          <w:ilvl w:val="1"/>
          <w:numId w:val="0"/>
        </w:numPr>
        <w:spacing w:after="160" w:line="259" w:lineRule="auto"/>
        <w:contextualSpacing/>
        <w:jc w:val="center"/>
        <w:rPr>
          <w:rFonts w:ascii="Times New Roman" w:eastAsia="DengXian" w:hAnsi="Times New Roman" w:cs="Times New Roman"/>
          <w:noProof/>
          <w:kern w:val="0"/>
          <w:sz w:val="22"/>
          <w:szCs w:val="22"/>
          <w:lang w:val="en-SG" w:eastAsia="zh-CN"/>
        </w:rPr>
      </w:pPr>
      <w:r w:rsidRPr="008B3B5C">
        <w:rPr>
          <w:rFonts w:ascii="Times New Roman" w:eastAsia="DengXian" w:hAnsi="Times New Roman" w:cs="Times New Roman"/>
          <w:b/>
          <w:bCs/>
          <w:noProof/>
          <w:kern w:val="0"/>
          <w:sz w:val="22"/>
          <w:szCs w:val="22"/>
          <w:lang w:val="en-SG" w:eastAsia="zh-CN"/>
        </w:rPr>
        <w:t>NM3221 Mobile Interaction Design</w:t>
      </w:r>
      <w:r w:rsidRPr="008B3B5C">
        <w:rPr>
          <w:rFonts w:ascii="Times New Roman" w:eastAsia="DengXian" w:hAnsi="Times New Roman" w:cs="Times New Roman"/>
          <w:noProof/>
          <w:kern w:val="0"/>
          <w:sz w:val="22"/>
          <w:szCs w:val="22"/>
          <w:lang w:val="en-SG" w:eastAsia="zh-CN"/>
        </w:rPr>
        <w:br/>
      </w:r>
      <w:r w:rsidRPr="008B3B5C">
        <w:rPr>
          <w:rFonts w:ascii="Times New Roman" w:eastAsia="DengXian" w:hAnsi="Times New Roman" w:cs="Times New Roman"/>
          <w:i/>
          <w:iCs/>
          <w:noProof/>
          <w:kern w:val="0"/>
          <w:sz w:val="22"/>
          <w:szCs w:val="22"/>
          <w:lang w:val="en-SG" w:eastAsia="zh-CN"/>
        </w:rPr>
        <w:t>AY2021/2022 Semester 1</w:t>
      </w:r>
    </w:p>
    <w:p w14:paraId="51C6A744" w14:textId="77777777" w:rsidR="008B3B5C" w:rsidRPr="008B3B5C" w:rsidRDefault="008B3B5C" w:rsidP="008B3B5C">
      <w:pPr>
        <w:pStyle w:val="Heading2"/>
        <w:spacing w:line="276" w:lineRule="auto"/>
        <w:rPr>
          <w:noProof/>
          <w:lang w:val="en-SG" w:eastAsia="zh-CN"/>
        </w:rPr>
      </w:pPr>
      <w:r w:rsidRPr="008B3B5C">
        <w:rPr>
          <w:noProof/>
          <w:lang w:val="en-SG" w:eastAsia="zh-CN"/>
        </w:rPr>
        <w:t>Purpose of Heuristic Evaluation</w:t>
      </w:r>
    </w:p>
    <w:p w14:paraId="4D0BC979" w14:textId="77777777" w:rsidR="008B3B5C" w:rsidRPr="008B3B5C" w:rsidRDefault="008B3B5C" w:rsidP="008B3B5C">
      <w:pPr>
        <w:spacing w:after="160" w:line="259" w:lineRule="auto"/>
        <w:ind w:firstLine="0"/>
        <w:contextualSpacing/>
        <w:rPr>
          <w:rFonts w:ascii="Times New Roman" w:eastAsia="DengXian" w:hAnsi="Times New Roman" w:cs="Times New Roman"/>
          <w:noProof/>
          <w:kern w:val="0"/>
          <w:sz w:val="22"/>
          <w:szCs w:val="22"/>
          <w:lang w:val="en-SG" w:eastAsia="zh-CN"/>
        </w:rPr>
      </w:pPr>
      <w:r w:rsidRPr="008B3B5C">
        <w:rPr>
          <w:rFonts w:ascii="Times New Roman" w:eastAsia="DengXian" w:hAnsi="Times New Roman" w:cs="Times New Roman"/>
          <w:noProof/>
          <w:kern w:val="0"/>
          <w:sz w:val="22"/>
          <w:szCs w:val="22"/>
          <w:lang w:val="en-SG" w:eastAsia="zh-CN"/>
        </w:rPr>
        <w:t>Find out whether the spam checking app design is usable according to Jakob Nielsen’s 10 Usability Heuristics.</w:t>
      </w:r>
    </w:p>
    <w:p w14:paraId="583D04C4" w14:textId="77777777" w:rsidR="008B3B5C" w:rsidRPr="008B3B5C" w:rsidRDefault="008B3B5C" w:rsidP="008B3B5C">
      <w:pPr>
        <w:spacing w:after="160" w:line="259" w:lineRule="auto"/>
        <w:ind w:firstLine="0"/>
        <w:contextualSpacing/>
        <w:rPr>
          <w:rFonts w:ascii="Times New Roman" w:eastAsia="DengXian" w:hAnsi="Times New Roman" w:cs="Times New Roman"/>
          <w:noProof/>
          <w:kern w:val="0"/>
          <w:sz w:val="22"/>
          <w:szCs w:val="22"/>
          <w:lang w:val="en-SG" w:eastAsia="zh-CN"/>
        </w:rPr>
      </w:pPr>
    </w:p>
    <w:p w14:paraId="37ECBCEE" w14:textId="77777777" w:rsidR="008B3B5C" w:rsidRPr="008B3B5C" w:rsidRDefault="008B3B5C" w:rsidP="008B3B5C">
      <w:pPr>
        <w:spacing w:after="160" w:line="259" w:lineRule="auto"/>
        <w:ind w:firstLine="0"/>
        <w:contextualSpacing/>
        <w:rPr>
          <w:rFonts w:ascii="Times New Roman" w:eastAsia="DengXian" w:hAnsi="Times New Roman" w:cs="Times New Roman"/>
          <w:noProof/>
          <w:kern w:val="0"/>
          <w:sz w:val="22"/>
          <w:szCs w:val="22"/>
          <w:lang w:val="en-SG" w:eastAsia="zh-CN"/>
        </w:rPr>
      </w:pPr>
      <w:r w:rsidRPr="008B3B5C">
        <w:rPr>
          <w:rFonts w:ascii="Times New Roman" w:eastAsia="DengXian" w:hAnsi="Times New Roman" w:cs="Times New Roman"/>
          <w:noProof/>
          <w:kern w:val="0"/>
          <w:sz w:val="22"/>
          <w:szCs w:val="22"/>
          <w:lang w:val="en-SG" w:eastAsia="zh-CN"/>
        </w:rPr>
        <w:t>Jakob Nielsen’s 10 Usability Heuristics:</w:t>
      </w:r>
    </w:p>
    <w:p w14:paraId="1018B541" w14:textId="77777777" w:rsidR="008B3B5C" w:rsidRPr="008B3B5C" w:rsidRDefault="008B3B5C" w:rsidP="002E49F1">
      <w:pPr>
        <w:numPr>
          <w:ilvl w:val="0"/>
          <w:numId w:val="31"/>
        </w:numPr>
        <w:spacing w:after="160" w:line="259" w:lineRule="auto"/>
        <w:contextualSpacing/>
        <w:rPr>
          <w:rFonts w:ascii="Times New Roman" w:eastAsia="DengXian" w:hAnsi="Times New Roman" w:cs="Times New Roman"/>
          <w:noProof/>
          <w:kern w:val="0"/>
          <w:sz w:val="22"/>
          <w:szCs w:val="22"/>
          <w:lang w:val="en-SG" w:eastAsia="zh-CN"/>
        </w:rPr>
      </w:pPr>
      <w:r w:rsidRPr="008B3B5C">
        <w:rPr>
          <w:rFonts w:ascii="Times New Roman" w:eastAsia="DengXian" w:hAnsi="Times New Roman" w:cs="Times New Roman"/>
          <w:noProof/>
          <w:kern w:val="0"/>
          <w:sz w:val="22"/>
          <w:szCs w:val="22"/>
          <w:lang w:val="en-SG" w:eastAsia="zh-CN"/>
        </w:rPr>
        <w:t>Visibility of System Status</w:t>
      </w:r>
    </w:p>
    <w:p w14:paraId="1EEE3A55" w14:textId="77777777" w:rsidR="008B3B5C" w:rsidRPr="008B3B5C" w:rsidRDefault="008B3B5C" w:rsidP="002E49F1">
      <w:pPr>
        <w:numPr>
          <w:ilvl w:val="0"/>
          <w:numId w:val="31"/>
        </w:numPr>
        <w:spacing w:after="160" w:line="259" w:lineRule="auto"/>
        <w:contextualSpacing/>
        <w:rPr>
          <w:rFonts w:ascii="Times New Roman" w:eastAsia="DengXian" w:hAnsi="Times New Roman" w:cs="Times New Roman"/>
          <w:noProof/>
          <w:kern w:val="0"/>
          <w:sz w:val="22"/>
          <w:szCs w:val="22"/>
          <w:lang w:val="en-SG" w:eastAsia="zh-CN"/>
        </w:rPr>
      </w:pPr>
      <w:r w:rsidRPr="008B3B5C">
        <w:rPr>
          <w:rFonts w:ascii="Times New Roman" w:eastAsia="DengXian" w:hAnsi="Times New Roman" w:cs="Times New Roman"/>
          <w:noProof/>
          <w:kern w:val="0"/>
          <w:sz w:val="22"/>
          <w:szCs w:val="22"/>
          <w:lang w:val="en-SG" w:eastAsia="zh-CN"/>
        </w:rPr>
        <w:t>Match between system and the real world</w:t>
      </w:r>
    </w:p>
    <w:p w14:paraId="34409FCD" w14:textId="77777777" w:rsidR="008B3B5C" w:rsidRPr="008B3B5C" w:rsidRDefault="008B3B5C" w:rsidP="002E49F1">
      <w:pPr>
        <w:numPr>
          <w:ilvl w:val="0"/>
          <w:numId w:val="31"/>
        </w:numPr>
        <w:spacing w:after="160" w:line="259" w:lineRule="auto"/>
        <w:contextualSpacing/>
        <w:rPr>
          <w:rFonts w:ascii="Times New Roman" w:eastAsia="DengXian" w:hAnsi="Times New Roman" w:cs="Times New Roman"/>
          <w:noProof/>
          <w:kern w:val="0"/>
          <w:sz w:val="22"/>
          <w:szCs w:val="22"/>
          <w:lang w:val="en-SG" w:eastAsia="zh-CN"/>
        </w:rPr>
      </w:pPr>
      <w:r w:rsidRPr="008B3B5C">
        <w:rPr>
          <w:rFonts w:ascii="Times New Roman" w:eastAsia="DengXian" w:hAnsi="Times New Roman" w:cs="Times New Roman"/>
          <w:noProof/>
          <w:kern w:val="0"/>
          <w:sz w:val="22"/>
          <w:szCs w:val="22"/>
          <w:lang w:val="en-SG" w:eastAsia="zh-CN"/>
        </w:rPr>
        <w:t>User control and freedom</w:t>
      </w:r>
    </w:p>
    <w:p w14:paraId="2E3F5BE8" w14:textId="77777777" w:rsidR="008B3B5C" w:rsidRPr="008B3B5C" w:rsidRDefault="008B3B5C" w:rsidP="002E49F1">
      <w:pPr>
        <w:numPr>
          <w:ilvl w:val="0"/>
          <w:numId w:val="31"/>
        </w:numPr>
        <w:spacing w:after="160" w:line="259" w:lineRule="auto"/>
        <w:contextualSpacing/>
        <w:rPr>
          <w:rFonts w:ascii="Times New Roman" w:eastAsia="DengXian" w:hAnsi="Times New Roman" w:cs="Times New Roman"/>
          <w:noProof/>
          <w:kern w:val="0"/>
          <w:sz w:val="22"/>
          <w:szCs w:val="22"/>
          <w:lang w:val="en-SG" w:eastAsia="zh-CN"/>
        </w:rPr>
      </w:pPr>
      <w:r w:rsidRPr="008B3B5C">
        <w:rPr>
          <w:rFonts w:ascii="Times New Roman" w:eastAsia="DengXian" w:hAnsi="Times New Roman" w:cs="Times New Roman"/>
          <w:noProof/>
          <w:kern w:val="0"/>
          <w:sz w:val="22"/>
          <w:szCs w:val="22"/>
          <w:lang w:val="en-SG" w:eastAsia="zh-CN"/>
        </w:rPr>
        <w:t>Consistency and standards</w:t>
      </w:r>
    </w:p>
    <w:p w14:paraId="4FB5A45A" w14:textId="77777777" w:rsidR="008B3B5C" w:rsidRPr="008B3B5C" w:rsidRDefault="008B3B5C" w:rsidP="002E49F1">
      <w:pPr>
        <w:numPr>
          <w:ilvl w:val="0"/>
          <w:numId w:val="31"/>
        </w:numPr>
        <w:spacing w:after="160" w:line="259" w:lineRule="auto"/>
        <w:contextualSpacing/>
        <w:rPr>
          <w:rFonts w:ascii="Times New Roman" w:eastAsia="DengXian" w:hAnsi="Times New Roman" w:cs="Times New Roman"/>
          <w:noProof/>
          <w:kern w:val="0"/>
          <w:sz w:val="22"/>
          <w:szCs w:val="22"/>
          <w:lang w:val="en-SG" w:eastAsia="zh-CN"/>
        </w:rPr>
      </w:pPr>
      <w:r w:rsidRPr="008B3B5C">
        <w:rPr>
          <w:rFonts w:ascii="Times New Roman" w:eastAsia="DengXian" w:hAnsi="Times New Roman" w:cs="Times New Roman"/>
          <w:noProof/>
          <w:kern w:val="0"/>
          <w:sz w:val="22"/>
          <w:szCs w:val="22"/>
          <w:lang w:val="en-SG" w:eastAsia="zh-CN"/>
        </w:rPr>
        <w:t>Error prevention</w:t>
      </w:r>
    </w:p>
    <w:p w14:paraId="066EFF12" w14:textId="77777777" w:rsidR="008B3B5C" w:rsidRPr="008B3B5C" w:rsidRDefault="008B3B5C" w:rsidP="002E49F1">
      <w:pPr>
        <w:numPr>
          <w:ilvl w:val="0"/>
          <w:numId w:val="31"/>
        </w:numPr>
        <w:spacing w:after="160" w:line="259" w:lineRule="auto"/>
        <w:contextualSpacing/>
        <w:rPr>
          <w:rFonts w:ascii="Times New Roman" w:eastAsia="DengXian" w:hAnsi="Times New Roman" w:cs="Times New Roman"/>
          <w:noProof/>
          <w:kern w:val="0"/>
          <w:sz w:val="22"/>
          <w:szCs w:val="22"/>
          <w:lang w:val="en-SG" w:eastAsia="zh-CN"/>
        </w:rPr>
      </w:pPr>
      <w:r w:rsidRPr="008B3B5C">
        <w:rPr>
          <w:rFonts w:ascii="Times New Roman" w:eastAsia="DengXian" w:hAnsi="Times New Roman" w:cs="Times New Roman"/>
          <w:noProof/>
          <w:kern w:val="0"/>
          <w:sz w:val="22"/>
          <w:szCs w:val="22"/>
          <w:lang w:val="en-SG" w:eastAsia="zh-CN"/>
        </w:rPr>
        <w:t>Recognition rather than recall</w:t>
      </w:r>
    </w:p>
    <w:p w14:paraId="6B3BF801" w14:textId="77777777" w:rsidR="008B3B5C" w:rsidRPr="008B3B5C" w:rsidRDefault="008B3B5C" w:rsidP="002E49F1">
      <w:pPr>
        <w:numPr>
          <w:ilvl w:val="0"/>
          <w:numId w:val="31"/>
        </w:numPr>
        <w:spacing w:after="160" w:line="259" w:lineRule="auto"/>
        <w:contextualSpacing/>
        <w:rPr>
          <w:rFonts w:ascii="Times New Roman" w:eastAsia="DengXian" w:hAnsi="Times New Roman" w:cs="Times New Roman"/>
          <w:noProof/>
          <w:kern w:val="0"/>
          <w:sz w:val="22"/>
          <w:szCs w:val="22"/>
          <w:lang w:val="en-SG" w:eastAsia="zh-CN"/>
        </w:rPr>
      </w:pPr>
      <w:r w:rsidRPr="008B3B5C">
        <w:rPr>
          <w:rFonts w:ascii="Times New Roman" w:eastAsia="DengXian" w:hAnsi="Times New Roman" w:cs="Times New Roman"/>
          <w:noProof/>
          <w:kern w:val="0"/>
          <w:sz w:val="22"/>
          <w:szCs w:val="22"/>
          <w:lang w:val="en-SG" w:eastAsia="zh-CN"/>
        </w:rPr>
        <w:t>Flexibility and efficiency of use</w:t>
      </w:r>
    </w:p>
    <w:p w14:paraId="76A62D7B" w14:textId="77777777" w:rsidR="008B3B5C" w:rsidRPr="008B3B5C" w:rsidRDefault="008B3B5C" w:rsidP="002E49F1">
      <w:pPr>
        <w:numPr>
          <w:ilvl w:val="0"/>
          <w:numId w:val="31"/>
        </w:numPr>
        <w:spacing w:after="160" w:line="259" w:lineRule="auto"/>
        <w:contextualSpacing/>
        <w:rPr>
          <w:rFonts w:ascii="Times New Roman" w:eastAsia="DengXian" w:hAnsi="Times New Roman" w:cs="Times New Roman"/>
          <w:noProof/>
          <w:kern w:val="0"/>
          <w:sz w:val="22"/>
          <w:szCs w:val="22"/>
          <w:lang w:val="en-SG" w:eastAsia="zh-CN"/>
        </w:rPr>
      </w:pPr>
      <w:r w:rsidRPr="008B3B5C">
        <w:rPr>
          <w:rFonts w:ascii="Times New Roman" w:eastAsia="DengXian" w:hAnsi="Times New Roman" w:cs="Times New Roman"/>
          <w:noProof/>
          <w:kern w:val="0"/>
          <w:sz w:val="22"/>
          <w:szCs w:val="22"/>
          <w:lang w:val="en-SG" w:eastAsia="zh-CN"/>
        </w:rPr>
        <w:t>Aesthetic and minimalist design</w:t>
      </w:r>
    </w:p>
    <w:p w14:paraId="602BAFE8" w14:textId="77777777" w:rsidR="008B3B5C" w:rsidRPr="008B3B5C" w:rsidRDefault="008B3B5C" w:rsidP="002E49F1">
      <w:pPr>
        <w:numPr>
          <w:ilvl w:val="0"/>
          <w:numId w:val="31"/>
        </w:numPr>
        <w:spacing w:after="160" w:line="259" w:lineRule="auto"/>
        <w:contextualSpacing/>
        <w:rPr>
          <w:rFonts w:ascii="Times New Roman" w:eastAsia="DengXian" w:hAnsi="Times New Roman" w:cs="Times New Roman"/>
          <w:noProof/>
          <w:kern w:val="0"/>
          <w:sz w:val="22"/>
          <w:szCs w:val="22"/>
          <w:lang w:val="en-SG" w:eastAsia="zh-CN"/>
        </w:rPr>
      </w:pPr>
      <w:r w:rsidRPr="008B3B5C">
        <w:rPr>
          <w:rFonts w:ascii="Times New Roman" w:eastAsia="DengXian" w:hAnsi="Times New Roman" w:cs="Times New Roman"/>
          <w:noProof/>
          <w:kern w:val="0"/>
          <w:sz w:val="22"/>
          <w:szCs w:val="22"/>
          <w:lang w:val="en-SG" w:eastAsia="zh-CN"/>
        </w:rPr>
        <w:t>Help users recognise, diagnose, and recover from errors</w:t>
      </w:r>
    </w:p>
    <w:p w14:paraId="2993BD70" w14:textId="05FD7E2C" w:rsidR="008B3B5C" w:rsidRPr="008B3B5C" w:rsidRDefault="008B3B5C" w:rsidP="002E49F1">
      <w:pPr>
        <w:numPr>
          <w:ilvl w:val="0"/>
          <w:numId w:val="31"/>
        </w:numPr>
        <w:spacing w:after="160" w:line="259" w:lineRule="auto"/>
        <w:contextualSpacing/>
        <w:rPr>
          <w:rFonts w:ascii="Times New Roman" w:eastAsia="DengXian" w:hAnsi="Times New Roman" w:cs="Times New Roman"/>
          <w:noProof/>
          <w:kern w:val="0"/>
          <w:sz w:val="22"/>
          <w:szCs w:val="22"/>
          <w:lang w:val="en-SG" w:eastAsia="zh-CN"/>
        </w:rPr>
      </w:pPr>
      <w:r w:rsidRPr="008B3B5C">
        <w:rPr>
          <w:rFonts w:ascii="Times New Roman" w:eastAsia="DengXian" w:hAnsi="Times New Roman" w:cs="Times New Roman"/>
          <w:noProof/>
          <w:kern w:val="0"/>
          <w:sz w:val="22"/>
          <w:szCs w:val="22"/>
          <w:lang w:val="en-SG" w:eastAsia="zh-CN"/>
        </w:rPr>
        <w:t>Help and documentation</w:t>
      </w:r>
    </w:p>
    <w:p w14:paraId="642297F6" w14:textId="77777777" w:rsidR="008B3B5C" w:rsidRPr="008B3B5C" w:rsidRDefault="008B3B5C" w:rsidP="008B3B5C">
      <w:pPr>
        <w:pStyle w:val="Heading2"/>
        <w:spacing w:line="276" w:lineRule="auto"/>
        <w:rPr>
          <w:noProof/>
          <w:lang w:val="en-SG" w:eastAsia="zh-CN"/>
        </w:rPr>
      </w:pPr>
      <w:r w:rsidRPr="008B3B5C">
        <w:rPr>
          <w:noProof/>
          <w:lang w:val="en-SG" w:eastAsia="zh-CN"/>
        </w:rPr>
        <w:t>Severity Ratings</w:t>
      </w:r>
    </w:p>
    <w:p w14:paraId="1E2CA40B" w14:textId="77777777" w:rsidR="008B3B5C" w:rsidRPr="008B3B5C" w:rsidRDefault="008B3B5C" w:rsidP="008B3B5C">
      <w:pPr>
        <w:spacing w:after="160" w:line="259" w:lineRule="auto"/>
        <w:ind w:firstLine="0"/>
        <w:contextualSpacing/>
        <w:rPr>
          <w:rFonts w:ascii="Times New Roman" w:eastAsia="DengXian" w:hAnsi="Times New Roman" w:cs="Times New Roman"/>
          <w:noProof/>
          <w:kern w:val="0"/>
          <w:sz w:val="22"/>
          <w:szCs w:val="22"/>
          <w:lang w:val="en-SG" w:eastAsia="zh-CN"/>
        </w:rPr>
      </w:pPr>
      <w:r w:rsidRPr="008B3B5C">
        <w:rPr>
          <w:rFonts w:ascii="Times New Roman" w:eastAsia="DengXian" w:hAnsi="Times New Roman" w:cs="Times New Roman"/>
          <w:noProof/>
          <w:kern w:val="0"/>
          <w:sz w:val="22"/>
          <w:szCs w:val="22"/>
          <w:lang w:val="en-SG" w:eastAsia="zh-CN"/>
        </w:rPr>
        <w:t>0 – Do not agree that this is a usability problem</w:t>
      </w:r>
    </w:p>
    <w:p w14:paraId="319DEE26" w14:textId="77777777" w:rsidR="008B3B5C" w:rsidRPr="008B3B5C" w:rsidRDefault="008B3B5C" w:rsidP="008B3B5C">
      <w:pPr>
        <w:spacing w:after="160" w:line="259" w:lineRule="auto"/>
        <w:ind w:firstLine="0"/>
        <w:contextualSpacing/>
        <w:rPr>
          <w:rFonts w:ascii="Times New Roman" w:eastAsia="DengXian" w:hAnsi="Times New Roman" w:cs="Times New Roman"/>
          <w:noProof/>
          <w:kern w:val="0"/>
          <w:sz w:val="22"/>
          <w:szCs w:val="22"/>
          <w:lang w:val="en-SG" w:eastAsia="zh-CN"/>
        </w:rPr>
      </w:pPr>
      <w:r w:rsidRPr="008B3B5C">
        <w:rPr>
          <w:rFonts w:ascii="Times New Roman" w:eastAsia="DengXian" w:hAnsi="Times New Roman" w:cs="Times New Roman"/>
          <w:noProof/>
          <w:kern w:val="0"/>
          <w:sz w:val="22"/>
          <w:szCs w:val="22"/>
          <w:lang w:val="en-SG" w:eastAsia="zh-CN"/>
        </w:rPr>
        <w:t>1 – This is a cosmetic/superficial usability problem</w:t>
      </w:r>
    </w:p>
    <w:p w14:paraId="12C5EB78" w14:textId="77777777" w:rsidR="008B3B5C" w:rsidRPr="008B3B5C" w:rsidRDefault="008B3B5C" w:rsidP="008B3B5C">
      <w:pPr>
        <w:spacing w:after="160" w:line="259" w:lineRule="auto"/>
        <w:ind w:firstLine="0"/>
        <w:contextualSpacing/>
        <w:rPr>
          <w:rFonts w:ascii="Times New Roman" w:eastAsia="DengXian" w:hAnsi="Times New Roman" w:cs="Times New Roman"/>
          <w:noProof/>
          <w:kern w:val="0"/>
          <w:sz w:val="22"/>
          <w:szCs w:val="22"/>
          <w:lang w:val="en-SG" w:eastAsia="zh-CN"/>
        </w:rPr>
      </w:pPr>
      <w:r w:rsidRPr="008B3B5C">
        <w:rPr>
          <w:rFonts w:ascii="Times New Roman" w:eastAsia="DengXian" w:hAnsi="Times New Roman" w:cs="Times New Roman"/>
          <w:noProof/>
          <w:kern w:val="0"/>
          <w:sz w:val="22"/>
          <w:szCs w:val="22"/>
          <w:lang w:val="en-SG" w:eastAsia="zh-CN"/>
        </w:rPr>
        <w:t>2 – This is a minor usability problem</w:t>
      </w:r>
    </w:p>
    <w:p w14:paraId="4DE70EE5" w14:textId="77777777" w:rsidR="008B3B5C" w:rsidRPr="008B3B5C" w:rsidRDefault="008B3B5C" w:rsidP="008B3B5C">
      <w:pPr>
        <w:spacing w:after="160" w:line="259" w:lineRule="auto"/>
        <w:ind w:firstLine="0"/>
        <w:contextualSpacing/>
        <w:rPr>
          <w:rFonts w:ascii="Times New Roman" w:eastAsia="DengXian" w:hAnsi="Times New Roman" w:cs="Times New Roman"/>
          <w:noProof/>
          <w:kern w:val="0"/>
          <w:sz w:val="22"/>
          <w:szCs w:val="22"/>
          <w:lang w:val="en-SG" w:eastAsia="zh-CN"/>
        </w:rPr>
      </w:pPr>
      <w:r w:rsidRPr="008B3B5C">
        <w:rPr>
          <w:rFonts w:ascii="Times New Roman" w:eastAsia="DengXian" w:hAnsi="Times New Roman" w:cs="Times New Roman"/>
          <w:noProof/>
          <w:kern w:val="0"/>
          <w:sz w:val="22"/>
          <w:szCs w:val="22"/>
          <w:lang w:val="en-SG" w:eastAsia="zh-CN"/>
        </w:rPr>
        <w:t>3 – This is a major usability problem; Important to fix</w:t>
      </w:r>
    </w:p>
    <w:p w14:paraId="343338CA" w14:textId="77777777" w:rsidR="008B3B5C" w:rsidRPr="008B3B5C" w:rsidRDefault="008B3B5C" w:rsidP="008B3B5C">
      <w:pPr>
        <w:spacing w:after="160" w:line="259" w:lineRule="auto"/>
        <w:ind w:firstLine="0"/>
        <w:contextualSpacing/>
        <w:rPr>
          <w:rFonts w:ascii="Times New Roman" w:eastAsia="DengXian" w:hAnsi="Times New Roman" w:cs="Times New Roman"/>
          <w:noProof/>
          <w:kern w:val="0"/>
          <w:sz w:val="22"/>
          <w:szCs w:val="22"/>
          <w:lang w:val="en-SG" w:eastAsia="zh-CN"/>
        </w:rPr>
      </w:pPr>
      <w:r w:rsidRPr="008B3B5C">
        <w:rPr>
          <w:rFonts w:ascii="Times New Roman" w:eastAsia="DengXian" w:hAnsi="Times New Roman" w:cs="Times New Roman"/>
          <w:noProof/>
          <w:kern w:val="0"/>
          <w:sz w:val="22"/>
          <w:szCs w:val="22"/>
          <w:lang w:val="en-SG" w:eastAsia="zh-CN"/>
        </w:rPr>
        <w:t>4 – This is a usability catastrophe; Imperative to fix</w:t>
      </w:r>
    </w:p>
    <w:p w14:paraId="2C166FCE" w14:textId="77777777" w:rsidR="008B3B5C" w:rsidRPr="008B3B5C" w:rsidRDefault="008B3B5C" w:rsidP="008B3B5C">
      <w:pPr>
        <w:spacing w:after="160" w:line="259" w:lineRule="auto"/>
        <w:ind w:firstLine="0"/>
        <w:contextualSpacing/>
        <w:rPr>
          <w:rFonts w:ascii="Times New Roman" w:eastAsia="DengXian" w:hAnsi="Times New Roman" w:cs="Times New Roman"/>
          <w:noProof/>
          <w:kern w:val="0"/>
          <w:sz w:val="22"/>
          <w:szCs w:val="22"/>
          <w:lang w:val="en-SG" w:eastAsia="zh-CN"/>
        </w:rPr>
      </w:pPr>
    </w:p>
    <w:tbl>
      <w:tblPr>
        <w:tblStyle w:val="TableGrid7"/>
        <w:tblW w:w="5000" w:type="pct"/>
        <w:tblLook w:val="04A0" w:firstRow="1" w:lastRow="0" w:firstColumn="1" w:lastColumn="0" w:noHBand="0" w:noVBand="1"/>
      </w:tblPr>
      <w:tblGrid>
        <w:gridCol w:w="560"/>
        <w:gridCol w:w="2964"/>
        <w:gridCol w:w="875"/>
        <w:gridCol w:w="499"/>
        <w:gridCol w:w="499"/>
        <w:gridCol w:w="499"/>
        <w:gridCol w:w="499"/>
        <w:gridCol w:w="2955"/>
      </w:tblGrid>
      <w:tr w:rsidR="00101313" w:rsidRPr="00101313" w14:paraId="73EEC866" w14:textId="77777777" w:rsidTr="003769C0">
        <w:trPr>
          <w:cantSplit/>
          <w:trHeight w:val="1784"/>
        </w:trPr>
        <w:tc>
          <w:tcPr>
            <w:tcW w:w="299" w:type="pct"/>
            <w:vAlign w:val="bottom"/>
          </w:tcPr>
          <w:p w14:paraId="269A3838"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No.</w:t>
            </w:r>
          </w:p>
        </w:tc>
        <w:tc>
          <w:tcPr>
            <w:tcW w:w="1585" w:type="pct"/>
            <w:vAlign w:val="bottom"/>
          </w:tcPr>
          <w:p w14:paraId="056B77FE"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Brief Description of Issue</w:t>
            </w:r>
          </w:p>
        </w:tc>
        <w:tc>
          <w:tcPr>
            <w:tcW w:w="468" w:type="pct"/>
            <w:textDirection w:val="btLr"/>
            <w:vAlign w:val="bottom"/>
          </w:tcPr>
          <w:p w14:paraId="06E6EEDE" w14:textId="77777777" w:rsidR="00101313" w:rsidRPr="00101313" w:rsidRDefault="00101313" w:rsidP="00101313">
            <w:pPr>
              <w:ind w:left="113" w:right="113"/>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Heuristics Violated</w:t>
            </w:r>
          </w:p>
        </w:tc>
        <w:tc>
          <w:tcPr>
            <w:tcW w:w="267" w:type="pct"/>
            <w:textDirection w:val="btLr"/>
            <w:vAlign w:val="bottom"/>
          </w:tcPr>
          <w:p w14:paraId="646678D6" w14:textId="77777777" w:rsidR="00101313" w:rsidRPr="00101313" w:rsidRDefault="00101313" w:rsidP="00101313">
            <w:pPr>
              <w:ind w:left="113" w:right="113"/>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Frequency</w:t>
            </w:r>
          </w:p>
        </w:tc>
        <w:tc>
          <w:tcPr>
            <w:tcW w:w="267" w:type="pct"/>
            <w:textDirection w:val="btLr"/>
            <w:vAlign w:val="bottom"/>
          </w:tcPr>
          <w:p w14:paraId="4A36A0CE" w14:textId="77777777" w:rsidR="00101313" w:rsidRPr="00101313" w:rsidRDefault="00101313" w:rsidP="00101313">
            <w:pPr>
              <w:ind w:left="113" w:right="113"/>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Impact</w:t>
            </w:r>
          </w:p>
        </w:tc>
        <w:tc>
          <w:tcPr>
            <w:tcW w:w="267" w:type="pct"/>
            <w:textDirection w:val="btLr"/>
            <w:vAlign w:val="bottom"/>
          </w:tcPr>
          <w:p w14:paraId="2CC3CA5D" w14:textId="77777777" w:rsidR="00101313" w:rsidRPr="00101313" w:rsidRDefault="00101313" w:rsidP="00101313">
            <w:pPr>
              <w:ind w:left="113" w:right="113"/>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Persistence</w:t>
            </w:r>
          </w:p>
        </w:tc>
        <w:tc>
          <w:tcPr>
            <w:tcW w:w="267" w:type="pct"/>
            <w:textDirection w:val="btLr"/>
            <w:vAlign w:val="bottom"/>
          </w:tcPr>
          <w:p w14:paraId="6E372F38" w14:textId="77777777" w:rsidR="00101313" w:rsidRPr="00101313" w:rsidRDefault="00101313" w:rsidP="00101313">
            <w:pPr>
              <w:ind w:left="113" w:right="113"/>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Overall Severity</w:t>
            </w:r>
          </w:p>
        </w:tc>
        <w:tc>
          <w:tcPr>
            <w:tcW w:w="1580" w:type="pct"/>
            <w:vAlign w:val="bottom"/>
          </w:tcPr>
          <w:p w14:paraId="561B6497"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Proposed Solution</w:t>
            </w:r>
          </w:p>
        </w:tc>
      </w:tr>
      <w:tr w:rsidR="00101313" w:rsidRPr="00101313" w14:paraId="6F9EF33E" w14:textId="77777777" w:rsidTr="003769C0">
        <w:tc>
          <w:tcPr>
            <w:tcW w:w="299" w:type="pct"/>
          </w:tcPr>
          <w:p w14:paraId="2A8ADF33" w14:textId="77777777" w:rsidR="00101313" w:rsidRPr="00101313" w:rsidRDefault="00101313" w:rsidP="00101313">
            <w:pPr>
              <w:contextualSpacing/>
              <w:jc w:val="right"/>
              <w:rPr>
                <w:rFonts w:ascii="Times New Roman" w:eastAsia="DengXian" w:hAnsi="Times New Roman" w:cs="Times New Roman"/>
                <w:noProof/>
                <w:kern w:val="0"/>
              </w:rPr>
            </w:pPr>
            <w:r w:rsidRPr="00101313">
              <w:rPr>
                <w:rFonts w:ascii="Times New Roman" w:eastAsia="DengXian" w:hAnsi="Times New Roman" w:cs="Times New Roman"/>
                <w:noProof/>
                <w:kern w:val="0"/>
              </w:rPr>
              <w:t>1</w:t>
            </w:r>
          </w:p>
        </w:tc>
        <w:tc>
          <w:tcPr>
            <w:tcW w:w="1585" w:type="pct"/>
          </w:tcPr>
          <w:p w14:paraId="2CA181F8"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 xml:space="preserve">While the application is checking for spam, users can still enter the “Settings” menu (and from there enter other menus), possibly interrupting the checking process. What happens then? This would be an issue if an elderly user accidentally tapped on “Settings” and did not know </w:t>
            </w:r>
            <w:r w:rsidRPr="00101313">
              <w:rPr>
                <w:rFonts w:ascii="Times New Roman" w:eastAsia="DengXian" w:hAnsi="Times New Roman" w:cs="Times New Roman"/>
                <w:noProof/>
                <w:kern w:val="0"/>
              </w:rPr>
              <w:lastRenderedPageBreak/>
              <w:t xml:space="preserve">how to go back to check the results of the most recently checked message. While they should be able to check it in the Archives, this may not be immediately evident. </w:t>
            </w:r>
          </w:p>
        </w:tc>
        <w:tc>
          <w:tcPr>
            <w:tcW w:w="468" w:type="pct"/>
          </w:tcPr>
          <w:p w14:paraId="4B03C3C9"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lastRenderedPageBreak/>
              <w:t>5, 6</w:t>
            </w:r>
          </w:p>
        </w:tc>
        <w:tc>
          <w:tcPr>
            <w:tcW w:w="267" w:type="pct"/>
          </w:tcPr>
          <w:p w14:paraId="6A7AD4CD"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2</w:t>
            </w:r>
          </w:p>
        </w:tc>
        <w:tc>
          <w:tcPr>
            <w:tcW w:w="267" w:type="pct"/>
          </w:tcPr>
          <w:p w14:paraId="0542B410"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3</w:t>
            </w:r>
          </w:p>
        </w:tc>
        <w:tc>
          <w:tcPr>
            <w:tcW w:w="267" w:type="pct"/>
          </w:tcPr>
          <w:p w14:paraId="6B027964"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3</w:t>
            </w:r>
          </w:p>
        </w:tc>
        <w:tc>
          <w:tcPr>
            <w:tcW w:w="267" w:type="pct"/>
          </w:tcPr>
          <w:p w14:paraId="58F7D847"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3</w:t>
            </w:r>
          </w:p>
        </w:tc>
        <w:tc>
          <w:tcPr>
            <w:tcW w:w="1580" w:type="pct"/>
          </w:tcPr>
          <w:p w14:paraId="37310BD0"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Remove the Settings menu from the checking screen.</w:t>
            </w:r>
          </w:p>
        </w:tc>
      </w:tr>
      <w:tr w:rsidR="00101313" w:rsidRPr="00101313" w14:paraId="3D7F6706" w14:textId="77777777" w:rsidTr="003769C0">
        <w:tc>
          <w:tcPr>
            <w:tcW w:w="299" w:type="pct"/>
          </w:tcPr>
          <w:p w14:paraId="3FE672B5" w14:textId="77777777" w:rsidR="00101313" w:rsidRPr="00101313" w:rsidRDefault="00101313" w:rsidP="00101313">
            <w:pPr>
              <w:contextualSpacing/>
              <w:jc w:val="right"/>
              <w:rPr>
                <w:rFonts w:ascii="Times New Roman" w:eastAsia="DengXian" w:hAnsi="Times New Roman" w:cs="Times New Roman"/>
                <w:noProof/>
                <w:kern w:val="0"/>
              </w:rPr>
            </w:pPr>
            <w:r w:rsidRPr="00101313">
              <w:rPr>
                <w:rFonts w:ascii="Times New Roman" w:eastAsia="DengXian" w:hAnsi="Times New Roman" w:cs="Times New Roman"/>
                <w:noProof/>
                <w:kern w:val="0"/>
              </w:rPr>
              <w:t>2</w:t>
            </w:r>
          </w:p>
        </w:tc>
        <w:tc>
          <w:tcPr>
            <w:tcW w:w="1585" w:type="pct"/>
          </w:tcPr>
          <w:p w14:paraId="06CB53DD"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Users may not know where to access pending messages from the “Unknown” result screen as there is nothing telling them where they can do so. It is not immediately known to them that they may be able to access the message in the Collection.</w:t>
            </w:r>
          </w:p>
        </w:tc>
        <w:tc>
          <w:tcPr>
            <w:tcW w:w="468" w:type="pct"/>
          </w:tcPr>
          <w:p w14:paraId="415CEB0D"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1, 2, 6</w:t>
            </w:r>
          </w:p>
        </w:tc>
        <w:tc>
          <w:tcPr>
            <w:tcW w:w="267" w:type="pct"/>
          </w:tcPr>
          <w:p w14:paraId="24B21A2E"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2</w:t>
            </w:r>
          </w:p>
        </w:tc>
        <w:tc>
          <w:tcPr>
            <w:tcW w:w="267" w:type="pct"/>
          </w:tcPr>
          <w:p w14:paraId="5FA322FD"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3</w:t>
            </w:r>
          </w:p>
        </w:tc>
        <w:tc>
          <w:tcPr>
            <w:tcW w:w="267" w:type="pct"/>
          </w:tcPr>
          <w:p w14:paraId="10821A4E"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2</w:t>
            </w:r>
          </w:p>
        </w:tc>
        <w:tc>
          <w:tcPr>
            <w:tcW w:w="267" w:type="pct"/>
          </w:tcPr>
          <w:p w14:paraId="6A37E65E"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3</w:t>
            </w:r>
          </w:p>
        </w:tc>
        <w:tc>
          <w:tcPr>
            <w:tcW w:w="1580" w:type="pct"/>
          </w:tcPr>
          <w:p w14:paraId="7D8DA1A6"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Inform users that they will be notified when their message has been checked and that they can track the message status in their Collection. Also add a button for them to view their collection.</w:t>
            </w:r>
          </w:p>
        </w:tc>
      </w:tr>
      <w:tr w:rsidR="00101313" w:rsidRPr="00101313" w14:paraId="67B14912" w14:textId="77777777" w:rsidTr="003769C0">
        <w:tc>
          <w:tcPr>
            <w:tcW w:w="299" w:type="pct"/>
          </w:tcPr>
          <w:p w14:paraId="5BA0259F" w14:textId="77777777" w:rsidR="00101313" w:rsidRPr="00101313" w:rsidRDefault="00101313" w:rsidP="00101313">
            <w:pPr>
              <w:contextualSpacing/>
              <w:jc w:val="right"/>
              <w:rPr>
                <w:rFonts w:ascii="Times New Roman" w:eastAsia="DengXian" w:hAnsi="Times New Roman" w:cs="Times New Roman"/>
                <w:noProof/>
                <w:kern w:val="0"/>
              </w:rPr>
            </w:pPr>
            <w:r w:rsidRPr="00101313">
              <w:rPr>
                <w:rFonts w:ascii="Times New Roman" w:eastAsia="DengXian" w:hAnsi="Times New Roman" w:cs="Times New Roman"/>
                <w:noProof/>
                <w:kern w:val="0"/>
              </w:rPr>
              <w:t>3</w:t>
            </w:r>
          </w:p>
        </w:tc>
        <w:tc>
          <w:tcPr>
            <w:tcW w:w="1585" w:type="pct"/>
          </w:tcPr>
          <w:p w14:paraId="29D039CD"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 xml:space="preserve">There is no feedback for users who do not have any message in their clipboard after they tap to paste a message. Hence, elderly users unfamiliar with the concept of copy-and-pasting may be confused if they tap on the box to paste a message and see nothing happen. This may confuse them and lead them to think that the application is spoilt or not working. </w:t>
            </w:r>
          </w:p>
        </w:tc>
        <w:tc>
          <w:tcPr>
            <w:tcW w:w="468" w:type="pct"/>
          </w:tcPr>
          <w:p w14:paraId="34463CAC"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1, 6, 9</w:t>
            </w:r>
          </w:p>
        </w:tc>
        <w:tc>
          <w:tcPr>
            <w:tcW w:w="267" w:type="pct"/>
          </w:tcPr>
          <w:p w14:paraId="05926C1A"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3</w:t>
            </w:r>
          </w:p>
        </w:tc>
        <w:tc>
          <w:tcPr>
            <w:tcW w:w="267" w:type="pct"/>
          </w:tcPr>
          <w:p w14:paraId="5D49DE36"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3</w:t>
            </w:r>
          </w:p>
        </w:tc>
        <w:tc>
          <w:tcPr>
            <w:tcW w:w="267" w:type="pct"/>
          </w:tcPr>
          <w:p w14:paraId="75DEA35E"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3</w:t>
            </w:r>
          </w:p>
        </w:tc>
        <w:tc>
          <w:tcPr>
            <w:tcW w:w="267" w:type="pct"/>
          </w:tcPr>
          <w:p w14:paraId="792E409C"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3</w:t>
            </w:r>
          </w:p>
        </w:tc>
        <w:tc>
          <w:tcPr>
            <w:tcW w:w="1580" w:type="pct"/>
          </w:tcPr>
          <w:p w14:paraId="7E719D6D"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 xml:space="preserve">If a message does not exist on the clipboard when the user taps to paste their message, add a pop-up notifying the user of such. The pop-up should allow the user to head over to the “Need Help” section as well so they can know what to do. </w:t>
            </w:r>
          </w:p>
        </w:tc>
      </w:tr>
      <w:tr w:rsidR="00101313" w:rsidRPr="00101313" w14:paraId="5DD3E0FC" w14:textId="77777777" w:rsidTr="003769C0">
        <w:tc>
          <w:tcPr>
            <w:tcW w:w="299" w:type="pct"/>
          </w:tcPr>
          <w:p w14:paraId="174D15BA" w14:textId="77777777" w:rsidR="00101313" w:rsidRPr="00101313" w:rsidRDefault="00101313" w:rsidP="00101313">
            <w:pPr>
              <w:contextualSpacing/>
              <w:jc w:val="right"/>
              <w:rPr>
                <w:rFonts w:ascii="Times New Roman" w:eastAsia="DengXian" w:hAnsi="Times New Roman" w:cs="Times New Roman"/>
                <w:noProof/>
                <w:kern w:val="0"/>
              </w:rPr>
            </w:pPr>
            <w:r w:rsidRPr="00101313">
              <w:rPr>
                <w:rFonts w:ascii="Times New Roman" w:eastAsia="DengXian" w:hAnsi="Times New Roman" w:cs="Times New Roman"/>
                <w:noProof/>
                <w:kern w:val="0"/>
              </w:rPr>
              <w:t>4</w:t>
            </w:r>
          </w:p>
        </w:tc>
        <w:tc>
          <w:tcPr>
            <w:tcW w:w="1585" w:type="pct"/>
          </w:tcPr>
          <w:p w14:paraId="0347406A"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Having the “Settings” menu button in primary blue made it stand out too much, making it look like the primary actionable for some pages. For instance, on the “Help” pages, the primary “Next” button may be hidden on phones with smaller screens. Users may then instinctively tap “Settings” since it is in primary blue, causing them to get lost.</w:t>
            </w:r>
          </w:p>
        </w:tc>
        <w:tc>
          <w:tcPr>
            <w:tcW w:w="468" w:type="pct"/>
          </w:tcPr>
          <w:p w14:paraId="5F7ECCB1"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4, 5</w:t>
            </w:r>
          </w:p>
        </w:tc>
        <w:tc>
          <w:tcPr>
            <w:tcW w:w="267" w:type="pct"/>
          </w:tcPr>
          <w:p w14:paraId="1E7F8643"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3</w:t>
            </w:r>
          </w:p>
        </w:tc>
        <w:tc>
          <w:tcPr>
            <w:tcW w:w="267" w:type="pct"/>
          </w:tcPr>
          <w:p w14:paraId="1D4E684C"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3</w:t>
            </w:r>
          </w:p>
        </w:tc>
        <w:tc>
          <w:tcPr>
            <w:tcW w:w="267" w:type="pct"/>
          </w:tcPr>
          <w:p w14:paraId="6403E8AD"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2</w:t>
            </w:r>
          </w:p>
        </w:tc>
        <w:tc>
          <w:tcPr>
            <w:tcW w:w="267" w:type="pct"/>
          </w:tcPr>
          <w:p w14:paraId="0502101D"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3</w:t>
            </w:r>
          </w:p>
        </w:tc>
        <w:tc>
          <w:tcPr>
            <w:tcW w:w="1580" w:type="pct"/>
          </w:tcPr>
          <w:p w14:paraId="3B30E527"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Change the “Settings” button to dark grey, noting that the tutorial at the beginning of the screen can help inform users that they can access the settings menu there. Yet, recognition is still promoted as users can still find the button by its name on the top right hand corner if looking for a settings menu, in the event that they do not remember the onboarding.</w:t>
            </w:r>
          </w:p>
        </w:tc>
      </w:tr>
      <w:tr w:rsidR="00101313" w:rsidRPr="00101313" w14:paraId="56519F99" w14:textId="77777777" w:rsidTr="003769C0">
        <w:tc>
          <w:tcPr>
            <w:tcW w:w="299" w:type="pct"/>
          </w:tcPr>
          <w:p w14:paraId="246AF8E4" w14:textId="77777777" w:rsidR="00101313" w:rsidRPr="00101313" w:rsidRDefault="00101313" w:rsidP="00101313">
            <w:pPr>
              <w:contextualSpacing/>
              <w:jc w:val="right"/>
              <w:rPr>
                <w:rFonts w:ascii="Times New Roman" w:eastAsia="DengXian" w:hAnsi="Times New Roman" w:cs="Times New Roman"/>
                <w:noProof/>
                <w:kern w:val="0"/>
              </w:rPr>
            </w:pPr>
            <w:r w:rsidRPr="00101313">
              <w:rPr>
                <w:rFonts w:ascii="Times New Roman" w:eastAsia="DengXian" w:hAnsi="Times New Roman" w:cs="Times New Roman"/>
                <w:noProof/>
                <w:kern w:val="0"/>
              </w:rPr>
              <w:t>5</w:t>
            </w:r>
          </w:p>
        </w:tc>
        <w:tc>
          <w:tcPr>
            <w:tcW w:w="1585" w:type="pct"/>
          </w:tcPr>
          <w:p w14:paraId="36DB1866"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 xml:space="preserve">Users may not understand the difference between the “Start” and Google / Facebook Sign In options. From the start screen, they are unaware of the need to sign in via SSO, and what the different outcomes will be if they tap “Start” and the SSO sign in options, which may cause some confusion right at </w:t>
            </w:r>
            <w:r w:rsidRPr="00101313">
              <w:rPr>
                <w:rFonts w:ascii="Times New Roman" w:eastAsia="DengXian" w:hAnsi="Times New Roman" w:cs="Times New Roman"/>
                <w:noProof/>
                <w:kern w:val="0"/>
              </w:rPr>
              <w:lastRenderedPageBreak/>
              <w:t>the beginning for elderly users. This confusion is further exacerbated by the “Login” heading, as users may not think that “Start” and logging in support the same functionality. This may adversely affect their first impressions of the application, thinking that it will be confusing.</w:t>
            </w:r>
          </w:p>
        </w:tc>
        <w:tc>
          <w:tcPr>
            <w:tcW w:w="468" w:type="pct"/>
          </w:tcPr>
          <w:p w14:paraId="0E43C52B"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lastRenderedPageBreak/>
              <w:t>2, 4, 8</w:t>
            </w:r>
          </w:p>
        </w:tc>
        <w:tc>
          <w:tcPr>
            <w:tcW w:w="267" w:type="pct"/>
          </w:tcPr>
          <w:p w14:paraId="58EFBA5E"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3</w:t>
            </w:r>
          </w:p>
        </w:tc>
        <w:tc>
          <w:tcPr>
            <w:tcW w:w="267" w:type="pct"/>
          </w:tcPr>
          <w:p w14:paraId="7FCD8761"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3</w:t>
            </w:r>
          </w:p>
        </w:tc>
        <w:tc>
          <w:tcPr>
            <w:tcW w:w="267" w:type="pct"/>
          </w:tcPr>
          <w:p w14:paraId="0ACF8F46"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2</w:t>
            </w:r>
          </w:p>
        </w:tc>
        <w:tc>
          <w:tcPr>
            <w:tcW w:w="267" w:type="pct"/>
          </w:tcPr>
          <w:p w14:paraId="57B82DCB"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3</w:t>
            </w:r>
          </w:p>
        </w:tc>
        <w:tc>
          <w:tcPr>
            <w:tcW w:w="1580" w:type="pct"/>
          </w:tcPr>
          <w:p w14:paraId="4FC1BBE2"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 xml:space="preserve">Add a text label for the SSO sign in options to inform that they can sync their data to the cloud if they sign in via Google or Facebook, while changing the “Start” button to “Continue as Guest”. Also, reduce the size of the SSO login buttons compared to the “Continue as Guest” button so </w:t>
            </w:r>
            <w:r w:rsidRPr="00101313">
              <w:rPr>
                <w:rFonts w:ascii="Times New Roman" w:eastAsia="DengXian" w:hAnsi="Times New Roman" w:cs="Times New Roman"/>
                <w:noProof/>
                <w:kern w:val="0"/>
              </w:rPr>
              <w:lastRenderedPageBreak/>
              <w:t>the primary action of continuing without signing in is clear. The “Continue as Guest” label makes it clear for more tech-savvy users familiar with SSO login that they are not syncing their data. As for less tech-savvy users, having the “Continue as Guest” as the main primary actionable will lead them into the app despite them possibly not being familiar with the SSO login features. Also, remove the “Login” text to avoid confusing users and de-clutter the main login screen.</w:t>
            </w:r>
          </w:p>
        </w:tc>
      </w:tr>
      <w:tr w:rsidR="00101313" w:rsidRPr="00101313" w14:paraId="3682E6E4" w14:textId="77777777" w:rsidTr="003769C0">
        <w:tc>
          <w:tcPr>
            <w:tcW w:w="299" w:type="pct"/>
          </w:tcPr>
          <w:p w14:paraId="146489E6" w14:textId="77777777" w:rsidR="00101313" w:rsidRPr="00101313" w:rsidRDefault="00101313" w:rsidP="00101313">
            <w:pPr>
              <w:contextualSpacing/>
              <w:jc w:val="right"/>
              <w:rPr>
                <w:rFonts w:ascii="Times New Roman" w:eastAsia="DengXian" w:hAnsi="Times New Roman" w:cs="Times New Roman"/>
                <w:noProof/>
                <w:kern w:val="0"/>
              </w:rPr>
            </w:pPr>
            <w:r w:rsidRPr="00101313">
              <w:rPr>
                <w:rFonts w:ascii="Times New Roman" w:eastAsia="DengXian" w:hAnsi="Times New Roman" w:cs="Times New Roman"/>
                <w:noProof/>
                <w:kern w:val="0"/>
              </w:rPr>
              <w:lastRenderedPageBreak/>
              <w:t>6</w:t>
            </w:r>
          </w:p>
        </w:tc>
        <w:tc>
          <w:tcPr>
            <w:tcW w:w="1585" w:type="pct"/>
          </w:tcPr>
          <w:p w14:paraId="700B03CF"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 xml:space="preserve">The Dissolve transition for most screens can be disorienting for elderly users as the text blends together, especially for the onboarding screens. This may cause them to struggle when navigating across pages. Furthermore, the existing transitions do not quite support the user’s mental model of breadcrumb navigation, and users may get lost easier. </w:t>
            </w:r>
          </w:p>
        </w:tc>
        <w:tc>
          <w:tcPr>
            <w:tcW w:w="468" w:type="pct"/>
          </w:tcPr>
          <w:p w14:paraId="719E126F"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1, 2, 8</w:t>
            </w:r>
          </w:p>
        </w:tc>
        <w:tc>
          <w:tcPr>
            <w:tcW w:w="267" w:type="pct"/>
          </w:tcPr>
          <w:p w14:paraId="58361E70"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3</w:t>
            </w:r>
          </w:p>
        </w:tc>
        <w:tc>
          <w:tcPr>
            <w:tcW w:w="267" w:type="pct"/>
          </w:tcPr>
          <w:p w14:paraId="2F3AA11B"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3</w:t>
            </w:r>
          </w:p>
        </w:tc>
        <w:tc>
          <w:tcPr>
            <w:tcW w:w="267" w:type="pct"/>
          </w:tcPr>
          <w:p w14:paraId="77434A4B"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3</w:t>
            </w:r>
          </w:p>
        </w:tc>
        <w:tc>
          <w:tcPr>
            <w:tcW w:w="267" w:type="pct"/>
          </w:tcPr>
          <w:p w14:paraId="6B861601"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3</w:t>
            </w:r>
          </w:p>
        </w:tc>
        <w:tc>
          <w:tcPr>
            <w:tcW w:w="1580" w:type="pct"/>
          </w:tcPr>
          <w:p w14:paraId="120720D3"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Remove the dissolve transitions and add push transitions for the onboarding and help pages to symbolise going through a set of cards from left to right, supported by the dot navigation indicator. Change other transitions to either instant or slide transitions. The direction of slide and push transitions will help support the user’s mental model of the navigation, whereby sliding left will signify going deeper into a flow whilst sliding right will signify retracing steps.</w:t>
            </w:r>
          </w:p>
        </w:tc>
      </w:tr>
      <w:tr w:rsidR="00101313" w:rsidRPr="00101313" w14:paraId="5CD946C2" w14:textId="77777777" w:rsidTr="003769C0">
        <w:tc>
          <w:tcPr>
            <w:tcW w:w="299" w:type="pct"/>
          </w:tcPr>
          <w:p w14:paraId="56E0810F" w14:textId="77777777" w:rsidR="00101313" w:rsidRPr="00101313" w:rsidRDefault="00101313" w:rsidP="00101313">
            <w:pPr>
              <w:contextualSpacing/>
              <w:jc w:val="right"/>
              <w:rPr>
                <w:rFonts w:ascii="Times New Roman" w:eastAsia="DengXian" w:hAnsi="Times New Roman" w:cs="Times New Roman"/>
                <w:noProof/>
                <w:kern w:val="0"/>
              </w:rPr>
            </w:pPr>
            <w:r w:rsidRPr="00101313">
              <w:rPr>
                <w:rFonts w:ascii="Times New Roman" w:eastAsia="DengXian" w:hAnsi="Times New Roman" w:cs="Times New Roman"/>
                <w:noProof/>
                <w:kern w:val="0"/>
              </w:rPr>
              <w:t>7</w:t>
            </w:r>
          </w:p>
        </w:tc>
        <w:tc>
          <w:tcPr>
            <w:tcW w:w="1585" w:type="pct"/>
          </w:tcPr>
          <w:p w14:paraId="7DC3FA2E"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On the onboarding pages, the text within the preview screens alongside the bright colours and seemingly tappable buttons draws the user’s attention away from the main text and the primary button. This confuses the user, which may be worse if the user is elderly.</w:t>
            </w:r>
          </w:p>
          <w:p w14:paraId="6261BFD4"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 xml:space="preserve">This is especially bad since these are the first screens the user sees when using the application for the first time, which can affect their overall impression of the application. Furthermore, the dark </w:t>
            </w:r>
            <w:r w:rsidRPr="00101313">
              <w:rPr>
                <w:rFonts w:ascii="Times New Roman" w:eastAsia="DengXian" w:hAnsi="Times New Roman" w:cs="Times New Roman"/>
                <w:noProof/>
                <w:kern w:val="0"/>
              </w:rPr>
              <w:lastRenderedPageBreak/>
              <w:t>background ends up cluttering the screen and making the main actionable button less obvious.</w:t>
            </w:r>
          </w:p>
        </w:tc>
        <w:tc>
          <w:tcPr>
            <w:tcW w:w="468" w:type="pct"/>
          </w:tcPr>
          <w:p w14:paraId="5B091170"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lastRenderedPageBreak/>
              <w:t>4, 8</w:t>
            </w:r>
          </w:p>
        </w:tc>
        <w:tc>
          <w:tcPr>
            <w:tcW w:w="267" w:type="pct"/>
          </w:tcPr>
          <w:p w14:paraId="05EEE556"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2</w:t>
            </w:r>
          </w:p>
        </w:tc>
        <w:tc>
          <w:tcPr>
            <w:tcW w:w="267" w:type="pct"/>
          </w:tcPr>
          <w:p w14:paraId="38E0BA15"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2</w:t>
            </w:r>
          </w:p>
        </w:tc>
        <w:tc>
          <w:tcPr>
            <w:tcW w:w="267" w:type="pct"/>
          </w:tcPr>
          <w:p w14:paraId="204F870E"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2</w:t>
            </w:r>
          </w:p>
        </w:tc>
        <w:tc>
          <w:tcPr>
            <w:tcW w:w="267" w:type="pct"/>
          </w:tcPr>
          <w:p w14:paraId="25FCEC3E"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2</w:t>
            </w:r>
          </w:p>
        </w:tc>
        <w:tc>
          <w:tcPr>
            <w:tcW w:w="1580" w:type="pct"/>
          </w:tcPr>
          <w:p w14:paraId="72FFDD4A"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Replace the onboarding images with fewer and more abstract items to avoid cluttering the interface for the user.</w:t>
            </w:r>
          </w:p>
        </w:tc>
      </w:tr>
      <w:tr w:rsidR="00101313" w:rsidRPr="00101313" w14:paraId="6CEA3CAD" w14:textId="77777777" w:rsidTr="003769C0">
        <w:tc>
          <w:tcPr>
            <w:tcW w:w="299" w:type="pct"/>
          </w:tcPr>
          <w:p w14:paraId="167C6974" w14:textId="77777777" w:rsidR="00101313" w:rsidRPr="00101313" w:rsidRDefault="00101313" w:rsidP="00101313">
            <w:pPr>
              <w:contextualSpacing/>
              <w:jc w:val="right"/>
              <w:rPr>
                <w:rFonts w:ascii="Times New Roman" w:eastAsia="DengXian" w:hAnsi="Times New Roman" w:cs="Times New Roman"/>
                <w:noProof/>
                <w:kern w:val="0"/>
              </w:rPr>
            </w:pPr>
            <w:r w:rsidRPr="00101313">
              <w:rPr>
                <w:rFonts w:ascii="Times New Roman" w:eastAsia="DengXian" w:hAnsi="Times New Roman" w:cs="Times New Roman"/>
                <w:noProof/>
                <w:kern w:val="0"/>
              </w:rPr>
              <w:t>8</w:t>
            </w:r>
          </w:p>
        </w:tc>
        <w:tc>
          <w:tcPr>
            <w:tcW w:w="1585" w:type="pct"/>
          </w:tcPr>
          <w:p w14:paraId="3DE64CF9"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While the result for a message the algorithm is unable to determine is labelled “Unknown” on the result screen, it is labelled “Pending” in the Collection page, which may confuse users due to the difference in wording. “Unknown” may also imply to the user that the application has been unsuccessful in checking if the message is spam or not and it may not be clear to them that it is still being determined. This confusion may be further exacerbated by how the label text underneath says “Unable” to detect if the message was spam or not, making the user think that the application was ultimately not able to check if their message was spam or not, when actually the application is still in the process of checking.</w:t>
            </w:r>
          </w:p>
        </w:tc>
        <w:tc>
          <w:tcPr>
            <w:tcW w:w="468" w:type="pct"/>
          </w:tcPr>
          <w:p w14:paraId="4723D163"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2, 4</w:t>
            </w:r>
          </w:p>
        </w:tc>
        <w:tc>
          <w:tcPr>
            <w:tcW w:w="267" w:type="pct"/>
          </w:tcPr>
          <w:p w14:paraId="44249024"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2</w:t>
            </w:r>
          </w:p>
        </w:tc>
        <w:tc>
          <w:tcPr>
            <w:tcW w:w="267" w:type="pct"/>
          </w:tcPr>
          <w:p w14:paraId="49BA925D"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2</w:t>
            </w:r>
          </w:p>
        </w:tc>
        <w:tc>
          <w:tcPr>
            <w:tcW w:w="267" w:type="pct"/>
          </w:tcPr>
          <w:p w14:paraId="158DD919"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2</w:t>
            </w:r>
          </w:p>
        </w:tc>
        <w:tc>
          <w:tcPr>
            <w:tcW w:w="267" w:type="pct"/>
          </w:tcPr>
          <w:p w14:paraId="7DCE495A"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2</w:t>
            </w:r>
          </w:p>
        </w:tc>
        <w:tc>
          <w:tcPr>
            <w:tcW w:w="1580" w:type="pct"/>
          </w:tcPr>
          <w:p w14:paraId="6DE10784"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Re-label the “Unknown” message as “Pending” instead to inform users that checking is still in progress for their message and keep the wording consistent with the Collection page. Also, re-word the label to inform users that there is a team still checking the message.</w:t>
            </w:r>
          </w:p>
        </w:tc>
      </w:tr>
      <w:tr w:rsidR="00101313" w:rsidRPr="00101313" w14:paraId="6C78D4C3" w14:textId="77777777" w:rsidTr="003769C0">
        <w:tc>
          <w:tcPr>
            <w:tcW w:w="299" w:type="pct"/>
          </w:tcPr>
          <w:p w14:paraId="71269E13" w14:textId="77777777" w:rsidR="00101313" w:rsidRPr="00101313" w:rsidRDefault="00101313" w:rsidP="00101313">
            <w:pPr>
              <w:contextualSpacing/>
              <w:jc w:val="right"/>
              <w:rPr>
                <w:rFonts w:ascii="Times New Roman" w:eastAsia="DengXian" w:hAnsi="Times New Roman" w:cs="Times New Roman"/>
                <w:noProof/>
                <w:kern w:val="0"/>
              </w:rPr>
            </w:pPr>
            <w:r w:rsidRPr="00101313">
              <w:rPr>
                <w:rFonts w:ascii="Times New Roman" w:eastAsia="DengXian" w:hAnsi="Times New Roman" w:cs="Times New Roman"/>
                <w:noProof/>
                <w:kern w:val="0"/>
              </w:rPr>
              <w:t>9</w:t>
            </w:r>
          </w:p>
        </w:tc>
        <w:tc>
          <w:tcPr>
            <w:tcW w:w="1585" w:type="pct"/>
          </w:tcPr>
          <w:p w14:paraId="718B2806"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What “Sync with Google” and “Sync with Facebook” do in the settings menu is unclear, and users unfamiliar with the concept may not know what it does and why they would want to sync with these platforms.  This may thus confuse users and they may not be inclined to use the syncing feature even though they may be open to it.</w:t>
            </w:r>
          </w:p>
        </w:tc>
        <w:tc>
          <w:tcPr>
            <w:tcW w:w="468" w:type="pct"/>
          </w:tcPr>
          <w:p w14:paraId="028B6864"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2, 6</w:t>
            </w:r>
          </w:p>
        </w:tc>
        <w:tc>
          <w:tcPr>
            <w:tcW w:w="267" w:type="pct"/>
          </w:tcPr>
          <w:p w14:paraId="393081B2"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2</w:t>
            </w:r>
          </w:p>
        </w:tc>
        <w:tc>
          <w:tcPr>
            <w:tcW w:w="267" w:type="pct"/>
          </w:tcPr>
          <w:p w14:paraId="14EC5A71"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2</w:t>
            </w:r>
          </w:p>
        </w:tc>
        <w:tc>
          <w:tcPr>
            <w:tcW w:w="267" w:type="pct"/>
          </w:tcPr>
          <w:p w14:paraId="4A566430"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2</w:t>
            </w:r>
          </w:p>
        </w:tc>
        <w:tc>
          <w:tcPr>
            <w:tcW w:w="267" w:type="pct"/>
          </w:tcPr>
          <w:p w14:paraId="6F4E55AF"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2</w:t>
            </w:r>
          </w:p>
        </w:tc>
        <w:tc>
          <w:tcPr>
            <w:tcW w:w="1580" w:type="pct"/>
          </w:tcPr>
          <w:p w14:paraId="2B3A0905"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 xml:space="preserve">Add a label explaining that syncing data would allow data from Learn and Collection to be synced to the cloud so users can keep their data when changing phones. </w:t>
            </w:r>
          </w:p>
        </w:tc>
      </w:tr>
      <w:tr w:rsidR="00101313" w:rsidRPr="00101313" w14:paraId="746D77F3" w14:textId="77777777" w:rsidTr="003769C0">
        <w:tc>
          <w:tcPr>
            <w:tcW w:w="299" w:type="pct"/>
          </w:tcPr>
          <w:p w14:paraId="728735C5" w14:textId="77777777" w:rsidR="00101313" w:rsidRPr="00101313" w:rsidRDefault="00101313" w:rsidP="00101313">
            <w:pPr>
              <w:contextualSpacing/>
              <w:jc w:val="right"/>
              <w:rPr>
                <w:rFonts w:ascii="Times New Roman" w:eastAsia="DengXian" w:hAnsi="Times New Roman" w:cs="Times New Roman"/>
                <w:noProof/>
                <w:kern w:val="0"/>
              </w:rPr>
            </w:pPr>
            <w:r w:rsidRPr="00101313">
              <w:rPr>
                <w:rFonts w:ascii="Times New Roman" w:eastAsia="DengXian" w:hAnsi="Times New Roman" w:cs="Times New Roman"/>
                <w:noProof/>
                <w:kern w:val="0"/>
              </w:rPr>
              <w:t>10</w:t>
            </w:r>
          </w:p>
        </w:tc>
        <w:tc>
          <w:tcPr>
            <w:tcW w:w="1585" w:type="pct"/>
          </w:tcPr>
          <w:p w14:paraId="4826CD5D"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 xml:space="preserve">The “SPAM”, “Not Spam”, and “Pending” boxes look like they are interactive elements that can be tapped (like buttons). Although the actual buttons are more prominent, to the new user it makes it look like there are two types of buttons – or even inconsistent buttons – which can confuse </w:t>
            </w:r>
            <w:r w:rsidRPr="00101313">
              <w:rPr>
                <w:rFonts w:ascii="Times New Roman" w:eastAsia="DengXian" w:hAnsi="Times New Roman" w:cs="Times New Roman"/>
                <w:noProof/>
                <w:kern w:val="0"/>
              </w:rPr>
              <w:lastRenderedPageBreak/>
              <w:t>users and affect their perception regarding the application.</w:t>
            </w:r>
          </w:p>
        </w:tc>
        <w:tc>
          <w:tcPr>
            <w:tcW w:w="468" w:type="pct"/>
          </w:tcPr>
          <w:p w14:paraId="13A139EF"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lastRenderedPageBreak/>
              <w:t>4, 6, 8</w:t>
            </w:r>
          </w:p>
        </w:tc>
        <w:tc>
          <w:tcPr>
            <w:tcW w:w="267" w:type="pct"/>
          </w:tcPr>
          <w:p w14:paraId="2B3854CD"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2</w:t>
            </w:r>
          </w:p>
        </w:tc>
        <w:tc>
          <w:tcPr>
            <w:tcW w:w="267" w:type="pct"/>
          </w:tcPr>
          <w:p w14:paraId="2B1A012F"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2</w:t>
            </w:r>
          </w:p>
        </w:tc>
        <w:tc>
          <w:tcPr>
            <w:tcW w:w="267" w:type="pct"/>
          </w:tcPr>
          <w:p w14:paraId="1FAC3135"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1</w:t>
            </w:r>
          </w:p>
        </w:tc>
        <w:tc>
          <w:tcPr>
            <w:tcW w:w="267" w:type="pct"/>
          </w:tcPr>
          <w:p w14:paraId="2BE87C85"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2</w:t>
            </w:r>
          </w:p>
        </w:tc>
        <w:tc>
          <w:tcPr>
            <w:tcW w:w="1580" w:type="pct"/>
          </w:tcPr>
          <w:p w14:paraId="10FDD1FC"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Remove the borders around the “SPAM”, “Not Spam”, and “Pending” statuses to make them more distinct from the buttons and clearer that they are not tappable.</w:t>
            </w:r>
          </w:p>
        </w:tc>
      </w:tr>
      <w:tr w:rsidR="00101313" w:rsidRPr="00101313" w14:paraId="64103210" w14:textId="77777777" w:rsidTr="003769C0">
        <w:tc>
          <w:tcPr>
            <w:tcW w:w="299" w:type="pct"/>
          </w:tcPr>
          <w:p w14:paraId="269FA974" w14:textId="77777777" w:rsidR="00101313" w:rsidRPr="00101313" w:rsidRDefault="00101313" w:rsidP="00101313">
            <w:pPr>
              <w:contextualSpacing/>
              <w:jc w:val="right"/>
              <w:rPr>
                <w:rFonts w:ascii="Times New Roman" w:eastAsia="DengXian" w:hAnsi="Times New Roman" w:cs="Times New Roman"/>
                <w:noProof/>
                <w:kern w:val="0"/>
              </w:rPr>
            </w:pPr>
            <w:r w:rsidRPr="00101313">
              <w:rPr>
                <w:rFonts w:ascii="Times New Roman" w:eastAsia="DengXian" w:hAnsi="Times New Roman" w:cs="Times New Roman"/>
                <w:noProof/>
                <w:kern w:val="0"/>
              </w:rPr>
              <w:t>11</w:t>
            </w:r>
          </w:p>
        </w:tc>
        <w:tc>
          <w:tcPr>
            <w:tcW w:w="1585" w:type="pct"/>
          </w:tcPr>
          <w:p w14:paraId="56348A80"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Compared to the Results page, the screen space for messages from the “Collection” feature is very small. Users who want to view past messages may therefore find it difficult to read them, especially if they are long messages, having to scroll a lot and only being able to see a few lines at once.</w:t>
            </w:r>
          </w:p>
        </w:tc>
        <w:tc>
          <w:tcPr>
            <w:tcW w:w="468" w:type="pct"/>
          </w:tcPr>
          <w:p w14:paraId="38B235A7"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4, 8</w:t>
            </w:r>
          </w:p>
        </w:tc>
        <w:tc>
          <w:tcPr>
            <w:tcW w:w="267" w:type="pct"/>
          </w:tcPr>
          <w:p w14:paraId="27C129C0"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2</w:t>
            </w:r>
          </w:p>
        </w:tc>
        <w:tc>
          <w:tcPr>
            <w:tcW w:w="267" w:type="pct"/>
          </w:tcPr>
          <w:p w14:paraId="386B7BAC"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2</w:t>
            </w:r>
          </w:p>
        </w:tc>
        <w:tc>
          <w:tcPr>
            <w:tcW w:w="267" w:type="pct"/>
          </w:tcPr>
          <w:p w14:paraId="0E7455EC"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2</w:t>
            </w:r>
          </w:p>
        </w:tc>
        <w:tc>
          <w:tcPr>
            <w:tcW w:w="267" w:type="pct"/>
          </w:tcPr>
          <w:p w14:paraId="2010E972"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2</w:t>
            </w:r>
          </w:p>
        </w:tc>
        <w:tc>
          <w:tcPr>
            <w:tcW w:w="1580" w:type="pct"/>
          </w:tcPr>
          <w:p w14:paraId="43D8826C"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Increase the text box size for each message when accessed from the Collection page to the same size as that from the results page.</w:t>
            </w:r>
          </w:p>
        </w:tc>
      </w:tr>
      <w:tr w:rsidR="00101313" w:rsidRPr="00101313" w14:paraId="7E732661" w14:textId="77777777" w:rsidTr="003769C0">
        <w:tc>
          <w:tcPr>
            <w:tcW w:w="299" w:type="pct"/>
          </w:tcPr>
          <w:p w14:paraId="5C5D7EEE" w14:textId="77777777" w:rsidR="00101313" w:rsidRPr="00101313" w:rsidRDefault="00101313" w:rsidP="00101313">
            <w:pPr>
              <w:contextualSpacing/>
              <w:jc w:val="right"/>
              <w:rPr>
                <w:rFonts w:ascii="Times New Roman" w:eastAsia="DengXian" w:hAnsi="Times New Roman" w:cs="Times New Roman"/>
                <w:noProof/>
                <w:kern w:val="0"/>
              </w:rPr>
            </w:pPr>
            <w:r w:rsidRPr="00101313">
              <w:rPr>
                <w:rFonts w:ascii="Times New Roman" w:eastAsia="DengXian" w:hAnsi="Times New Roman" w:cs="Times New Roman"/>
                <w:noProof/>
                <w:kern w:val="0"/>
              </w:rPr>
              <w:t>12</w:t>
            </w:r>
          </w:p>
        </w:tc>
        <w:tc>
          <w:tcPr>
            <w:tcW w:w="1585" w:type="pct"/>
          </w:tcPr>
          <w:p w14:paraId="09DB589D"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 xml:space="preserve">Advanced users are unable to select multiple messages for deletion at once from the Collection page. They may thus get frustrated if there are many messages they want to delete, having to delete them one-by-one, especially if a user wants to clear all their data from the application. </w:t>
            </w:r>
          </w:p>
        </w:tc>
        <w:tc>
          <w:tcPr>
            <w:tcW w:w="468" w:type="pct"/>
          </w:tcPr>
          <w:p w14:paraId="3EE344F2"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7</w:t>
            </w:r>
          </w:p>
        </w:tc>
        <w:tc>
          <w:tcPr>
            <w:tcW w:w="267" w:type="pct"/>
          </w:tcPr>
          <w:p w14:paraId="2FD8BD73"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2</w:t>
            </w:r>
          </w:p>
        </w:tc>
        <w:tc>
          <w:tcPr>
            <w:tcW w:w="267" w:type="pct"/>
          </w:tcPr>
          <w:p w14:paraId="28E8ADD6"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2</w:t>
            </w:r>
          </w:p>
        </w:tc>
        <w:tc>
          <w:tcPr>
            <w:tcW w:w="267" w:type="pct"/>
          </w:tcPr>
          <w:p w14:paraId="0161A20B"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2</w:t>
            </w:r>
          </w:p>
        </w:tc>
        <w:tc>
          <w:tcPr>
            <w:tcW w:w="267" w:type="pct"/>
          </w:tcPr>
          <w:p w14:paraId="1992356C"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2</w:t>
            </w:r>
          </w:p>
        </w:tc>
        <w:tc>
          <w:tcPr>
            <w:tcW w:w="1580" w:type="pct"/>
          </w:tcPr>
          <w:p w14:paraId="19183745"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Allow users to tap-and-hold messages in the Collection page to access a delete view, similar to that in a phone’s Gallery. Then, users can tap on more messages to select them all at once for deletion.</w:t>
            </w:r>
          </w:p>
          <w:p w14:paraId="510D1889"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 xml:space="preserve">Also, add a “Clear all messages” functionality on the Settings page, alongside a confirmation dialog whereby users must type “confirm” into a box as a big friction to prevent accidental deletion. This allows them to quickly clear all their messags from the application without having to tap one by one. </w:t>
            </w:r>
          </w:p>
        </w:tc>
      </w:tr>
      <w:tr w:rsidR="00101313" w:rsidRPr="00101313" w14:paraId="7A0F0BD9" w14:textId="77777777" w:rsidTr="003769C0">
        <w:tc>
          <w:tcPr>
            <w:tcW w:w="299" w:type="pct"/>
          </w:tcPr>
          <w:p w14:paraId="22946142" w14:textId="77777777" w:rsidR="00101313" w:rsidRPr="00101313" w:rsidRDefault="00101313" w:rsidP="00101313">
            <w:pPr>
              <w:contextualSpacing/>
              <w:jc w:val="right"/>
              <w:rPr>
                <w:rFonts w:ascii="Times New Roman" w:eastAsia="DengXian" w:hAnsi="Times New Roman" w:cs="Times New Roman"/>
                <w:noProof/>
                <w:kern w:val="0"/>
              </w:rPr>
            </w:pPr>
            <w:r w:rsidRPr="00101313">
              <w:rPr>
                <w:rFonts w:ascii="Times New Roman" w:eastAsia="DengXian" w:hAnsi="Times New Roman" w:cs="Times New Roman"/>
                <w:noProof/>
                <w:kern w:val="0"/>
              </w:rPr>
              <w:t>13</w:t>
            </w:r>
          </w:p>
        </w:tc>
        <w:tc>
          <w:tcPr>
            <w:tcW w:w="1585" w:type="pct"/>
          </w:tcPr>
          <w:p w14:paraId="3163EAEF"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Users may not be familiar with the tutorial screens on the Learn page, not knowing that they must tap the screen to continue. Hence, users may think they are supposed to tap the highlighted elements, which may confuse them if they tap it and see that nothing has happened – except that the onboarding screen has changed which may disorientate them.</w:t>
            </w:r>
          </w:p>
        </w:tc>
        <w:tc>
          <w:tcPr>
            <w:tcW w:w="468" w:type="pct"/>
          </w:tcPr>
          <w:p w14:paraId="61389103"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6</w:t>
            </w:r>
          </w:p>
        </w:tc>
        <w:tc>
          <w:tcPr>
            <w:tcW w:w="267" w:type="pct"/>
          </w:tcPr>
          <w:p w14:paraId="52201726"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2</w:t>
            </w:r>
          </w:p>
        </w:tc>
        <w:tc>
          <w:tcPr>
            <w:tcW w:w="267" w:type="pct"/>
          </w:tcPr>
          <w:p w14:paraId="3424FEB2"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1</w:t>
            </w:r>
          </w:p>
        </w:tc>
        <w:tc>
          <w:tcPr>
            <w:tcW w:w="267" w:type="pct"/>
          </w:tcPr>
          <w:p w14:paraId="0A4BD01A"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1</w:t>
            </w:r>
          </w:p>
        </w:tc>
        <w:tc>
          <w:tcPr>
            <w:tcW w:w="267" w:type="pct"/>
          </w:tcPr>
          <w:p w14:paraId="197B3C55"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2</w:t>
            </w:r>
          </w:p>
        </w:tc>
        <w:tc>
          <w:tcPr>
            <w:tcW w:w="1580" w:type="pct"/>
          </w:tcPr>
          <w:p w14:paraId="27C635EA"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Add a “Tap to continue” text to the tutorial screens.</w:t>
            </w:r>
          </w:p>
        </w:tc>
      </w:tr>
      <w:tr w:rsidR="00101313" w:rsidRPr="00101313" w14:paraId="7A4B41D5" w14:textId="77777777" w:rsidTr="003769C0">
        <w:tc>
          <w:tcPr>
            <w:tcW w:w="299" w:type="pct"/>
          </w:tcPr>
          <w:p w14:paraId="2E468CBA" w14:textId="77777777" w:rsidR="00101313" w:rsidRPr="00101313" w:rsidRDefault="00101313" w:rsidP="00101313">
            <w:pPr>
              <w:contextualSpacing/>
              <w:jc w:val="right"/>
              <w:rPr>
                <w:rFonts w:ascii="Times New Roman" w:eastAsia="DengXian" w:hAnsi="Times New Roman" w:cs="Times New Roman"/>
                <w:noProof/>
                <w:kern w:val="0"/>
              </w:rPr>
            </w:pPr>
            <w:r w:rsidRPr="00101313">
              <w:rPr>
                <w:rFonts w:ascii="Times New Roman" w:eastAsia="DengXian" w:hAnsi="Times New Roman" w:cs="Times New Roman"/>
                <w:noProof/>
                <w:kern w:val="0"/>
              </w:rPr>
              <w:t>14</w:t>
            </w:r>
          </w:p>
        </w:tc>
        <w:tc>
          <w:tcPr>
            <w:tcW w:w="1585" w:type="pct"/>
          </w:tcPr>
          <w:p w14:paraId="63919003"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 xml:space="preserve">After tapping and holding to paste a message, the message instantly appears which may disorientate some elderly users. There is a lack of feedback provided for the </w:t>
            </w:r>
            <w:r w:rsidRPr="00101313">
              <w:rPr>
                <w:rFonts w:ascii="Times New Roman" w:eastAsia="DengXian" w:hAnsi="Times New Roman" w:cs="Times New Roman"/>
                <w:noProof/>
                <w:kern w:val="0"/>
              </w:rPr>
              <w:lastRenderedPageBreak/>
              <w:t>elderly user, which may cause them to get disoriented. This problem also occurs after messages are deleted – users are led back to the Collection main page but have no feedback that the deletion was successful, and must manually check if the message has been deleted.</w:t>
            </w:r>
          </w:p>
        </w:tc>
        <w:tc>
          <w:tcPr>
            <w:tcW w:w="468" w:type="pct"/>
          </w:tcPr>
          <w:p w14:paraId="624EB820"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lastRenderedPageBreak/>
              <w:t>1</w:t>
            </w:r>
          </w:p>
        </w:tc>
        <w:tc>
          <w:tcPr>
            <w:tcW w:w="267" w:type="pct"/>
          </w:tcPr>
          <w:p w14:paraId="00FA9931"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2</w:t>
            </w:r>
          </w:p>
        </w:tc>
        <w:tc>
          <w:tcPr>
            <w:tcW w:w="267" w:type="pct"/>
          </w:tcPr>
          <w:p w14:paraId="28D3A00E"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1</w:t>
            </w:r>
          </w:p>
        </w:tc>
        <w:tc>
          <w:tcPr>
            <w:tcW w:w="267" w:type="pct"/>
          </w:tcPr>
          <w:p w14:paraId="59AFF5DA"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2</w:t>
            </w:r>
          </w:p>
        </w:tc>
        <w:tc>
          <w:tcPr>
            <w:tcW w:w="267" w:type="pct"/>
          </w:tcPr>
          <w:p w14:paraId="4E779D73"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2</w:t>
            </w:r>
          </w:p>
        </w:tc>
        <w:tc>
          <w:tcPr>
            <w:tcW w:w="1580" w:type="pct"/>
          </w:tcPr>
          <w:p w14:paraId="5DE0207D"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Add a pop-up notification letting users know when their message has been pasted in the Check Spam page or when a message has been deleted from the Collection page.</w:t>
            </w:r>
          </w:p>
        </w:tc>
      </w:tr>
      <w:tr w:rsidR="00101313" w:rsidRPr="00101313" w14:paraId="2492DEA5" w14:textId="77777777" w:rsidTr="003769C0">
        <w:tc>
          <w:tcPr>
            <w:tcW w:w="299" w:type="pct"/>
          </w:tcPr>
          <w:p w14:paraId="34299432" w14:textId="77777777" w:rsidR="00101313" w:rsidRPr="00101313" w:rsidRDefault="00101313" w:rsidP="00101313">
            <w:pPr>
              <w:contextualSpacing/>
              <w:jc w:val="right"/>
              <w:rPr>
                <w:rFonts w:ascii="Times New Roman" w:eastAsia="DengXian" w:hAnsi="Times New Roman" w:cs="Times New Roman"/>
                <w:noProof/>
                <w:kern w:val="0"/>
              </w:rPr>
            </w:pPr>
            <w:r w:rsidRPr="00101313">
              <w:rPr>
                <w:rFonts w:ascii="Times New Roman" w:eastAsia="DengXian" w:hAnsi="Times New Roman" w:cs="Times New Roman"/>
                <w:noProof/>
                <w:kern w:val="0"/>
              </w:rPr>
              <w:t>15</w:t>
            </w:r>
          </w:p>
        </w:tc>
        <w:tc>
          <w:tcPr>
            <w:tcW w:w="1585" w:type="pct"/>
          </w:tcPr>
          <w:p w14:paraId="3A2719E8"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 xml:space="preserve">Some users may be confused by the “Delete” functionality for messages in the Collection page, thinking that the message will be deleted from their phone as well. This may occur more frequently for elderly users who are unfamiliar with how application data is separate from phone data. Hence, they may mistakenly think that deleting the message from the application is sufficient to delete the message from their phones as well. </w:t>
            </w:r>
          </w:p>
        </w:tc>
        <w:tc>
          <w:tcPr>
            <w:tcW w:w="468" w:type="pct"/>
          </w:tcPr>
          <w:p w14:paraId="0919A7A9"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2, 6</w:t>
            </w:r>
          </w:p>
        </w:tc>
        <w:tc>
          <w:tcPr>
            <w:tcW w:w="267" w:type="pct"/>
          </w:tcPr>
          <w:p w14:paraId="3841B1B9"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2</w:t>
            </w:r>
          </w:p>
        </w:tc>
        <w:tc>
          <w:tcPr>
            <w:tcW w:w="267" w:type="pct"/>
          </w:tcPr>
          <w:p w14:paraId="4B4BC9F1"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2</w:t>
            </w:r>
          </w:p>
        </w:tc>
        <w:tc>
          <w:tcPr>
            <w:tcW w:w="267" w:type="pct"/>
          </w:tcPr>
          <w:p w14:paraId="358F042F"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1</w:t>
            </w:r>
          </w:p>
        </w:tc>
        <w:tc>
          <w:tcPr>
            <w:tcW w:w="267" w:type="pct"/>
          </w:tcPr>
          <w:p w14:paraId="4AA04C8D"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2</w:t>
            </w:r>
          </w:p>
        </w:tc>
        <w:tc>
          <w:tcPr>
            <w:tcW w:w="1580" w:type="pct"/>
          </w:tcPr>
          <w:p w14:paraId="02A59006"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 xml:space="preserve">Add a disclaimer to the “Delete” confirmation dialog informing users that the actual message on their phone will not be deleted. </w:t>
            </w:r>
          </w:p>
        </w:tc>
      </w:tr>
      <w:tr w:rsidR="00101313" w:rsidRPr="00101313" w14:paraId="4FAA8B1B" w14:textId="77777777" w:rsidTr="003769C0">
        <w:tc>
          <w:tcPr>
            <w:tcW w:w="299" w:type="pct"/>
          </w:tcPr>
          <w:p w14:paraId="317416B8" w14:textId="77777777" w:rsidR="00101313" w:rsidRPr="00101313" w:rsidRDefault="00101313" w:rsidP="00101313">
            <w:pPr>
              <w:contextualSpacing/>
              <w:jc w:val="right"/>
              <w:rPr>
                <w:rFonts w:ascii="Times New Roman" w:eastAsia="DengXian" w:hAnsi="Times New Roman" w:cs="Times New Roman"/>
                <w:noProof/>
                <w:kern w:val="0"/>
              </w:rPr>
            </w:pPr>
            <w:r w:rsidRPr="00101313">
              <w:rPr>
                <w:rFonts w:ascii="Times New Roman" w:eastAsia="DengXian" w:hAnsi="Times New Roman" w:cs="Times New Roman"/>
                <w:noProof/>
                <w:kern w:val="0"/>
              </w:rPr>
              <w:t>16</w:t>
            </w:r>
          </w:p>
        </w:tc>
        <w:tc>
          <w:tcPr>
            <w:tcW w:w="1585" w:type="pct"/>
          </w:tcPr>
          <w:p w14:paraId="4D9852DB"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The header bar text is unnecessary on the Results page as there is already a “Result” on the screen. This adds needless clutter to the page, which can potentially confuse the elderly user who may have visual and/or cognitive impairments.</w:t>
            </w:r>
          </w:p>
        </w:tc>
        <w:tc>
          <w:tcPr>
            <w:tcW w:w="468" w:type="pct"/>
          </w:tcPr>
          <w:p w14:paraId="67AF765F"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8</w:t>
            </w:r>
          </w:p>
        </w:tc>
        <w:tc>
          <w:tcPr>
            <w:tcW w:w="267" w:type="pct"/>
          </w:tcPr>
          <w:p w14:paraId="515CFA0B"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2</w:t>
            </w:r>
          </w:p>
        </w:tc>
        <w:tc>
          <w:tcPr>
            <w:tcW w:w="267" w:type="pct"/>
          </w:tcPr>
          <w:p w14:paraId="76F16889"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1</w:t>
            </w:r>
          </w:p>
        </w:tc>
        <w:tc>
          <w:tcPr>
            <w:tcW w:w="267" w:type="pct"/>
          </w:tcPr>
          <w:p w14:paraId="2644493B"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1</w:t>
            </w:r>
          </w:p>
        </w:tc>
        <w:tc>
          <w:tcPr>
            <w:tcW w:w="267" w:type="pct"/>
          </w:tcPr>
          <w:p w14:paraId="24BA20D8"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1</w:t>
            </w:r>
          </w:p>
        </w:tc>
        <w:tc>
          <w:tcPr>
            <w:tcW w:w="1580" w:type="pct"/>
          </w:tcPr>
          <w:p w14:paraId="138AD217"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Remove the “Result” header on the page and keep the “Result” header on the top bar.</w:t>
            </w:r>
          </w:p>
        </w:tc>
      </w:tr>
      <w:tr w:rsidR="00101313" w:rsidRPr="00101313" w14:paraId="5E2B24BA" w14:textId="77777777" w:rsidTr="003769C0">
        <w:tc>
          <w:tcPr>
            <w:tcW w:w="299" w:type="pct"/>
          </w:tcPr>
          <w:p w14:paraId="5CA760FA" w14:textId="77777777" w:rsidR="00101313" w:rsidRPr="00101313" w:rsidRDefault="00101313" w:rsidP="00101313">
            <w:pPr>
              <w:contextualSpacing/>
              <w:jc w:val="right"/>
              <w:rPr>
                <w:rFonts w:ascii="Times New Roman" w:eastAsia="DengXian" w:hAnsi="Times New Roman" w:cs="Times New Roman"/>
                <w:noProof/>
                <w:kern w:val="0"/>
              </w:rPr>
            </w:pPr>
            <w:r w:rsidRPr="00101313">
              <w:rPr>
                <w:rFonts w:ascii="Times New Roman" w:eastAsia="DengXian" w:hAnsi="Times New Roman" w:cs="Times New Roman"/>
                <w:noProof/>
                <w:kern w:val="0"/>
              </w:rPr>
              <w:t>17</w:t>
            </w:r>
          </w:p>
        </w:tc>
        <w:tc>
          <w:tcPr>
            <w:tcW w:w="1585" w:type="pct"/>
          </w:tcPr>
          <w:p w14:paraId="1C402C51"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 xml:space="preserve">Under the “Notifications” settings menu, there are options for “Message identified”, “Spam news”, and “Software updates”. However, users may not understand what these terms mean. Hence, they may be wary of turning on notifications for them, possibly causing them to turn off important notifications like the “Message identified” notification which lets them know when a pending message has been identified. </w:t>
            </w:r>
          </w:p>
        </w:tc>
        <w:tc>
          <w:tcPr>
            <w:tcW w:w="468" w:type="pct"/>
          </w:tcPr>
          <w:p w14:paraId="64F0DC91"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6, 10</w:t>
            </w:r>
          </w:p>
        </w:tc>
        <w:tc>
          <w:tcPr>
            <w:tcW w:w="267" w:type="pct"/>
          </w:tcPr>
          <w:p w14:paraId="074A88E9"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1</w:t>
            </w:r>
          </w:p>
        </w:tc>
        <w:tc>
          <w:tcPr>
            <w:tcW w:w="267" w:type="pct"/>
          </w:tcPr>
          <w:p w14:paraId="51730B24"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1</w:t>
            </w:r>
          </w:p>
        </w:tc>
        <w:tc>
          <w:tcPr>
            <w:tcW w:w="267" w:type="pct"/>
          </w:tcPr>
          <w:p w14:paraId="457F3C45"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1</w:t>
            </w:r>
          </w:p>
        </w:tc>
        <w:tc>
          <w:tcPr>
            <w:tcW w:w="267" w:type="pct"/>
          </w:tcPr>
          <w:p w14:paraId="3D37F4E3"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1</w:t>
            </w:r>
          </w:p>
        </w:tc>
        <w:tc>
          <w:tcPr>
            <w:tcW w:w="1580" w:type="pct"/>
          </w:tcPr>
          <w:p w14:paraId="26BA8FCB"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Add a text label under each option explaining them.</w:t>
            </w:r>
          </w:p>
        </w:tc>
      </w:tr>
      <w:tr w:rsidR="00101313" w:rsidRPr="00101313" w14:paraId="7C89B7A3" w14:textId="77777777" w:rsidTr="003769C0">
        <w:tc>
          <w:tcPr>
            <w:tcW w:w="299" w:type="pct"/>
          </w:tcPr>
          <w:p w14:paraId="382CE670" w14:textId="77777777" w:rsidR="00101313" w:rsidRPr="00101313" w:rsidRDefault="00101313" w:rsidP="00101313">
            <w:pPr>
              <w:contextualSpacing/>
              <w:jc w:val="right"/>
              <w:rPr>
                <w:rFonts w:ascii="Times New Roman" w:eastAsia="DengXian" w:hAnsi="Times New Roman" w:cs="Times New Roman"/>
                <w:noProof/>
                <w:kern w:val="0"/>
              </w:rPr>
            </w:pPr>
            <w:r w:rsidRPr="00101313">
              <w:rPr>
                <w:rFonts w:ascii="Times New Roman" w:eastAsia="DengXian" w:hAnsi="Times New Roman" w:cs="Times New Roman"/>
                <w:noProof/>
                <w:kern w:val="0"/>
              </w:rPr>
              <w:lastRenderedPageBreak/>
              <w:t>18</w:t>
            </w:r>
          </w:p>
        </w:tc>
        <w:tc>
          <w:tcPr>
            <w:tcW w:w="1585" w:type="pct"/>
          </w:tcPr>
          <w:p w14:paraId="2D911B9F"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The round buttons across the application may make the application look cartoonish and less professional, which may influence the user’s view of the application’s reliability and authenticity. This may affect user’s willingness to trust the application’s interpretation of whether their message is spam or not.</w:t>
            </w:r>
          </w:p>
        </w:tc>
        <w:tc>
          <w:tcPr>
            <w:tcW w:w="468" w:type="pct"/>
          </w:tcPr>
          <w:p w14:paraId="32DD80CC"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8</w:t>
            </w:r>
          </w:p>
        </w:tc>
        <w:tc>
          <w:tcPr>
            <w:tcW w:w="267" w:type="pct"/>
          </w:tcPr>
          <w:p w14:paraId="76A2EA5F"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1</w:t>
            </w:r>
          </w:p>
        </w:tc>
        <w:tc>
          <w:tcPr>
            <w:tcW w:w="267" w:type="pct"/>
          </w:tcPr>
          <w:p w14:paraId="63063DAA"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1</w:t>
            </w:r>
          </w:p>
        </w:tc>
        <w:tc>
          <w:tcPr>
            <w:tcW w:w="267" w:type="pct"/>
          </w:tcPr>
          <w:p w14:paraId="0178860B"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1</w:t>
            </w:r>
          </w:p>
        </w:tc>
        <w:tc>
          <w:tcPr>
            <w:tcW w:w="267" w:type="pct"/>
          </w:tcPr>
          <w:p w14:paraId="07BAFAF6"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1</w:t>
            </w:r>
          </w:p>
        </w:tc>
        <w:tc>
          <w:tcPr>
            <w:tcW w:w="1580" w:type="pct"/>
          </w:tcPr>
          <w:p w14:paraId="2B3A743B"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Change the round buttons to instead rounded rectangle buttons.</w:t>
            </w:r>
          </w:p>
        </w:tc>
      </w:tr>
      <w:tr w:rsidR="00101313" w:rsidRPr="00101313" w14:paraId="23E0AB08" w14:textId="77777777" w:rsidTr="003769C0">
        <w:tc>
          <w:tcPr>
            <w:tcW w:w="299" w:type="pct"/>
          </w:tcPr>
          <w:p w14:paraId="4A56D340" w14:textId="77777777" w:rsidR="00101313" w:rsidRPr="00101313" w:rsidRDefault="00101313" w:rsidP="00101313">
            <w:pPr>
              <w:contextualSpacing/>
              <w:jc w:val="right"/>
              <w:rPr>
                <w:rFonts w:ascii="Times New Roman" w:eastAsia="DengXian" w:hAnsi="Times New Roman" w:cs="Times New Roman"/>
                <w:noProof/>
                <w:kern w:val="0"/>
              </w:rPr>
            </w:pPr>
            <w:r w:rsidRPr="00101313">
              <w:rPr>
                <w:rFonts w:ascii="Times New Roman" w:eastAsia="DengXian" w:hAnsi="Times New Roman" w:cs="Times New Roman"/>
                <w:noProof/>
                <w:kern w:val="0"/>
              </w:rPr>
              <w:t>19</w:t>
            </w:r>
          </w:p>
        </w:tc>
        <w:tc>
          <w:tcPr>
            <w:tcW w:w="1585" w:type="pct"/>
          </w:tcPr>
          <w:p w14:paraId="7FF31730"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 xml:space="preserve">Inconsistent help button styling – the “Need Help” button on the Check Spam page is styled a light white colour whilst the “What should I do” is styled the dull-blue info button colour. Hence, users may not immediately associate both of them with the help menus. </w:t>
            </w:r>
          </w:p>
        </w:tc>
        <w:tc>
          <w:tcPr>
            <w:tcW w:w="468" w:type="pct"/>
          </w:tcPr>
          <w:p w14:paraId="2BCD7D95"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4, 6</w:t>
            </w:r>
          </w:p>
        </w:tc>
        <w:tc>
          <w:tcPr>
            <w:tcW w:w="267" w:type="pct"/>
          </w:tcPr>
          <w:p w14:paraId="05577B66"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1</w:t>
            </w:r>
          </w:p>
        </w:tc>
        <w:tc>
          <w:tcPr>
            <w:tcW w:w="267" w:type="pct"/>
          </w:tcPr>
          <w:p w14:paraId="0825A95C"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1</w:t>
            </w:r>
          </w:p>
        </w:tc>
        <w:tc>
          <w:tcPr>
            <w:tcW w:w="267" w:type="pct"/>
          </w:tcPr>
          <w:p w14:paraId="27DEF5D5"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1</w:t>
            </w:r>
          </w:p>
        </w:tc>
        <w:tc>
          <w:tcPr>
            <w:tcW w:w="267" w:type="pct"/>
          </w:tcPr>
          <w:p w14:paraId="2F89A3D4"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1</w:t>
            </w:r>
          </w:p>
        </w:tc>
        <w:tc>
          <w:tcPr>
            <w:tcW w:w="1580" w:type="pct"/>
          </w:tcPr>
          <w:p w14:paraId="4E5EBF60"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Change the “Need Help” button colour to the info colour.</w:t>
            </w:r>
          </w:p>
        </w:tc>
      </w:tr>
      <w:tr w:rsidR="00101313" w:rsidRPr="00101313" w14:paraId="1D6394D2" w14:textId="77777777" w:rsidTr="003769C0">
        <w:tc>
          <w:tcPr>
            <w:tcW w:w="299" w:type="pct"/>
          </w:tcPr>
          <w:p w14:paraId="7D0E0D9F" w14:textId="77777777" w:rsidR="00101313" w:rsidRPr="00101313" w:rsidRDefault="00101313" w:rsidP="00101313">
            <w:pPr>
              <w:contextualSpacing/>
              <w:jc w:val="right"/>
              <w:rPr>
                <w:rFonts w:ascii="Times New Roman" w:eastAsia="DengXian" w:hAnsi="Times New Roman" w:cs="Times New Roman"/>
                <w:noProof/>
                <w:kern w:val="0"/>
              </w:rPr>
            </w:pPr>
            <w:r w:rsidRPr="00101313">
              <w:rPr>
                <w:rFonts w:ascii="Times New Roman" w:eastAsia="DengXian" w:hAnsi="Times New Roman" w:cs="Times New Roman"/>
                <w:noProof/>
                <w:kern w:val="0"/>
              </w:rPr>
              <w:t>20</w:t>
            </w:r>
          </w:p>
        </w:tc>
        <w:tc>
          <w:tcPr>
            <w:tcW w:w="1585" w:type="pct"/>
          </w:tcPr>
          <w:p w14:paraId="1F2D840D"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Having to tap and hold to paste a message on the Check Spam page is an unnecessary functionality for the check text message feature which unnecessarily slows down the process. It also makes it more difficult for elderly users to use the feature as those with impaired motor functions may find it slightly more difficult to tap and hold.</w:t>
            </w:r>
          </w:p>
        </w:tc>
        <w:tc>
          <w:tcPr>
            <w:tcW w:w="468" w:type="pct"/>
          </w:tcPr>
          <w:p w14:paraId="302FA0CB"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7</w:t>
            </w:r>
          </w:p>
        </w:tc>
        <w:tc>
          <w:tcPr>
            <w:tcW w:w="267" w:type="pct"/>
          </w:tcPr>
          <w:p w14:paraId="2E385CD2"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2</w:t>
            </w:r>
          </w:p>
        </w:tc>
        <w:tc>
          <w:tcPr>
            <w:tcW w:w="267" w:type="pct"/>
          </w:tcPr>
          <w:p w14:paraId="434DAC4C"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1</w:t>
            </w:r>
          </w:p>
        </w:tc>
        <w:tc>
          <w:tcPr>
            <w:tcW w:w="267" w:type="pct"/>
          </w:tcPr>
          <w:p w14:paraId="15D7A871"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2</w:t>
            </w:r>
          </w:p>
        </w:tc>
        <w:tc>
          <w:tcPr>
            <w:tcW w:w="267" w:type="pct"/>
          </w:tcPr>
          <w:p w14:paraId="0D65BFCF"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1</w:t>
            </w:r>
          </w:p>
        </w:tc>
        <w:tc>
          <w:tcPr>
            <w:tcW w:w="1580" w:type="pct"/>
          </w:tcPr>
          <w:p w14:paraId="137C29FD"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Change the Tap and Hold action to a simple Tap action.</w:t>
            </w:r>
          </w:p>
        </w:tc>
      </w:tr>
      <w:tr w:rsidR="00101313" w:rsidRPr="00101313" w14:paraId="08781B57" w14:textId="77777777" w:rsidTr="003769C0">
        <w:tc>
          <w:tcPr>
            <w:tcW w:w="299" w:type="pct"/>
          </w:tcPr>
          <w:p w14:paraId="105101D3" w14:textId="77777777" w:rsidR="00101313" w:rsidRPr="00101313" w:rsidRDefault="00101313" w:rsidP="00101313">
            <w:pPr>
              <w:contextualSpacing/>
              <w:jc w:val="right"/>
              <w:rPr>
                <w:rFonts w:ascii="Times New Roman" w:eastAsia="DengXian" w:hAnsi="Times New Roman" w:cs="Times New Roman"/>
                <w:noProof/>
                <w:kern w:val="0"/>
              </w:rPr>
            </w:pPr>
            <w:r w:rsidRPr="00101313">
              <w:rPr>
                <w:rFonts w:ascii="Times New Roman" w:eastAsia="DengXian" w:hAnsi="Times New Roman" w:cs="Times New Roman"/>
                <w:noProof/>
                <w:kern w:val="0"/>
              </w:rPr>
              <w:t>21</w:t>
            </w:r>
          </w:p>
        </w:tc>
        <w:tc>
          <w:tcPr>
            <w:tcW w:w="1585" w:type="pct"/>
          </w:tcPr>
          <w:p w14:paraId="0EBFC4B6"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In the Collection feature, while users are informed of how many checked messages they have, they are not informed by month. Hence, they do not know how many messages they checked in a month. Furthermore, there is no scroll bar indicator to let them know how far they must scroll to see the earliest message in the month.</w:t>
            </w:r>
          </w:p>
        </w:tc>
        <w:tc>
          <w:tcPr>
            <w:tcW w:w="468" w:type="pct"/>
          </w:tcPr>
          <w:p w14:paraId="6DEA3169"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1, 6</w:t>
            </w:r>
          </w:p>
        </w:tc>
        <w:tc>
          <w:tcPr>
            <w:tcW w:w="267" w:type="pct"/>
          </w:tcPr>
          <w:p w14:paraId="4C768B4B"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2</w:t>
            </w:r>
          </w:p>
        </w:tc>
        <w:tc>
          <w:tcPr>
            <w:tcW w:w="267" w:type="pct"/>
          </w:tcPr>
          <w:p w14:paraId="7ACAA9B7"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1</w:t>
            </w:r>
          </w:p>
        </w:tc>
        <w:tc>
          <w:tcPr>
            <w:tcW w:w="267" w:type="pct"/>
          </w:tcPr>
          <w:p w14:paraId="4BDDB9C8"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1</w:t>
            </w:r>
          </w:p>
        </w:tc>
        <w:tc>
          <w:tcPr>
            <w:tcW w:w="267" w:type="pct"/>
          </w:tcPr>
          <w:p w14:paraId="142D0181"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1</w:t>
            </w:r>
          </w:p>
        </w:tc>
        <w:tc>
          <w:tcPr>
            <w:tcW w:w="1580" w:type="pct"/>
          </w:tcPr>
          <w:p w14:paraId="1D9F6F28"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Add the number of messages from the month beside the month label, and also add a scroll bar for each row.</w:t>
            </w:r>
          </w:p>
        </w:tc>
      </w:tr>
      <w:tr w:rsidR="00101313" w:rsidRPr="00101313" w14:paraId="0EC6389B" w14:textId="77777777" w:rsidTr="003769C0">
        <w:tc>
          <w:tcPr>
            <w:tcW w:w="299" w:type="pct"/>
          </w:tcPr>
          <w:p w14:paraId="02BD88DD" w14:textId="77777777" w:rsidR="00101313" w:rsidRPr="00101313" w:rsidRDefault="00101313" w:rsidP="00101313">
            <w:pPr>
              <w:contextualSpacing/>
              <w:jc w:val="right"/>
              <w:rPr>
                <w:rFonts w:ascii="Times New Roman" w:eastAsia="DengXian" w:hAnsi="Times New Roman" w:cs="Times New Roman"/>
                <w:noProof/>
                <w:kern w:val="0"/>
              </w:rPr>
            </w:pPr>
            <w:r w:rsidRPr="00101313">
              <w:rPr>
                <w:rFonts w:ascii="Times New Roman" w:eastAsia="DengXian" w:hAnsi="Times New Roman" w:cs="Times New Roman"/>
                <w:noProof/>
                <w:kern w:val="0"/>
              </w:rPr>
              <w:t>22</w:t>
            </w:r>
          </w:p>
        </w:tc>
        <w:tc>
          <w:tcPr>
            <w:tcW w:w="1585" w:type="pct"/>
          </w:tcPr>
          <w:p w14:paraId="3C3838DD"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 xml:space="preserve">Although the “Tap to paste message here” action on the Check Spamscreen is prominent and most users do not miss it, it is still not </w:t>
            </w:r>
            <w:r w:rsidRPr="00101313">
              <w:rPr>
                <w:rFonts w:ascii="Times New Roman" w:eastAsia="DengXian" w:hAnsi="Times New Roman" w:cs="Times New Roman"/>
                <w:noProof/>
                <w:kern w:val="0"/>
              </w:rPr>
              <w:lastRenderedPageBreak/>
              <w:t>obvious that it is the primary actionable. This is due to how most of the app’s primary actionables are in primary blue while the former action is simply coloured black. The most obvious actionable available on the screen is the “Need Help?” button, which users may thus mistake as the primary button and get confused when they are led to the help screen.</w:t>
            </w:r>
          </w:p>
        </w:tc>
        <w:tc>
          <w:tcPr>
            <w:tcW w:w="468" w:type="pct"/>
          </w:tcPr>
          <w:p w14:paraId="53EA4111"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lastRenderedPageBreak/>
              <w:t>4, 6</w:t>
            </w:r>
          </w:p>
        </w:tc>
        <w:tc>
          <w:tcPr>
            <w:tcW w:w="267" w:type="pct"/>
          </w:tcPr>
          <w:p w14:paraId="5CCEFE4B"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2</w:t>
            </w:r>
          </w:p>
        </w:tc>
        <w:tc>
          <w:tcPr>
            <w:tcW w:w="267" w:type="pct"/>
          </w:tcPr>
          <w:p w14:paraId="0BFE6A47"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1</w:t>
            </w:r>
          </w:p>
        </w:tc>
        <w:tc>
          <w:tcPr>
            <w:tcW w:w="267" w:type="pct"/>
          </w:tcPr>
          <w:p w14:paraId="3A3FCFE7"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1</w:t>
            </w:r>
          </w:p>
        </w:tc>
        <w:tc>
          <w:tcPr>
            <w:tcW w:w="267" w:type="pct"/>
          </w:tcPr>
          <w:p w14:paraId="3D17ADE8"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1</w:t>
            </w:r>
          </w:p>
        </w:tc>
        <w:tc>
          <w:tcPr>
            <w:tcW w:w="1580" w:type="pct"/>
          </w:tcPr>
          <w:p w14:paraId="507760B7"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 xml:space="preserve">Recolour the “Tap to paste message here” action to primary blue to push it up the visual hierarchy, drawing user’s eyes there first and </w:t>
            </w:r>
            <w:r w:rsidRPr="00101313">
              <w:rPr>
                <w:rFonts w:ascii="Times New Roman" w:eastAsia="DengXian" w:hAnsi="Times New Roman" w:cs="Times New Roman"/>
                <w:noProof/>
                <w:kern w:val="0"/>
              </w:rPr>
              <w:lastRenderedPageBreak/>
              <w:t>letting them know that the primary action is to tap to paste a message.</w:t>
            </w:r>
          </w:p>
        </w:tc>
      </w:tr>
      <w:tr w:rsidR="00101313" w:rsidRPr="00101313" w14:paraId="45A72F89" w14:textId="77777777" w:rsidTr="003769C0">
        <w:tc>
          <w:tcPr>
            <w:tcW w:w="299" w:type="pct"/>
          </w:tcPr>
          <w:p w14:paraId="657649E7" w14:textId="77777777" w:rsidR="00101313" w:rsidRPr="00101313" w:rsidRDefault="00101313" w:rsidP="00101313">
            <w:pPr>
              <w:contextualSpacing/>
              <w:jc w:val="right"/>
              <w:rPr>
                <w:rFonts w:ascii="Times New Roman" w:eastAsia="DengXian" w:hAnsi="Times New Roman" w:cs="Times New Roman"/>
                <w:noProof/>
                <w:kern w:val="0"/>
              </w:rPr>
            </w:pPr>
            <w:r w:rsidRPr="00101313">
              <w:rPr>
                <w:rFonts w:ascii="Times New Roman" w:eastAsia="DengXian" w:hAnsi="Times New Roman" w:cs="Times New Roman"/>
                <w:noProof/>
                <w:kern w:val="0"/>
              </w:rPr>
              <w:lastRenderedPageBreak/>
              <w:t>23</w:t>
            </w:r>
          </w:p>
        </w:tc>
        <w:tc>
          <w:tcPr>
            <w:tcW w:w="1585" w:type="pct"/>
          </w:tcPr>
          <w:p w14:paraId="05FE1A95"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Users who forget how the Daily Test cards function works after the tutorial have no way of refreshing their knowledge other than trying out the cards themselves. From the daily test screens, users are unable to check how much XP each correct or wrong answer gives, unless they go back to the main Collection screen. This may deter users from coming back to the Daily Test cards after prolonged periods of not using the application.</w:t>
            </w:r>
          </w:p>
        </w:tc>
        <w:tc>
          <w:tcPr>
            <w:tcW w:w="468" w:type="pct"/>
          </w:tcPr>
          <w:p w14:paraId="004E7CAE"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6, 10</w:t>
            </w:r>
          </w:p>
        </w:tc>
        <w:tc>
          <w:tcPr>
            <w:tcW w:w="267" w:type="pct"/>
          </w:tcPr>
          <w:p w14:paraId="5E11DBAD"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2</w:t>
            </w:r>
          </w:p>
        </w:tc>
        <w:tc>
          <w:tcPr>
            <w:tcW w:w="267" w:type="pct"/>
          </w:tcPr>
          <w:p w14:paraId="6E256C17"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1</w:t>
            </w:r>
          </w:p>
        </w:tc>
        <w:tc>
          <w:tcPr>
            <w:tcW w:w="267" w:type="pct"/>
          </w:tcPr>
          <w:p w14:paraId="2CB09A54"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1</w:t>
            </w:r>
          </w:p>
        </w:tc>
        <w:tc>
          <w:tcPr>
            <w:tcW w:w="267" w:type="pct"/>
          </w:tcPr>
          <w:p w14:paraId="0E1D589E"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1</w:t>
            </w:r>
          </w:p>
        </w:tc>
        <w:tc>
          <w:tcPr>
            <w:tcW w:w="1580" w:type="pct"/>
          </w:tcPr>
          <w:p w14:paraId="16DD5F8C"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Add a Help icon at the bottom of each card that provides a tooltip to guide the user regarding what to do and how much XP correct and wrong answers give.</w:t>
            </w:r>
          </w:p>
        </w:tc>
      </w:tr>
      <w:tr w:rsidR="00101313" w:rsidRPr="00101313" w14:paraId="5EA35042" w14:textId="77777777" w:rsidTr="003769C0">
        <w:tc>
          <w:tcPr>
            <w:tcW w:w="299" w:type="pct"/>
          </w:tcPr>
          <w:p w14:paraId="39D78505" w14:textId="77777777" w:rsidR="00101313" w:rsidRPr="00101313" w:rsidRDefault="00101313" w:rsidP="00101313">
            <w:pPr>
              <w:contextualSpacing/>
              <w:jc w:val="right"/>
              <w:rPr>
                <w:rFonts w:ascii="Times New Roman" w:eastAsia="DengXian" w:hAnsi="Times New Roman" w:cs="Times New Roman"/>
                <w:noProof/>
                <w:kern w:val="0"/>
              </w:rPr>
            </w:pPr>
            <w:r w:rsidRPr="00101313">
              <w:rPr>
                <w:rFonts w:ascii="Times New Roman" w:eastAsia="DengXian" w:hAnsi="Times New Roman" w:cs="Times New Roman"/>
                <w:noProof/>
                <w:kern w:val="0"/>
              </w:rPr>
              <w:t>24</w:t>
            </w:r>
          </w:p>
        </w:tc>
        <w:tc>
          <w:tcPr>
            <w:tcW w:w="1585" w:type="pct"/>
          </w:tcPr>
          <w:p w14:paraId="1C16DA06"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The menu buttons are very jarring. Having the inactive icons in deep black makes them stand out a little too much, conflicting for attention with other elements on screen. Hence, the interface becomes more cluttered, distracting the user from other elements onscreen and possibly overwhelming the elderly user with cognitive and visual impairments.</w:t>
            </w:r>
          </w:p>
        </w:tc>
        <w:tc>
          <w:tcPr>
            <w:tcW w:w="468" w:type="pct"/>
          </w:tcPr>
          <w:p w14:paraId="33B6DD6A"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8</w:t>
            </w:r>
          </w:p>
        </w:tc>
        <w:tc>
          <w:tcPr>
            <w:tcW w:w="267" w:type="pct"/>
          </w:tcPr>
          <w:p w14:paraId="0958FF0E"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1</w:t>
            </w:r>
          </w:p>
        </w:tc>
        <w:tc>
          <w:tcPr>
            <w:tcW w:w="267" w:type="pct"/>
          </w:tcPr>
          <w:p w14:paraId="363D83DE"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1</w:t>
            </w:r>
          </w:p>
        </w:tc>
        <w:tc>
          <w:tcPr>
            <w:tcW w:w="267" w:type="pct"/>
          </w:tcPr>
          <w:p w14:paraId="70F8B5EF"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1</w:t>
            </w:r>
          </w:p>
        </w:tc>
        <w:tc>
          <w:tcPr>
            <w:tcW w:w="267" w:type="pct"/>
          </w:tcPr>
          <w:p w14:paraId="10688D4F"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1</w:t>
            </w:r>
          </w:p>
        </w:tc>
        <w:tc>
          <w:tcPr>
            <w:tcW w:w="1580" w:type="pct"/>
          </w:tcPr>
          <w:p w14:paraId="1601D05D" w14:textId="77777777" w:rsidR="00101313" w:rsidRPr="00101313" w:rsidRDefault="00101313" w:rsidP="00101313">
            <w:pPr>
              <w:contextualSpacing/>
              <w:rPr>
                <w:rFonts w:ascii="Times New Roman" w:eastAsia="DengXian" w:hAnsi="Times New Roman" w:cs="Times New Roman"/>
                <w:noProof/>
                <w:kern w:val="0"/>
              </w:rPr>
            </w:pPr>
            <w:r w:rsidRPr="00101313">
              <w:rPr>
                <w:rFonts w:ascii="Times New Roman" w:eastAsia="DengXian" w:hAnsi="Times New Roman" w:cs="Times New Roman"/>
                <w:noProof/>
                <w:kern w:val="0"/>
              </w:rPr>
              <w:t xml:space="preserve">Make the menu icons a lighter shade of black to prevent them from fighting for the user’s attention with the other elements on screen. </w:t>
            </w:r>
          </w:p>
        </w:tc>
      </w:tr>
    </w:tbl>
    <w:p w14:paraId="5F46BE3A" w14:textId="77777777" w:rsidR="008B3B5C" w:rsidRPr="008B3B5C" w:rsidRDefault="008B3B5C" w:rsidP="008B3B5C">
      <w:pPr>
        <w:spacing w:after="160" w:line="259" w:lineRule="auto"/>
        <w:ind w:firstLine="0"/>
        <w:contextualSpacing/>
        <w:rPr>
          <w:rFonts w:ascii="Times New Roman" w:eastAsia="DengXian" w:hAnsi="Times New Roman" w:cs="Times New Roman"/>
          <w:noProof/>
          <w:kern w:val="0"/>
          <w:sz w:val="22"/>
          <w:szCs w:val="22"/>
          <w:lang w:val="en-SG" w:eastAsia="zh-CN"/>
        </w:rPr>
      </w:pPr>
    </w:p>
    <w:p w14:paraId="48857484" w14:textId="77777777" w:rsidR="008B3B5C" w:rsidRPr="008B3B5C" w:rsidRDefault="008B3B5C" w:rsidP="008B3B5C">
      <w:pPr>
        <w:rPr>
          <w:lang w:val="en-SG"/>
        </w:rPr>
      </w:pPr>
    </w:p>
    <w:sectPr w:rsidR="008B3B5C" w:rsidRPr="008B3B5C" w:rsidSect="007A715A">
      <w:headerReference w:type="default" r:id="rId265"/>
      <w:headerReference w:type="first" r:id="rId266"/>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8066C" w14:textId="77777777" w:rsidR="002A2D7A" w:rsidRDefault="002A2D7A">
      <w:pPr>
        <w:spacing w:line="240" w:lineRule="auto"/>
      </w:pPr>
      <w:r>
        <w:separator/>
      </w:r>
    </w:p>
    <w:p w14:paraId="48FB1A73" w14:textId="77777777" w:rsidR="002A2D7A" w:rsidRDefault="002A2D7A"/>
  </w:endnote>
  <w:endnote w:type="continuationSeparator" w:id="0">
    <w:p w14:paraId="03D6CF90" w14:textId="77777777" w:rsidR="002A2D7A" w:rsidRDefault="002A2D7A">
      <w:pPr>
        <w:spacing w:line="240" w:lineRule="auto"/>
      </w:pPr>
      <w:r>
        <w:continuationSeparator/>
      </w:r>
    </w:p>
    <w:p w14:paraId="62E57983" w14:textId="77777777" w:rsidR="002A2D7A" w:rsidRDefault="002A2D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2A6ED" w14:textId="77777777" w:rsidR="002A2D7A" w:rsidRDefault="002A2D7A">
      <w:pPr>
        <w:spacing w:line="240" w:lineRule="auto"/>
      </w:pPr>
      <w:r>
        <w:separator/>
      </w:r>
    </w:p>
    <w:p w14:paraId="2AFAAF4F" w14:textId="77777777" w:rsidR="002A2D7A" w:rsidRDefault="002A2D7A"/>
  </w:footnote>
  <w:footnote w:type="continuationSeparator" w:id="0">
    <w:p w14:paraId="00065965" w14:textId="77777777" w:rsidR="002A2D7A" w:rsidRDefault="002A2D7A">
      <w:pPr>
        <w:spacing w:line="240" w:lineRule="auto"/>
      </w:pPr>
      <w:r>
        <w:continuationSeparator/>
      </w:r>
    </w:p>
    <w:p w14:paraId="0EA03091" w14:textId="77777777" w:rsidR="002A2D7A" w:rsidRDefault="002A2D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20F56" w14:textId="6611E41A" w:rsidR="00E81978" w:rsidRDefault="00974A29">
    <w:pPr>
      <w:pStyle w:val="Header"/>
    </w:pPr>
    <w:sdt>
      <w:sdtPr>
        <w:rPr>
          <w:rStyle w:val="Strong"/>
        </w:rPr>
        <w:alias w:val="Running head"/>
        <w:tag w:val=""/>
        <w:id w:val="12739865"/>
        <w:placeholder>
          <w:docPart w:val="3B82187365AF4B39B728499E0CFC516B"/>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E2F9B">
          <w:rPr>
            <w:rStyle w:val="Strong"/>
          </w:rPr>
          <w:t>Design Proposal: S</w:t>
        </w:r>
        <w:r w:rsidR="001D4120">
          <w:rPr>
            <w:rStyle w:val="Strong"/>
          </w:rPr>
          <w:t>p</w:t>
        </w:r>
        <w:r w:rsidR="007E2F9B">
          <w:rPr>
            <w:rStyle w:val="Strong"/>
          </w:rPr>
          <w:t xml:space="preserve">am </w:t>
        </w:r>
        <w:r w:rsidR="00710FB6">
          <w:rPr>
            <w:rStyle w:val="Strong"/>
          </w:rPr>
          <w:t>Checker</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68656" w14:textId="7333067D" w:rsidR="00E81978" w:rsidRDefault="007E2F9B">
    <w:pPr>
      <w:pStyle w:val="Header"/>
      <w:rPr>
        <w:rStyle w:val="Strong"/>
      </w:rPr>
    </w:pPr>
    <w:r>
      <w:rPr>
        <w:rStyle w:val="Strong"/>
      </w:rPr>
      <w:t>Design Proposal: S</w:t>
    </w:r>
    <w:r w:rsidR="00B0556E">
      <w:rPr>
        <w:rStyle w:val="Strong"/>
      </w:rPr>
      <w:t>P</w:t>
    </w:r>
    <w:r>
      <w:rPr>
        <w:rStyle w:val="Strong"/>
      </w:rPr>
      <w:t xml:space="preserve">am </w:t>
    </w:r>
    <w:r w:rsidR="00B60BFC">
      <w:rPr>
        <w:rStyle w:val="Strong"/>
      </w:rPr>
      <w:t>Checker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C595C66"/>
    <w:multiLevelType w:val="hybridMultilevel"/>
    <w:tmpl w:val="E8604B7E"/>
    <w:lvl w:ilvl="0" w:tplc="48090005">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11" w15:restartNumberingAfterBreak="0">
    <w:nsid w:val="1A666833"/>
    <w:multiLevelType w:val="hybridMultilevel"/>
    <w:tmpl w:val="961C4772"/>
    <w:lvl w:ilvl="0" w:tplc="4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C69279B"/>
    <w:multiLevelType w:val="hybridMultilevel"/>
    <w:tmpl w:val="A458498E"/>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238A0C29"/>
    <w:multiLevelType w:val="hybridMultilevel"/>
    <w:tmpl w:val="00D8D7C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24574EF1"/>
    <w:multiLevelType w:val="hybridMultilevel"/>
    <w:tmpl w:val="4F4C8554"/>
    <w:lvl w:ilvl="0" w:tplc="593A8DEE">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5" w15:restartNumberingAfterBreak="0">
    <w:nsid w:val="25C40474"/>
    <w:multiLevelType w:val="hybridMultilevel"/>
    <w:tmpl w:val="A2E233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0FC6B9C"/>
    <w:multiLevelType w:val="hybridMultilevel"/>
    <w:tmpl w:val="418620E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4BB3654"/>
    <w:multiLevelType w:val="hybridMultilevel"/>
    <w:tmpl w:val="02B42534"/>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44971AB7"/>
    <w:multiLevelType w:val="hybridMultilevel"/>
    <w:tmpl w:val="4E72D16A"/>
    <w:lvl w:ilvl="0" w:tplc="48090005">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19" w15:restartNumberingAfterBreak="0">
    <w:nsid w:val="50150232"/>
    <w:multiLevelType w:val="hybridMultilevel"/>
    <w:tmpl w:val="29E0F8E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9416AFA"/>
    <w:multiLevelType w:val="hybridMultilevel"/>
    <w:tmpl w:val="74E4B72A"/>
    <w:lvl w:ilvl="0" w:tplc="48090005">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21" w15:restartNumberingAfterBreak="0">
    <w:nsid w:val="59903868"/>
    <w:multiLevelType w:val="hybridMultilevel"/>
    <w:tmpl w:val="4E3E1F18"/>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2" w15:restartNumberingAfterBreak="0">
    <w:nsid w:val="5EEC478F"/>
    <w:multiLevelType w:val="hybridMultilevel"/>
    <w:tmpl w:val="EA2C59AE"/>
    <w:lvl w:ilvl="0" w:tplc="F7F03E04">
      <w:start w:val="1"/>
      <w:numFmt w:val="upperLetter"/>
      <w:lvlText w:val="%1."/>
      <w:lvlJc w:val="left"/>
      <w:pPr>
        <w:ind w:left="1080" w:hanging="360"/>
      </w:pPr>
      <w:rPr>
        <w:rFonts w:asciiTheme="minorHAnsi" w:eastAsiaTheme="minorEastAsia" w:hAnsiTheme="minorHAnsi" w:cstheme="minorBidi"/>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3" w15:restartNumberingAfterBreak="0">
    <w:nsid w:val="638F2B2C"/>
    <w:multiLevelType w:val="hybridMultilevel"/>
    <w:tmpl w:val="4932846A"/>
    <w:lvl w:ilvl="0" w:tplc="ECB2FB18">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4" w15:restartNumberingAfterBreak="0">
    <w:nsid w:val="64E445C1"/>
    <w:multiLevelType w:val="hybridMultilevel"/>
    <w:tmpl w:val="986CE1BE"/>
    <w:lvl w:ilvl="0" w:tplc="48090005">
      <w:start w:val="1"/>
      <w:numFmt w:val="bullet"/>
      <w:lvlText w:val=""/>
      <w:lvlJc w:val="left"/>
      <w:pPr>
        <w:ind w:left="-360" w:hanging="360"/>
      </w:pPr>
      <w:rPr>
        <w:rFonts w:ascii="Wingdings" w:hAnsi="Wingdings" w:hint="default"/>
      </w:rPr>
    </w:lvl>
    <w:lvl w:ilvl="1" w:tplc="48090003">
      <w:start w:val="1"/>
      <w:numFmt w:val="bullet"/>
      <w:lvlText w:val="o"/>
      <w:lvlJc w:val="left"/>
      <w:pPr>
        <w:ind w:left="360" w:hanging="360"/>
      </w:pPr>
      <w:rPr>
        <w:rFonts w:ascii="Courier New" w:hAnsi="Courier New" w:cs="Courier New" w:hint="default"/>
      </w:rPr>
    </w:lvl>
    <w:lvl w:ilvl="2" w:tplc="48090005">
      <w:start w:val="1"/>
      <w:numFmt w:val="bullet"/>
      <w:lvlText w:val=""/>
      <w:lvlJc w:val="left"/>
      <w:pPr>
        <w:ind w:left="1080" w:hanging="360"/>
      </w:pPr>
      <w:rPr>
        <w:rFonts w:ascii="Wingdings" w:hAnsi="Wingdings" w:hint="default"/>
      </w:rPr>
    </w:lvl>
    <w:lvl w:ilvl="3" w:tplc="48090001">
      <w:start w:val="1"/>
      <w:numFmt w:val="bullet"/>
      <w:lvlText w:val=""/>
      <w:lvlJc w:val="left"/>
      <w:pPr>
        <w:ind w:left="1800" w:hanging="360"/>
      </w:pPr>
      <w:rPr>
        <w:rFonts w:ascii="Symbol" w:hAnsi="Symbol" w:hint="default"/>
      </w:rPr>
    </w:lvl>
    <w:lvl w:ilvl="4" w:tplc="48090003">
      <w:start w:val="1"/>
      <w:numFmt w:val="bullet"/>
      <w:lvlText w:val="o"/>
      <w:lvlJc w:val="left"/>
      <w:pPr>
        <w:ind w:left="2520" w:hanging="360"/>
      </w:pPr>
      <w:rPr>
        <w:rFonts w:ascii="Courier New" w:hAnsi="Courier New" w:cs="Courier New" w:hint="default"/>
      </w:rPr>
    </w:lvl>
    <w:lvl w:ilvl="5" w:tplc="48090005">
      <w:start w:val="1"/>
      <w:numFmt w:val="bullet"/>
      <w:lvlText w:val=""/>
      <w:lvlJc w:val="left"/>
      <w:pPr>
        <w:ind w:left="3240" w:hanging="360"/>
      </w:pPr>
      <w:rPr>
        <w:rFonts w:ascii="Wingdings" w:hAnsi="Wingdings" w:hint="default"/>
      </w:rPr>
    </w:lvl>
    <w:lvl w:ilvl="6" w:tplc="48090001">
      <w:start w:val="1"/>
      <w:numFmt w:val="bullet"/>
      <w:lvlText w:val=""/>
      <w:lvlJc w:val="left"/>
      <w:pPr>
        <w:ind w:left="3960" w:hanging="360"/>
      </w:pPr>
      <w:rPr>
        <w:rFonts w:ascii="Symbol" w:hAnsi="Symbol" w:hint="default"/>
      </w:rPr>
    </w:lvl>
    <w:lvl w:ilvl="7" w:tplc="48090003">
      <w:start w:val="1"/>
      <w:numFmt w:val="bullet"/>
      <w:lvlText w:val="o"/>
      <w:lvlJc w:val="left"/>
      <w:pPr>
        <w:ind w:left="4680" w:hanging="360"/>
      </w:pPr>
      <w:rPr>
        <w:rFonts w:ascii="Courier New" w:hAnsi="Courier New" w:cs="Courier New" w:hint="default"/>
      </w:rPr>
    </w:lvl>
    <w:lvl w:ilvl="8" w:tplc="48090005">
      <w:start w:val="1"/>
      <w:numFmt w:val="bullet"/>
      <w:lvlText w:val=""/>
      <w:lvlJc w:val="left"/>
      <w:pPr>
        <w:ind w:left="5400" w:hanging="360"/>
      </w:pPr>
      <w:rPr>
        <w:rFonts w:ascii="Wingdings" w:hAnsi="Wingdings" w:hint="default"/>
      </w:rPr>
    </w:lvl>
  </w:abstractNum>
  <w:abstractNum w:abstractNumId="25" w15:restartNumberingAfterBreak="0">
    <w:nsid w:val="6A2275CD"/>
    <w:multiLevelType w:val="hybridMultilevel"/>
    <w:tmpl w:val="A2E2338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6FC77D91"/>
    <w:multiLevelType w:val="hybridMultilevel"/>
    <w:tmpl w:val="8110B2B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711F0AF9"/>
    <w:multiLevelType w:val="hybridMultilevel"/>
    <w:tmpl w:val="FB20B54A"/>
    <w:lvl w:ilvl="0" w:tplc="E7125024">
      <w:start w:val="1"/>
      <w:numFmt w:val="bullet"/>
      <w:lvlText w:val=""/>
      <w:lvlJc w:val="left"/>
      <w:pPr>
        <w:ind w:left="720" w:hanging="360"/>
      </w:pPr>
      <w:rPr>
        <w:rFonts w:ascii="Wingdings" w:eastAsia="DengXian" w:hAnsi="Wingdings" w:cs="Times New Roman"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28" w15:restartNumberingAfterBreak="0">
    <w:nsid w:val="73AE18D5"/>
    <w:multiLevelType w:val="hybridMultilevel"/>
    <w:tmpl w:val="D986980A"/>
    <w:lvl w:ilvl="0" w:tplc="4772690E">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9" w15:restartNumberingAfterBreak="0">
    <w:nsid w:val="78E41A83"/>
    <w:multiLevelType w:val="hybridMultilevel"/>
    <w:tmpl w:val="865A93C8"/>
    <w:lvl w:ilvl="0" w:tplc="48090005">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30" w15:restartNumberingAfterBreak="0">
    <w:nsid w:val="7BD4449C"/>
    <w:multiLevelType w:val="hybridMultilevel"/>
    <w:tmpl w:val="C1D0E2FC"/>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23"/>
  </w:num>
  <w:num w:numId="13">
    <w:abstractNumId w:val="29"/>
  </w:num>
  <w:num w:numId="14">
    <w:abstractNumId w:val="26"/>
  </w:num>
  <w:num w:numId="15">
    <w:abstractNumId w:val="10"/>
  </w:num>
  <w:num w:numId="16">
    <w:abstractNumId w:val="17"/>
  </w:num>
  <w:num w:numId="17">
    <w:abstractNumId w:val="18"/>
  </w:num>
  <w:num w:numId="18">
    <w:abstractNumId w:val="11"/>
  </w:num>
  <w:num w:numId="19">
    <w:abstractNumId w:val="24"/>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7"/>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num>
  <w:num w:numId="26">
    <w:abstractNumId w:val="30"/>
  </w:num>
  <w:num w:numId="27">
    <w:abstractNumId w:val="13"/>
  </w:num>
  <w:num w:numId="28">
    <w:abstractNumId w:val="21"/>
  </w:num>
  <w:num w:numId="29">
    <w:abstractNumId w:val="15"/>
  </w:num>
  <w:num w:numId="30">
    <w:abstractNumId w:val="28"/>
  </w:num>
  <w:num w:numId="31">
    <w:abstractNumId w:val="19"/>
  </w:num>
  <w:num w:numId="32">
    <w:abstractNumId w:val="1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zMzU2tzQyMTSwNDVV0lEKTi0uzszPAykwNK4FAE7ZDaQtAAAA"/>
  </w:docVars>
  <w:rsids>
    <w:rsidRoot w:val="002A2D7A"/>
    <w:rsid w:val="00000EDF"/>
    <w:rsid w:val="0000325E"/>
    <w:rsid w:val="00003AF2"/>
    <w:rsid w:val="000054FE"/>
    <w:rsid w:val="000075FA"/>
    <w:rsid w:val="00007A98"/>
    <w:rsid w:val="00007DC0"/>
    <w:rsid w:val="00010606"/>
    <w:rsid w:val="00010A96"/>
    <w:rsid w:val="000112AD"/>
    <w:rsid w:val="000139CC"/>
    <w:rsid w:val="0001457E"/>
    <w:rsid w:val="00020C18"/>
    <w:rsid w:val="0002316B"/>
    <w:rsid w:val="00024726"/>
    <w:rsid w:val="00024CE3"/>
    <w:rsid w:val="00027606"/>
    <w:rsid w:val="000318D3"/>
    <w:rsid w:val="000327E6"/>
    <w:rsid w:val="00033BC7"/>
    <w:rsid w:val="00035763"/>
    <w:rsid w:val="00035E6A"/>
    <w:rsid w:val="00037B6C"/>
    <w:rsid w:val="0004083B"/>
    <w:rsid w:val="00040DC1"/>
    <w:rsid w:val="000422F7"/>
    <w:rsid w:val="00043A04"/>
    <w:rsid w:val="00043E45"/>
    <w:rsid w:val="0004589B"/>
    <w:rsid w:val="00046585"/>
    <w:rsid w:val="00046ECF"/>
    <w:rsid w:val="000503E5"/>
    <w:rsid w:val="000514A2"/>
    <w:rsid w:val="00051BF3"/>
    <w:rsid w:val="00052CF1"/>
    <w:rsid w:val="0005305D"/>
    <w:rsid w:val="000558D5"/>
    <w:rsid w:val="00055F67"/>
    <w:rsid w:val="00056286"/>
    <w:rsid w:val="0005739F"/>
    <w:rsid w:val="00057BA4"/>
    <w:rsid w:val="0006090A"/>
    <w:rsid w:val="000611A6"/>
    <w:rsid w:val="00061FB5"/>
    <w:rsid w:val="0006330E"/>
    <w:rsid w:val="000639DB"/>
    <w:rsid w:val="00065F8B"/>
    <w:rsid w:val="0006720A"/>
    <w:rsid w:val="00067463"/>
    <w:rsid w:val="00071308"/>
    <w:rsid w:val="00071398"/>
    <w:rsid w:val="0007250A"/>
    <w:rsid w:val="00072C23"/>
    <w:rsid w:val="00073197"/>
    <w:rsid w:val="000758C7"/>
    <w:rsid w:val="0007688B"/>
    <w:rsid w:val="00076D82"/>
    <w:rsid w:val="00076DF8"/>
    <w:rsid w:val="000771AB"/>
    <w:rsid w:val="00080586"/>
    <w:rsid w:val="00080ED0"/>
    <w:rsid w:val="00080EF1"/>
    <w:rsid w:val="00081276"/>
    <w:rsid w:val="00081A21"/>
    <w:rsid w:val="0008359B"/>
    <w:rsid w:val="000855A1"/>
    <w:rsid w:val="00087237"/>
    <w:rsid w:val="00087640"/>
    <w:rsid w:val="000907FD"/>
    <w:rsid w:val="00090A43"/>
    <w:rsid w:val="00090D79"/>
    <w:rsid w:val="00091812"/>
    <w:rsid w:val="00091FDC"/>
    <w:rsid w:val="00094DB4"/>
    <w:rsid w:val="00094EC8"/>
    <w:rsid w:val="00095ABC"/>
    <w:rsid w:val="00095E12"/>
    <w:rsid w:val="0009678C"/>
    <w:rsid w:val="00096C30"/>
    <w:rsid w:val="000A0549"/>
    <w:rsid w:val="000A0781"/>
    <w:rsid w:val="000A24F3"/>
    <w:rsid w:val="000A47AF"/>
    <w:rsid w:val="000A5BFD"/>
    <w:rsid w:val="000A7612"/>
    <w:rsid w:val="000B055A"/>
    <w:rsid w:val="000B0F53"/>
    <w:rsid w:val="000B145F"/>
    <w:rsid w:val="000B1555"/>
    <w:rsid w:val="000B1BCC"/>
    <w:rsid w:val="000B20FF"/>
    <w:rsid w:val="000B349B"/>
    <w:rsid w:val="000B442C"/>
    <w:rsid w:val="000B64C6"/>
    <w:rsid w:val="000B7B08"/>
    <w:rsid w:val="000C0038"/>
    <w:rsid w:val="000C0165"/>
    <w:rsid w:val="000C1827"/>
    <w:rsid w:val="000C1A66"/>
    <w:rsid w:val="000C2DE2"/>
    <w:rsid w:val="000C34A1"/>
    <w:rsid w:val="000C3ECF"/>
    <w:rsid w:val="000C5E6A"/>
    <w:rsid w:val="000C6248"/>
    <w:rsid w:val="000C6276"/>
    <w:rsid w:val="000D00A4"/>
    <w:rsid w:val="000D1DA3"/>
    <w:rsid w:val="000D1F3B"/>
    <w:rsid w:val="000D2816"/>
    <w:rsid w:val="000D3C6D"/>
    <w:rsid w:val="000D3F41"/>
    <w:rsid w:val="000D4918"/>
    <w:rsid w:val="000D5365"/>
    <w:rsid w:val="000D60A5"/>
    <w:rsid w:val="000D72A6"/>
    <w:rsid w:val="000D7894"/>
    <w:rsid w:val="000E0FEB"/>
    <w:rsid w:val="000E2A15"/>
    <w:rsid w:val="000E336E"/>
    <w:rsid w:val="000E3556"/>
    <w:rsid w:val="000E38D6"/>
    <w:rsid w:val="000E39F1"/>
    <w:rsid w:val="000E42AB"/>
    <w:rsid w:val="000E4BBC"/>
    <w:rsid w:val="000E4FFB"/>
    <w:rsid w:val="000E503A"/>
    <w:rsid w:val="000E544E"/>
    <w:rsid w:val="000E5D7C"/>
    <w:rsid w:val="000E723A"/>
    <w:rsid w:val="000E7EF8"/>
    <w:rsid w:val="000F33B2"/>
    <w:rsid w:val="000F4704"/>
    <w:rsid w:val="000F5368"/>
    <w:rsid w:val="000F6B15"/>
    <w:rsid w:val="000F6F74"/>
    <w:rsid w:val="000F6FAD"/>
    <w:rsid w:val="00100214"/>
    <w:rsid w:val="001004EF"/>
    <w:rsid w:val="00100A90"/>
    <w:rsid w:val="00101313"/>
    <w:rsid w:val="00101A43"/>
    <w:rsid w:val="00101CE5"/>
    <w:rsid w:val="00101D0A"/>
    <w:rsid w:val="00102CAF"/>
    <w:rsid w:val="0010340A"/>
    <w:rsid w:val="00103C96"/>
    <w:rsid w:val="00104462"/>
    <w:rsid w:val="00105124"/>
    <w:rsid w:val="00106208"/>
    <w:rsid w:val="00106FBB"/>
    <w:rsid w:val="00110895"/>
    <w:rsid w:val="0011165D"/>
    <w:rsid w:val="00111A03"/>
    <w:rsid w:val="00111CCB"/>
    <w:rsid w:val="0011300E"/>
    <w:rsid w:val="00113295"/>
    <w:rsid w:val="00114DF5"/>
    <w:rsid w:val="00115720"/>
    <w:rsid w:val="00116F61"/>
    <w:rsid w:val="001209EF"/>
    <w:rsid w:val="00121471"/>
    <w:rsid w:val="0012172D"/>
    <w:rsid w:val="00123E13"/>
    <w:rsid w:val="0012513B"/>
    <w:rsid w:val="00125ECA"/>
    <w:rsid w:val="00130DD6"/>
    <w:rsid w:val="00132974"/>
    <w:rsid w:val="00133C75"/>
    <w:rsid w:val="00134E65"/>
    <w:rsid w:val="001401ED"/>
    <w:rsid w:val="00140696"/>
    <w:rsid w:val="00141259"/>
    <w:rsid w:val="00141C4C"/>
    <w:rsid w:val="0014240A"/>
    <w:rsid w:val="001443EA"/>
    <w:rsid w:val="00145724"/>
    <w:rsid w:val="00145957"/>
    <w:rsid w:val="00145BBD"/>
    <w:rsid w:val="001461D5"/>
    <w:rsid w:val="00146214"/>
    <w:rsid w:val="00146B6A"/>
    <w:rsid w:val="00147DCD"/>
    <w:rsid w:val="0015111C"/>
    <w:rsid w:val="0015511F"/>
    <w:rsid w:val="00156099"/>
    <w:rsid w:val="00156348"/>
    <w:rsid w:val="00157A2E"/>
    <w:rsid w:val="00157BB6"/>
    <w:rsid w:val="0016094E"/>
    <w:rsid w:val="00160B9D"/>
    <w:rsid w:val="001613B5"/>
    <w:rsid w:val="0016155A"/>
    <w:rsid w:val="00163C12"/>
    <w:rsid w:val="001646EE"/>
    <w:rsid w:val="00164ADB"/>
    <w:rsid w:val="001653DA"/>
    <w:rsid w:val="00165AF4"/>
    <w:rsid w:val="001664E6"/>
    <w:rsid w:val="00166AC3"/>
    <w:rsid w:val="00166ACE"/>
    <w:rsid w:val="0016742E"/>
    <w:rsid w:val="00171D9C"/>
    <w:rsid w:val="00172AA5"/>
    <w:rsid w:val="0017385A"/>
    <w:rsid w:val="00173EAF"/>
    <w:rsid w:val="001748D6"/>
    <w:rsid w:val="001751F2"/>
    <w:rsid w:val="001760F1"/>
    <w:rsid w:val="00176BFB"/>
    <w:rsid w:val="00176D03"/>
    <w:rsid w:val="00184828"/>
    <w:rsid w:val="0018613F"/>
    <w:rsid w:val="00187381"/>
    <w:rsid w:val="00187E2D"/>
    <w:rsid w:val="001901A6"/>
    <w:rsid w:val="00190A39"/>
    <w:rsid w:val="0019167E"/>
    <w:rsid w:val="00191AF7"/>
    <w:rsid w:val="00191F86"/>
    <w:rsid w:val="001930C3"/>
    <w:rsid w:val="00193E52"/>
    <w:rsid w:val="0019505C"/>
    <w:rsid w:val="001954E9"/>
    <w:rsid w:val="001958DF"/>
    <w:rsid w:val="0019597B"/>
    <w:rsid w:val="0019647B"/>
    <w:rsid w:val="001970B6"/>
    <w:rsid w:val="00197C57"/>
    <w:rsid w:val="001A15BF"/>
    <w:rsid w:val="001A1747"/>
    <w:rsid w:val="001A2125"/>
    <w:rsid w:val="001A4376"/>
    <w:rsid w:val="001A5601"/>
    <w:rsid w:val="001A5D02"/>
    <w:rsid w:val="001A5ED5"/>
    <w:rsid w:val="001A6F37"/>
    <w:rsid w:val="001A6F69"/>
    <w:rsid w:val="001B06A9"/>
    <w:rsid w:val="001B1048"/>
    <w:rsid w:val="001B1E43"/>
    <w:rsid w:val="001B23EC"/>
    <w:rsid w:val="001B2DE8"/>
    <w:rsid w:val="001B35F0"/>
    <w:rsid w:val="001B3FA0"/>
    <w:rsid w:val="001B463F"/>
    <w:rsid w:val="001B4F10"/>
    <w:rsid w:val="001B795B"/>
    <w:rsid w:val="001C04C7"/>
    <w:rsid w:val="001C1088"/>
    <w:rsid w:val="001C1492"/>
    <w:rsid w:val="001C5FAB"/>
    <w:rsid w:val="001C7513"/>
    <w:rsid w:val="001C799D"/>
    <w:rsid w:val="001C7D4C"/>
    <w:rsid w:val="001D2FAF"/>
    <w:rsid w:val="001D2FB6"/>
    <w:rsid w:val="001D3DF4"/>
    <w:rsid w:val="001D3EEE"/>
    <w:rsid w:val="001D4120"/>
    <w:rsid w:val="001D424B"/>
    <w:rsid w:val="001D42B4"/>
    <w:rsid w:val="001D49A4"/>
    <w:rsid w:val="001D5D84"/>
    <w:rsid w:val="001D5DE0"/>
    <w:rsid w:val="001D6C0A"/>
    <w:rsid w:val="001E00E4"/>
    <w:rsid w:val="001E0DA9"/>
    <w:rsid w:val="001E1372"/>
    <w:rsid w:val="001E2718"/>
    <w:rsid w:val="001E2BFE"/>
    <w:rsid w:val="001E2DEE"/>
    <w:rsid w:val="001E3071"/>
    <w:rsid w:val="001E32E7"/>
    <w:rsid w:val="001E3361"/>
    <w:rsid w:val="001E3521"/>
    <w:rsid w:val="001E3560"/>
    <w:rsid w:val="001E3ADF"/>
    <w:rsid w:val="001E403A"/>
    <w:rsid w:val="001E5C6E"/>
    <w:rsid w:val="001E7F3A"/>
    <w:rsid w:val="001F0CEB"/>
    <w:rsid w:val="001F0D03"/>
    <w:rsid w:val="001F19A6"/>
    <w:rsid w:val="001F28C3"/>
    <w:rsid w:val="001F351E"/>
    <w:rsid w:val="001F3FBC"/>
    <w:rsid w:val="001F4038"/>
    <w:rsid w:val="001F41F1"/>
    <w:rsid w:val="001F4816"/>
    <w:rsid w:val="001F532E"/>
    <w:rsid w:val="001F5C63"/>
    <w:rsid w:val="001F5D12"/>
    <w:rsid w:val="001F5FB3"/>
    <w:rsid w:val="001F7445"/>
    <w:rsid w:val="00201313"/>
    <w:rsid w:val="00201D87"/>
    <w:rsid w:val="002033E2"/>
    <w:rsid w:val="00203742"/>
    <w:rsid w:val="00203F04"/>
    <w:rsid w:val="002043A3"/>
    <w:rsid w:val="00204468"/>
    <w:rsid w:val="002045A5"/>
    <w:rsid w:val="00204E13"/>
    <w:rsid w:val="00205008"/>
    <w:rsid w:val="00205222"/>
    <w:rsid w:val="00205CE9"/>
    <w:rsid w:val="002063E4"/>
    <w:rsid w:val="00207D0B"/>
    <w:rsid w:val="002133CE"/>
    <w:rsid w:val="0021358A"/>
    <w:rsid w:val="00214B53"/>
    <w:rsid w:val="0021703A"/>
    <w:rsid w:val="00217DAB"/>
    <w:rsid w:val="00217F7D"/>
    <w:rsid w:val="002210E8"/>
    <w:rsid w:val="002218DF"/>
    <w:rsid w:val="00221B37"/>
    <w:rsid w:val="00221BD9"/>
    <w:rsid w:val="00221E59"/>
    <w:rsid w:val="00222529"/>
    <w:rsid w:val="002227C0"/>
    <w:rsid w:val="002235D6"/>
    <w:rsid w:val="0022381C"/>
    <w:rsid w:val="00225721"/>
    <w:rsid w:val="00230169"/>
    <w:rsid w:val="002302D1"/>
    <w:rsid w:val="002322BC"/>
    <w:rsid w:val="002323DC"/>
    <w:rsid w:val="00233B26"/>
    <w:rsid w:val="00234535"/>
    <w:rsid w:val="00234A30"/>
    <w:rsid w:val="00234EE0"/>
    <w:rsid w:val="00236707"/>
    <w:rsid w:val="00237B60"/>
    <w:rsid w:val="00237ED3"/>
    <w:rsid w:val="0024050B"/>
    <w:rsid w:val="00240A3A"/>
    <w:rsid w:val="00240B94"/>
    <w:rsid w:val="00240F16"/>
    <w:rsid w:val="0024105D"/>
    <w:rsid w:val="0024394D"/>
    <w:rsid w:val="00243F29"/>
    <w:rsid w:val="002453E6"/>
    <w:rsid w:val="00245ADA"/>
    <w:rsid w:val="00245F0C"/>
    <w:rsid w:val="00246308"/>
    <w:rsid w:val="002463E3"/>
    <w:rsid w:val="00247B46"/>
    <w:rsid w:val="00247E70"/>
    <w:rsid w:val="002503F6"/>
    <w:rsid w:val="00250DE5"/>
    <w:rsid w:val="00250E9A"/>
    <w:rsid w:val="00251C3E"/>
    <w:rsid w:val="002523BB"/>
    <w:rsid w:val="00252924"/>
    <w:rsid w:val="00252DBD"/>
    <w:rsid w:val="0026293B"/>
    <w:rsid w:val="00262D08"/>
    <w:rsid w:val="002639BA"/>
    <w:rsid w:val="00264172"/>
    <w:rsid w:val="00266664"/>
    <w:rsid w:val="002670A1"/>
    <w:rsid w:val="002677F8"/>
    <w:rsid w:val="0026780D"/>
    <w:rsid w:val="002713DC"/>
    <w:rsid w:val="00272A9A"/>
    <w:rsid w:val="0027485C"/>
    <w:rsid w:val="002760E3"/>
    <w:rsid w:val="00276A78"/>
    <w:rsid w:val="00277537"/>
    <w:rsid w:val="0027764E"/>
    <w:rsid w:val="002816E6"/>
    <w:rsid w:val="0028328C"/>
    <w:rsid w:val="002845BD"/>
    <w:rsid w:val="00284C87"/>
    <w:rsid w:val="00286944"/>
    <w:rsid w:val="002869B7"/>
    <w:rsid w:val="00286E7B"/>
    <w:rsid w:val="002914AF"/>
    <w:rsid w:val="00293713"/>
    <w:rsid w:val="00294209"/>
    <w:rsid w:val="0029446C"/>
    <w:rsid w:val="00296A6C"/>
    <w:rsid w:val="002A0099"/>
    <w:rsid w:val="002A08B2"/>
    <w:rsid w:val="002A26C5"/>
    <w:rsid w:val="002A2833"/>
    <w:rsid w:val="002A2D7A"/>
    <w:rsid w:val="002A2DA0"/>
    <w:rsid w:val="002A485F"/>
    <w:rsid w:val="002A537E"/>
    <w:rsid w:val="002A5ACB"/>
    <w:rsid w:val="002A6991"/>
    <w:rsid w:val="002A725E"/>
    <w:rsid w:val="002A765A"/>
    <w:rsid w:val="002A7762"/>
    <w:rsid w:val="002B0ADC"/>
    <w:rsid w:val="002B0CC9"/>
    <w:rsid w:val="002B15F1"/>
    <w:rsid w:val="002B1C75"/>
    <w:rsid w:val="002B25DC"/>
    <w:rsid w:val="002B321D"/>
    <w:rsid w:val="002B38F8"/>
    <w:rsid w:val="002B3A60"/>
    <w:rsid w:val="002B6BD4"/>
    <w:rsid w:val="002B7095"/>
    <w:rsid w:val="002B777D"/>
    <w:rsid w:val="002C0B7D"/>
    <w:rsid w:val="002C130F"/>
    <w:rsid w:val="002C294B"/>
    <w:rsid w:val="002C4D2D"/>
    <w:rsid w:val="002C6066"/>
    <w:rsid w:val="002C68CC"/>
    <w:rsid w:val="002C7621"/>
    <w:rsid w:val="002D07A6"/>
    <w:rsid w:val="002D11DA"/>
    <w:rsid w:val="002D1A79"/>
    <w:rsid w:val="002D1AC2"/>
    <w:rsid w:val="002D1B07"/>
    <w:rsid w:val="002D4B0B"/>
    <w:rsid w:val="002D5228"/>
    <w:rsid w:val="002D60A2"/>
    <w:rsid w:val="002D6471"/>
    <w:rsid w:val="002D6E76"/>
    <w:rsid w:val="002E0DE1"/>
    <w:rsid w:val="002E4042"/>
    <w:rsid w:val="002E45B5"/>
    <w:rsid w:val="002E49F1"/>
    <w:rsid w:val="002E5E71"/>
    <w:rsid w:val="002E684C"/>
    <w:rsid w:val="002E7E61"/>
    <w:rsid w:val="002F11EE"/>
    <w:rsid w:val="002F1B7B"/>
    <w:rsid w:val="002F20DB"/>
    <w:rsid w:val="002F23B9"/>
    <w:rsid w:val="002F2827"/>
    <w:rsid w:val="002F325E"/>
    <w:rsid w:val="002F33AE"/>
    <w:rsid w:val="002F436E"/>
    <w:rsid w:val="002F60BE"/>
    <w:rsid w:val="002F659C"/>
    <w:rsid w:val="002F7F35"/>
    <w:rsid w:val="00300DDE"/>
    <w:rsid w:val="00301A4F"/>
    <w:rsid w:val="00302517"/>
    <w:rsid w:val="00302C63"/>
    <w:rsid w:val="00302E65"/>
    <w:rsid w:val="00303D49"/>
    <w:rsid w:val="00306679"/>
    <w:rsid w:val="00310118"/>
    <w:rsid w:val="003108E0"/>
    <w:rsid w:val="00311058"/>
    <w:rsid w:val="00311633"/>
    <w:rsid w:val="00313B14"/>
    <w:rsid w:val="00313CE9"/>
    <w:rsid w:val="00316987"/>
    <w:rsid w:val="00316A55"/>
    <w:rsid w:val="00316ADE"/>
    <w:rsid w:val="00316B9F"/>
    <w:rsid w:val="0031750F"/>
    <w:rsid w:val="00317EA2"/>
    <w:rsid w:val="0032016A"/>
    <w:rsid w:val="00320502"/>
    <w:rsid w:val="0032156A"/>
    <w:rsid w:val="0032307A"/>
    <w:rsid w:val="00323C5E"/>
    <w:rsid w:val="00324BA6"/>
    <w:rsid w:val="0032781A"/>
    <w:rsid w:val="00327BF4"/>
    <w:rsid w:val="00331D94"/>
    <w:rsid w:val="0033214B"/>
    <w:rsid w:val="00333570"/>
    <w:rsid w:val="00333731"/>
    <w:rsid w:val="003349F6"/>
    <w:rsid w:val="00334D49"/>
    <w:rsid w:val="00335887"/>
    <w:rsid w:val="003358F6"/>
    <w:rsid w:val="00336E70"/>
    <w:rsid w:val="003415BA"/>
    <w:rsid w:val="00342F50"/>
    <w:rsid w:val="003433A9"/>
    <w:rsid w:val="003439E9"/>
    <w:rsid w:val="00343A26"/>
    <w:rsid w:val="0034491D"/>
    <w:rsid w:val="00345187"/>
    <w:rsid w:val="00345984"/>
    <w:rsid w:val="00345E59"/>
    <w:rsid w:val="0034725F"/>
    <w:rsid w:val="0035127D"/>
    <w:rsid w:val="00351835"/>
    <w:rsid w:val="00351D2B"/>
    <w:rsid w:val="00355647"/>
    <w:rsid w:val="0035580E"/>
    <w:rsid w:val="00355DCA"/>
    <w:rsid w:val="0035600F"/>
    <w:rsid w:val="00360382"/>
    <w:rsid w:val="00361B01"/>
    <w:rsid w:val="00362108"/>
    <w:rsid w:val="0036273B"/>
    <w:rsid w:val="003634FF"/>
    <w:rsid w:val="003641A5"/>
    <w:rsid w:val="003649AA"/>
    <w:rsid w:val="00364B13"/>
    <w:rsid w:val="00365540"/>
    <w:rsid w:val="0036716E"/>
    <w:rsid w:val="00367632"/>
    <w:rsid w:val="003679B2"/>
    <w:rsid w:val="00367CE9"/>
    <w:rsid w:val="0037057E"/>
    <w:rsid w:val="00370F18"/>
    <w:rsid w:val="00371F5F"/>
    <w:rsid w:val="003722C4"/>
    <w:rsid w:val="003727D7"/>
    <w:rsid w:val="00377714"/>
    <w:rsid w:val="00381996"/>
    <w:rsid w:val="00381C5C"/>
    <w:rsid w:val="0038456A"/>
    <w:rsid w:val="0038477F"/>
    <w:rsid w:val="00386042"/>
    <w:rsid w:val="0038606C"/>
    <w:rsid w:val="00386722"/>
    <w:rsid w:val="00387A7B"/>
    <w:rsid w:val="003912D1"/>
    <w:rsid w:val="00392686"/>
    <w:rsid w:val="00393D3C"/>
    <w:rsid w:val="00395ACF"/>
    <w:rsid w:val="003971A1"/>
    <w:rsid w:val="00397EA4"/>
    <w:rsid w:val="003A19BB"/>
    <w:rsid w:val="003A3210"/>
    <w:rsid w:val="003A42CF"/>
    <w:rsid w:val="003A48FB"/>
    <w:rsid w:val="003A4D07"/>
    <w:rsid w:val="003A5040"/>
    <w:rsid w:val="003A657D"/>
    <w:rsid w:val="003A67F4"/>
    <w:rsid w:val="003A788F"/>
    <w:rsid w:val="003B0953"/>
    <w:rsid w:val="003B126C"/>
    <w:rsid w:val="003B2BBA"/>
    <w:rsid w:val="003B2BD5"/>
    <w:rsid w:val="003B3794"/>
    <w:rsid w:val="003B3C34"/>
    <w:rsid w:val="003B42E4"/>
    <w:rsid w:val="003B4561"/>
    <w:rsid w:val="003B4A77"/>
    <w:rsid w:val="003B5188"/>
    <w:rsid w:val="003B6A86"/>
    <w:rsid w:val="003B6DEA"/>
    <w:rsid w:val="003B7F62"/>
    <w:rsid w:val="003C098A"/>
    <w:rsid w:val="003C1D0C"/>
    <w:rsid w:val="003C2E32"/>
    <w:rsid w:val="003C5B9C"/>
    <w:rsid w:val="003D008C"/>
    <w:rsid w:val="003D0164"/>
    <w:rsid w:val="003D2FBE"/>
    <w:rsid w:val="003D302D"/>
    <w:rsid w:val="003D3B56"/>
    <w:rsid w:val="003D5368"/>
    <w:rsid w:val="003E0B07"/>
    <w:rsid w:val="003E2F26"/>
    <w:rsid w:val="003E3420"/>
    <w:rsid w:val="003E38C1"/>
    <w:rsid w:val="003E4B20"/>
    <w:rsid w:val="003E511C"/>
    <w:rsid w:val="003E57D3"/>
    <w:rsid w:val="003E5804"/>
    <w:rsid w:val="003E5C0B"/>
    <w:rsid w:val="003E6012"/>
    <w:rsid w:val="003E72C9"/>
    <w:rsid w:val="003E7AE6"/>
    <w:rsid w:val="003F0349"/>
    <w:rsid w:val="003F0843"/>
    <w:rsid w:val="003F10D2"/>
    <w:rsid w:val="003F12B0"/>
    <w:rsid w:val="003F1A1C"/>
    <w:rsid w:val="003F2680"/>
    <w:rsid w:val="003F36F6"/>
    <w:rsid w:val="003F3C5E"/>
    <w:rsid w:val="003F4456"/>
    <w:rsid w:val="003F457F"/>
    <w:rsid w:val="003F5193"/>
    <w:rsid w:val="003F6DF9"/>
    <w:rsid w:val="004007DC"/>
    <w:rsid w:val="00400B7A"/>
    <w:rsid w:val="00401B10"/>
    <w:rsid w:val="00403D57"/>
    <w:rsid w:val="004060D6"/>
    <w:rsid w:val="004066A3"/>
    <w:rsid w:val="004123AD"/>
    <w:rsid w:val="00412A01"/>
    <w:rsid w:val="004179E0"/>
    <w:rsid w:val="004179F4"/>
    <w:rsid w:val="00417ADA"/>
    <w:rsid w:val="00420E13"/>
    <w:rsid w:val="0042259E"/>
    <w:rsid w:val="0042404A"/>
    <w:rsid w:val="00424259"/>
    <w:rsid w:val="00424630"/>
    <w:rsid w:val="004254EE"/>
    <w:rsid w:val="00426711"/>
    <w:rsid w:val="0042778B"/>
    <w:rsid w:val="0042780C"/>
    <w:rsid w:val="0043254E"/>
    <w:rsid w:val="00432B04"/>
    <w:rsid w:val="00432ED7"/>
    <w:rsid w:val="00435290"/>
    <w:rsid w:val="00435666"/>
    <w:rsid w:val="00435B82"/>
    <w:rsid w:val="00435C4A"/>
    <w:rsid w:val="00436140"/>
    <w:rsid w:val="004364A1"/>
    <w:rsid w:val="004368B5"/>
    <w:rsid w:val="00436F6A"/>
    <w:rsid w:val="00437753"/>
    <w:rsid w:val="00437E73"/>
    <w:rsid w:val="004408A1"/>
    <w:rsid w:val="004414AA"/>
    <w:rsid w:val="00441BEF"/>
    <w:rsid w:val="004426E4"/>
    <w:rsid w:val="004427BB"/>
    <w:rsid w:val="0044387F"/>
    <w:rsid w:val="0044408F"/>
    <w:rsid w:val="00444110"/>
    <w:rsid w:val="004441E4"/>
    <w:rsid w:val="00447237"/>
    <w:rsid w:val="0044796B"/>
    <w:rsid w:val="00447FF4"/>
    <w:rsid w:val="00450C43"/>
    <w:rsid w:val="0045132D"/>
    <w:rsid w:val="00451D34"/>
    <w:rsid w:val="004521D7"/>
    <w:rsid w:val="0045220E"/>
    <w:rsid w:val="00452EEB"/>
    <w:rsid w:val="00454BE6"/>
    <w:rsid w:val="00454EB6"/>
    <w:rsid w:val="0045520A"/>
    <w:rsid w:val="00455227"/>
    <w:rsid w:val="0045531A"/>
    <w:rsid w:val="00455571"/>
    <w:rsid w:val="00456876"/>
    <w:rsid w:val="004575A2"/>
    <w:rsid w:val="00460661"/>
    <w:rsid w:val="00461551"/>
    <w:rsid w:val="0046156C"/>
    <w:rsid w:val="004620B8"/>
    <w:rsid w:val="00462927"/>
    <w:rsid w:val="00462BF5"/>
    <w:rsid w:val="00463167"/>
    <w:rsid w:val="0046385D"/>
    <w:rsid w:val="00464B48"/>
    <w:rsid w:val="004651A6"/>
    <w:rsid w:val="00466544"/>
    <w:rsid w:val="004668E5"/>
    <w:rsid w:val="0046748B"/>
    <w:rsid w:val="00467A1B"/>
    <w:rsid w:val="00467D49"/>
    <w:rsid w:val="00470B1F"/>
    <w:rsid w:val="0047217E"/>
    <w:rsid w:val="004729E7"/>
    <w:rsid w:val="00473326"/>
    <w:rsid w:val="00473515"/>
    <w:rsid w:val="00473AF3"/>
    <w:rsid w:val="004757A5"/>
    <w:rsid w:val="004768F3"/>
    <w:rsid w:val="0047716F"/>
    <w:rsid w:val="004771E1"/>
    <w:rsid w:val="004772E1"/>
    <w:rsid w:val="00477A82"/>
    <w:rsid w:val="00477C1E"/>
    <w:rsid w:val="00480475"/>
    <w:rsid w:val="00481217"/>
    <w:rsid w:val="004827AE"/>
    <w:rsid w:val="004842D4"/>
    <w:rsid w:val="0048568A"/>
    <w:rsid w:val="00485D84"/>
    <w:rsid w:val="00486328"/>
    <w:rsid w:val="0048665C"/>
    <w:rsid w:val="00487CBC"/>
    <w:rsid w:val="00487F9F"/>
    <w:rsid w:val="00490461"/>
    <w:rsid w:val="00490BEC"/>
    <w:rsid w:val="00491CF1"/>
    <w:rsid w:val="00494134"/>
    <w:rsid w:val="0049446F"/>
    <w:rsid w:val="004945ED"/>
    <w:rsid w:val="00494A61"/>
    <w:rsid w:val="0049597A"/>
    <w:rsid w:val="00496006"/>
    <w:rsid w:val="004A06F1"/>
    <w:rsid w:val="004A25AE"/>
    <w:rsid w:val="004A4292"/>
    <w:rsid w:val="004A4BDB"/>
    <w:rsid w:val="004B1382"/>
    <w:rsid w:val="004B1C59"/>
    <w:rsid w:val="004B2357"/>
    <w:rsid w:val="004B2B96"/>
    <w:rsid w:val="004B2D19"/>
    <w:rsid w:val="004B30DB"/>
    <w:rsid w:val="004B3B30"/>
    <w:rsid w:val="004B4BAD"/>
    <w:rsid w:val="004B4F11"/>
    <w:rsid w:val="004B5372"/>
    <w:rsid w:val="004B5D34"/>
    <w:rsid w:val="004B6300"/>
    <w:rsid w:val="004B76AB"/>
    <w:rsid w:val="004C2578"/>
    <w:rsid w:val="004C4145"/>
    <w:rsid w:val="004C53CC"/>
    <w:rsid w:val="004C7E88"/>
    <w:rsid w:val="004D0468"/>
    <w:rsid w:val="004D26AD"/>
    <w:rsid w:val="004D655F"/>
    <w:rsid w:val="004D7B21"/>
    <w:rsid w:val="004E0FF7"/>
    <w:rsid w:val="004E3C7E"/>
    <w:rsid w:val="004E47B5"/>
    <w:rsid w:val="004E672B"/>
    <w:rsid w:val="004E6D2B"/>
    <w:rsid w:val="004E6EC0"/>
    <w:rsid w:val="004E7A48"/>
    <w:rsid w:val="004E7C1B"/>
    <w:rsid w:val="004F07A0"/>
    <w:rsid w:val="004F38AF"/>
    <w:rsid w:val="004F3AAF"/>
    <w:rsid w:val="004F5378"/>
    <w:rsid w:val="004F5966"/>
    <w:rsid w:val="004F6D6E"/>
    <w:rsid w:val="004F6ED7"/>
    <w:rsid w:val="004F70F5"/>
    <w:rsid w:val="004F7357"/>
    <w:rsid w:val="004F7E8F"/>
    <w:rsid w:val="00500286"/>
    <w:rsid w:val="00500871"/>
    <w:rsid w:val="00501418"/>
    <w:rsid w:val="00501CB9"/>
    <w:rsid w:val="0050526B"/>
    <w:rsid w:val="00505B81"/>
    <w:rsid w:val="0050799A"/>
    <w:rsid w:val="00510060"/>
    <w:rsid w:val="00510F40"/>
    <w:rsid w:val="00513FA2"/>
    <w:rsid w:val="00514B94"/>
    <w:rsid w:val="00514F99"/>
    <w:rsid w:val="00515563"/>
    <w:rsid w:val="00516053"/>
    <w:rsid w:val="0051746F"/>
    <w:rsid w:val="00517489"/>
    <w:rsid w:val="005175C7"/>
    <w:rsid w:val="005177AD"/>
    <w:rsid w:val="00517CB3"/>
    <w:rsid w:val="005210D5"/>
    <w:rsid w:val="005214FD"/>
    <w:rsid w:val="00522E54"/>
    <w:rsid w:val="00523468"/>
    <w:rsid w:val="00524418"/>
    <w:rsid w:val="00524631"/>
    <w:rsid w:val="00525010"/>
    <w:rsid w:val="00532144"/>
    <w:rsid w:val="00533A8B"/>
    <w:rsid w:val="0053457A"/>
    <w:rsid w:val="00534A2F"/>
    <w:rsid w:val="00534E4E"/>
    <w:rsid w:val="005351E2"/>
    <w:rsid w:val="00541C05"/>
    <w:rsid w:val="005425C1"/>
    <w:rsid w:val="00545D06"/>
    <w:rsid w:val="00546605"/>
    <w:rsid w:val="00546686"/>
    <w:rsid w:val="00546F42"/>
    <w:rsid w:val="005471E1"/>
    <w:rsid w:val="005476C4"/>
    <w:rsid w:val="0054780E"/>
    <w:rsid w:val="00550810"/>
    <w:rsid w:val="00550ACF"/>
    <w:rsid w:val="00551A02"/>
    <w:rsid w:val="00553240"/>
    <w:rsid w:val="00553438"/>
    <w:rsid w:val="005534FA"/>
    <w:rsid w:val="00554DB1"/>
    <w:rsid w:val="00557152"/>
    <w:rsid w:val="005574A8"/>
    <w:rsid w:val="00557856"/>
    <w:rsid w:val="00562067"/>
    <w:rsid w:val="0056369D"/>
    <w:rsid w:val="005643C9"/>
    <w:rsid w:val="00564966"/>
    <w:rsid w:val="00565424"/>
    <w:rsid w:val="00566251"/>
    <w:rsid w:val="00566935"/>
    <w:rsid w:val="005675F1"/>
    <w:rsid w:val="00571C15"/>
    <w:rsid w:val="00572203"/>
    <w:rsid w:val="005723EE"/>
    <w:rsid w:val="00572557"/>
    <w:rsid w:val="00572991"/>
    <w:rsid w:val="005730B0"/>
    <w:rsid w:val="005754C5"/>
    <w:rsid w:val="005779EE"/>
    <w:rsid w:val="00577CA9"/>
    <w:rsid w:val="00580291"/>
    <w:rsid w:val="005804A6"/>
    <w:rsid w:val="00581474"/>
    <w:rsid w:val="00581987"/>
    <w:rsid w:val="00583728"/>
    <w:rsid w:val="00583848"/>
    <w:rsid w:val="00583F44"/>
    <w:rsid w:val="00584563"/>
    <w:rsid w:val="00584786"/>
    <w:rsid w:val="00584C9C"/>
    <w:rsid w:val="00585AC1"/>
    <w:rsid w:val="00586D81"/>
    <w:rsid w:val="00587332"/>
    <w:rsid w:val="00587687"/>
    <w:rsid w:val="0059027E"/>
    <w:rsid w:val="00591488"/>
    <w:rsid w:val="0059353E"/>
    <w:rsid w:val="00593656"/>
    <w:rsid w:val="005936ED"/>
    <w:rsid w:val="005937CC"/>
    <w:rsid w:val="00593CDE"/>
    <w:rsid w:val="00596E9A"/>
    <w:rsid w:val="005A011C"/>
    <w:rsid w:val="005A0164"/>
    <w:rsid w:val="005A0605"/>
    <w:rsid w:val="005A0F6D"/>
    <w:rsid w:val="005A19CF"/>
    <w:rsid w:val="005A55C3"/>
    <w:rsid w:val="005A6CD9"/>
    <w:rsid w:val="005A788C"/>
    <w:rsid w:val="005A7C29"/>
    <w:rsid w:val="005B39C3"/>
    <w:rsid w:val="005B41F0"/>
    <w:rsid w:val="005B48E1"/>
    <w:rsid w:val="005B4BA2"/>
    <w:rsid w:val="005B4CD1"/>
    <w:rsid w:val="005B52D7"/>
    <w:rsid w:val="005B7748"/>
    <w:rsid w:val="005C1722"/>
    <w:rsid w:val="005C2B1C"/>
    <w:rsid w:val="005C54AF"/>
    <w:rsid w:val="005C73A2"/>
    <w:rsid w:val="005C7713"/>
    <w:rsid w:val="005C79F7"/>
    <w:rsid w:val="005D0067"/>
    <w:rsid w:val="005D062F"/>
    <w:rsid w:val="005D0B82"/>
    <w:rsid w:val="005D0E7E"/>
    <w:rsid w:val="005D16AC"/>
    <w:rsid w:val="005D21DB"/>
    <w:rsid w:val="005D277F"/>
    <w:rsid w:val="005D2849"/>
    <w:rsid w:val="005D3A03"/>
    <w:rsid w:val="005D549F"/>
    <w:rsid w:val="005D6D9D"/>
    <w:rsid w:val="005D703F"/>
    <w:rsid w:val="005D713E"/>
    <w:rsid w:val="005D7D0A"/>
    <w:rsid w:val="005E1B4F"/>
    <w:rsid w:val="005E1EC2"/>
    <w:rsid w:val="005E5203"/>
    <w:rsid w:val="005E62A3"/>
    <w:rsid w:val="005E6F8C"/>
    <w:rsid w:val="005F0BAF"/>
    <w:rsid w:val="005F14D8"/>
    <w:rsid w:val="005F2396"/>
    <w:rsid w:val="005F2566"/>
    <w:rsid w:val="005F2683"/>
    <w:rsid w:val="005F4A08"/>
    <w:rsid w:val="005F4A95"/>
    <w:rsid w:val="005F5F9F"/>
    <w:rsid w:val="0060070E"/>
    <w:rsid w:val="006008AF"/>
    <w:rsid w:val="006012D6"/>
    <w:rsid w:val="006019D0"/>
    <w:rsid w:val="00602158"/>
    <w:rsid w:val="006041BB"/>
    <w:rsid w:val="00604AD1"/>
    <w:rsid w:val="0060580E"/>
    <w:rsid w:val="006104A2"/>
    <w:rsid w:val="00611256"/>
    <w:rsid w:val="0061736B"/>
    <w:rsid w:val="006175D5"/>
    <w:rsid w:val="00617734"/>
    <w:rsid w:val="00621012"/>
    <w:rsid w:val="006213CC"/>
    <w:rsid w:val="00623271"/>
    <w:rsid w:val="00623DC6"/>
    <w:rsid w:val="00623F21"/>
    <w:rsid w:val="00624397"/>
    <w:rsid w:val="006249AB"/>
    <w:rsid w:val="00624FC8"/>
    <w:rsid w:val="00625ABA"/>
    <w:rsid w:val="00627167"/>
    <w:rsid w:val="0062725D"/>
    <w:rsid w:val="00627600"/>
    <w:rsid w:val="00631090"/>
    <w:rsid w:val="00631C28"/>
    <w:rsid w:val="006331E5"/>
    <w:rsid w:val="006331F4"/>
    <w:rsid w:val="006333E1"/>
    <w:rsid w:val="0063361B"/>
    <w:rsid w:val="00634707"/>
    <w:rsid w:val="00634CBA"/>
    <w:rsid w:val="006354D1"/>
    <w:rsid w:val="00635562"/>
    <w:rsid w:val="00635F1C"/>
    <w:rsid w:val="00640428"/>
    <w:rsid w:val="00640872"/>
    <w:rsid w:val="0064103F"/>
    <w:rsid w:val="00641250"/>
    <w:rsid w:val="00641396"/>
    <w:rsid w:val="00645AB5"/>
    <w:rsid w:val="00645C2D"/>
    <w:rsid w:val="00645C30"/>
    <w:rsid w:val="00645FB7"/>
    <w:rsid w:val="00646F46"/>
    <w:rsid w:val="00647080"/>
    <w:rsid w:val="0064798A"/>
    <w:rsid w:val="006507DD"/>
    <w:rsid w:val="00650E31"/>
    <w:rsid w:val="00653F1C"/>
    <w:rsid w:val="006559AC"/>
    <w:rsid w:val="00655B19"/>
    <w:rsid w:val="00655CF4"/>
    <w:rsid w:val="006567EB"/>
    <w:rsid w:val="00661119"/>
    <w:rsid w:val="00662AB1"/>
    <w:rsid w:val="006635C6"/>
    <w:rsid w:val="006641EF"/>
    <w:rsid w:val="00664B51"/>
    <w:rsid w:val="00664E8C"/>
    <w:rsid w:val="006664F2"/>
    <w:rsid w:val="00666D1F"/>
    <w:rsid w:val="00667DE8"/>
    <w:rsid w:val="00670B1A"/>
    <w:rsid w:val="0067131B"/>
    <w:rsid w:val="006719A7"/>
    <w:rsid w:val="0067442D"/>
    <w:rsid w:val="00676C67"/>
    <w:rsid w:val="006772D9"/>
    <w:rsid w:val="00677A68"/>
    <w:rsid w:val="006816B0"/>
    <w:rsid w:val="006833D7"/>
    <w:rsid w:val="00683D01"/>
    <w:rsid w:val="006852DD"/>
    <w:rsid w:val="006854DF"/>
    <w:rsid w:val="006861AE"/>
    <w:rsid w:val="00686E7A"/>
    <w:rsid w:val="00686ECC"/>
    <w:rsid w:val="00687360"/>
    <w:rsid w:val="006875A3"/>
    <w:rsid w:val="00690244"/>
    <w:rsid w:val="0069237F"/>
    <w:rsid w:val="00692599"/>
    <w:rsid w:val="0069279F"/>
    <w:rsid w:val="00692A6F"/>
    <w:rsid w:val="006956E9"/>
    <w:rsid w:val="00695C39"/>
    <w:rsid w:val="006969A0"/>
    <w:rsid w:val="006971F5"/>
    <w:rsid w:val="006977C2"/>
    <w:rsid w:val="006A0745"/>
    <w:rsid w:val="006A0EE2"/>
    <w:rsid w:val="006A20D5"/>
    <w:rsid w:val="006A3A6A"/>
    <w:rsid w:val="006A419C"/>
    <w:rsid w:val="006A48F3"/>
    <w:rsid w:val="006A6077"/>
    <w:rsid w:val="006B15AA"/>
    <w:rsid w:val="006B24AF"/>
    <w:rsid w:val="006B2DD2"/>
    <w:rsid w:val="006B4479"/>
    <w:rsid w:val="006B4A82"/>
    <w:rsid w:val="006B52CB"/>
    <w:rsid w:val="006B5608"/>
    <w:rsid w:val="006B771B"/>
    <w:rsid w:val="006B78EA"/>
    <w:rsid w:val="006B7E68"/>
    <w:rsid w:val="006C0BD1"/>
    <w:rsid w:val="006C232D"/>
    <w:rsid w:val="006C2CE0"/>
    <w:rsid w:val="006C3B59"/>
    <w:rsid w:val="006C6D52"/>
    <w:rsid w:val="006D1AAF"/>
    <w:rsid w:val="006D2249"/>
    <w:rsid w:val="006D3504"/>
    <w:rsid w:val="006D406A"/>
    <w:rsid w:val="006D41E2"/>
    <w:rsid w:val="006D6440"/>
    <w:rsid w:val="006D7324"/>
    <w:rsid w:val="006D7F17"/>
    <w:rsid w:val="006D7F7D"/>
    <w:rsid w:val="006E0816"/>
    <w:rsid w:val="006E1ED6"/>
    <w:rsid w:val="006E2060"/>
    <w:rsid w:val="006E2F34"/>
    <w:rsid w:val="006E37A7"/>
    <w:rsid w:val="006E3D35"/>
    <w:rsid w:val="006E42FE"/>
    <w:rsid w:val="006E52EB"/>
    <w:rsid w:val="006E5A1D"/>
    <w:rsid w:val="006E5E5E"/>
    <w:rsid w:val="006E71A2"/>
    <w:rsid w:val="006E7C21"/>
    <w:rsid w:val="006F300E"/>
    <w:rsid w:val="006F3144"/>
    <w:rsid w:val="006F409C"/>
    <w:rsid w:val="006F40A0"/>
    <w:rsid w:val="006F4991"/>
    <w:rsid w:val="006F4DE6"/>
    <w:rsid w:val="006F65E4"/>
    <w:rsid w:val="006F6E24"/>
    <w:rsid w:val="00700AC1"/>
    <w:rsid w:val="0070153D"/>
    <w:rsid w:val="007026C8"/>
    <w:rsid w:val="007064E7"/>
    <w:rsid w:val="007075F4"/>
    <w:rsid w:val="00710FB6"/>
    <w:rsid w:val="0071338B"/>
    <w:rsid w:val="00713D3D"/>
    <w:rsid w:val="00714055"/>
    <w:rsid w:val="0071583F"/>
    <w:rsid w:val="00716B34"/>
    <w:rsid w:val="0072042B"/>
    <w:rsid w:val="00720B2A"/>
    <w:rsid w:val="00720C82"/>
    <w:rsid w:val="00721714"/>
    <w:rsid w:val="00721A54"/>
    <w:rsid w:val="00724FC5"/>
    <w:rsid w:val="007251A3"/>
    <w:rsid w:val="00725F99"/>
    <w:rsid w:val="0072761D"/>
    <w:rsid w:val="00730EAC"/>
    <w:rsid w:val="00732A51"/>
    <w:rsid w:val="00732F35"/>
    <w:rsid w:val="007337EA"/>
    <w:rsid w:val="00733D48"/>
    <w:rsid w:val="007341C7"/>
    <w:rsid w:val="00740493"/>
    <w:rsid w:val="0074088C"/>
    <w:rsid w:val="007413E2"/>
    <w:rsid w:val="00741BFF"/>
    <w:rsid w:val="00741F36"/>
    <w:rsid w:val="00742430"/>
    <w:rsid w:val="00742609"/>
    <w:rsid w:val="00743026"/>
    <w:rsid w:val="00743B7E"/>
    <w:rsid w:val="007452A8"/>
    <w:rsid w:val="0074620D"/>
    <w:rsid w:val="00746DC4"/>
    <w:rsid w:val="00747047"/>
    <w:rsid w:val="0074708B"/>
    <w:rsid w:val="00747416"/>
    <w:rsid w:val="007504CF"/>
    <w:rsid w:val="007517BD"/>
    <w:rsid w:val="0075188F"/>
    <w:rsid w:val="00752562"/>
    <w:rsid w:val="007536A2"/>
    <w:rsid w:val="00754F34"/>
    <w:rsid w:val="00755217"/>
    <w:rsid w:val="0075543E"/>
    <w:rsid w:val="00755C1E"/>
    <w:rsid w:val="00755EEB"/>
    <w:rsid w:val="007568EF"/>
    <w:rsid w:val="00756947"/>
    <w:rsid w:val="00756BCA"/>
    <w:rsid w:val="00756F17"/>
    <w:rsid w:val="007575CD"/>
    <w:rsid w:val="00757C02"/>
    <w:rsid w:val="0076017F"/>
    <w:rsid w:val="007620C3"/>
    <w:rsid w:val="00762134"/>
    <w:rsid w:val="00762F7C"/>
    <w:rsid w:val="00763CBD"/>
    <w:rsid w:val="00763F2E"/>
    <w:rsid w:val="007645D0"/>
    <w:rsid w:val="007649EF"/>
    <w:rsid w:val="00764BF5"/>
    <w:rsid w:val="00765A27"/>
    <w:rsid w:val="00767657"/>
    <w:rsid w:val="00767696"/>
    <w:rsid w:val="007706D3"/>
    <w:rsid w:val="007708CB"/>
    <w:rsid w:val="007721C2"/>
    <w:rsid w:val="00772A19"/>
    <w:rsid w:val="00773103"/>
    <w:rsid w:val="00774A1C"/>
    <w:rsid w:val="0077523B"/>
    <w:rsid w:val="00776993"/>
    <w:rsid w:val="00777B4A"/>
    <w:rsid w:val="00777B63"/>
    <w:rsid w:val="00780235"/>
    <w:rsid w:val="007810ED"/>
    <w:rsid w:val="007817AA"/>
    <w:rsid w:val="00781F7B"/>
    <w:rsid w:val="00784216"/>
    <w:rsid w:val="00784A59"/>
    <w:rsid w:val="00785785"/>
    <w:rsid w:val="0078627C"/>
    <w:rsid w:val="00786938"/>
    <w:rsid w:val="00787DCF"/>
    <w:rsid w:val="00790999"/>
    <w:rsid w:val="00792015"/>
    <w:rsid w:val="007959B4"/>
    <w:rsid w:val="00796E0A"/>
    <w:rsid w:val="00797375"/>
    <w:rsid w:val="0079796C"/>
    <w:rsid w:val="007A040F"/>
    <w:rsid w:val="007A08C9"/>
    <w:rsid w:val="007A1FAD"/>
    <w:rsid w:val="007A236C"/>
    <w:rsid w:val="007A2F5C"/>
    <w:rsid w:val="007A3ADA"/>
    <w:rsid w:val="007A42A1"/>
    <w:rsid w:val="007A715A"/>
    <w:rsid w:val="007A7163"/>
    <w:rsid w:val="007B1371"/>
    <w:rsid w:val="007B2584"/>
    <w:rsid w:val="007B2989"/>
    <w:rsid w:val="007B2EC1"/>
    <w:rsid w:val="007B2ECA"/>
    <w:rsid w:val="007B4BCF"/>
    <w:rsid w:val="007B6B92"/>
    <w:rsid w:val="007B75DD"/>
    <w:rsid w:val="007C1009"/>
    <w:rsid w:val="007C1BE1"/>
    <w:rsid w:val="007C390B"/>
    <w:rsid w:val="007C3CD4"/>
    <w:rsid w:val="007C428E"/>
    <w:rsid w:val="007C49C0"/>
    <w:rsid w:val="007C5097"/>
    <w:rsid w:val="007C77BC"/>
    <w:rsid w:val="007C796E"/>
    <w:rsid w:val="007D08E5"/>
    <w:rsid w:val="007D11EF"/>
    <w:rsid w:val="007D31AC"/>
    <w:rsid w:val="007D4A94"/>
    <w:rsid w:val="007D507D"/>
    <w:rsid w:val="007D5298"/>
    <w:rsid w:val="007D6931"/>
    <w:rsid w:val="007E057F"/>
    <w:rsid w:val="007E18A0"/>
    <w:rsid w:val="007E1D98"/>
    <w:rsid w:val="007E1FB1"/>
    <w:rsid w:val="007E2F9B"/>
    <w:rsid w:val="007E4903"/>
    <w:rsid w:val="007E5BA2"/>
    <w:rsid w:val="007E66F5"/>
    <w:rsid w:val="007E76CB"/>
    <w:rsid w:val="007E7CF5"/>
    <w:rsid w:val="007F0527"/>
    <w:rsid w:val="007F09F5"/>
    <w:rsid w:val="007F0B15"/>
    <w:rsid w:val="007F1D6F"/>
    <w:rsid w:val="007F26DB"/>
    <w:rsid w:val="007F2929"/>
    <w:rsid w:val="007F3D7B"/>
    <w:rsid w:val="007F4725"/>
    <w:rsid w:val="007F4FC3"/>
    <w:rsid w:val="007F6323"/>
    <w:rsid w:val="008002C0"/>
    <w:rsid w:val="008003EF"/>
    <w:rsid w:val="00800469"/>
    <w:rsid w:val="00800857"/>
    <w:rsid w:val="00800EA0"/>
    <w:rsid w:val="00802550"/>
    <w:rsid w:val="00803153"/>
    <w:rsid w:val="00803BAF"/>
    <w:rsid w:val="0080489A"/>
    <w:rsid w:val="00804E42"/>
    <w:rsid w:val="00805191"/>
    <w:rsid w:val="008053D8"/>
    <w:rsid w:val="0080561E"/>
    <w:rsid w:val="00806B22"/>
    <w:rsid w:val="00810ABC"/>
    <w:rsid w:val="00811F48"/>
    <w:rsid w:val="008126A2"/>
    <w:rsid w:val="00813735"/>
    <w:rsid w:val="0081409E"/>
    <w:rsid w:val="008142B7"/>
    <w:rsid w:val="0081449B"/>
    <w:rsid w:val="00814AAD"/>
    <w:rsid w:val="0081680D"/>
    <w:rsid w:val="00820988"/>
    <w:rsid w:val="008231BC"/>
    <w:rsid w:val="00824BA5"/>
    <w:rsid w:val="00824DDB"/>
    <w:rsid w:val="00824F6D"/>
    <w:rsid w:val="008252C0"/>
    <w:rsid w:val="00825418"/>
    <w:rsid w:val="00825EA1"/>
    <w:rsid w:val="00826EFF"/>
    <w:rsid w:val="00830101"/>
    <w:rsid w:val="00831887"/>
    <w:rsid w:val="00832A7F"/>
    <w:rsid w:val="00833C22"/>
    <w:rsid w:val="0083477A"/>
    <w:rsid w:val="00835296"/>
    <w:rsid w:val="008354FD"/>
    <w:rsid w:val="00835B58"/>
    <w:rsid w:val="00836E7F"/>
    <w:rsid w:val="00837177"/>
    <w:rsid w:val="00840A43"/>
    <w:rsid w:val="0084135F"/>
    <w:rsid w:val="00841DDF"/>
    <w:rsid w:val="00841E62"/>
    <w:rsid w:val="00842121"/>
    <w:rsid w:val="0084269B"/>
    <w:rsid w:val="00844E96"/>
    <w:rsid w:val="00846204"/>
    <w:rsid w:val="0084672A"/>
    <w:rsid w:val="00846982"/>
    <w:rsid w:val="00850755"/>
    <w:rsid w:val="0085110F"/>
    <w:rsid w:val="008513B8"/>
    <w:rsid w:val="008519F8"/>
    <w:rsid w:val="00853DB9"/>
    <w:rsid w:val="00854771"/>
    <w:rsid w:val="00854CC8"/>
    <w:rsid w:val="00854EB9"/>
    <w:rsid w:val="00855F37"/>
    <w:rsid w:val="00857A09"/>
    <w:rsid w:val="00857E99"/>
    <w:rsid w:val="00860FBB"/>
    <w:rsid w:val="0086234D"/>
    <w:rsid w:val="00862DB9"/>
    <w:rsid w:val="00863CD8"/>
    <w:rsid w:val="0086436F"/>
    <w:rsid w:val="00865936"/>
    <w:rsid w:val="0086646E"/>
    <w:rsid w:val="008720D0"/>
    <w:rsid w:val="00872DE7"/>
    <w:rsid w:val="00872E11"/>
    <w:rsid w:val="008743BE"/>
    <w:rsid w:val="00875618"/>
    <w:rsid w:val="00876514"/>
    <w:rsid w:val="0087661A"/>
    <w:rsid w:val="008767DC"/>
    <w:rsid w:val="008778A6"/>
    <w:rsid w:val="00881449"/>
    <w:rsid w:val="00881C97"/>
    <w:rsid w:val="00883112"/>
    <w:rsid w:val="00883D97"/>
    <w:rsid w:val="00884138"/>
    <w:rsid w:val="00884B92"/>
    <w:rsid w:val="00884D32"/>
    <w:rsid w:val="00885016"/>
    <w:rsid w:val="0088587A"/>
    <w:rsid w:val="00885E3E"/>
    <w:rsid w:val="00886C40"/>
    <w:rsid w:val="008875EB"/>
    <w:rsid w:val="008879A7"/>
    <w:rsid w:val="008879AA"/>
    <w:rsid w:val="008910CA"/>
    <w:rsid w:val="00893AA1"/>
    <w:rsid w:val="00893B3F"/>
    <w:rsid w:val="00893D80"/>
    <w:rsid w:val="008970DF"/>
    <w:rsid w:val="0089715E"/>
    <w:rsid w:val="008975E0"/>
    <w:rsid w:val="008A0CE2"/>
    <w:rsid w:val="008A4A7A"/>
    <w:rsid w:val="008A4F71"/>
    <w:rsid w:val="008A794E"/>
    <w:rsid w:val="008A7E95"/>
    <w:rsid w:val="008B012E"/>
    <w:rsid w:val="008B031E"/>
    <w:rsid w:val="008B0B44"/>
    <w:rsid w:val="008B0DEE"/>
    <w:rsid w:val="008B1AEB"/>
    <w:rsid w:val="008B1C8D"/>
    <w:rsid w:val="008B2DA5"/>
    <w:rsid w:val="008B2F13"/>
    <w:rsid w:val="008B34CE"/>
    <w:rsid w:val="008B397E"/>
    <w:rsid w:val="008B3B5C"/>
    <w:rsid w:val="008B40EC"/>
    <w:rsid w:val="008B4836"/>
    <w:rsid w:val="008B5A86"/>
    <w:rsid w:val="008B6228"/>
    <w:rsid w:val="008B7EDB"/>
    <w:rsid w:val="008C02FA"/>
    <w:rsid w:val="008C033C"/>
    <w:rsid w:val="008C0A66"/>
    <w:rsid w:val="008C1126"/>
    <w:rsid w:val="008C1B14"/>
    <w:rsid w:val="008C2832"/>
    <w:rsid w:val="008C3224"/>
    <w:rsid w:val="008C5323"/>
    <w:rsid w:val="008C5815"/>
    <w:rsid w:val="008C6235"/>
    <w:rsid w:val="008D0523"/>
    <w:rsid w:val="008D14B2"/>
    <w:rsid w:val="008D1D10"/>
    <w:rsid w:val="008D21EC"/>
    <w:rsid w:val="008D3248"/>
    <w:rsid w:val="008D3262"/>
    <w:rsid w:val="008D36E0"/>
    <w:rsid w:val="008E0018"/>
    <w:rsid w:val="008E183B"/>
    <w:rsid w:val="008E191F"/>
    <w:rsid w:val="008E1EF6"/>
    <w:rsid w:val="008E2566"/>
    <w:rsid w:val="008E25B1"/>
    <w:rsid w:val="008E26E3"/>
    <w:rsid w:val="008E46CC"/>
    <w:rsid w:val="008E5990"/>
    <w:rsid w:val="008E6575"/>
    <w:rsid w:val="008E7EB8"/>
    <w:rsid w:val="008F0344"/>
    <w:rsid w:val="008F0A5F"/>
    <w:rsid w:val="008F0C45"/>
    <w:rsid w:val="008F1366"/>
    <w:rsid w:val="008F16C2"/>
    <w:rsid w:val="008F2EC2"/>
    <w:rsid w:val="008F3150"/>
    <w:rsid w:val="008F3364"/>
    <w:rsid w:val="008F4F4A"/>
    <w:rsid w:val="008F6544"/>
    <w:rsid w:val="008F68A1"/>
    <w:rsid w:val="008F68EF"/>
    <w:rsid w:val="008F6EF9"/>
    <w:rsid w:val="008F77F1"/>
    <w:rsid w:val="008F7F35"/>
    <w:rsid w:val="00900294"/>
    <w:rsid w:val="0090057E"/>
    <w:rsid w:val="00900972"/>
    <w:rsid w:val="00902D01"/>
    <w:rsid w:val="00903DB7"/>
    <w:rsid w:val="00905138"/>
    <w:rsid w:val="00906062"/>
    <w:rsid w:val="0090691C"/>
    <w:rsid w:val="00906DA3"/>
    <w:rsid w:val="0091058D"/>
    <w:rsid w:val="00910C96"/>
    <w:rsid w:val="00911021"/>
    <w:rsid w:val="00913735"/>
    <w:rsid w:val="009152D5"/>
    <w:rsid w:val="00915686"/>
    <w:rsid w:val="00916F6B"/>
    <w:rsid w:val="00916FCB"/>
    <w:rsid w:val="00917421"/>
    <w:rsid w:val="00917463"/>
    <w:rsid w:val="00920D38"/>
    <w:rsid w:val="0092107C"/>
    <w:rsid w:val="00921A6D"/>
    <w:rsid w:val="0092252D"/>
    <w:rsid w:val="00922CBE"/>
    <w:rsid w:val="009248F6"/>
    <w:rsid w:val="009267B3"/>
    <w:rsid w:val="009267C4"/>
    <w:rsid w:val="00926CDE"/>
    <w:rsid w:val="00927188"/>
    <w:rsid w:val="00931949"/>
    <w:rsid w:val="00931FF3"/>
    <w:rsid w:val="009323F5"/>
    <w:rsid w:val="00932829"/>
    <w:rsid w:val="009343DC"/>
    <w:rsid w:val="009343E4"/>
    <w:rsid w:val="0093658D"/>
    <w:rsid w:val="009365D5"/>
    <w:rsid w:val="00936BA7"/>
    <w:rsid w:val="0094046B"/>
    <w:rsid w:val="00943EBF"/>
    <w:rsid w:val="009444D4"/>
    <w:rsid w:val="00945ECC"/>
    <w:rsid w:val="00946819"/>
    <w:rsid w:val="00946881"/>
    <w:rsid w:val="00946C62"/>
    <w:rsid w:val="00947AE9"/>
    <w:rsid w:val="00947CA2"/>
    <w:rsid w:val="00950101"/>
    <w:rsid w:val="009502AB"/>
    <w:rsid w:val="009519B0"/>
    <w:rsid w:val="0095442D"/>
    <w:rsid w:val="00955059"/>
    <w:rsid w:val="00955898"/>
    <w:rsid w:val="009565B4"/>
    <w:rsid w:val="009566E8"/>
    <w:rsid w:val="00956F82"/>
    <w:rsid w:val="0095704D"/>
    <w:rsid w:val="00957D9E"/>
    <w:rsid w:val="00960F77"/>
    <w:rsid w:val="009618D6"/>
    <w:rsid w:val="009621AA"/>
    <w:rsid w:val="00965338"/>
    <w:rsid w:val="00966826"/>
    <w:rsid w:val="00970085"/>
    <w:rsid w:val="00970E05"/>
    <w:rsid w:val="00970EE1"/>
    <w:rsid w:val="0097162D"/>
    <w:rsid w:val="00971662"/>
    <w:rsid w:val="00971B63"/>
    <w:rsid w:val="0097269C"/>
    <w:rsid w:val="009728AB"/>
    <w:rsid w:val="00973AB6"/>
    <w:rsid w:val="00973F80"/>
    <w:rsid w:val="009746BF"/>
    <w:rsid w:val="00974A29"/>
    <w:rsid w:val="00976299"/>
    <w:rsid w:val="00976410"/>
    <w:rsid w:val="00982CB5"/>
    <w:rsid w:val="009839EB"/>
    <w:rsid w:val="00983F0D"/>
    <w:rsid w:val="00992456"/>
    <w:rsid w:val="00992EFE"/>
    <w:rsid w:val="009950CD"/>
    <w:rsid w:val="00995641"/>
    <w:rsid w:val="00997C09"/>
    <w:rsid w:val="009A154D"/>
    <w:rsid w:val="009A1A97"/>
    <w:rsid w:val="009A26E1"/>
    <w:rsid w:val="009A2853"/>
    <w:rsid w:val="009A39D0"/>
    <w:rsid w:val="009A3C61"/>
    <w:rsid w:val="009A4242"/>
    <w:rsid w:val="009A4A16"/>
    <w:rsid w:val="009A5324"/>
    <w:rsid w:val="009A55DD"/>
    <w:rsid w:val="009A5A60"/>
    <w:rsid w:val="009A5D38"/>
    <w:rsid w:val="009A6A3B"/>
    <w:rsid w:val="009B0606"/>
    <w:rsid w:val="009B39FF"/>
    <w:rsid w:val="009B48C2"/>
    <w:rsid w:val="009B7D68"/>
    <w:rsid w:val="009C051A"/>
    <w:rsid w:val="009C0607"/>
    <w:rsid w:val="009C084E"/>
    <w:rsid w:val="009C183B"/>
    <w:rsid w:val="009C2DE0"/>
    <w:rsid w:val="009C3075"/>
    <w:rsid w:val="009C45CE"/>
    <w:rsid w:val="009C49CA"/>
    <w:rsid w:val="009C50B6"/>
    <w:rsid w:val="009C5EA0"/>
    <w:rsid w:val="009C60D9"/>
    <w:rsid w:val="009D1D8B"/>
    <w:rsid w:val="009D20DF"/>
    <w:rsid w:val="009D334D"/>
    <w:rsid w:val="009D3FAE"/>
    <w:rsid w:val="009D45DD"/>
    <w:rsid w:val="009D4871"/>
    <w:rsid w:val="009D4C98"/>
    <w:rsid w:val="009D4E3A"/>
    <w:rsid w:val="009D52A6"/>
    <w:rsid w:val="009D662A"/>
    <w:rsid w:val="009D7334"/>
    <w:rsid w:val="009D7B93"/>
    <w:rsid w:val="009E0B7C"/>
    <w:rsid w:val="009E1338"/>
    <w:rsid w:val="009E1720"/>
    <w:rsid w:val="009E1A2A"/>
    <w:rsid w:val="009E2950"/>
    <w:rsid w:val="009E4EC3"/>
    <w:rsid w:val="009E55CA"/>
    <w:rsid w:val="009E6689"/>
    <w:rsid w:val="009E6C99"/>
    <w:rsid w:val="009E72B0"/>
    <w:rsid w:val="009E7722"/>
    <w:rsid w:val="009F21D7"/>
    <w:rsid w:val="009F22FD"/>
    <w:rsid w:val="009F23F6"/>
    <w:rsid w:val="009F2908"/>
    <w:rsid w:val="009F2DC3"/>
    <w:rsid w:val="009F367D"/>
    <w:rsid w:val="009F563B"/>
    <w:rsid w:val="009F5FDE"/>
    <w:rsid w:val="009F769A"/>
    <w:rsid w:val="00A004D0"/>
    <w:rsid w:val="00A02CC5"/>
    <w:rsid w:val="00A05018"/>
    <w:rsid w:val="00A07E92"/>
    <w:rsid w:val="00A1039A"/>
    <w:rsid w:val="00A10C33"/>
    <w:rsid w:val="00A1159A"/>
    <w:rsid w:val="00A11BB4"/>
    <w:rsid w:val="00A11E39"/>
    <w:rsid w:val="00A12519"/>
    <w:rsid w:val="00A12CC4"/>
    <w:rsid w:val="00A132A6"/>
    <w:rsid w:val="00A137ED"/>
    <w:rsid w:val="00A14584"/>
    <w:rsid w:val="00A152FB"/>
    <w:rsid w:val="00A15A2F"/>
    <w:rsid w:val="00A170A6"/>
    <w:rsid w:val="00A20EF4"/>
    <w:rsid w:val="00A22C03"/>
    <w:rsid w:val="00A23572"/>
    <w:rsid w:val="00A23E8B"/>
    <w:rsid w:val="00A24509"/>
    <w:rsid w:val="00A26383"/>
    <w:rsid w:val="00A26408"/>
    <w:rsid w:val="00A27A80"/>
    <w:rsid w:val="00A30BD4"/>
    <w:rsid w:val="00A3243C"/>
    <w:rsid w:val="00A329DA"/>
    <w:rsid w:val="00A33017"/>
    <w:rsid w:val="00A331D3"/>
    <w:rsid w:val="00A336F9"/>
    <w:rsid w:val="00A33B7F"/>
    <w:rsid w:val="00A33BCB"/>
    <w:rsid w:val="00A33D47"/>
    <w:rsid w:val="00A34503"/>
    <w:rsid w:val="00A34529"/>
    <w:rsid w:val="00A347DE"/>
    <w:rsid w:val="00A3499F"/>
    <w:rsid w:val="00A354CD"/>
    <w:rsid w:val="00A3573F"/>
    <w:rsid w:val="00A36155"/>
    <w:rsid w:val="00A36F16"/>
    <w:rsid w:val="00A3722B"/>
    <w:rsid w:val="00A37D34"/>
    <w:rsid w:val="00A41048"/>
    <w:rsid w:val="00A42598"/>
    <w:rsid w:val="00A427B5"/>
    <w:rsid w:val="00A43465"/>
    <w:rsid w:val="00A444E7"/>
    <w:rsid w:val="00A44E4E"/>
    <w:rsid w:val="00A45500"/>
    <w:rsid w:val="00A45D9E"/>
    <w:rsid w:val="00A46567"/>
    <w:rsid w:val="00A46D75"/>
    <w:rsid w:val="00A47624"/>
    <w:rsid w:val="00A500D0"/>
    <w:rsid w:val="00A502CD"/>
    <w:rsid w:val="00A512A2"/>
    <w:rsid w:val="00A52131"/>
    <w:rsid w:val="00A5249C"/>
    <w:rsid w:val="00A53195"/>
    <w:rsid w:val="00A5324B"/>
    <w:rsid w:val="00A53B80"/>
    <w:rsid w:val="00A557F2"/>
    <w:rsid w:val="00A56083"/>
    <w:rsid w:val="00A569BD"/>
    <w:rsid w:val="00A57A89"/>
    <w:rsid w:val="00A60D4A"/>
    <w:rsid w:val="00A60D91"/>
    <w:rsid w:val="00A611DC"/>
    <w:rsid w:val="00A617BA"/>
    <w:rsid w:val="00A61ACF"/>
    <w:rsid w:val="00A61FB5"/>
    <w:rsid w:val="00A62803"/>
    <w:rsid w:val="00A62983"/>
    <w:rsid w:val="00A63958"/>
    <w:rsid w:val="00A645B5"/>
    <w:rsid w:val="00A64688"/>
    <w:rsid w:val="00A64864"/>
    <w:rsid w:val="00A649F1"/>
    <w:rsid w:val="00A64C41"/>
    <w:rsid w:val="00A64E18"/>
    <w:rsid w:val="00A65293"/>
    <w:rsid w:val="00A65714"/>
    <w:rsid w:val="00A72287"/>
    <w:rsid w:val="00A74D54"/>
    <w:rsid w:val="00A7546A"/>
    <w:rsid w:val="00A7577C"/>
    <w:rsid w:val="00A75C30"/>
    <w:rsid w:val="00A81707"/>
    <w:rsid w:val="00A825EF"/>
    <w:rsid w:val="00A853AD"/>
    <w:rsid w:val="00A85BC2"/>
    <w:rsid w:val="00A869B9"/>
    <w:rsid w:val="00A871DA"/>
    <w:rsid w:val="00A87ED1"/>
    <w:rsid w:val="00A900B6"/>
    <w:rsid w:val="00A92051"/>
    <w:rsid w:val="00A94ACB"/>
    <w:rsid w:val="00AA0D97"/>
    <w:rsid w:val="00AA2437"/>
    <w:rsid w:val="00AA4A8B"/>
    <w:rsid w:val="00AA5304"/>
    <w:rsid w:val="00AA5CF4"/>
    <w:rsid w:val="00AA6F5A"/>
    <w:rsid w:val="00AB06CB"/>
    <w:rsid w:val="00AB0C36"/>
    <w:rsid w:val="00AB0FC9"/>
    <w:rsid w:val="00AB25F0"/>
    <w:rsid w:val="00AB3579"/>
    <w:rsid w:val="00AB3619"/>
    <w:rsid w:val="00AB433F"/>
    <w:rsid w:val="00AB560B"/>
    <w:rsid w:val="00AB58D3"/>
    <w:rsid w:val="00AB686D"/>
    <w:rsid w:val="00AB6D4B"/>
    <w:rsid w:val="00AC0A1C"/>
    <w:rsid w:val="00AC0D31"/>
    <w:rsid w:val="00AC149F"/>
    <w:rsid w:val="00AC265B"/>
    <w:rsid w:val="00AC2F98"/>
    <w:rsid w:val="00AC4120"/>
    <w:rsid w:val="00AC6231"/>
    <w:rsid w:val="00AC638A"/>
    <w:rsid w:val="00AC6430"/>
    <w:rsid w:val="00AC71A1"/>
    <w:rsid w:val="00AD03C4"/>
    <w:rsid w:val="00AD0AF3"/>
    <w:rsid w:val="00AD1087"/>
    <w:rsid w:val="00AD2043"/>
    <w:rsid w:val="00AD210A"/>
    <w:rsid w:val="00AD3493"/>
    <w:rsid w:val="00AD34D5"/>
    <w:rsid w:val="00AD3698"/>
    <w:rsid w:val="00AD3920"/>
    <w:rsid w:val="00AD3F2D"/>
    <w:rsid w:val="00AD4A63"/>
    <w:rsid w:val="00AD5376"/>
    <w:rsid w:val="00AD5627"/>
    <w:rsid w:val="00AD63EC"/>
    <w:rsid w:val="00AD6975"/>
    <w:rsid w:val="00AD70A2"/>
    <w:rsid w:val="00AE17FD"/>
    <w:rsid w:val="00AE24FB"/>
    <w:rsid w:val="00AE46A7"/>
    <w:rsid w:val="00AE47DF"/>
    <w:rsid w:val="00AE4AEE"/>
    <w:rsid w:val="00AE4D3B"/>
    <w:rsid w:val="00AE4ED1"/>
    <w:rsid w:val="00AE5917"/>
    <w:rsid w:val="00AE5BF0"/>
    <w:rsid w:val="00AE7177"/>
    <w:rsid w:val="00AE7C2C"/>
    <w:rsid w:val="00AF0A8F"/>
    <w:rsid w:val="00AF18D3"/>
    <w:rsid w:val="00AF2E28"/>
    <w:rsid w:val="00AF61FA"/>
    <w:rsid w:val="00AF6960"/>
    <w:rsid w:val="00AF7367"/>
    <w:rsid w:val="00B0008D"/>
    <w:rsid w:val="00B02485"/>
    <w:rsid w:val="00B02EF3"/>
    <w:rsid w:val="00B035F4"/>
    <w:rsid w:val="00B041AB"/>
    <w:rsid w:val="00B0556E"/>
    <w:rsid w:val="00B064D9"/>
    <w:rsid w:val="00B067A6"/>
    <w:rsid w:val="00B07F34"/>
    <w:rsid w:val="00B101D6"/>
    <w:rsid w:val="00B10C3C"/>
    <w:rsid w:val="00B117A6"/>
    <w:rsid w:val="00B126B6"/>
    <w:rsid w:val="00B12722"/>
    <w:rsid w:val="00B137D0"/>
    <w:rsid w:val="00B13EC3"/>
    <w:rsid w:val="00B16451"/>
    <w:rsid w:val="00B217C8"/>
    <w:rsid w:val="00B22157"/>
    <w:rsid w:val="00B23668"/>
    <w:rsid w:val="00B23B98"/>
    <w:rsid w:val="00B23D4C"/>
    <w:rsid w:val="00B24912"/>
    <w:rsid w:val="00B24C32"/>
    <w:rsid w:val="00B24F90"/>
    <w:rsid w:val="00B254E7"/>
    <w:rsid w:val="00B2553F"/>
    <w:rsid w:val="00B260D8"/>
    <w:rsid w:val="00B26267"/>
    <w:rsid w:val="00B264B7"/>
    <w:rsid w:val="00B2758C"/>
    <w:rsid w:val="00B30738"/>
    <w:rsid w:val="00B3083A"/>
    <w:rsid w:val="00B33356"/>
    <w:rsid w:val="00B33F47"/>
    <w:rsid w:val="00B352E3"/>
    <w:rsid w:val="00B37DA0"/>
    <w:rsid w:val="00B40FD1"/>
    <w:rsid w:val="00B412DF"/>
    <w:rsid w:val="00B41D5B"/>
    <w:rsid w:val="00B42A85"/>
    <w:rsid w:val="00B43C8B"/>
    <w:rsid w:val="00B44914"/>
    <w:rsid w:val="00B45365"/>
    <w:rsid w:val="00B466AF"/>
    <w:rsid w:val="00B504DB"/>
    <w:rsid w:val="00B5070B"/>
    <w:rsid w:val="00B51E2B"/>
    <w:rsid w:val="00B54733"/>
    <w:rsid w:val="00B565A2"/>
    <w:rsid w:val="00B56DA0"/>
    <w:rsid w:val="00B578E7"/>
    <w:rsid w:val="00B60BFC"/>
    <w:rsid w:val="00B6275E"/>
    <w:rsid w:val="00B627CA"/>
    <w:rsid w:val="00B6303C"/>
    <w:rsid w:val="00B63E3E"/>
    <w:rsid w:val="00B63F68"/>
    <w:rsid w:val="00B645B0"/>
    <w:rsid w:val="00B67299"/>
    <w:rsid w:val="00B710BF"/>
    <w:rsid w:val="00B72A85"/>
    <w:rsid w:val="00B733BA"/>
    <w:rsid w:val="00B772A7"/>
    <w:rsid w:val="00B777A7"/>
    <w:rsid w:val="00B81DE1"/>
    <w:rsid w:val="00B82165"/>
    <w:rsid w:val="00B823AA"/>
    <w:rsid w:val="00B85B4B"/>
    <w:rsid w:val="00B90B5F"/>
    <w:rsid w:val="00B929CD"/>
    <w:rsid w:val="00B92DFE"/>
    <w:rsid w:val="00B92E22"/>
    <w:rsid w:val="00B9301D"/>
    <w:rsid w:val="00B9395C"/>
    <w:rsid w:val="00B93A53"/>
    <w:rsid w:val="00B9454B"/>
    <w:rsid w:val="00B948B9"/>
    <w:rsid w:val="00B948D9"/>
    <w:rsid w:val="00B94FB2"/>
    <w:rsid w:val="00B955FB"/>
    <w:rsid w:val="00B95DAC"/>
    <w:rsid w:val="00B96241"/>
    <w:rsid w:val="00B9753E"/>
    <w:rsid w:val="00B97E40"/>
    <w:rsid w:val="00BA049C"/>
    <w:rsid w:val="00BA0630"/>
    <w:rsid w:val="00BA0E14"/>
    <w:rsid w:val="00BA1320"/>
    <w:rsid w:val="00BA1532"/>
    <w:rsid w:val="00BA1BB5"/>
    <w:rsid w:val="00BA300D"/>
    <w:rsid w:val="00BA3262"/>
    <w:rsid w:val="00BA3565"/>
    <w:rsid w:val="00BA388E"/>
    <w:rsid w:val="00BA4356"/>
    <w:rsid w:val="00BA45DB"/>
    <w:rsid w:val="00BA49EB"/>
    <w:rsid w:val="00BA5006"/>
    <w:rsid w:val="00BB044D"/>
    <w:rsid w:val="00BB0DA7"/>
    <w:rsid w:val="00BB2573"/>
    <w:rsid w:val="00BB3417"/>
    <w:rsid w:val="00BB43DB"/>
    <w:rsid w:val="00BB545D"/>
    <w:rsid w:val="00BC0715"/>
    <w:rsid w:val="00BC1C9A"/>
    <w:rsid w:val="00BC310A"/>
    <w:rsid w:val="00BC4870"/>
    <w:rsid w:val="00BC4D9B"/>
    <w:rsid w:val="00BC4E0B"/>
    <w:rsid w:val="00BC661B"/>
    <w:rsid w:val="00BC666A"/>
    <w:rsid w:val="00BC6EFF"/>
    <w:rsid w:val="00BC7DC2"/>
    <w:rsid w:val="00BD0851"/>
    <w:rsid w:val="00BD0DD9"/>
    <w:rsid w:val="00BD1B36"/>
    <w:rsid w:val="00BD2411"/>
    <w:rsid w:val="00BD379F"/>
    <w:rsid w:val="00BD55BE"/>
    <w:rsid w:val="00BD66AE"/>
    <w:rsid w:val="00BD68A5"/>
    <w:rsid w:val="00BD6BC2"/>
    <w:rsid w:val="00BD6C1F"/>
    <w:rsid w:val="00BD74D2"/>
    <w:rsid w:val="00BE038B"/>
    <w:rsid w:val="00BE0F6E"/>
    <w:rsid w:val="00BE111D"/>
    <w:rsid w:val="00BE1245"/>
    <w:rsid w:val="00BE13E5"/>
    <w:rsid w:val="00BE1CFC"/>
    <w:rsid w:val="00BE1F71"/>
    <w:rsid w:val="00BE3CC9"/>
    <w:rsid w:val="00BE3DBC"/>
    <w:rsid w:val="00BE4A82"/>
    <w:rsid w:val="00BE5B2A"/>
    <w:rsid w:val="00BE6F46"/>
    <w:rsid w:val="00BE7548"/>
    <w:rsid w:val="00BF056C"/>
    <w:rsid w:val="00BF0DCD"/>
    <w:rsid w:val="00BF263C"/>
    <w:rsid w:val="00BF280A"/>
    <w:rsid w:val="00BF2A59"/>
    <w:rsid w:val="00BF4184"/>
    <w:rsid w:val="00BF4DF8"/>
    <w:rsid w:val="00BF6138"/>
    <w:rsid w:val="00C0157C"/>
    <w:rsid w:val="00C01FA6"/>
    <w:rsid w:val="00C02AEA"/>
    <w:rsid w:val="00C035D0"/>
    <w:rsid w:val="00C03C2D"/>
    <w:rsid w:val="00C044DB"/>
    <w:rsid w:val="00C04C43"/>
    <w:rsid w:val="00C05172"/>
    <w:rsid w:val="00C0601E"/>
    <w:rsid w:val="00C066D5"/>
    <w:rsid w:val="00C07B14"/>
    <w:rsid w:val="00C1072A"/>
    <w:rsid w:val="00C10C30"/>
    <w:rsid w:val="00C11116"/>
    <w:rsid w:val="00C11772"/>
    <w:rsid w:val="00C12205"/>
    <w:rsid w:val="00C12250"/>
    <w:rsid w:val="00C12CEB"/>
    <w:rsid w:val="00C148D8"/>
    <w:rsid w:val="00C167CE"/>
    <w:rsid w:val="00C16F04"/>
    <w:rsid w:val="00C17166"/>
    <w:rsid w:val="00C2051E"/>
    <w:rsid w:val="00C209F3"/>
    <w:rsid w:val="00C2448D"/>
    <w:rsid w:val="00C2491C"/>
    <w:rsid w:val="00C24C13"/>
    <w:rsid w:val="00C258FC"/>
    <w:rsid w:val="00C262CE"/>
    <w:rsid w:val="00C26BFF"/>
    <w:rsid w:val="00C3118F"/>
    <w:rsid w:val="00C314A4"/>
    <w:rsid w:val="00C31D30"/>
    <w:rsid w:val="00C325BF"/>
    <w:rsid w:val="00C340C4"/>
    <w:rsid w:val="00C366AA"/>
    <w:rsid w:val="00C370E9"/>
    <w:rsid w:val="00C3770D"/>
    <w:rsid w:val="00C415BF"/>
    <w:rsid w:val="00C41905"/>
    <w:rsid w:val="00C43858"/>
    <w:rsid w:val="00C438C4"/>
    <w:rsid w:val="00C445E5"/>
    <w:rsid w:val="00C44E4F"/>
    <w:rsid w:val="00C455C6"/>
    <w:rsid w:val="00C46E8B"/>
    <w:rsid w:val="00C502DA"/>
    <w:rsid w:val="00C50D93"/>
    <w:rsid w:val="00C50E91"/>
    <w:rsid w:val="00C52B0F"/>
    <w:rsid w:val="00C5353F"/>
    <w:rsid w:val="00C53DA1"/>
    <w:rsid w:val="00C53FEC"/>
    <w:rsid w:val="00C544AF"/>
    <w:rsid w:val="00C54C61"/>
    <w:rsid w:val="00C55B65"/>
    <w:rsid w:val="00C57435"/>
    <w:rsid w:val="00C57B5B"/>
    <w:rsid w:val="00C614A1"/>
    <w:rsid w:val="00C623F3"/>
    <w:rsid w:val="00C62C98"/>
    <w:rsid w:val="00C64309"/>
    <w:rsid w:val="00C6564C"/>
    <w:rsid w:val="00C67D52"/>
    <w:rsid w:val="00C70C8B"/>
    <w:rsid w:val="00C721CC"/>
    <w:rsid w:val="00C7261B"/>
    <w:rsid w:val="00C729C0"/>
    <w:rsid w:val="00C72B58"/>
    <w:rsid w:val="00C73CA3"/>
    <w:rsid w:val="00C74B06"/>
    <w:rsid w:val="00C74FD4"/>
    <w:rsid w:val="00C75172"/>
    <w:rsid w:val="00C77993"/>
    <w:rsid w:val="00C81395"/>
    <w:rsid w:val="00C8139E"/>
    <w:rsid w:val="00C82612"/>
    <w:rsid w:val="00C82750"/>
    <w:rsid w:val="00C8349E"/>
    <w:rsid w:val="00C85195"/>
    <w:rsid w:val="00C85ABF"/>
    <w:rsid w:val="00C85CB4"/>
    <w:rsid w:val="00C86B8D"/>
    <w:rsid w:val="00C874C7"/>
    <w:rsid w:val="00C90617"/>
    <w:rsid w:val="00C9061E"/>
    <w:rsid w:val="00C91028"/>
    <w:rsid w:val="00C936BA"/>
    <w:rsid w:val="00C93D3E"/>
    <w:rsid w:val="00C95A9A"/>
    <w:rsid w:val="00C95E5C"/>
    <w:rsid w:val="00CA2AA8"/>
    <w:rsid w:val="00CA31F5"/>
    <w:rsid w:val="00CA50C4"/>
    <w:rsid w:val="00CA53F5"/>
    <w:rsid w:val="00CA6B9E"/>
    <w:rsid w:val="00CA7FCD"/>
    <w:rsid w:val="00CB0B00"/>
    <w:rsid w:val="00CB1899"/>
    <w:rsid w:val="00CB23D1"/>
    <w:rsid w:val="00CB3C50"/>
    <w:rsid w:val="00CB3E37"/>
    <w:rsid w:val="00CB47A4"/>
    <w:rsid w:val="00CB4DDF"/>
    <w:rsid w:val="00CB4EDE"/>
    <w:rsid w:val="00CB5ABF"/>
    <w:rsid w:val="00CB7498"/>
    <w:rsid w:val="00CC13D9"/>
    <w:rsid w:val="00CC1BC1"/>
    <w:rsid w:val="00CC217A"/>
    <w:rsid w:val="00CC2D7A"/>
    <w:rsid w:val="00CC4B6B"/>
    <w:rsid w:val="00CC56A4"/>
    <w:rsid w:val="00CC5BF1"/>
    <w:rsid w:val="00CC691D"/>
    <w:rsid w:val="00CC7E27"/>
    <w:rsid w:val="00CD01E5"/>
    <w:rsid w:val="00CD01E8"/>
    <w:rsid w:val="00CD2A83"/>
    <w:rsid w:val="00CD435B"/>
    <w:rsid w:val="00CD43ED"/>
    <w:rsid w:val="00CD4C64"/>
    <w:rsid w:val="00CD59D2"/>
    <w:rsid w:val="00CD6E39"/>
    <w:rsid w:val="00CE22FC"/>
    <w:rsid w:val="00CE35FA"/>
    <w:rsid w:val="00CE4125"/>
    <w:rsid w:val="00CE4207"/>
    <w:rsid w:val="00CE4D8C"/>
    <w:rsid w:val="00CE5E2E"/>
    <w:rsid w:val="00CE7468"/>
    <w:rsid w:val="00CE7A1D"/>
    <w:rsid w:val="00CF1A03"/>
    <w:rsid w:val="00CF1A30"/>
    <w:rsid w:val="00CF2243"/>
    <w:rsid w:val="00CF2599"/>
    <w:rsid w:val="00CF2754"/>
    <w:rsid w:val="00CF3729"/>
    <w:rsid w:val="00CF437D"/>
    <w:rsid w:val="00CF4542"/>
    <w:rsid w:val="00CF64DC"/>
    <w:rsid w:val="00CF6E91"/>
    <w:rsid w:val="00D002DE"/>
    <w:rsid w:val="00D02C7C"/>
    <w:rsid w:val="00D04480"/>
    <w:rsid w:val="00D045EC"/>
    <w:rsid w:val="00D04D94"/>
    <w:rsid w:val="00D05EA5"/>
    <w:rsid w:val="00D07EFB"/>
    <w:rsid w:val="00D100ED"/>
    <w:rsid w:val="00D101A6"/>
    <w:rsid w:val="00D11988"/>
    <w:rsid w:val="00D11E92"/>
    <w:rsid w:val="00D125DD"/>
    <w:rsid w:val="00D1371F"/>
    <w:rsid w:val="00D13CA5"/>
    <w:rsid w:val="00D150E4"/>
    <w:rsid w:val="00D15F63"/>
    <w:rsid w:val="00D174A9"/>
    <w:rsid w:val="00D17EB2"/>
    <w:rsid w:val="00D20045"/>
    <w:rsid w:val="00D2191D"/>
    <w:rsid w:val="00D219C8"/>
    <w:rsid w:val="00D21B80"/>
    <w:rsid w:val="00D23B8A"/>
    <w:rsid w:val="00D23E24"/>
    <w:rsid w:val="00D23FBD"/>
    <w:rsid w:val="00D240A3"/>
    <w:rsid w:val="00D2665C"/>
    <w:rsid w:val="00D26B6E"/>
    <w:rsid w:val="00D27B6B"/>
    <w:rsid w:val="00D30192"/>
    <w:rsid w:val="00D310E0"/>
    <w:rsid w:val="00D31188"/>
    <w:rsid w:val="00D3236F"/>
    <w:rsid w:val="00D33F22"/>
    <w:rsid w:val="00D341A7"/>
    <w:rsid w:val="00D357CA"/>
    <w:rsid w:val="00D36060"/>
    <w:rsid w:val="00D362D3"/>
    <w:rsid w:val="00D37463"/>
    <w:rsid w:val="00D37ABC"/>
    <w:rsid w:val="00D40051"/>
    <w:rsid w:val="00D41EE3"/>
    <w:rsid w:val="00D4370B"/>
    <w:rsid w:val="00D437A6"/>
    <w:rsid w:val="00D4390D"/>
    <w:rsid w:val="00D43F06"/>
    <w:rsid w:val="00D44A74"/>
    <w:rsid w:val="00D44C16"/>
    <w:rsid w:val="00D45219"/>
    <w:rsid w:val="00D461C4"/>
    <w:rsid w:val="00D463A6"/>
    <w:rsid w:val="00D47A7D"/>
    <w:rsid w:val="00D5153E"/>
    <w:rsid w:val="00D5205C"/>
    <w:rsid w:val="00D54A2B"/>
    <w:rsid w:val="00D55E55"/>
    <w:rsid w:val="00D5632F"/>
    <w:rsid w:val="00D56C99"/>
    <w:rsid w:val="00D607C5"/>
    <w:rsid w:val="00D62F33"/>
    <w:rsid w:val="00D630F4"/>
    <w:rsid w:val="00D6468A"/>
    <w:rsid w:val="00D65979"/>
    <w:rsid w:val="00D65CD6"/>
    <w:rsid w:val="00D66C14"/>
    <w:rsid w:val="00D675B6"/>
    <w:rsid w:val="00D70C1E"/>
    <w:rsid w:val="00D72B1E"/>
    <w:rsid w:val="00D755CE"/>
    <w:rsid w:val="00D7742F"/>
    <w:rsid w:val="00D77DB7"/>
    <w:rsid w:val="00D813F8"/>
    <w:rsid w:val="00D81AA8"/>
    <w:rsid w:val="00D81B7E"/>
    <w:rsid w:val="00D84666"/>
    <w:rsid w:val="00D846C0"/>
    <w:rsid w:val="00D85341"/>
    <w:rsid w:val="00D85B68"/>
    <w:rsid w:val="00D85C20"/>
    <w:rsid w:val="00D85C99"/>
    <w:rsid w:val="00D85CA2"/>
    <w:rsid w:val="00D862ED"/>
    <w:rsid w:val="00D8797C"/>
    <w:rsid w:val="00D90B7C"/>
    <w:rsid w:val="00D91B2A"/>
    <w:rsid w:val="00D9249B"/>
    <w:rsid w:val="00D92960"/>
    <w:rsid w:val="00D94006"/>
    <w:rsid w:val="00D94597"/>
    <w:rsid w:val="00D95E6E"/>
    <w:rsid w:val="00D968C2"/>
    <w:rsid w:val="00D9773B"/>
    <w:rsid w:val="00DA13C5"/>
    <w:rsid w:val="00DA1F37"/>
    <w:rsid w:val="00DA210E"/>
    <w:rsid w:val="00DA24E8"/>
    <w:rsid w:val="00DA287E"/>
    <w:rsid w:val="00DA2FF9"/>
    <w:rsid w:val="00DA4932"/>
    <w:rsid w:val="00DA60BB"/>
    <w:rsid w:val="00DA626F"/>
    <w:rsid w:val="00DA66F3"/>
    <w:rsid w:val="00DA6E1B"/>
    <w:rsid w:val="00DA787A"/>
    <w:rsid w:val="00DB0263"/>
    <w:rsid w:val="00DB0920"/>
    <w:rsid w:val="00DB3668"/>
    <w:rsid w:val="00DB36B1"/>
    <w:rsid w:val="00DB3B4C"/>
    <w:rsid w:val="00DB51A6"/>
    <w:rsid w:val="00DB5589"/>
    <w:rsid w:val="00DB5FD1"/>
    <w:rsid w:val="00DB685F"/>
    <w:rsid w:val="00DB6A5B"/>
    <w:rsid w:val="00DB7180"/>
    <w:rsid w:val="00DB724B"/>
    <w:rsid w:val="00DB747B"/>
    <w:rsid w:val="00DB7BEA"/>
    <w:rsid w:val="00DC008E"/>
    <w:rsid w:val="00DC0260"/>
    <w:rsid w:val="00DC0A93"/>
    <w:rsid w:val="00DC17F4"/>
    <w:rsid w:val="00DC5322"/>
    <w:rsid w:val="00DC5583"/>
    <w:rsid w:val="00DC5B78"/>
    <w:rsid w:val="00DC5CE2"/>
    <w:rsid w:val="00DC606A"/>
    <w:rsid w:val="00DD158C"/>
    <w:rsid w:val="00DD18B6"/>
    <w:rsid w:val="00DD2C81"/>
    <w:rsid w:val="00DD3276"/>
    <w:rsid w:val="00DD4393"/>
    <w:rsid w:val="00DD45CB"/>
    <w:rsid w:val="00DD48E1"/>
    <w:rsid w:val="00DD49A6"/>
    <w:rsid w:val="00DD6B9B"/>
    <w:rsid w:val="00DD75E1"/>
    <w:rsid w:val="00DE185D"/>
    <w:rsid w:val="00DE18FA"/>
    <w:rsid w:val="00DE1B9D"/>
    <w:rsid w:val="00DE5210"/>
    <w:rsid w:val="00DE57F6"/>
    <w:rsid w:val="00DE616B"/>
    <w:rsid w:val="00DE729E"/>
    <w:rsid w:val="00DE7813"/>
    <w:rsid w:val="00DF0C6E"/>
    <w:rsid w:val="00DF16B8"/>
    <w:rsid w:val="00DF17DB"/>
    <w:rsid w:val="00DF4ED3"/>
    <w:rsid w:val="00DF6FA6"/>
    <w:rsid w:val="00E00C15"/>
    <w:rsid w:val="00E0103F"/>
    <w:rsid w:val="00E013E8"/>
    <w:rsid w:val="00E0575B"/>
    <w:rsid w:val="00E06F08"/>
    <w:rsid w:val="00E07277"/>
    <w:rsid w:val="00E11073"/>
    <w:rsid w:val="00E11267"/>
    <w:rsid w:val="00E11E5E"/>
    <w:rsid w:val="00E12A6F"/>
    <w:rsid w:val="00E1397A"/>
    <w:rsid w:val="00E1410E"/>
    <w:rsid w:val="00E16B59"/>
    <w:rsid w:val="00E16C12"/>
    <w:rsid w:val="00E20384"/>
    <w:rsid w:val="00E22765"/>
    <w:rsid w:val="00E22F9A"/>
    <w:rsid w:val="00E24CD5"/>
    <w:rsid w:val="00E25004"/>
    <w:rsid w:val="00E25519"/>
    <w:rsid w:val="00E26D95"/>
    <w:rsid w:val="00E27E1B"/>
    <w:rsid w:val="00E30B32"/>
    <w:rsid w:val="00E323F0"/>
    <w:rsid w:val="00E336BD"/>
    <w:rsid w:val="00E34AC1"/>
    <w:rsid w:val="00E35FC7"/>
    <w:rsid w:val="00E370BE"/>
    <w:rsid w:val="00E37992"/>
    <w:rsid w:val="00E37C3F"/>
    <w:rsid w:val="00E37C9F"/>
    <w:rsid w:val="00E37E27"/>
    <w:rsid w:val="00E37F7A"/>
    <w:rsid w:val="00E4088E"/>
    <w:rsid w:val="00E41894"/>
    <w:rsid w:val="00E41AAA"/>
    <w:rsid w:val="00E42D3A"/>
    <w:rsid w:val="00E444AE"/>
    <w:rsid w:val="00E45581"/>
    <w:rsid w:val="00E462B6"/>
    <w:rsid w:val="00E46BCA"/>
    <w:rsid w:val="00E47B42"/>
    <w:rsid w:val="00E51311"/>
    <w:rsid w:val="00E51C40"/>
    <w:rsid w:val="00E51E2F"/>
    <w:rsid w:val="00E51F77"/>
    <w:rsid w:val="00E5346B"/>
    <w:rsid w:val="00E53B34"/>
    <w:rsid w:val="00E53C95"/>
    <w:rsid w:val="00E54A58"/>
    <w:rsid w:val="00E54A6C"/>
    <w:rsid w:val="00E54F30"/>
    <w:rsid w:val="00E6004D"/>
    <w:rsid w:val="00E607E1"/>
    <w:rsid w:val="00E60FCC"/>
    <w:rsid w:val="00E61C26"/>
    <w:rsid w:val="00E63179"/>
    <w:rsid w:val="00E642F1"/>
    <w:rsid w:val="00E64756"/>
    <w:rsid w:val="00E64987"/>
    <w:rsid w:val="00E655E6"/>
    <w:rsid w:val="00E65A26"/>
    <w:rsid w:val="00E67001"/>
    <w:rsid w:val="00E67560"/>
    <w:rsid w:val="00E678D1"/>
    <w:rsid w:val="00E67E0F"/>
    <w:rsid w:val="00E7256D"/>
    <w:rsid w:val="00E72AFE"/>
    <w:rsid w:val="00E74EC3"/>
    <w:rsid w:val="00E750FC"/>
    <w:rsid w:val="00E75B2C"/>
    <w:rsid w:val="00E76DDA"/>
    <w:rsid w:val="00E77822"/>
    <w:rsid w:val="00E779C9"/>
    <w:rsid w:val="00E808AE"/>
    <w:rsid w:val="00E81978"/>
    <w:rsid w:val="00E8234C"/>
    <w:rsid w:val="00E82374"/>
    <w:rsid w:val="00E826EB"/>
    <w:rsid w:val="00E83518"/>
    <w:rsid w:val="00E84B9E"/>
    <w:rsid w:val="00E860C0"/>
    <w:rsid w:val="00E8714F"/>
    <w:rsid w:val="00E900AA"/>
    <w:rsid w:val="00E912F6"/>
    <w:rsid w:val="00E92E24"/>
    <w:rsid w:val="00E933C4"/>
    <w:rsid w:val="00E934D4"/>
    <w:rsid w:val="00E9370C"/>
    <w:rsid w:val="00E93B5D"/>
    <w:rsid w:val="00E949A1"/>
    <w:rsid w:val="00E94E15"/>
    <w:rsid w:val="00E97479"/>
    <w:rsid w:val="00EA4104"/>
    <w:rsid w:val="00EA6B88"/>
    <w:rsid w:val="00EA73C1"/>
    <w:rsid w:val="00EA7953"/>
    <w:rsid w:val="00EB098C"/>
    <w:rsid w:val="00EB09E8"/>
    <w:rsid w:val="00EB108C"/>
    <w:rsid w:val="00EB19D1"/>
    <w:rsid w:val="00EB1E2D"/>
    <w:rsid w:val="00EB26F8"/>
    <w:rsid w:val="00EB2BF4"/>
    <w:rsid w:val="00EB3E2D"/>
    <w:rsid w:val="00EB45E7"/>
    <w:rsid w:val="00EB4BA5"/>
    <w:rsid w:val="00EB58E0"/>
    <w:rsid w:val="00EB6C3F"/>
    <w:rsid w:val="00EB7723"/>
    <w:rsid w:val="00EB779B"/>
    <w:rsid w:val="00EC29B0"/>
    <w:rsid w:val="00EC2E19"/>
    <w:rsid w:val="00EC40EC"/>
    <w:rsid w:val="00EC77FA"/>
    <w:rsid w:val="00ED0BE7"/>
    <w:rsid w:val="00ED2F68"/>
    <w:rsid w:val="00ED5B01"/>
    <w:rsid w:val="00ED6549"/>
    <w:rsid w:val="00ED681E"/>
    <w:rsid w:val="00ED7E05"/>
    <w:rsid w:val="00EE04A7"/>
    <w:rsid w:val="00EE0B97"/>
    <w:rsid w:val="00EE1516"/>
    <w:rsid w:val="00EE1619"/>
    <w:rsid w:val="00EE240F"/>
    <w:rsid w:val="00EE35AE"/>
    <w:rsid w:val="00EE377D"/>
    <w:rsid w:val="00EE3EFA"/>
    <w:rsid w:val="00EE3FA9"/>
    <w:rsid w:val="00EE404E"/>
    <w:rsid w:val="00EE4F07"/>
    <w:rsid w:val="00EE6190"/>
    <w:rsid w:val="00EE7242"/>
    <w:rsid w:val="00EE781B"/>
    <w:rsid w:val="00EF3A37"/>
    <w:rsid w:val="00EF549F"/>
    <w:rsid w:val="00EF58FF"/>
    <w:rsid w:val="00EF612A"/>
    <w:rsid w:val="00EF7986"/>
    <w:rsid w:val="00F00B49"/>
    <w:rsid w:val="00F00E7F"/>
    <w:rsid w:val="00F02D6B"/>
    <w:rsid w:val="00F032E1"/>
    <w:rsid w:val="00F03D16"/>
    <w:rsid w:val="00F06835"/>
    <w:rsid w:val="00F06988"/>
    <w:rsid w:val="00F0727F"/>
    <w:rsid w:val="00F07D3C"/>
    <w:rsid w:val="00F07EEF"/>
    <w:rsid w:val="00F07FDD"/>
    <w:rsid w:val="00F10F97"/>
    <w:rsid w:val="00F122B4"/>
    <w:rsid w:val="00F131C5"/>
    <w:rsid w:val="00F14182"/>
    <w:rsid w:val="00F158DD"/>
    <w:rsid w:val="00F15A35"/>
    <w:rsid w:val="00F163C7"/>
    <w:rsid w:val="00F202CA"/>
    <w:rsid w:val="00F20615"/>
    <w:rsid w:val="00F20FC0"/>
    <w:rsid w:val="00F25444"/>
    <w:rsid w:val="00F25FF8"/>
    <w:rsid w:val="00F26FDB"/>
    <w:rsid w:val="00F30851"/>
    <w:rsid w:val="00F31315"/>
    <w:rsid w:val="00F317B7"/>
    <w:rsid w:val="00F31DF9"/>
    <w:rsid w:val="00F34589"/>
    <w:rsid w:val="00F36B26"/>
    <w:rsid w:val="00F379B7"/>
    <w:rsid w:val="00F419B8"/>
    <w:rsid w:val="00F42FB4"/>
    <w:rsid w:val="00F43C89"/>
    <w:rsid w:val="00F43D88"/>
    <w:rsid w:val="00F46373"/>
    <w:rsid w:val="00F50F40"/>
    <w:rsid w:val="00F525FA"/>
    <w:rsid w:val="00F540CA"/>
    <w:rsid w:val="00F54BBB"/>
    <w:rsid w:val="00F555E6"/>
    <w:rsid w:val="00F57A82"/>
    <w:rsid w:val="00F57EF9"/>
    <w:rsid w:val="00F602EF"/>
    <w:rsid w:val="00F62894"/>
    <w:rsid w:val="00F62B6A"/>
    <w:rsid w:val="00F64A10"/>
    <w:rsid w:val="00F65EE7"/>
    <w:rsid w:val="00F66A5E"/>
    <w:rsid w:val="00F66A73"/>
    <w:rsid w:val="00F717E9"/>
    <w:rsid w:val="00F718BF"/>
    <w:rsid w:val="00F718F3"/>
    <w:rsid w:val="00F72593"/>
    <w:rsid w:val="00F72AE1"/>
    <w:rsid w:val="00F72D13"/>
    <w:rsid w:val="00F72DA7"/>
    <w:rsid w:val="00F753B2"/>
    <w:rsid w:val="00F76917"/>
    <w:rsid w:val="00F779A4"/>
    <w:rsid w:val="00F77ACE"/>
    <w:rsid w:val="00F81010"/>
    <w:rsid w:val="00F81C68"/>
    <w:rsid w:val="00F82BC6"/>
    <w:rsid w:val="00F82F8A"/>
    <w:rsid w:val="00F8682D"/>
    <w:rsid w:val="00F8743F"/>
    <w:rsid w:val="00F90308"/>
    <w:rsid w:val="00F90952"/>
    <w:rsid w:val="00F91B76"/>
    <w:rsid w:val="00F92227"/>
    <w:rsid w:val="00F940DE"/>
    <w:rsid w:val="00F968C5"/>
    <w:rsid w:val="00F96C84"/>
    <w:rsid w:val="00FA02A6"/>
    <w:rsid w:val="00FA0A25"/>
    <w:rsid w:val="00FA242A"/>
    <w:rsid w:val="00FA251C"/>
    <w:rsid w:val="00FA29D8"/>
    <w:rsid w:val="00FA2E75"/>
    <w:rsid w:val="00FA36AD"/>
    <w:rsid w:val="00FA3BBA"/>
    <w:rsid w:val="00FA6553"/>
    <w:rsid w:val="00FA7372"/>
    <w:rsid w:val="00FB086F"/>
    <w:rsid w:val="00FB18B2"/>
    <w:rsid w:val="00FB1B05"/>
    <w:rsid w:val="00FB248B"/>
    <w:rsid w:val="00FB3947"/>
    <w:rsid w:val="00FB44A4"/>
    <w:rsid w:val="00FB48D1"/>
    <w:rsid w:val="00FB4BAC"/>
    <w:rsid w:val="00FB4E86"/>
    <w:rsid w:val="00FB6925"/>
    <w:rsid w:val="00FB7A18"/>
    <w:rsid w:val="00FB7F70"/>
    <w:rsid w:val="00FC1267"/>
    <w:rsid w:val="00FC1F37"/>
    <w:rsid w:val="00FC31FC"/>
    <w:rsid w:val="00FC325A"/>
    <w:rsid w:val="00FC35F8"/>
    <w:rsid w:val="00FC3ABA"/>
    <w:rsid w:val="00FC3FF4"/>
    <w:rsid w:val="00FC69A5"/>
    <w:rsid w:val="00FC6A2C"/>
    <w:rsid w:val="00FC74AD"/>
    <w:rsid w:val="00FC7E0B"/>
    <w:rsid w:val="00FD0BFB"/>
    <w:rsid w:val="00FD1419"/>
    <w:rsid w:val="00FD3682"/>
    <w:rsid w:val="00FD373A"/>
    <w:rsid w:val="00FD3861"/>
    <w:rsid w:val="00FD39DF"/>
    <w:rsid w:val="00FD4E71"/>
    <w:rsid w:val="00FD5855"/>
    <w:rsid w:val="00FD64CD"/>
    <w:rsid w:val="00FD6DA9"/>
    <w:rsid w:val="00FD6FCA"/>
    <w:rsid w:val="00FE4C7B"/>
    <w:rsid w:val="00FE7153"/>
    <w:rsid w:val="00FE7875"/>
    <w:rsid w:val="00FE79AC"/>
    <w:rsid w:val="00FF2002"/>
    <w:rsid w:val="00FF2D2E"/>
    <w:rsid w:val="00FF3368"/>
    <w:rsid w:val="00FF3484"/>
    <w:rsid w:val="00FF37A9"/>
    <w:rsid w:val="00FF3D3B"/>
    <w:rsid w:val="00FF3E4F"/>
    <w:rsid w:val="00FF4211"/>
    <w:rsid w:val="00FF57DB"/>
    <w:rsid w:val="00FF592E"/>
    <w:rsid w:val="00FF7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847F5"/>
  <w15:chartTrackingRefBased/>
  <w15:docId w15:val="{E6881528-9715-4516-BC75-9071F9EA8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7FD"/>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rsid w:val="00DE7813"/>
    <w:pPr>
      <w:pageBreakBefore/>
      <w:ind w:firstLine="0"/>
      <w:jc w:val="center"/>
      <w:outlineLvl w:val="0"/>
    </w:pPr>
    <w:rPr>
      <w:rFonts w:asciiTheme="majorHAnsi" w:eastAsiaTheme="majorEastAsia" w:hAnsiTheme="majorHAnsi" w:cstheme="majorBidi"/>
      <w:b/>
      <w:bCs/>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5574A8"/>
    <w:rPr>
      <w:color w:val="0000FF"/>
      <w:u w:val="single"/>
    </w:rPr>
  </w:style>
  <w:style w:type="character" w:styleId="UnresolvedMention">
    <w:name w:val="Unresolved Mention"/>
    <w:basedOn w:val="DefaultParagraphFont"/>
    <w:uiPriority w:val="99"/>
    <w:semiHidden/>
    <w:unhideWhenUsed/>
    <w:rsid w:val="000771AB"/>
    <w:rPr>
      <w:color w:val="605E5C"/>
      <w:shd w:val="clear" w:color="auto" w:fill="E1DFDD"/>
    </w:rPr>
  </w:style>
  <w:style w:type="table" w:customStyle="1" w:styleId="TableGrid1">
    <w:name w:val="Table Grid1"/>
    <w:basedOn w:val="TableNormal"/>
    <w:next w:val="TableGrid"/>
    <w:uiPriority w:val="39"/>
    <w:rsid w:val="00982CB5"/>
    <w:pPr>
      <w:spacing w:line="240" w:lineRule="auto"/>
      <w:ind w:firstLine="0"/>
    </w:pPr>
    <w:rPr>
      <w:sz w:val="22"/>
      <w:szCs w:val="22"/>
      <w:lang w:val="en-S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C1722"/>
    <w:pPr>
      <w:spacing w:line="240" w:lineRule="auto"/>
      <w:ind w:firstLine="0"/>
    </w:pPr>
    <w:rPr>
      <w:sz w:val="22"/>
      <w:szCs w:val="22"/>
      <w:lang w:val="en-S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146B6A"/>
    <w:pPr>
      <w:spacing w:line="240" w:lineRule="auto"/>
      <w:ind w:firstLine="0"/>
    </w:pPr>
    <w:rPr>
      <w:sz w:val="22"/>
      <w:szCs w:val="22"/>
      <w:lang w:val="en-S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B1E2D"/>
    <w:pPr>
      <w:spacing w:line="240" w:lineRule="auto"/>
      <w:ind w:firstLine="0"/>
    </w:pPr>
    <w:rPr>
      <w:sz w:val="22"/>
      <w:szCs w:val="22"/>
      <w:lang w:val="en-S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B20FF"/>
    <w:pPr>
      <w:tabs>
        <w:tab w:val="right" w:leader="dot" w:pos="9350"/>
      </w:tabs>
    </w:pPr>
  </w:style>
  <w:style w:type="paragraph" w:styleId="TOC2">
    <w:name w:val="toc 2"/>
    <w:basedOn w:val="Normal"/>
    <w:next w:val="Normal"/>
    <w:autoRedefine/>
    <w:uiPriority w:val="39"/>
    <w:unhideWhenUsed/>
    <w:rsid w:val="00853DB9"/>
    <w:pPr>
      <w:spacing w:after="100"/>
      <w:ind w:left="240"/>
    </w:pPr>
  </w:style>
  <w:style w:type="paragraph" w:styleId="TOC3">
    <w:name w:val="toc 3"/>
    <w:basedOn w:val="Normal"/>
    <w:next w:val="Normal"/>
    <w:autoRedefine/>
    <w:uiPriority w:val="39"/>
    <w:unhideWhenUsed/>
    <w:rsid w:val="00853DB9"/>
    <w:pPr>
      <w:spacing w:after="100"/>
      <w:ind w:left="480"/>
    </w:pPr>
  </w:style>
  <w:style w:type="table" w:customStyle="1" w:styleId="TableGrid5">
    <w:name w:val="Table Grid5"/>
    <w:basedOn w:val="TableNormal"/>
    <w:next w:val="TableGrid"/>
    <w:uiPriority w:val="39"/>
    <w:rsid w:val="001D424B"/>
    <w:pPr>
      <w:spacing w:line="240" w:lineRule="auto"/>
      <w:ind w:firstLine="0"/>
    </w:pPr>
    <w:rPr>
      <w:sz w:val="22"/>
      <w:szCs w:val="22"/>
      <w:lang w:val="en-S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8B3B5C"/>
    <w:pPr>
      <w:spacing w:line="240" w:lineRule="auto"/>
      <w:ind w:firstLine="0"/>
    </w:pPr>
    <w:rPr>
      <w:sz w:val="22"/>
      <w:szCs w:val="22"/>
      <w:lang w:val="en-S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01313"/>
    <w:pPr>
      <w:spacing w:line="240" w:lineRule="auto"/>
      <w:ind w:firstLine="0"/>
    </w:pPr>
    <w:rPr>
      <w:sz w:val="22"/>
      <w:szCs w:val="22"/>
      <w:lang w:val="en-S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D65CD6"/>
    <w:pPr>
      <w:spacing w:line="240" w:lineRule="auto"/>
      <w:ind w:firstLine="0"/>
    </w:pPr>
    <w:rPr>
      <w:sz w:val="22"/>
      <w:szCs w:val="22"/>
      <w:lang w:val="en-S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5701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8301943">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6919477">
      <w:bodyDiv w:val="1"/>
      <w:marLeft w:val="0"/>
      <w:marRight w:val="0"/>
      <w:marTop w:val="0"/>
      <w:marBottom w:val="0"/>
      <w:divBdr>
        <w:top w:val="none" w:sz="0" w:space="0" w:color="auto"/>
        <w:left w:val="none" w:sz="0" w:space="0" w:color="auto"/>
        <w:bottom w:val="none" w:sz="0" w:space="0" w:color="auto"/>
        <w:right w:val="none" w:sz="0" w:space="0" w:color="auto"/>
      </w:divBdr>
    </w:div>
    <w:div w:id="191765248">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2593529">
      <w:bodyDiv w:val="1"/>
      <w:marLeft w:val="0"/>
      <w:marRight w:val="0"/>
      <w:marTop w:val="0"/>
      <w:marBottom w:val="0"/>
      <w:divBdr>
        <w:top w:val="none" w:sz="0" w:space="0" w:color="auto"/>
        <w:left w:val="none" w:sz="0" w:space="0" w:color="auto"/>
        <w:bottom w:val="none" w:sz="0" w:space="0" w:color="auto"/>
        <w:right w:val="none" w:sz="0" w:space="0" w:color="auto"/>
      </w:divBdr>
    </w:div>
    <w:div w:id="287900052">
      <w:bodyDiv w:val="1"/>
      <w:marLeft w:val="0"/>
      <w:marRight w:val="0"/>
      <w:marTop w:val="0"/>
      <w:marBottom w:val="0"/>
      <w:divBdr>
        <w:top w:val="none" w:sz="0" w:space="0" w:color="auto"/>
        <w:left w:val="none" w:sz="0" w:space="0" w:color="auto"/>
        <w:bottom w:val="none" w:sz="0" w:space="0" w:color="auto"/>
        <w:right w:val="none" w:sz="0" w:space="0" w:color="auto"/>
      </w:divBdr>
    </w:div>
    <w:div w:id="30567109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2745631">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23177988">
      <w:bodyDiv w:val="1"/>
      <w:marLeft w:val="0"/>
      <w:marRight w:val="0"/>
      <w:marTop w:val="0"/>
      <w:marBottom w:val="0"/>
      <w:divBdr>
        <w:top w:val="none" w:sz="0" w:space="0" w:color="auto"/>
        <w:left w:val="none" w:sz="0" w:space="0" w:color="auto"/>
        <w:bottom w:val="none" w:sz="0" w:space="0" w:color="auto"/>
        <w:right w:val="none" w:sz="0" w:space="0" w:color="auto"/>
      </w:divBdr>
    </w:div>
    <w:div w:id="538857521">
      <w:bodyDiv w:val="1"/>
      <w:marLeft w:val="0"/>
      <w:marRight w:val="0"/>
      <w:marTop w:val="0"/>
      <w:marBottom w:val="0"/>
      <w:divBdr>
        <w:top w:val="none" w:sz="0" w:space="0" w:color="auto"/>
        <w:left w:val="none" w:sz="0" w:space="0" w:color="auto"/>
        <w:bottom w:val="none" w:sz="0" w:space="0" w:color="auto"/>
        <w:right w:val="none" w:sz="0" w:space="0" w:color="auto"/>
      </w:divBdr>
    </w:div>
    <w:div w:id="56977441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5593406">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6709165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6486386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8592912">
      <w:bodyDiv w:val="1"/>
      <w:marLeft w:val="0"/>
      <w:marRight w:val="0"/>
      <w:marTop w:val="0"/>
      <w:marBottom w:val="0"/>
      <w:divBdr>
        <w:top w:val="none" w:sz="0" w:space="0" w:color="auto"/>
        <w:left w:val="none" w:sz="0" w:space="0" w:color="auto"/>
        <w:bottom w:val="none" w:sz="0" w:space="0" w:color="auto"/>
        <w:right w:val="none" w:sz="0" w:space="0" w:color="auto"/>
      </w:divBdr>
    </w:div>
    <w:div w:id="1610745309">
      <w:bodyDiv w:val="1"/>
      <w:marLeft w:val="0"/>
      <w:marRight w:val="0"/>
      <w:marTop w:val="0"/>
      <w:marBottom w:val="0"/>
      <w:divBdr>
        <w:top w:val="none" w:sz="0" w:space="0" w:color="auto"/>
        <w:left w:val="none" w:sz="0" w:space="0" w:color="auto"/>
        <w:bottom w:val="none" w:sz="0" w:space="0" w:color="auto"/>
        <w:right w:val="none" w:sz="0" w:space="0" w:color="auto"/>
      </w:divBdr>
    </w:div>
    <w:div w:id="1621493878">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4996447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1782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9.png"/><Relationship Id="rId21" Type="http://schemas.openxmlformats.org/officeDocument/2006/relationships/hyperlink" Target="https://www.singstat.gov.sg/publications/ghs/ghs2015" TargetMode="External"/><Relationship Id="rId63" Type="http://schemas.openxmlformats.org/officeDocument/2006/relationships/image" Target="media/image22.png"/><Relationship Id="rId159" Type="http://schemas.openxmlformats.org/officeDocument/2006/relationships/customXml" Target="ink/ink71.xml"/><Relationship Id="rId170" Type="http://schemas.openxmlformats.org/officeDocument/2006/relationships/customXml" Target="ink/ink77.xml"/><Relationship Id="rId226" Type="http://schemas.openxmlformats.org/officeDocument/2006/relationships/image" Target="media/image94.png"/><Relationship Id="rId268" Type="http://schemas.openxmlformats.org/officeDocument/2006/relationships/glossaryDocument" Target="glossary/document.xml"/><Relationship Id="rId11" Type="http://schemas.openxmlformats.org/officeDocument/2006/relationships/image" Target="media/image1.png"/><Relationship Id="rId32" Type="http://schemas.openxmlformats.org/officeDocument/2006/relationships/image" Target="media/image7.png"/><Relationship Id="rId53" Type="http://schemas.openxmlformats.org/officeDocument/2006/relationships/image" Target="media/image17.png"/><Relationship Id="rId74" Type="http://schemas.openxmlformats.org/officeDocument/2006/relationships/customXml" Target="ink/ink26.xml"/><Relationship Id="rId128" Type="http://schemas.openxmlformats.org/officeDocument/2006/relationships/customXml" Target="ink/ink53.xml"/><Relationship Id="rId149" Type="http://schemas.openxmlformats.org/officeDocument/2006/relationships/customXml" Target="ink/ink63.xml"/><Relationship Id="rId5" Type="http://schemas.openxmlformats.org/officeDocument/2006/relationships/settings" Target="settings.xml"/><Relationship Id="rId95" Type="http://schemas.openxmlformats.org/officeDocument/2006/relationships/image" Target="media/image38.png"/><Relationship Id="rId160" Type="http://schemas.openxmlformats.org/officeDocument/2006/relationships/image" Target="media/image67.png"/><Relationship Id="rId181" Type="http://schemas.openxmlformats.org/officeDocument/2006/relationships/customXml" Target="ink/ink86.xml"/><Relationship Id="rId216" Type="http://schemas.openxmlformats.org/officeDocument/2006/relationships/image" Target="media/image89.png"/><Relationship Id="rId237" Type="http://schemas.openxmlformats.org/officeDocument/2006/relationships/customXml" Target="ink/ink115.xml"/><Relationship Id="rId258" Type="http://schemas.openxmlformats.org/officeDocument/2006/relationships/image" Target="media/image110.png"/><Relationship Id="rId22" Type="http://schemas.openxmlformats.org/officeDocument/2006/relationships/hyperlink" Target="https://gs.statcounter.com/os-market-share/mobile/singapore" TargetMode="External"/><Relationship Id="rId43" Type="http://schemas.openxmlformats.org/officeDocument/2006/relationships/hyperlink" Target="mailto:tanyijia@u.nus.edu" TargetMode="External"/><Relationship Id="rId64" Type="http://schemas.openxmlformats.org/officeDocument/2006/relationships/customXml" Target="ink/ink21.xml"/><Relationship Id="rId118" Type="http://schemas.openxmlformats.org/officeDocument/2006/relationships/customXml" Target="ink/ink48.xml"/><Relationship Id="rId139" Type="http://schemas.openxmlformats.org/officeDocument/2006/relationships/customXml" Target="ink/ink58.xml"/><Relationship Id="rId85" Type="http://schemas.openxmlformats.org/officeDocument/2006/relationships/image" Target="media/image33.png"/><Relationship Id="rId150" Type="http://schemas.openxmlformats.org/officeDocument/2006/relationships/image" Target="media/image65.png"/><Relationship Id="rId171" Type="http://schemas.openxmlformats.org/officeDocument/2006/relationships/image" Target="media/image72.png"/><Relationship Id="rId192" Type="http://schemas.openxmlformats.org/officeDocument/2006/relationships/customXml" Target="ink/ink93.xml"/><Relationship Id="rId206" Type="http://schemas.openxmlformats.org/officeDocument/2006/relationships/image" Target="media/image84.png"/><Relationship Id="rId227" Type="http://schemas.openxmlformats.org/officeDocument/2006/relationships/customXml" Target="ink/ink110.xml"/><Relationship Id="rId248" Type="http://schemas.openxmlformats.org/officeDocument/2006/relationships/image" Target="media/image105.png"/><Relationship Id="rId269" Type="http://schemas.openxmlformats.org/officeDocument/2006/relationships/theme" Target="theme/theme1.xml"/><Relationship Id="rId12" Type="http://schemas.openxmlformats.org/officeDocument/2006/relationships/hyperlink" Target="https://xd.adobe.com/view/977c5beb-969c-4c01-8288-c86715e66848-c22f/" TargetMode="External"/><Relationship Id="rId33" Type="http://schemas.openxmlformats.org/officeDocument/2006/relationships/customXml" Target="ink/ink6.xml"/><Relationship Id="rId108" Type="http://schemas.openxmlformats.org/officeDocument/2006/relationships/customXml" Target="ink/ink43.xml"/><Relationship Id="rId129" Type="http://schemas.openxmlformats.org/officeDocument/2006/relationships/image" Target="media/image55.png"/><Relationship Id="rId54" Type="http://schemas.openxmlformats.org/officeDocument/2006/relationships/customXml" Target="ink/ink16.xml"/><Relationship Id="rId75" Type="http://schemas.openxmlformats.org/officeDocument/2006/relationships/image" Target="media/image28.png"/><Relationship Id="rId96" Type="http://schemas.openxmlformats.org/officeDocument/2006/relationships/customXml" Target="ink/ink37.xml"/><Relationship Id="rId140" Type="http://schemas.openxmlformats.org/officeDocument/2006/relationships/image" Target="media/image60.png"/><Relationship Id="rId161" Type="http://schemas.openxmlformats.org/officeDocument/2006/relationships/customXml" Target="ink/ink72.xml"/><Relationship Id="rId182" Type="http://schemas.openxmlformats.org/officeDocument/2006/relationships/customXml" Target="ink/ink87.xml"/><Relationship Id="rId217" Type="http://schemas.openxmlformats.org/officeDocument/2006/relationships/customXml" Target="ink/ink105.xml"/><Relationship Id="rId6" Type="http://schemas.openxmlformats.org/officeDocument/2006/relationships/webSettings" Target="webSettings.xml"/><Relationship Id="rId238" Type="http://schemas.openxmlformats.org/officeDocument/2006/relationships/image" Target="media/image100.png"/><Relationship Id="rId259" Type="http://schemas.openxmlformats.org/officeDocument/2006/relationships/customXml" Target="ink/ink126.xml"/><Relationship Id="rId23" Type="http://schemas.openxmlformats.org/officeDocument/2006/relationships/customXml" Target="ink/ink1.xml"/><Relationship Id="rId119" Type="http://schemas.openxmlformats.org/officeDocument/2006/relationships/image" Target="media/image50.png"/><Relationship Id="rId44" Type="http://schemas.openxmlformats.org/officeDocument/2006/relationships/customXml" Target="ink/ink11.xml"/><Relationship Id="rId65" Type="http://schemas.openxmlformats.org/officeDocument/2006/relationships/image" Target="media/image23.png"/><Relationship Id="rId86" Type="http://schemas.openxmlformats.org/officeDocument/2006/relationships/customXml" Target="ink/ink32.xml"/><Relationship Id="rId130" Type="http://schemas.openxmlformats.org/officeDocument/2006/relationships/customXml" Target="ink/ink54.xml"/><Relationship Id="rId151" Type="http://schemas.openxmlformats.org/officeDocument/2006/relationships/customXml" Target="ink/ink64.xml"/><Relationship Id="rId172" Type="http://schemas.openxmlformats.org/officeDocument/2006/relationships/customXml" Target="ink/ink78.xml"/><Relationship Id="rId193" Type="http://schemas.openxmlformats.org/officeDocument/2006/relationships/image" Target="media/image78.png"/><Relationship Id="rId207" Type="http://schemas.openxmlformats.org/officeDocument/2006/relationships/customXml" Target="ink/ink100.xml"/><Relationship Id="rId228" Type="http://schemas.openxmlformats.org/officeDocument/2006/relationships/image" Target="media/image95.png"/><Relationship Id="rId249" Type="http://schemas.openxmlformats.org/officeDocument/2006/relationships/customXml" Target="ink/ink121.xml"/><Relationship Id="rId13" Type="http://schemas.openxmlformats.org/officeDocument/2006/relationships/image" Target="media/image2.png"/><Relationship Id="rId109" Type="http://schemas.openxmlformats.org/officeDocument/2006/relationships/image" Target="media/image45.png"/><Relationship Id="rId260" Type="http://schemas.openxmlformats.org/officeDocument/2006/relationships/image" Target="media/image111.png"/><Relationship Id="rId34" Type="http://schemas.openxmlformats.org/officeDocument/2006/relationships/image" Target="media/image8.png"/><Relationship Id="rId55" Type="http://schemas.openxmlformats.org/officeDocument/2006/relationships/image" Target="media/image18.png"/><Relationship Id="rId76" Type="http://schemas.openxmlformats.org/officeDocument/2006/relationships/customXml" Target="ink/ink27.xml"/><Relationship Id="rId97" Type="http://schemas.openxmlformats.org/officeDocument/2006/relationships/image" Target="media/image39.png"/><Relationship Id="rId120" Type="http://schemas.openxmlformats.org/officeDocument/2006/relationships/customXml" Target="ink/ink49.xml"/><Relationship Id="rId141" Type="http://schemas.openxmlformats.org/officeDocument/2006/relationships/customXml" Target="ink/ink59.xml"/><Relationship Id="rId7" Type="http://schemas.openxmlformats.org/officeDocument/2006/relationships/footnotes" Target="footnotes.xml"/><Relationship Id="rId162" Type="http://schemas.openxmlformats.org/officeDocument/2006/relationships/customXml" Target="ink/ink73.xml"/><Relationship Id="rId183" Type="http://schemas.openxmlformats.org/officeDocument/2006/relationships/customXml" Target="ink/ink88.xml"/><Relationship Id="rId218" Type="http://schemas.openxmlformats.org/officeDocument/2006/relationships/image" Target="media/image90.png"/><Relationship Id="rId239" Type="http://schemas.openxmlformats.org/officeDocument/2006/relationships/customXml" Target="ink/ink116.xml"/><Relationship Id="rId250" Type="http://schemas.openxmlformats.org/officeDocument/2006/relationships/image" Target="media/image106.png"/><Relationship Id="rId24" Type="http://schemas.openxmlformats.org/officeDocument/2006/relationships/image" Target="media/image3.png"/><Relationship Id="rId45" Type="http://schemas.openxmlformats.org/officeDocument/2006/relationships/image" Target="media/image13.png"/><Relationship Id="rId66" Type="http://schemas.openxmlformats.org/officeDocument/2006/relationships/customXml" Target="ink/ink22.xml"/><Relationship Id="rId87" Type="http://schemas.openxmlformats.org/officeDocument/2006/relationships/image" Target="media/image34.png"/><Relationship Id="rId110" Type="http://schemas.openxmlformats.org/officeDocument/2006/relationships/customXml" Target="ink/ink44.xml"/><Relationship Id="rId131" Type="http://schemas.openxmlformats.org/officeDocument/2006/relationships/image" Target="media/image56.png"/><Relationship Id="rId152" Type="http://schemas.openxmlformats.org/officeDocument/2006/relationships/image" Target="media/image66.png"/><Relationship Id="rId173" Type="http://schemas.openxmlformats.org/officeDocument/2006/relationships/image" Target="media/image73.png"/><Relationship Id="rId194" Type="http://schemas.openxmlformats.org/officeDocument/2006/relationships/customXml" Target="ink/ink94.xml"/><Relationship Id="rId208" Type="http://schemas.openxmlformats.org/officeDocument/2006/relationships/image" Target="media/image85.png"/><Relationship Id="rId229" Type="http://schemas.openxmlformats.org/officeDocument/2006/relationships/customXml" Target="ink/ink111.xml"/><Relationship Id="rId240" Type="http://schemas.openxmlformats.org/officeDocument/2006/relationships/image" Target="media/image101.png"/><Relationship Id="rId261" Type="http://schemas.openxmlformats.org/officeDocument/2006/relationships/customXml" Target="ink/ink127.xml"/><Relationship Id="rId14" Type="http://schemas.openxmlformats.org/officeDocument/2006/relationships/hyperlink" Target="https://xd.adobe.com/view/3a69ac0b-0b12-4397-9917-fbad9e8f8868-6f3a/" TargetMode="External"/><Relationship Id="rId35" Type="http://schemas.openxmlformats.org/officeDocument/2006/relationships/customXml" Target="ink/ink7.xml"/><Relationship Id="rId56" Type="http://schemas.openxmlformats.org/officeDocument/2006/relationships/customXml" Target="ink/ink17.xml"/><Relationship Id="rId77" Type="http://schemas.openxmlformats.org/officeDocument/2006/relationships/image" Target="media/image29.png"/><Relationship Id="rId100" Type="http://schemas.openxmlformats.org/officeDocument/2006/relationships/customXml" Target="ink/ink39.xml"/><Relationship Id="rId8" Type="http://schemas.openxmlformats.org/officeDocument/2006/relationships/endnotes" Target="endnotes.xml"/><Relationship Id="rId98" Type="http://schemas.openxmlformats.org/officeDocument/2006/relationships/customXml" Target="ink/ink38.xml"/><Relationship Id="rId121" Type="http://schemas.openxmlformats.org/officeDocument/2006/relationships/image" Target="media/image51.png"/><Relationship Id="rId142" Type="http://schemas.openxmlformats.org/officeDocument/2006/relationships/image" Target="media/image61.png"/><Relationship Id="rId163" Type="http://schemas.openxmlformats.org/officeDocument/2006/relationships/image" Target="media/image68.png"/><Relationship Id="rId184" Type="http://schemas.openxmlformats.org/officeDocument/2006/relationships/customXml" Target="ink/ink89.xml"/><Relationship Id="rId219" Type="http://schemas.openxmlformats.org/officeDocument/2006/relationships/customXml" Target="ink/ink106.xml"/><Relationship Id="rId230" Type="http://schemas.openxmlformats.org/officeDocument/2006/relationships/image" Target="media/image96.png"/><Relationship Id="rId251" Type="http://schemas.openxmlformats.org/officeDocument/2006/relationships/customXml" Target="ink/ink122.xml"/><Relationship Id="rId25" Type="http://schemas.openxmlformats.org/officeDocument/2006/relationships/customXml" Target="ink/ink2.xml"/><Relationship Id="rId46" Type="http://schemas.openxmlformats.org/officeDocument/2006/relationships/customXml" Target="ink/ink12.xml"/><Relationship Id="rId67" Type="http://schemas.openxmlformats.org/officeDocument/2006/relationships/image" Target="media/image24.png"/><Relationship Id="rId88" Type="http://schemas.openxmlformats.org/officeDocument/2006/relationships/customXml" Target="ink/ink33.xml"/><Relationship Id="rId111" Type="http://schemas.openxmlformats.org/officeDocument/2006/relationships/image" Target="media/image46.png"/><Relationship Id="rId132" Type="http://schemas.openxmlformats.org/officeDocument/2006/relationships/hyperlink" Target="mailto:tanyijia@u.nus.edu" TargetMode="External"/><Relationship Id="rId153" Type="http://schemas.openxmlformats.org/officeDocument/2006/relationships/customXml" Target="ink/ink65.xml"/><Relationship Id="rId174" Type="http://schemas.openxmlformats.org/officeDocument/2006/relationships/customXml" Target="ink/ink79.xml"/><Relationship Id="rId195" Type="http://schemas.openxmlformats.org/officeDocument/2006/relationships/image" Target="media/image79.png"/><Relationship Id="rId209" Type="http://schemas.openxmlformats.org/officeDocument/2006/relationships/customXml" Target="ink/ink101.xml"/><Relationship Id="rId220" Type="http://schemas.openxmlformats.org/officeDocument/2006/relationships/image" Target="media/image91.png"/><Relationship Id="rId241" Type="http://schemas.openxmlformats.org/officeDocument/2006/relationships/customXml" Target="ink/ink117.xml"/><Relationship Id="rId15" Type="http://schemas.openxmlformats.org/officeDocument/2006/relationships/hyperlink" Target="https://xd.adobe.com/view/1ff60cc1-4ef3-4110-8e5e-a77ac8c1c763-4aa5/" TargetMode="External"/><Relationship Id="rId36" Type="http://schemas.openxmlformats.org/officeDocument/2006/relationships/image" Target="media/image9.png"/><Relationship Id="rId57" Type="http://schemas.openxmlformats.org/officeDocument/2006/relationships/image" Target="media/image19.png"/><Relationship Id="rId262" Type="http://schemas.openxmlformats.org/officeDocument/2006/relationships/image" Target="media/image112.png"/><Relationship Id="rId78" Type="http://schemas.openxmlformats.org/officeDocument/2006/relationships/customXml" Target="ink/ink28.xml"/><Relationship Id="rId99" Type="http://schemas.openxmlformats.org/officeDocument/2006/relationships/image" Target="media/image40.png"/><Relationship Id="rId101" Type="http://schemas.openxmlformats.org/officeDocument/2006/relationships/image" Target="media/image41.png"/><Relationship Id="rId122" Type="http://schemas.openxmlformats.org/officeDocument/2006/relationships/customXml" Target="ink/ink50.xml"/><Relationship Id="rId143" Type="http://schemas.openxmlformats.org/officeDocument/2006/relationships/customXml" Target="ink/ink60.xml"/><Relationship Id="rId164" Type="http://schemas.openxmlformats.org/officeDocument/2006/relationships/customXml" Target="ink/ink74.xml"/><Relationship Id="rId185" Type="http://schemas.openxmlformats.org/officeDocument/2006/relationships/image" Target="media/image74.png"/><Relationship Id="rId9" Type="http://schemas.openxmlformats.org/officeDocument/2006/relationships/hyperlink" Target="https://developer.android.com/design" TargetMode="External"/><Relationship Id="rId210" Type="http://schemas.openxmlformats.org/officeDocument/2006/relationships/image" Target="media/image86.png"/><Relationship Id="rId26" Type="http://schemas.openxmlformats.org/officeDocument/2006/relationships/image" Target="media/image4.png"/><Relationship Id="rId231" Type="http://schemas.openxmlformats.org/officeDocument/2006/relationships/customXml" Target="ink/ink112.xml"/><Relationship Id="rId252" Type="http://schemas.openxmlformats.org/officeDocument/2006/relationships/image" Target="media/image107.png"/><Relationship Id="rId47" Type="http://schemas.openxmlformats.org/officeDocument/2006/relationships/image" Target="media/image14.png"/><Relationship Id="rId68" Type="http://schemas.openxmlformats.org/officeDocument/2006/relationships/customXml" Target="ink/ink23.xml"/><Relationship Id="rId89" Type="http://schemas.openxmlformats.org/officeDocument/2006/relationships/image" Target="media/image35.png"/><Relationship Id="rId112" Type="http://schemas.openxmlformats.org/officeDocument/2006/relationships/customXml" Target="ink/ink45.xml"/><Relationship Id="rId133" Type="http://schemas.openxmlformats.org/officeDocument/2006/relationships/customXml" Target="ink/ink55.xml"/><Relationship Id="rId154" Type="http://schemas.openxmlformats.org/officeDocument/2006/relationships/customXml" Target="ink/ink66.xml"/><Relationship Id="rId175" Type="http://schemas.openxmlformats.org/officeDocument/2006/relationships/customXml" Target="ink/ink80.xml"/><Relationship Id="rId196" Type="http://schemas.openxmlformats.org/officeDocument/2006/relationships/customXml" Target="ink/ink95.xml"/><Relationship Id="rId200" Type="http://schemas.openxmlformats.org/officeDocument/2006/relationships/customXml" Target="ink/ink97.xml"/><Relationship Id="rId16" Type="http://schemas.openxmlformats.org/officeDocument/2006/relationships/hyperlink" Target="https://archive.ics.uci.edu/ml/datasets/SMS+Spam+Collection" TargetMode="External"/><Relationship Id="rId221" Type="http://schemas.openxmlformats.org/officeDocument/2006/relationships/customXml" Target="ink/ink107.xml"/><Relationship Id="rId242" Type="http://schemas.openxmlformats.org/officeDocument/2006/relationships/image" Target="media/image102.png"/><Relationship Id="rId263" Type="http://schemas.openxmlformats.org/officeDocument/2006/relationships/customXml" Target="ink/ink128.xml"/><Relationship Id="rId37" Type="http://schemas.openxmlformats.org/officeDocument/2006/relationships/customXml" Target="ink/ink8.xml"/><Relationship Id="rId58" Type="http://schemas.openxmlformats.org/officeDocument/2006/relationships/customXml" Target="ink/ink18.xml"/><Relationship Id="rId79" Type="http://schemas.openxmlformats.org/officeDocument/2006/relationships/image" Target="media/image30.png"/><Relationship Id="rId102" Type="http://schemas.openxmlformats.org/officeDocument/2006/relationships/customXml" Target="ink/ink40.xml"/><Relationship Id="rId123" Type="http://schemas.openxmlformats.org/officeDocument/2006/relationships/image" Target="media/image52.png"/><Relationship Id="rId144" Type="http://schemas.openxmlformats.org/officeDocument/2006/relationships/image" Target="media/image62.png"/><Relationship Id="rId90" Type="http://schemas.openxmlformats.org/officeDocument/2006/relationships/customXml" Target="ink/ink34.xml"/><Relationship Id="rId165" Type="http://schemas.openxmlformats.org/officeDocument/2006/relationships/image" Target="media/image69.png"/><Relationship Id="rId186" Type="http://schemas.openxmlformats.org/officeDocument/2006/relationships/customXml" Target="ink/ink90.xml"/><Relationship Id="rId211" Type="http://schemas.openxmlformats.org/officeDocument/2006/relationships/customXml" Target="ink/ink102.xml"/><Relationship Id="rId232" Type="http://schemas.openxmlformats.org/officeDocument/2006/relationships/image" Target="media/image97.png"/><Relationship Id="rId253" Type="http://schemas.openxmlformats.org/officeDocument/2006/relationships/customXml" Target="ink/ink123.xml"/><Relationship Id="rId27" Type="http://schemas.openxmlformats.org/officeDocument/2006/relationships/customXml" Target="ink/ink3.xml"/><Relationship Id="rId48" Type="http://schemas.openxmlformats.org/officeDocument/2006/relationships/customXml" Target="ink/ink13.xml"/><Relationship Id="rId69" Type="http://schemas.openxmlformats.org/officeDocument/2006/relationships/image" Target="media/image25.png"/><Relationship Id="rId113" Type="http://schemas.openxmlformats.org/officeDocument/2006/relationships/image" Target="media/image47.png"/><Relationship Id="rId134" Type="http://schemas.openxmlformats.org/officeDocument/2006/relationships/image" Target="media/image57.png"/><Relationship Id="rId80" Type="http://schemas.openxmlformats.org/officeDocument/2006/relationships/customXml" Target="ink/ink29.xml"/><Relationship Id="rId155" Type="http://schemas.openxmlformats.org/officeDocument/2006/relationships/customXml" Target="ink/ink67.xml"/><Relationship Id="rId176" Type="http://schemas.openxmlformats.org/officeDocument/2006/relationships/customXml" Target="ink/ink81.xml"/><Relationship Id="rId197" Type="http://schemas.openxmlformats.org/officeDocument/2006/relationships/image" Target="media/image80.png"/><Relationship Id="rId201" Type="http://schemas.openxmlformats.org/officeDocument/2006/relationships/image" Target="media/image82.png"/><Relationship Id="rId222" Type="http://schemas.openxmlformats.org/officeDocument/2006/relationships/image" Target="media/image92.png"/><Relationship Id="rId243" Type="http://schemas.openxmlformats.org/officeDocument/2006/relationships/customXml" Target="ink/ink118.xml"/><Relationship Id="rId264" Type="http://schemas.openxmlformats.org/officeDocument/2006/relationships/image" Target="media/image113.png"/><Relationship Id="rId17" Type="http://schemas.openxmlformats.org/officeDocument/2006/relationships/hyperlink" Target="https://www.straitstimes.com/singapore/courts-crime/168-million-lost-to-scammers-in-first-half-of-2021-overall-crime-up-by-112" TargetMode="External"/><Relationship Id="rId38" Type="http://schemas.openxmlformats.org/officeDocument/2006/relationships/image" Target="media/image10.png"/><Relationship Id="rId59" Type="http://schemas.openxmlformats.org/officeDocument/2006/relationships/image" Target="media/image20.png"/><Relationship Id="rId103" Type="http://schemas.openxmlformats.org/officeDocument/2006/relationships/image" Target="media/image42.png"/><Relationship Id="rId124" Type="http://schemas.openxmlformats.org/officeDocument/2006/relationships/customXml" Target="ink/ink51.xml"/><Relationship Id="rId70" Type="http://schemas.openxmlformats.org/officeDocument/2006/relationships/customXml" Target="ink/ink24.xml"/><Relationship Id="rId91" Type="http://schemas.openxmlformats.org/officeDocument/2006/relationships/image" Target="media/image36.png"/><Relationship Id="rId145" Type="http://schemas.openxmlformats.org/officeDocument/2006/relationships/customXml" Target="ink/ink61.xml"/><Relationship Id="rId166" Type="http://schemas.openxmlformats.org/officeDocument/2006/relationships/customXml" Target="ink/ink75.xml"/><Relationship Id="rId187" Type="http://schemas.openxmlformats.org/officeDocument/2006/relationships/image" Target="media/image75.png"/><Relationship Id="rId1" Type="http://schemas.openxmlformats.org/officeDocument/2006/relationships/customXml" Target="../customXml/item1.xml"/><Relationship Id="rId212" Type="http://schemas.openxmlformats.org/officeDocument/2006/relationships/image" Target="media/image87.png"/><Relationship Id="rId233" Type="http://schemas.openxmlformats.org/officeDocument/2006/relationships/customXml" Target="ink/ink113.xml"/><Relationship Id="rId254" Type="http://schemas.openxmlformats.org/officeDocument/2006/relationships/image" Target="media/image108.png"/><Relationship Id="rId28" Type="http://schemas.openxmlformats.org/officeDocument/2006/relationships/image" Target="media/image5.png"/><Relationship Id="rId49" Type="http://schemas.openxmlformats.org/officeDocument/2006/relationships/image" Target="media/image15.png"/><Relationship Id="rId114" Type="http://schemas.openxmlformats.org/officeDocument/2006/relationships/customXml" Target="ink/ink46.xml"/><Relationship Id="rId60" Type="http://schemas.openxmlformats.org/officeDocument/2006/relationships/customXml" Target="ink/ink19.xml"/><Relationship Id="rId81" Type="http://schemas.openxmlformats.org/officeDocument/2006/relationships/image" Target="media/image31.png"/><Relationship Id="rId135" Type="http://schemas.openxmlformats.org/officeDocument/2006/relationships/customXml" Target="ink/ink56.xml"/><Relationship Id="rId156" Type="http://schemas.openxmlformats.org/officeDocument/2006/relationships/customXml" Target="ink/ink68.xml"/><Relationship Id="rId177" Type="http://schemas.openxmlformats.org/officeDocument/2006/relationships/customXml" Target="ink/ink82.xml"/><Relationship Id="rId198" Type="http://schemas.openxmlformats.org/officeDocument/2006/relationships/customXml" Target="ink/ink96.xml"/><Relationship Id="rId202" Type="http://schemas.openxmlformats.org/officeDocument/2006/relationships/hyperlink" Target="mailto:tanyijia@u.nus.edu" TargetMode="External"/><Relationship Id="rId223" Type="http://schemas.openxmlformats.org/officeDocument/2006/relationships/customXml" Target="ink/ink108.xml"/><Relationship Id="rId244" Type="http://schemas.openxmlformats.org/officeDocument/2006/relationships/image" Target="media/image103.png"/><Relationship Id="rId18" Type="http://schemas.openxmlformats.org/officeDocument/2006/relationships/hyperlink" Target="https://www.straitstimes.com/singapore/courts-crime/8600-phone-numbers-blocked-and-14m-smses-reported-via-scamshield-desmond-tan" TargetMode="External"/><Relationship Id="rId39" Type="http://schemas.openxmlformats.org/officeDocument/2006/relationships/customXml" Target="ink/ink9.xml"/><Relationship Id="rId265" Type="http://schemas.openxmlformats.org/officeDocument/2006/relationships/header" Target="header1.xml"/><Relationship Id="rId50" Type="http://schemas.openxmlformats.org/officeDocument/2006/relationships/customXml" Target="ink/ink14.xml"/><Relationship Id="rId104" Type="http://schemas.openxmlformats.org/officeDocument/2006/relationships/customXml" Target="ink/ink41.xml"/><Relationship Id="rId125" Type="http://schemas.openxmlformats.org/officeDocument/2006/relationships/image" Target="media/image53.png"/><Relationship Id="rId146" Type="http://schemas.openxmlformats.org/officeDocument/2006/relationships/image" Target="media/image63.png"/><Relationship Id="rId167" Type="http://schemas.openxmlformats.org/officeDocument/2006/relationships/image" Target="media/image70.png"/><Relationship Id="rId188" Type="http://schemas.openxmlformats.org/officeDocument/2006/relationships/customXml" Target="ink/ink91.xml"/><Relationship Id="rId71" Type="http://schemas.openxmlformats.org/officeDocument/2006/relationships/image" Target="media/image26.png"/><Relationship Id="rId92" Type="http://schemas.openxmlformats.org/officeDocument/2006/relationships/customXml" Target="ink/ink35.xml"/><Relationship Id="rId213" Type="http://schemas.openxmlformats.org/officeDocument/2006/relationships/customXml" Target="ink/ink103.xml"/><Relationship Id="rId234" Type="http://schemas.openxmlformats.org/officeDocument/2006/relationships/image" Target="media/image98.png"/><Relationship Id="rId2" Type="http://schemas.openxmlformats.org/officeDocument/2006/relationships/customXml" Target="../customXml/item2.xml"/><Relationship Id="rId29" Type="http://schemas.openxmlformats.org/officeDocument/2006/relationships/customXml" Target="ink/ink4.xml"/><Relationship Id="rId255" Type="http://schemas.openxmlformats.org/officeDocument/2006/relationships/customXml" Target="ink/ink124.xml"/><Relationship Id="rId40" Type="http://schemas.openxmlformats.org/officeDocument/2006/relationships/image" Target="media/image11.png"/><Relationship Id="rId115" Type="http://schemas.openxmlformats.org/officeDocument/2006/relationships/image" Target="media/image48.png"/><Relationship Id="rId136" Type="http://schemas.openxmlformats.org/officeDocument/2006/relationships/image" Target="media/image58.png"/><Relationship Id="rId157" Type="http://schemas.openxmlformats.org/officeDocument/2006/relationships/customXml" Target="ink/ink69.xml"/><Relationship Id="rId178" Type="http://schemas.openxmlformats.org/officeDocument/2006/relationships/customXml" Target="ink/ink83.xml"/><Relationship Id="rId61" Type="http://schemas.openxmlformats.org/officeDocument/2006/relationships/image" Target="media/image21.png"/><Relationship Id="rId82" Type="http://schemas.openxmlformats.org/officeDocument/2006/relationships/customXml" Target="ink/ink30.xml"/><Relationship Id="rId199" Type="http://schemas.openxmlformats.org/officeDocument/2006/relationships/image" Target="media/image81.png"/><Relationship Id="rId203" Type="http://schemas.openxmlformats.org/officeDocument/2006/relationships/customXml" Target="ink/ink98.xml"/><Relationship Id="rId19" Type="http://schemas.openxmlformats.org/officeDocument/2006/relationships/hyperlink" Target="https://www.straitstimes.com/singapore/new-initiative-teaches-spore-seniors-how-to-spot-and-avoid-online-scams" TargetMode="External"/><Relationship Id="rId224" Type="http://schemas.openxmlformats.org/officeDocument/2006/relationships/image" Target="media/image93.png"/><Relationship Id="rId245" Type="http://schemas.openxmlformats.org/officeDocument/2006/relationships/customXml" Target="ink/ink119.xml"/><Relationship Id="rId266" Type="http://schemas.openxmlformats.org/officeDocument/2006/relationships/header" Target="header2.xml"/><Relationship Id="rId30" Type="http://schemas.openxmlformats.org/officeDocument/2006/relationships/image" Target="media/image6.png"/><Relationship Id="rId105" Type="http://schemas.openxmlformats.org/officeDocument/2006/relationships/image" Target="media/image43.png"/><Relationship Id="rId126" Type="http://schemas.openxmlformats.org/officeDocument/2006/relationships/customXml" Target="ink/ink52.xml"/><Relationship Id="rId147" Type="http://schemas.openxmlformats.org/officeDocument/2006/relationships/customXml" Target="ink/ink62.xml"/><Relationship Id="rId168" Type="http://schemas.openxmlformats.org/officeDocument/2006/relationships/customXml" Target="ink/ink76.xml"/><Relationship Id="rId51" Type="http://schemas.openxmlformats.org/officeDocument/2006/relationships/image" Target="media/image16.png"/><Relationship Id="rId72" Type="http://schemas.openxmlformats.org/officeDocument/2006/relationships/customXml" Target="ink/ink25.xml"/><Relationship Id="rId93" Type="http://schemas.openxmlformats.org/officeDocument/2006/relationships/image" Target="media/image37.png"/><Relationship Id="rId189" Type="http://schemas.openxmlformats.org/officeDocument/2006/relationships/image" Target="media/image76.png"/><Relationship Id="rId3" Type="http://schemas.openxmlformats.org/officeDocument/2006/relationships/numbering" Target="numbering.xml"/><Relationship Id="rId214" Type="http://schemas.openxmlformats.org/officeDocument/2006/relationships/image" Target="media/image88.png"/><Relationship Id="rId235" Type="http://schemas.openxmlformats.org/officeDocument/2006/relationships/customXml" Target="ink/ink114.xml"/><Relationship Id="rId256" Type="http://schemas.openxmlformats.org/officeDocument/2006/relationships/image" Target="media/image109.png"/><Relationship Id="rId116" Type="http://schemas.openxmlformats.org/officeDocument/2006/relationships/customXml" Target="ink/ink47.xml"/><Relationship Id="rId137" Type="http://schemas.openxmlformats.org/officeDocument/2006/relationships/customXml" Target="ink/ink57.xml"/><Relationship Id="rId158" Type="http://schemas.openxmlformats.org/officeDocument/2006/relationships/customXml" Target="ink/ink70.xml"/><Relationship Id="rId20" Type="http://schemas.openxmlformats.org/officeDocument/2006/relationships/hyperlink" Target="https://www.nngroup.com/articles/ten-usability-heuristics/" TargetMode="External"/><Relationship Id="rId41" Type="http://schemas.openxmlformats.org/officeDocument/2006/relationships/customXml" Target="ink/ink10.xml"/><Relationship Id="rId62" Type="http://schemas.openxmlformats.org/officeDocument/2006/relationships/customXml" Target="ink/ink20.xml"/><Relationship Id="rId83" Type="http://schemas.openxmlformats.org/officeDocument/2006/relationships/image" Target="media/image32.png"/><Relationship Id="rId179" Type="http://schemas.openxmlformats.org/officeDocument/2006/relationships/customXml" Target="ink/ink84.xml"/><Relationship Id="rId190" Type="http://schemas.openxmlformats.org/officeDocument/2006/relationships/customXml" Target="ink/ink92.xml"/><Relationship Id="rId204" Type="http://schemas.openxmlformats.org/officeDocument/2006/relationships/image" Target="media/image83.png"/><Relationship Id="rId225" Type="http://schemas.openxmlformats.org/officeDocument/2006/relationships/customXml" Target="ink/ink109.xml"/><Relationship Id="rId246" Type="http://schemas.openxmlformats.org/officeDocument/2006/relationships/image" Target="media/image104.png"/><Relationship Id="rId267" Type="http://schemas.openxmlformats.org/officeDocument/2006/relationships/fontTable" Target="fontTable.xml"/><Relationship Id="rId106" Type="http://schemas.openxmlformats.org/officeDocument/2006/relationships/customXml" Target="ink/ink42.xml"/><Relationship Id="rId127" Type="http://schemas.openxmlformats.org/officeDocument/2006/relationships/image" Target="media/image54.png"/><Relationship Id="rId10" Type="http://schemas.openxmlformats.org/officeDocument/2006/relationships/hyperlink" Target="https://xd.adobe.com/view/de5887ae-6015-4135-92ea-1af6ef263585-8b0b/" TargetMode="External"/><Relationship Id="rId31" Type="http://schemas.openxmlformats.org/officeDocument/2006/relationships/customXml" Target="ink/ink5.xml"/><Relationship Id="rId52" Type="http://schemas.openxmlformats.org/officeDocument/2006/relationships/customXml" Target="ink/ink15.xml"/><Relationship Id="rId73" Type="http://schemas.openxmlformats.org/officeDocument/2006/relationships/image" Target="media/image27.png"/><Relationship Id="rId94" Type="http://schemas.openxmlformats.org/officeDocument/2006/relationships/customXml" Target="ink/ink36.xml"/><Relationship Id="rId148" Type="http://schemas.openxmlformats.org/officeDocument/2006/relationships/image" Target="media/image64.png"/><Relationship Id="rId169" Type="http://schemas.openxmlformats.org/officeDocument/2006/relationships/image" Target="media/image71.png"/><Relationship Id="rId4" Type="http://schemas.openxmlformats.org/officeDocument/2006/relationships/styles" Target="styles.xml"/><Relationship Id="rId180" Type="http://schemas.openxmlformats.org/officeDocument/2006/relationships/customXml" Target="ink/ink85.xml"/><Relationship Id="rId215" Type="http://schemas.openxmlformats.org/officeDocument/2006/relationships/customXml" Target="ink/ink104.xml"/><Relationship Id="rId236" Type="http://schemas.openxmlformats.org/officeDocument/2006/relationships/image" Target="media/image99.png"/><Relationship Id="rId257" Type="http://schemas.openxmlformats.org/officeDocument/2006/relationships/customXml" Target="ink/ink125.xml"/><Relationship Id="rId42" Type="http://schemas.openxmlformats.org/officeDocument/2006/relationships/image" Target="media/image12.png"/><Relationship Id="rId84" Type="http://schemas.openxmlformats.org/officeDocument/2006/relationships/customXml" Target="ink/ink31.xml"/><Relationship Id="rId138" Type="http://schemas.openxmlformats.org/officeDocument/2006/relationships/image" Target="media/image59.png"/><Relationship Id="rId191" Type="http://schemas.openxmlformats.org/officeDocument/2006/relationships/image" Target="media/image77.png"/><Relationship Id="rId205" Type="http://schemas.openxmlformats.org/officeDocument/2006/relationships/customXml" Target="ink/ink99.xml"/><Relationship Id="rId247" Type="http://schemas.openxmlformats.org/officeDocument/2006/relationships/customXml" Target="ink/ink120.xml"/><Relationship Id="rId107" Type="http://schemas.openxmlformats.org/officeDocument/2006/relationships/image" Target="media/image4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cear\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400836B36574454AD4CC9399DD6711C"/>
        <w:category>
          <w:name w:val="General"/>
          <w:gallery w:val="placeholder"/>
        </w:category>
        <w:types>
          <w:type w:val="bbPlcHdr"/>
        </w:types>
        <w:behaviors>
          <w:behavior w:val="content"/>
        </w:behaviors>
        <w:guid w:val="{C6933DA8-422A-4D67-B54C-A5645ADE75E2}"/>
      </w:docPartPr>
      <w:docPartBody>
        <w:p w:rsidR="006D6DD6" w:rsidRDefault="006D6DD6">
          <w:pPr>
            <w:pStyle w:val="F400836B36574454AD4CC9399DD6711C"/>
          </w:pPr>
          <w:r>
            <w:t>[Title Here, up to 12 Words, on One to Two Lines]</w:t>
          </w:r>
        </w:p>
      </w:docPartBody>
    </w:docPart>
    <w:docPart>
      <w:docPartPr>
        <w:name w:val="D1A5589EFF8546EA833A4A3BC2DC7939"/>
        <w:category>
          <w:name w:val="General"/>
          <w:gallery w:val="placeholder"/>
        </w:category>
        <w:types>
          <w:type w:val="bbPlcHdr"/>
        </w:types>
        <w:behaviors>
          <w:behavior w:val="content"/>
        </w:behaviors>
        <w:guid w:val="{FE9C4BCE-13D1-4773-9DC1-A26D7FF50E2C}"/>
      </w:docPartPr>
      <w:docPartBody>
        <w:p w:rsidR="006D6DD6" w:rsidRDefault="006D6DD6">
          <w:pPr>
            <w:pStyle w:val="D1A5589EFF8546EA833A4A3BC2DC7939"/>
          </w:pPr>
          <w:r>
            <w:t>[Title Here, up to 12 Words, on One to Two Lines]</w:t>
          </w:r>
        </w:p>
      </w:docPartBody>
    </w:docPart>
    <w:docPart>
      <w:docPartPr>
        <w:name w:val="3B82187365AF4B39B728499E0CFC516B"/>
        <w:category>
          <w:name w:val="General"/>
          <w:gallery w:val="placeholder"/>
        </w:category>
        <w:types>
          <w:type w:val="bbPlcHdr"/>
        </w:types>
        <w:behaviors>
          <w:behavior w:val="content"/>
        </w:behaviors>
        <w:guid w:val="{BF8EEDF7-CCA5-43B6-A20B-B3D4858AA7AB}"/>
      </w:docPartPr>
      <w:docPartBody>
        <w:p w:rsidR="006D6DD6" w:rsidRDefault="006D6DD6">
          <w:pPr>
            <w:pStyle w:val="3B82187365AF4B39B728499E0CFC516B"/>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DD6"/>
    <w:rsid w:val="006D6DD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00836B36574454AD4CC9399DD6711C">
    <w:name w:val="F400836B36574454AD4CC9399DD6711C"/>
  </w:style>
  <w:style w:type="character" w:styleId="Emphasis">
    <w:name w:val="Emphasis"/>
    <w:basedOn w:val="DefaultParagraphFont"/>
    <w:uiPriority w:val="4"/>
    <w:unhideWhenUsed/>
    <w:qFormat/>
    <w:rPr>
      <w:i/>
      <w:iCs/>
    </w:rPr>
  </w:style>
  <w:style w:type="paragraph" w:customStyle="1" w:styleId="D1A5589EFF8546EA833A4A3BC2DC7939">
    <w:name w:val="D1A5589EFF8546EA833A4A3BC2DC7939"/>
  </w:style>
  <w:style w:type="paragraph" w:customStyle="1" w:styleId="3B82187365AF4B39B728499E0CFC516B">
    <w:name w:val="3B82187365AF4B39B728499E0CFC51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0T05:28:57.144"/>
    </inkml:context>
    <inkml:brush xml:id="br0">
      <inkml:brushProperty name="width" value="0.04997" units="cm"/>
      <inkml:brushProperty name="height" value="0.04997" units="cm"/>
    </inkml:brush>
  </inkml:definitions>
  <inkml:trace contextRef="#ctx0" brushRef="#br0">65 550 3800,'0'0'0,"-7"0"1617,5 0-1521,-7-2-72,9 2-24,-2 0 16,-5-1 64,5 1 32,-1-2 24,0 0-16,1 0-32,2 2-88,-8-3 80,8 1 40,-3-1 48,-4-5 16,7 6 8,-2-1 0,2 3-192,-2-9 240,1 6 24,-1-6 0,2 7-24,0-5-8,-2 5-32,2 2-200,0-2 216,0-6 32,0 8-32,0-3 17,0 0 15,0 0 16,0 3-264,0-2 264,1 0 16,0 0-72,0 2-32,0 0-8,0 0-16,-1 0-152,2 0 152,1 1 0,0 2-88,-1 0-8,0 8 32,1-2-40,-3-9-48,3 9 16,0 0 8,-1 0-24,1 1 32,0 0 32,0 0-40,-3-10-24,2 9 8,2-1 8,0 0 0,-1 1 32,1-1 8,0-1-48,-4-7-8,3 4-8,5 4 8,-7-5 8,1-1 40,1 2 8,1-1-72,-4-3 16,3 3-40,0-1 32,0 1 0,-1 0 40,-1-2-8,0 0-48,-1-1 24,1 0 0,-1 0 48,1 0 16,1 0 24,-1-3-48,1-4-32,-2 7-8,1-3 72,1-7 16,0 1 0,1-1-16,5-3-72,-4 0-24,-4 13 24,9-15-8,0-3-40,1-2 16,1-3-8,0-1-8,2-3 72,-13 27-24,15-27 0,0-1 24,1 0-8,0-1-8,-1 0 0,1-2-8,-16 31 0,15-29 0,0-2 8,1 4 16,-2 2 16,-1 1-16,1 2 16,-14 22-40,12-19 40,-1 2-8,-2 1 0,-1 3 0,-4 2 16,5 1-16,-9 10-32,3-8 24,0 0-24,0 7-56,-1-2-104,1 1-168,-1 2-160,-2 0 488,1 0-736,0 0-160,-1 0-81,0 1-63,0 2-8,0 0 216,0-3 832,0 4-2073,-2 4-1583,2-8 3656</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0T05:29:27.310"/>
    </inkml:context>
    <inkml:brush xml:id="br0">
      <inkml:brushProperty name="width" value="0.05009" units="cm"/>
      <inkml:brushProperty name="height" value="0.05009" units="cm"/>
    </inkml:brush>
  </inkml:definitions>
  <inkml:trace contextRef="#ctx0" brushRef="#br0">79 573 4761,'0'0'0,"-3"0"2248,1 0-2032,-6-2-40,6 2-56,-5-3-32,7 3-88,-3-2 120,-4 0 16,5-1 16,-5 0-24,5 1-16,-1-6-16,3 8-96,-7-1 104,6-2-8,-2-5 24,-4 5 32,5-4 56,0 4 64,2 3-272,-3-7 305,1 5 23,0-6 0,0 6 8,0-6 8,2 6-40,0 2-304,0-7 304,0 5-8,0-1-16,1 1 16,2-6-8,-1 8 0,-2 0-288,2 0 264,2 0 0,3 0-8,-4 0 9,5 1-33,-5 2-16,-3-3-216,9 8 160,-2-4-48,0 5 8,0 0-80,0-1 16,0 1-8,-7-9-48,7 11 0,1-1 40,-5 1 0,6-1 8,-5 0-8,3 0-8,-7-10-32,3 11 24,0-1 8,0-1 24,0 0 24,0-1 16,0 1 56,-3-9-152,2 8 144,0-4 8,0 6-24,1-7-24,-2 0 8,1 0-8,-2-3-104,2 2 104,-1-1-8,0 0 8,1-1 16,0-2-56,0 0 32,-2 2-96,2-9 8,0 6 16,0-8 32,1 3 40,0-1 56,0 1 8,-3 8-160,7-11 168,-4-1-8,4 0-32,-3-1 16,6-1 16,-3-2-56,-7 16-104,8-17 112,0-1-64,2-1-64,8-17 8,-1 2-40,-1 5 48,-16 29 0,12-24 24,0 2-72,0 0 72,0 0-48,0-1 8,1 2 104,-13 21-88,12-20 56,0-1 8,0 2-40,-1-2-48,-2 2-136,2 0-200,-11 19 360,10-16-520,1-1-152,-2 1-136,-1 1-88,-1 1-152,1 2-337,-8 12 1385,7-11-1528,0-1-184,1 2 207,-4 1-463,4 1-2809,-8 8 4777</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07:33:25.971"/>
    </inkml:context>
    <inkml:brush xml:id="br0">
      <inkml:brushProperty name="width" value="0.05018" units="cm"/>
      <inkml:brushProperty name="height" value="0.05018" units="cm"/>
    </inkml:brush>
  </inkml:definitions>
  <inkml:trace contextRef="#ctx0" brushRef="#br0">207 1 20156,'0'0'0,"-1"0"1480,1 0-1480,-4 3 920,-1 1 129,1 8 159,3-8 80,-1-1-240,1 12-224,1-15-824,-1 3 609,1 10-129,0-3-128,-2 2-112,1-2-8,0 4-16,-3 2-16,4-16-200,-3 15 184,0 4 16,-8-1 16,7 1 0,-1 2 0,-5 3-24,10-24-192,-4 25 192,-9 0 8,10 1 40,-10 0 48,8-1-48,-9 2-159,14-27-81,-12 24 0,2-1 0,0 1 0,4-3 0,-6 1 0,12-22 0,-4 19 0,-8-1 0,8-1 0,1-3 0,-3 0 0,3-2 0,3-12 0,-4 3 0,1 8 0,2-11 0,0 4 0,1-1 0,0 0 0,0-3 0,2 0 0,2-1 0,0-2 0,6 2 0,-7-2 0,-3 3 0,4-4-17,7 2-31,-8-1 16,0 1-32,8 0 0,-9 1 96,-2 1-32,4-1 16,0 1 0,0 0-48,0 0 0,0 4 48,-1-2 32,-3-2-48,3 3 16,1 1-32,-2 6-32,1-7 48,1 7 16,0-6 32,-4-4-48,3 14 32,1-4-48,6 0-16,-7-6 0,7 8 48,-6-9 32,-4-3-48,12 15 0,-8-12-112,11 13 64,-4-12 48,1-1 0,1 8-128,-13-11 128,13 3-400,1 0-272,-2 1-216,1-2-104,1-3-256,0 1-329,-14 0 1577,15-2-2144,-1-2-697,0-1-1344,0-8-1848,-1 8-2953,-13 5 8986</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07:33:25.972"/>
    </inkml:context>
    <inkml:brush xml:id="br0">
      <inkml:brushProperty name="width" value="0.05018" units="cm"/>
      <inkml:brushProperty name="height" value="0.05018" units="cm"/>
    </inkml:brush>
  </inkml:definitions>
  <inkml:trace contextRef="#ctx0" brushRef="#br0">227 320 16747,'0'0'0,"-5"-2"4449,-6 0-3481,11 2-968,-10-3 712,4 1 193,-5 0 183,7 2-16,-8 0-240,7 0-280,5 0-552,-12 3 328,1 1-96,6 0-96,-9 7-63,9-8 63,-8 1-24,13-4-112,-5 10 184,-8-8-8,9 9-8,-7-9 40,7 12 32,-8-10 96,12-4-336,-3 12 384,-8-2-32,8 0-72,-1 2-32,-1-2 64,-1 0 0,6-10-312,-5 12 312,1-1-24,1 2-64,-1-1 32,0-1-111,3 1-145,1-12 0,0 11 0,0 1 0,2-8 0,2 10 0,6-10 0,-7 6 0,-3-10 0,10 0 0,-6 4 0,10-2 0,-2 1 0,-1-3 0,2-2 0,-13 2 0,13-2 0,0-3 0,1-8 0,-2 8 0,1-9 0,1 4 0,-14 10 0,12-11 0,1 1 0,-2-3 0,-1 0 0,1 2 0,-9-1 0,-2 12 0,11-5 0,-9-9 0,1 3 0,-1 0 0,1 0 0,-3 7 0,0 4 0,0-5 0,0-5 0,0 7 0,0-1 0,-1 0 0,-1-1 0,2 5 0,-2-4 0,0 1 0,0 0 0,-1 2 0,1-3 0,-1 1 0,3 3 0,-2-4 0,-1 3 0,-1 1-161,2 3-127,-1 1-48,0-2-24,3-2 360,-1 10-376,-1-10 0,0 4 8,-1 10-8,1-14 24,0 13 48,2-13 304,-3 12-272,2-1 48,-3 3 48,0-1 64,2 0 56,-1 1-8,3-14 64,-4 13-8,3 3-56,0 0 32,-1-1 80,1-1-16,1-3-48,0-11 16,0 11-32,0-7-8,3 7 40,0-8 24,1 1-24,8 0-16,-12-4 16,2 4-56,10-1-8,-10-3 64,11 3 32,-9-3-48,10 0-24,-14 0 40,10-4-48,2-7-8,1 5 40,0-8 16,-1 4-48,3-3-41,-15 13 89,12-14-72,1-4 24,1-2 8,-1-2-16,0-1-8,1 1-56,-14 22 120,13-24-88,-2-1 16,2-1 16,-3-1 24,1 0 16,-1-1 16,-10 28 0,4-26-24,10 0 48,-12 2 8,9 2-16,-9 0 16,2 1-8,-4 21-24,4-18 48,-2-2-8,2 4 80,-1-1 72,-1-2 73,1 5 95,-3 14-360,0-10 312,3 4 32,-3 1 40,0 1 8,0 1 40,0 3-104,0 0-328,-2 2 248,1 8-64,-2 1-8,0 2 72,0 3-32,0 3-24,3-19-192,-3 25 128,-1 0-64,0 0 0,0 0 32,-1 1 0,-5 5-64,10-31-32,-3 33 0,-1 0 0,-1 1 16,1-2 32,-1-2-64,1 0-48,4-30 64,-3 29-64,-1-3 0,1 0 16,2-1-160,0-3-248,1 0-216,0-22 672,0 19-880,0-6-184,3 0-273,9-3-471,-8-8-528,9 10-601,-13-12 2937,11 3-3937,2-3-88,2 0-4353,-15 0 8378</inkml:trace>
  <inkml:trace contextRef="#ctx0" brushRef="#br0" timeOffset="1">786 304 18427,'0'0'0,"0"-18"2489,-1 0-1137,1 18-1352,-2-20 1273,1 2 159,1 3-48,-1 3-208,0-1-199,-3 3-153,4 10-824,-4-5 704,-1 0-104,-5-5-40,6 7-168,-1 2 80,-7-2-72,12 3-400,-5 0 305,-10 3-305,3-1 0,-3 8 0,1-6 0,-2 13 0,-2-3 0,18-14 0,-15 18 0,-3-1 0,0-2 0,1 6 0,1-2 0,0 3 0,16-22 0,-12 21 0,0 1 0,2 1 0,6 0 0,-6 3 0,7-6 0,3-20 0,-4 22 0,2 1 0,0-1 0,2 1 0,0 0 0,0-2 0,0-21 0,4 20 0,8-3 0,-8-1 0,11 2 0,-2-5 0,0-1 0,-13-12 0,15 10 0,0-6 0,2 12 0,1-12 0,0 10 0,0-11 0,-18-3 0,19 3 0,0 0 0,2 0 0,-1-3 0,2-1 0,-1-3 0,-21 4 0,21-5 0,1-8 0,-1 9 0,-3-10 0,-1 2-737,-1 2-1103,-16 10 1840,15-5-2881,1-9-1808,-1 9-3512,-2-11-2994,-13 16 11195</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07:33:25.974"/>
    </inkml:context>
    <inkml:brush xml:id="br0">
      <inkml:brushProperty name="width" value="0.05018" units="cm"/>
      <inkml:brushProperty name="height" value="0.05018" units="cm"/>
    </inkml:brush>
  </inkml:definitions>
  <inkml:trace contextRef="#ctx0" brushRef="#br0">1 229 18459,'0'0'0,"0"-3"1737,0-1-673,2-9 64,-2 13-1128,3-5 1353,8-8 127,-7 1-232,9 2-320,-9 5-199,10-9-225,-14 14-504,10-5 328,2-11-40,-1 5-136,3 1-32,2-1-32,-2 6 8,1-9 56,-15 14-152,15-10 120,0 0-8,0 5-72,0-7-40,2 8 16,-2-7 16,-15 11-32,17-4 0,-3 0 0,-1-1 16,-3 1-48,-6 0 32,9 2 16,-13 2-16,2-3 0,2 3 0,0 0-32,-1 4-8,-1 0 40,-2 0 24,0-4-24,0 3 32,-1 9-32,0-8-32,-3 9 32,0-11 16,-1 11 32,5-13-48,-5 10 48,-6 3-64,9-1 0,-8-2 32,6 0 0,-6 2 32,10-12-48,-4 11 24,-9 3 8,8-2 16,-9-1 32,9 2-8,-10 3 8,15-16-80,-5 17 64,-9 1 24,4-1 56,0 4 24,-2-4-40,2 4-344,10-21 216,-12 23 16,1-4-8,-2 3 136,0 1 280,-1 0-312,1 2-56,13-25-56,-11 26 32,-1-3-32,2-2 16,5 1 16,-8-3 0,9 0-48,4-19 16,-4 17-16,1-3 0,-1 0-16,2-4-40,1 1-200,1-8-176,0-3 448,0 4-744,3 0-192,1-1-256,6-3-377,-8 0-423,9-2-489,-11 2 2481,2-2-3272,11-3-1417,-3-7-3561,2 8 2817,-12 4 5433</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07:33:25.975"/>
    </inkml:context>
    <inkml:brush xml:id="br0">
      <inkml:brushProperty name="width" value="0.05018" units="cm"/>
      <inkml:brushProperty name="height" value="0.05018" units="cm"/>
    </inkml:brush>
  </inkml:definitions>
  <inkml:trace contextRef="#ctx0" brushRef="#br0">131 27 4777,'0'0'0,"-1"-1"2448,-2-1-488,1 2-967,-1-1-145,3 1-848,-1-1 912,0-2 104,-1 1 0,2 0-159,0 0-137,0-1-152,0 3-568,0-2 504,0 0 24,0 1 48,0 0 80,0 1 57,0-1 63,0 1-776,0-2 872,0 1 80,0 1 56,0 0-7,0 3-49,0-3-32,0 0-920,0 2 928,0 2-32,0 6-79,0-6-73,3 10-48,-3-10 8,0-4-704,0 15 656,0-2-80,-1 1-104,-2 2-104,1-2-96,-1 1-207,3-15-65,-3 14 0,2 2 0,-3-1 0,0 0 0,1 1 0,-1-2 0,4-14 0,-4 13 0,0 1 0,-1 1 0,1-2 0,-1 1 0,1 0 0,4-14 0,-5 13 0,0 1 0,-5-1 0,6 0 0,-1 0-481,-6-1-671,11-12 1152,-3 13-1680,-8-1-825,7-9-1168,-1 1-2704,2-1-5962,3-3 12339</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07:33:25.976"/>
    </inkml:context>
    <inkml:brush xml:id="br0">
      <inkml:brushProperty name="width" value="0.05018" units="cm"/>
      <inkml:brushProperty name="height" value="0.05018" units="cm"/>
    </inkml:brush>
  </inkml:definitions>
  <inkml:trace contextRef="#ctx0" brushRef="#br0">13 43 17275,'0'0'0,"-1"0"2297,-2 0-1297,3 0-1000,-2 0 1056,-1 0 256,2 2 121,0 2-193,1 6-368,0-6-208,0-4-664,-2 13 616,2-1-95,0-1-25,0 1-48,0 2-56,0 2-40,0-16-352,3 20 312,0 1-56,-1-1 56,1-1-48,-1 0 0,-2 2-72,0-21-192,3 23 96,-3-2 8,0 3-8,2-3 16,-2 1 16,3 0-80,-3-22-48,0 23 64,2-1-16,-2 0 0,0-6 16,0 1-32,0-1-48,0-16 16,0 16-16,3-2 48,-3-1 16,3-9 0,-1 8-64,1-8-16,-3-4 32,2 11-32,1-11 32,-1 2 48,2-2-48,0 0-48,0 0 32,-4 0 16,4 0 0,7-1-16,-8-3 48,1-6-32,7-2-16,-8 2-16,-3 10 32,4-10-48,8-3-16,-9 0 48,1 2 16,7-2-16,-8-1-32,-3 14 48,4-16-48,6 2 16,-7 0 32,0 9 32,1-9-16,0 4 0,-4 10-16,4-11-32,0 1 16,6 6 16,-10-6 64,3 7-16,-1 0-32,-2 3-16,3-4-32,-1 1 0,-2 1 80,3-1-16,-3 2 0,0 1-32,0 0-32,2 4 64,-2-1 32,0 8-32,0-7 0,0 10-32,0-14 0,0 11-48,0 1 64,0 2 48,0-1 0,3 1-32,0 2-64,-3-16 32,2 16-48,-2 0 64,3-2 32,-1 2-16,1 1 0,1-1-96,-4-16 64,4 17-32,-1-3 16,1-3 0,6 2 16,-7 0-96,7-3-176,-10-10 272,4 4-456,8 0-232,-8-1-136,8-3-144,-8 0-249,13 0-255,-17 0 1472,10-4-1864,2-8-425,-1 7-551,-1-9-977,2 2 224,-1 0-5497,-11 12 9090,0 0 0</inkml:trace>
  <inkml:trace contextRef="#ctx0" brushRef="#br0" timeOffset="1">760 7 18171,'0'0'0,"-4"0"5001,0 0-3800,-1-1-705,2-2 320,3 3-816,-3-1 1104,2 0 144,-1 1-175,1 0-313,0 0-224,1 0 8,0 0-544,0 2 480,0 8-40,0-6-24,0 9 0,0-3-351,0 4-65,0-14 0,0 20 0,0-2 0,0 2 0,0 1 0,0-1 0,0 6 0,0-26 0,0 27 0,-1 1 0,-1 1 0,-2 2 0,2 1 0,-2-1 0,4-31 0,-3 33 0,2-3 0,-1-1 0,0-1 0,1-3 0,1 1 0,0-26 0,0 25 0,0-2 0,0-3 0,3-2 0,0 0-433,1-2-967,-4-16 1400,12 12-1928,-10-1-593,9-9-728,-9 8-1223,2-10-482,8 0-5376,-12 0 10330</inkml:trace>
  <inkml:trace contextRef="#ctx0" brushRef="#br0" timeOffset="2">535 402 21676,'0'0'0,"-4"-2"1576,0-2-935,0-1 87,3 1 168,1-1 88,0 5-984,2-3 752,2-8-264,8 9-168,-8-3-167,8-1-97,1 3-72,-13 3 16,14-11-72,3 8 128,2-9 40,0 8-72,1-7 40,-2 7-112,-18 4 48,21-12-72,0 8-152,-1-6-249,1 8-431,-2-4-480,0 1-520,-19 5 1904,20-10-2513,-3 8-872,0-1-1168,1-1-5105,-18 4 9658</inkml:trace>
  <inkml:trace contextRef="#ctx0" brushRef="#br0" timeOffset="3">951 71 26373,'0'0'0,"-13"-4"1841,3-6-1201,0 6 112,6-6 200,3 7 64,1 3-1016,-2-10 760,1 9-327,1-2-433,0 2 0,0 1 0,0 2 0,0 9 0,3-7 0,-1 12 0,1 0 0,-1-1 0,-2-15 0,0 19 0,3 2 0,-3 4 0,0 2 0,0-2 0,0 4 0,0-29 0,-1 29 0,-1 2 0,-2 3 0,1-1 0,-1 1 0,1-2 0,3-32 0,-4 33 0,2-1 0,1-2 0,-1 0 0,1-5 0,1-2 0,0-23 0,0 22 0,3-3 0,0 1 0,1-6 0,8-1 0,-8-10-209,-4-3 209,11 12-1176,-7-10-104,10 1-160,-10-3-169,6-1-167,-6-3-113,-4 4 1889,12-12-2000,-9 2-56,9-1-57,-10-3-103,9-2 111,-9 0 417,-2 16 1688,11-17-1288,-8-1 383,1 1 329,6-1 128,-10 2 160,3 0 152,-3 16 136,3-15 88,-1 2 456,1 0 416,-3 2 385,0-1 271,0 1-80,0 11-1536,0-11 1409,0 1-89,0 5-136,0-5-136,0 6-71,0-1-105,0 5-872,0-10 832,0 8-48,0 1-88,0 0-63,0 1-57,-2 0-96,2 0-480,-1 0 456,0 2-104,1 1-80,-1 1-64,1 0-40,0 6 32,0-10-200,0 0 216,0 13-72,0-10-16,0 12 48,0-5 16,2-6 112,-2-4-304,3 14 320,-1-1 96,1-1 105,-1 1 31,1 0 120,0 0-16,-3-13-656,2 15 600,1 2-32,-1 0-64,1 0-40,1 0-255,-2 0-209,-2-17 0,4 18 0,0-3 0,0-1 0,6-4 0,-7-7 0,0 8 0,-3-11 0,11 3 0,-8 0 0,10-3 0,-2 0 0,-8-4 0,10-8 0,-13 12 0,4-10 0,10-4 0,-10-5 0,6 2 0,-7-3 0,-3 20 0,4-20 0,-1 0 0,1-2 0,-1 2 0,-3-2 0,0 3 0,0 19 0,0-21 0,-4-1 0,0 2 0,-7-5 0,6 5 0,-8 1 0,13 19 0,-5-20 0,-9 5 0,8 1 0,-8 2 0,4 9 0,5-1 0,5 4 0,-13-4 0,8 3 0,-5 1 0,6 4 0,0 6 0,0-6 0,4-4 0,-4 12-385,3 0-535,0 2-216,0 4-272,1-1-457,0-2-551,0-15 2416,0 17-3209,3-3-304,8 2-1376,-9 0-4897,-2-16 9786</inkml:trace>
  <inkml:trace contextRef="#ctx0" brushRef="#br0" timeOffset="4">1305 298 17491,'0'0'0,"-2"-4"3729,0-6-2417,-1 7-520,3 3-792,-1-1 937,1 0 111,0 1-176,0 3-248,0 1-232,0 8-112,0-12-280,3 4 248,-3 14-72,2-4-56,1 0-31,-3 2 15,2 0 24,-2-16-128,0 18 216,0 2-96,0 2 56,0-1 48,3-2 32,-3 0 112,0-19-368,0 20 320,0 0-40,0-1 40,0-4 40,2-2-8,-2 1 16,0-14-368,0 13 280,0 0-8,3-2-48,-1-8-96,-2 8 0,4-11-95,-4 0-33,4 3 0,6-3 0,-7-1 0,1-4 0,0-10 0,6 10 0,-10 5 0,2-15 0,2 1 0,8-3 0,-10-1-17,2-1-223,7 1 16,-11 18 224,2-20-16,2 0 0,0 0-16,6 2-64,-10 0-48,4-1 144,-4 19 0,4-18-48,-2 0 80,1 1 96,-1 1-128,1-1 96,1 2-16,-4 15-80,4-17 48,-2 3 16,1 2-64,-1 1-32,1 7 32,-1-6 16,-2 10-16,4-2 32,-1 2 16,-3 0-64,0 4 80,0 9-16,0-13-48,0 13 16,0 1-32,0 4-16,0 0 48,0 0 16,0 0-16,0-18-16,0 22-16,0-1-16,-1 1 16,-1-3 16,1-1 0,0 0-32,1-18 32,0 17-224,0-1-208,0-1-192,0-4-168,4-7-160,-1 7-264,-3-11 1216,4 3-1633,7 0-463,-9-1-529,10-2-776,-2-2-151,1-10-2250,-11 12 5802,12-10-7497,-12 10 7497</inkml:trace>
  <inkml:trace contextRef="#ctx0" brushRef="#br0" timeOffset="5">1754 266 18019,'0'0'0,"-1"-3"3713,0-1-2529,-3-6-511,3 9 135,1 1-808,-2-4 936,2 1-24,-1 2-264,0 0-200,-2 0-64,1 1-48,2 0-336,-4 0 313,0 0-105,-1 3-24,-7 0-48,9 7-16,-3-6-32,6-4-88,-10 10 64,6 1-56,-1-1 40,-6-6 72,7 10-40,-8-4-8,12-10-72,-4 12 80,1 0-8,-1 0 80,-1-2-16,1 0 32,1 3-40,3-13-128,-2 12 88,0-1 8,1 1 8,0 1 40,1 1 24,0 0-8,0-14-160,0 14 136,0 1 24,0-2-8,0 2 8,0 3-32,2 2-24,-2-20-104,3 19 112,0 0 0,-3-4 32,2 1 32,1-1 16,-3-1 1,0-14-193,2 13 0,-2 0 0,3-3 0,-1 3 0,1-2 0,-3-7 0,0-4 0,2 13 0,1-3 0,-3 3 0,0 3 0,3 1 0,-3-1 0,0-16 0,0 15 0,-2 3 0,1 3 0,-3 0 0,0 1 0,0-4 0,4-18 0,-3 19 0,-2 1 0,-6 0 0,7 1 0,-6-3 0,5-1 0,5-17 0,-11 16 0,0 1 0,1-2 0,-2-2 0,2-3 0,-1-6 0,11-4 0,-11 10 0,1-7 0,0-1 0,0 1 0,-1-3 0,1 0 0,10 0 0,-11-2 0,0-1 0,0-10 0,-2-1 0,2-4 0,-2 1 0,13 17 0,-13-23 0,0 0 0,2-3 0,0-2 0,7 3 0,-1 1 0,5 24 0,-3-20 0,-1 2 0,2 4-209,2 9-95,0 1 64,3 3 80,-3 1 160,3 0-64,0 2 64,1 2 16,6 8 16,-6-9-32,10 8-80,-14-11 80,11 0-8,-1 4-40,1-2-32,0 1 192,1-3-88,3 0 72,-15 0-96,12 0 96,2-4-112,1-8 48,-1 7 16,2-9 32,2 1-48,-18 13-32,18-11 16,-1-1-32,2 2 0,-2-2 32,-2 1-16,-15 11 0,17-13-16,-3 8-160,-1-7-432,-1 9-496,0-3-680,-2-5-953,-10 11 2737,4-4-3937,11 0-968,-11-6-7273,-4 10 12178</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07:33:25.982"/>
    </inkml:context>
    <inkml:brush xml:id="br0">
      <inkml:brushProperty name="width" value="0.05018" units="cm"/>
      <inkml:brushProperty name="height" value="0.05018" units="cm"/>
    </inkml:brush>
  </inkml:definitions>
  <inkml:trace contextRef="#ctx0" brushRef="#br0">80 0 16235,'0'0'0,"0"0"3337,-3 0-2513,-1 3-392,4-3-432,-4 0 728,3 2 272,0 1 185,1-1-169,-2 1-312,2-3-208,0 0-496,0 3 472,0-1-8,0 2-48,0 0-64,0 9-56,0-9 1,0 8 31,0-12-328,0 11 288,0 0-96,0 4 8,0 2-48,0-3 0,0 4-1000,0-18 848,0 18 88,-1 1-8,-3 4 40,0 0 0,2 2 64,-2 0 24,4-25-208,-5 27 184,-5 0-64,6-1-8,0-3-8,0-3 64,0 1 48,4-21-216,-4 22 184,1-2-136,-1 1 32,0-2-80,3-5 24,-1 1 8,2-15-32,-1 16 32,1-3-16,0-2-32,0-8 64,3 0-32,-1 8 0,-2-11-16,4 2 16,-1 1-80,0-1 32,8-2 16,-9 0 32,-2 0-16,13-1 48,-9 0-64,7-3-16,-7-6-16,7 6 8,-8-8 40,-3 12 0,14-5 0,-3-6 40,-7 6-24,11-8-56,-11 9-24,10-1 32,-14 5 32,4-10 32,10 6-32,-10-6-96,8 7-8,-8-1-24,7 2 112,-11 2 16,3-2 32,8-2 16,-9 3-32,1 0-48,1 0-16,-1 1 64,-3 0-16,4-2 32,0 1 0,-1 1-32,-1 0-80,1 0 8,-1 0 72,-2 0 0,3-1-64,0-1-72,0 2-112,1 0 8,0 0 24,8-1 48,-12 1 168,2-1-208,8 0-64,-7-1 0,7 1-56,-7-2 47,1 1 49,-4 2 232,11-3-208,-8 1-40,7-1 16,-7-1 0,7 1 48,-8-1 96,-2 4 88,4-4-72,0 1 16,0 1-16,-2-2 96,1 0 8,0 0 0,-3 4-32,0-1 40,2-2-40,-2 1 16,0 1 8,3-2-32,-3 2 64,0 1-56,0-2 72,0 1-32,0 0 64,0 1-32,0 0-32,0 0 80,0 0-120,0 0 128,0 0-72,0 0 80,0 0-64,0 0 0,0 0 56,0 0-720,2 2 1352,-2-2-568,3 3 24,-3 1-23,2 7-25,1-8 40,-3-3-208,3 10 208,-1-7-40,-2 7 0,4-6-32,-2 9-80,2-10 32,-4-3-88,11 4 32,-9 8-32,2-10-40,8 2 48,-9 8-8,11-10-24,-14-2 24,4 3 40,12 1-56,-6 0-40,0-2 40,2-2 64,-1 0-32,-11 0-16,12-1 0,-1-3-16,3-6-80,-1 7 112,0-10 48,-1 3-8,-12 10-56,10-11 16,0-1-48,-6 2 32,6-3 48,-7 0 48,1 0-8,-4 13-88,2-11 32,-2-1-48,0 1 48,-1-2 56,-3-1-72,-1 0 64,5 14-80,-14-12 56,4-1-88,-2 2 112,-2 1-16,1-1-48,-1 8-16,14 3 0,-14-11-80,1 9 48,-1-1 144,1 3 72,-1 0 16,1 3-112,13-3-88,-13 10 64,1-7-64,0 0 0,2 12 0,5-4 0,-7-7 0,12-4 0,-4 17 0,-1-7 0,0 0-8,1 2-8,3-9 0,0 12-16,1-15 32,0 2-40,0 8-8,4-7-24,-1-1-8,8 1-24,-8 0-32,-3-3 136,13 0-152,-9-2-64,-4 2 216</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07:33:25.983"/>
    </inkml:context>
    <inkml:brush xml:id="br0">
      <inkml:brushProperty name="width" value="0.05006" units="cm"/>
      <inkml:brushProperty name="height" value="0.05006" units="cm"/>
    </inkml:brush>
  </inkml:definitions>
  <inkml:trace contextRef="#ctx0" brushRef="#br0">140 0 12658,'0'0'0,"-1"7"2313,-1 0-1585,-1 1-248,2 0 8,1-8-488,0 7 576,0 1 72,1 0-80,6 0-111,-5 2-65,6-2-16,-8-8-376,2 12 344,8 0-16,-8 0-8,7 0-32,-7 0 0,7 2-32,-9-14-256,2 15 248,4 0-16,-3 0-88,3 0 0,-4 2 56,0-1 0,-2-16-200,2 17 280,1 0 16,-3-1-39,0-2 31,0 1 16,-1-3-8,1-12-296,-2 11 336,-6-1-56,6-3-16,-7-1-8,2-4-56,-2 6-64,9-8-136,-10 0 120,-1 1-40,0 1-8,-1-2 0,-1 0-32,0-2-8,13 2-32,-14-6 0,1 3 0,0-6 16,1 1 8,0 0-8,1 0-32,11 8 16,-9-8-96,1-1-64,5 1-80,0 2-144,1 3-176,0-4-160,2 7 720,-1-3-913,1 1-231,0-1-256,3 2-232,-1 0-273,4-1-383,-6 2 2288,2-1-2993,5-1-5737,-7 2 8730</inkml:trace>
  <inkml:trace contextRef="#ctx0" brushRef="#br0" timeOffset="1">322 164 12002,'0'0'0,"0"0"0,0 15 3233,0-2-2577,-1 2-296,0-2 128,0-1 120,1-1 160,0-1-47,0-10-721,0 11 552,-1 0-168,1 0-88,-1 0-80,0 0-96,1-11-120,0 10 80,-1-1-56,1 0 16,-1-2-16,0-1-48,1-4-184,0 1-280,0-3 488,0 2-808,0 0-417,0-2-367,0 0-296,0 0-401,0-1-584,0 1 2873,2-2-7121,-2 2 7121</inkml:trace>
  <inkml:trace contextRef="#ctx0" brushRef="#br0" timeOffset="2">379 15 13882,'0'0'0,"0"7"2977,-1-1-2185,1-6-792,-3 10 344,2-3-48,0 1 16,1-1 57,0-1-33,0 2-120,0-8-216,0 7 104,2-1-48,0-3-24,0 4-56,5-6-304,-6 6-489,6-6-623,-7-1 1440,2 2-2096,5-2-729,-5 0-3024,6 0 296,-8 0 5553</inkml:trace>
  <inkml:trace contextRef="#ctx0" brushRef="#br0" timeOffset="3">523 108 10482,'0'0'0,"0"0"0,-2 1 3128,-2 6-1671,-3-1-577,5-4-128,-5 5 0,4-4-32,3-3-720,-6 8 641,4-1-153,-5-1-56,5 1-48,-5 0-64,4 1-32,3-8-288,-8 9 232,6 0-56,-5 0-48,4 0-24,-4 1-16,5 0-32,2-10-56,-7 10 80,5 1-16,0 0-16,-1-1-8,1 2 16,0-3-56,2-9 0,0 10 0,-1-2 8,0 0 8,0 0 32,1-1-32,0-1-16,0-6 0,0 3-16,0 4 16,3-5 32,-2 4-24,5-5-16,-4 2-8,-2-3 16,2 2-48,5 0 16,-4-1 24,3 1-8,-3-2-24,5 0 0,-8 0 40,3 0-64,4-1 64,-6-1 16,6-1-8,-5-4 8,4 5-40,-6 2 24,2-7-40,4 4 64,-4-6-32,0 2-8,4-2 32,-4 1-48,-2 8 32,2-10 16,5 0 0,-6 0-32,1-1 40,0-1-24,4 1 0,-6 11 0,0-11 16,3 0-32,-2 0 72,1 2-16,0 0 24,-1 1 0,-1 8-64,0-7 24,0 0-8,0 0-32,0 0 32,0 0-8,0 1 24,0 6-32,0-4 8,0-4 32,0 6 0,0-6 64,0 7 40,0-2 16,0 3-160,0-1 216,0 1 64,0 0 64,0 0 57,0 2-25,0 4-88,0-6-288,2 3 256,-1 5 8,-1 0-40,2-1-32,-1 2-8,2 1-72,-3-10-112,2 10 72,0 0 16,5 0-80,-6 1-8,2 2-24,5 0-48,-8-13 72,2 12 0,6 1 16,-6-1 24,7 0-8,-3 0-48,-3-2 0,-3-10 16,9 7-56,-7 0-112,7-4-168,-7 6-240,6-8-232,-5 1-233,-3-2 1041,7 1-1360,-6-1-400,6 0-537,-6-1-495,1-1-1177,0-4-4185,-2 6 8154</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07:33:25.987"/>
    </inkml:context>
    <inkml:brush xml:id="br0">
      <inkml:brushProperty name="width" value="0.05006" units="cm"/>
      <inkml:brushProperty name="height" value="0.05006" units="cm"/>
    </inkml:brush>
  </inkml:definitions>
  <inkml:trace contextRef="#ctx0" brushRef="#br0">1 39 14763,'0'0'0,"0"-1"3080,0 1-3080,0-2 712,0-1-175,0-3-57,2 4 112,7-6 112,-3 5-88,-6 3-616,7-8 480,2 7-88,1-2-56,1 3-32,1-1-24,3 1-31,-15 0-249,16 0 192,0 0-56,1 1-56,0 1-40,2 0 32,1-2-32,-20 0-40,20 1 40,-1-1-24,0 2-112,0-2-56,-3 0-256,0 0-201,-16 0 609,14 0-976,-1 0-440,-1 0-184,-1 0-257,0 0-367,-2 0-49,-9 0 2273,8 0-2632,-2 0-4890,-6 0 7522</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07:33:25.988"/>
    </inkml:context>
    <inkml:brush xml:id="br0">
      <inkml:brushProperty name="width" value="0.05006" units="cm"/>
      <inkml:brushProperty name="height" value="0.05006" units="cm"/>
    </inkml:brush>
  </inkml:definitions>
  <inkml:trace contextRef="#ctx0" brushRef="#br0">13 95 11754,'0'0'0,"0"12"3193,-3 0-2265,3-12-928,-3 15 392,0-1 56,1-3 136,2 0 136,-1 0 33,0 0-65,1-11-688,0 10 544,0 1-56,0 0-128,0 0-120,0-1-56,0 0-120,0-10-64,0 9 80,0 2 32,0-2-56,0 1-8,0 0-24,2-2 16,-2-8-40,0 10 56,1-1-16,-1-1-32,2 0 8,-2-6-32,1 7-24,-1-9 40,2 2-48,-1 5-120,1-6-64,0 1-128,1 0-104,-1-2-24,-2 0 488,3 0-584,-1 0-112,0 0-97,1-2-79,3-1-64,-5-4 16,-1 7 920,3-2-976,3-6-81,-4 2-111,5 0-192,-6-1-313,7-1-103,-8 8 1776,2-7-5393,-2 7 5393</inkml:trace>
  <inkml:trace contextRef="#ctx0" brushRef="#br0" timeOffset="1">132 226 5649,'0'0'0,"0"3"2880,0 3-1527,0-6-1353,0 6 776,0 1-256,0-1-88,0 2 72,0-1-24,0 1-24,0-8-456,-2 8 400,1 0-72,-2 2-63,2-1-113,-1-1-24,0-1-40,2-7-88,-2 7 64,0 0-40,2-5-136,-1 7-120,0-8-249,0 2-191,1-3 672,0 6-928,0-6-296,0 2-353,0-1-279,0 1-4033,0-2 5889</inkml:trace>
  <inkml:trace contextRef="#ctx0" brushRef="#br0" timeOffset="2">206 0 11450,'0'0'0,"0"2"3377,-1 0-2193,-1 6-504,0-6-48,2-2-632,-2 2 728,2 4 41,-2-6-41,1 3-168,1-1-184,-1 4-96,1-6-280,-1 0 168,1 3-96,0-2-32,0-1-24,0 0-96,0 0-264,0 0 344,0 0-744,2 0-545,-1-1-543,1-1-712,-1 0-1113,1-5-4433,-2 7 8090,0 0 0</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07:33:25.991"/>
    </inkml:context>
    <inkml:brush xml:id="br0">
      <inkml:brushProperty name="width" value="0.05006" units="cm"/>
      <inkml:brushProperty name="height" value="0.05006" units="cm"/>
    </inkml:brush>
  </inkml:definitions>
  <inkml:trace contextRef="#ctx0" brushRef="#br0">17 16 7265,'0'0'0,"-1"0"2513,-2 0-1233,1 0-496,2 0-784,-2 0 744,-1 0 80,2 2 89,-1 1-41,1-1-80,1 6-144,0-8-648,-1 6 536,1 1-16,0 2-64,0 0-8,0 3 1,2 1-25,4 0-24,-6-13-400,2 15 384,4 2 0,-3-1-16,4 2-8,-5 0-8,8-1-40,-10-17-312,6 17 320,0-1-56,1-1 0,-1-1-32,0-1-16,1-3-15,-7-10-201,7 8 152,0-6-8,1 1-8,-2-1 16,1-2 184,0-1 24,-7 1-360,7-7 344,0-1-16,0-1-176,-1-3-24,0 0-16,-3-2 8,-3 14-120,8-14 80,-6-1 8,5 1-48,-6-1 8,6 1-8,-6-1 0,-1 15-40,2-14 64,0 1 8,1 1-16,-1 1-32,0 1-32,0-1-24,-2 11 32,2-8-88,-2 0-200,0 0-168,0 1-288,0 0-232,1 1-257,-1 6 1233,0-7-1560,0 1-200,0 3-289,0-6-463,0 6-1009,0-5-4969,0 8 8490,0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0T05:29:37.986"/>
    </inkml:context>
    <inkml:brush xml:id="br0">
      <inkml:brushProperty name="width" value="0.05009" units="cm"/>
      <inkml:brushProperty name="height" value="0.05009" units="cm"/>
    </inkml:brush>
  </inkml:definitions>
  <inkml:trace contextRef="#ctx0" brushRef="#br0">22 624 6905,'0'0'0,"-1"-2"112,-1 2 48,0-1 64,0-1 48,0-1 0,2 3-272,-3-3 280,0 1-24,1-5-24,1 5-8,-1-1-8,0 0-7,2 3-209,0-7 200,0 5 24,0-5-24,0 5 0,0-1-48,0-5-24,0 6-8,0 2-120,0-3 128,0-4 64,1 7 56,0-2 48,0 0 40,0 0 8,-1 2-344,1-2 320,0 2 32,0 0-40,0 0-56,1 1-40,-1 2-56,-1-3-160,2 7 128,-1-4-16,2 6-23,0-2-17,-1 1 8,0-1-24,-2-7-56,3 8 88,0 0-24,-1 0-64,2 0 32,-1-4 16,0 5 40,-3-9-88,4 2 120,-1 6 8,4-5 0,-5 0 24,1-1 24,0 1 0,-3-3-176,8 3 184,-6-1-8,1-1 16,1 0 0,-2 0-24,2-1 0,-4 0-168,3 1 152,5-1-16,-7 0-32,2 0-56,1 0-16,3 0 0,-7 0-32,2-2 24,6 0 48,-6-1-16,6-5 16,-5 5 32,-3 3-104,10-9 96,-7 7 32,7-10-16,-2 4-96,-1-1-8,2-1-16,-9 10 8,8-11 0,1 1 24,-1-3 0,2 1-16,0-4-56,10-12 0,-20 28 48,19-27-8,-2 3-24,-2 4 64,0 0 16,0-4-24,3-1-24,-18 25 0,18-26 8,0-2 32,1-2-40,-1 2-72,1-4-232,3 1-336,-22 31 640,21-31-968,0-2-352,-1 0-433,-1 0-215,1 1 143,-2 1-4328,-18 31 6153</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07:33:25.992"/>
    </inkml:context>
    <inkml:brush xml:id="br0">
      <inkml:brushProperty name="width" value="0.05006" units="cm"/>
      <inkml:brushProperty name="height" value="0.05006" units="cm"/>
    </inkml:brush>
  </inkml:definitions>
  <inkml:trace contextRef="#ctx0" brushRef="#br0">34 1 11610,'0'0'0,"-7"12"3177,3-2-2121,4-10-1056,-9 13 552,6-1 40,0-2 120,1 1 96,0 0-7,1-1-129,1-10-672,-1 12 552,0-1-64,1 2-80,0 1-104,0-2-88,0 2-56,0-14-160,0 12 120,0 2-32,1 0-8,-1 1-8,2 0-24,-1 0 16,-1-15-64,0 15 40,2 1 16,-1 1-32,-1-1-8,2 1-16,-2-2-64,0-15 64,0 15-184,2-2-120,-2-1-144,1-2-144,1-3-176,-1 0-144,-1-7 912,3 2-1113,-1 1-239,5-1-376,-5-2-337,0 0-423,6 0-289,-8 0 2777,2-1-6289,-2 1 6289</inkml:trace>
  <inkml:trace contextRef="#ctx0" brushRef="#br0" timeOffset="1">302 211 11410,'0'0'0,"-2"0"3473,-1-1-2433,-4 1-440,7 0-600,-2 0 624,-1 0 128,0 0 145,0 0-25,0 0-136,-4 0-144,7 0-592,-2 1 472,-4 2-72,3 3-64,-4-4-72,4 5-40,3-7-224,-7 7 128,4-1-16,-4 2-16,4 1-16,-5 0 24,1 1-24,4 2-80,3-12 0,-8 13-24,5-1-16,-4 0 8,5 1 160,-5-1-39,4 2 7,3-14-96,-3 12 72,0 0-72,1-2 24,-1-2 16,3 0-40,-1-1 16,1-7-16,0 7 16,0-5-48,0 0 32,1 1 0,2-1-16,-1 0-8,-2-2 24,2 0-80,5 0 24,-6 0-25,2-1 25,5-1 112,-6 0-39,-2 2-17,9-3 40,-6-4 40,7 4-120,-4-5 8,1 5-8,0-7-9,-7 10 49,7-7 0,0 0-32,-1-1 8,1-1 24,0 1 0,-5-2 16,-2 10-16,9-8-16,-7-2 0,5 1 0,-5 0 16,4 0 16,-4-2-16,-2 11 0,2-8 16,0-2 8,1 2-8,-1 0 0,0 0-16,-1 0-16,-1 8 16,2-7 16,-1 0-8,1 1 33,-2 4 47,1-5 16,-1 5 16,0 2-120,0-2 112,2 1 40,-2 0 24,0 1 0,0 0 8,0 2-16,0-2-168,2 8 112,-2-1 0,0-1-32,0 3 8,0-1-8,0 3 8,0-11-88,1 11 96,-1 1-56,2-1 32,-1 1 0,-1 1-48,2-1 8,-2-12-32,2 11 0,-1 0 16,-1-1-8,2-1 40,-1-1-8,1 0-40,-2-8 0,1 6 40,1-3-24,0 3-32,0-6-8,0 2-160,0-1-200,-2-1 384,2 0-608,1-1-288,-1-1-241,0-4-303,1 3-160,-1-6-201,-2 9 1801,6-8-2008,-4-1-169,5-1-455,-5-1-169,6-1-3600,-8 12 6401</inkml:trace>
  <inkml:trace contextRef="#ctx0" brushRef="#br0" timeOffset="2">448 229 8929,'0'0'0,"0"0"2537,0 2-769,0-2-1768,1 9 1361,1-7-209,-2 8-96,1-3-80,-1 2-152,0 2-151,0-11-673,2 12 592,-2 1-56,0 0-24,0 0-48,0 0-40,0 0-56,0-13-368,0 11 320,0 0 0,0-1-16,0-1-7,0-2-9,0 1-72,0-8-216,0 6 152,0-5-40,0 2-48,2-1-8,-2 0 32,1-2-80,-1 0-8,2 0 16,-2-3 0,1-4 8,1 1 48,-1-2-48,1-1 8,-2 9-32,2-10-16,0-2 32,0-3 8,1 1-8,4 0 0,-5 0-16,-2 14 0,6-14-16,-3 1 16,4 0 16,-5 3-32,6 2 16,-2 0 0,-6 8 0,7-3-40,-5-4 8,8 5 48,-8-1-16,7 0 0,-7 0 16,-2 3-16,9-2-16,-6 1 16,6 0 16,-6 1-32,5 0 16,-5 0 16,-3 0-16,6 3-16,-4 3 32,4-4-16,-5 8 0,2-3 40,-1 1-8,-2-8-32,3 10 8,-1 1 8,-1 1-16,1 0 16,-2 1-8,2 0 40,-2-13-48,0 14 24,0 0-8,0-1-16,0-1 16,0-1-8,0-2 40,0-9-48,0 9 24,0-2-48,0-5-8,0 4-160,0-6-360,0 0-601,0 0 1153,0-1-1864,0-6-721,0 0-999,0-3-7011,0 10 10595</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07:33:25.995"/>
    </inkml:context>
    <inkml:brush xml:id="br0">
      <inkml:brushProperty name="width" value="0.05006" units="cm"/>
      <inkml:brushProperty name="height" value="0.05006" units="cm"/>
    </inkml:brush>
  </inkml:definitions>
  <inkml:trace contextRef="#ctx0" brushRef="#br0">9 35 10434,'0'0'0,"-2"0"2200,0-1-1136,-1 0-151,2 0-81,1 1-832,-1-1 864,1 1-64,0 0-88,0 0-56,2 0-39,6 0-81,-8 0-536,3 0 440,6 2-72,0-2-64,0 2-40,2-1-32,2-1-16,-13 0-216,14 0 224,2 0 0,2-1-16,3 0 0,2-2-32,3 1-8,-26 2-168,26-3 136,1-4 8,0 5-32,0-5-16,0 5-8,-1-1-16,-26 3-72,25-3 105,-2 2 7,-1 1 8,-3 0-24,-1 2 0,-1 4 16,-17-6-112,14 3 96,0 5-32,-3-5-128,0 7-224,-1-3-241,-2 1-207,-8-8 736,2 10-1040,5-1-232,-5 1-241,-1 0-463,1-2-424,-2-2-929,0-6 3329,0 2-8298,0-2 8298</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07:33:25.996"/>
    </inkml:context>
    <inkml:brush xml:id="br0">
      <inkml:brushProperty name="width" value="0.05018" units="cm"/>
      <inkml:brushProperty name="height" value="0.05018" units="cm"/>
    </inkml:brush>
  </inkml:definitions>
  <inkml:trace contextRef="#ctx0" brushRef="#br0">263 109 12658,'0'0'0,"-3"0"6490,-7 0-5194,10 0-1296,-11 3 600,5-1 192,-6 2 288,8 8 209,-6-9 23,6 8-240,4-11-1072,-12 4 808,8 10-184,-10 0-167,9 1-17,-10 3-40,4-1 16,11-17-416,-12 19 408,-1 4 72,0 1-88,2 2-40,5 0-32,-8 0-120,14-26-200,-11 29 224,-1 1-64,7-3 0,-8-4-16,9 0-32,-7 0-31,11-23-81,-4 24 0,0 0 0,0-4 0,2 0 0,1-2 0,-1 1 0,2-19 0,0 18 0,0-2 0,0-4 0,3-10 0,1 10 0,7-8 0,-11-4 0,4 10 0,9-10 0,-9 0 0,12 0 0,-4 0 0,2-3 0,-14 3 0,14-11 0,0 6 0,2-11 0,-1 5 0,2 6 0,-2-11 0,-15 16 0,14-15 0,1 0 0,0 2 0,-1 3 0,-2 4 0,0-8 0,-12 14 0,10-10 0,-6-1 0,6 7 0,-10 0 0,4-1 0,-1 1 0,-3 4 0,0-4 0,0 2 0,-2 2 0,1 0 0,-3 0 0,4 0 0,-4 0 0,-1 3 0,-5 10 0,6-10 0,-7 7 0,7-6 0,4-4 0,-12 13 0,8-1 0,-7 1 0,7 1 0,-6 2 0,6 0 0,4-16 0,-4 22 0,-1-1 0,0-1 0,1 1 0,0-2 0,0 3 0,4-22 0,-2 21 0,1 0 0,-1-3 0,2 0 0,0 1 0,4 0 0,-4-19 0,12 17 0,-9-3 0,10-4 0,-9-6 0,13 10 0,-4-10 0,-13-4 0,14 12 0,1-12 0,2 0 0,1 0 0,0-3 0,3-8 0,-21 11 0,22-12 0,1-3 0,0-3 0,2-4 0,-2-1 0,0-4 0,-23 27 0,23-30 0,0 0 0,-3-1 0,1-1 0,-1-7 0,0 0 0,-20 39 0,18-41 0,-2 0 0,1 2 0,-2-2 0,-2-1 0,-1-3 0,-12 45 0,3-45 0,10 2 0,-9-1 0,0 3 0,0 2 0,-2 4 0,-2 35 0,0-31 0,0 4 0,0 3 0,0 3 0,0 5 0,0 11 0,0 5 0,0-11 0,-1 8 0,-2-1 0,0 1 0,-1 3 0,1 3 0,3-3 0,-4 10 0,1-6 0,-1 10 0,-1 1 0,1 5 0,-1 1 0,5-21 0,-6 23 0,1 2 0,-5 2 0,6 3 0,-1 5 0,-6-2 0,11-33 0,-6 35 0,-5-1 0,7 4 0,-7 1 0,7 0 0,-7-3 0,11-36 0,-3 33 0,-8 2 0,9 0 0,-2 1 0,0 1 0,2-7 0,2-30 0,-2 29 0,2 0 0,0-6 0,3 1 0,1-6 0,0-5 0,-4-13 0,12 13 0,-9-2 0,10 1 0,-3-9 0,1 9 0,2-12 0,-13 0 0,13 0 0,0 0 0,2-3 0,-1-2 0,2-10 0,0 3 0,-16 12 0,16-5 0,-1-9 0,-1 3 0,0-2 0,-2 0 0,-2 0 0,-10 13 0,10-11 0,-6-2 0,6 1 0,-7 1 0,1 6 0,0-7 0,-4 12 0,2-4 0,1-9 0,-3 10 0,0-9 0,0 8 0,0 3 0,0 1 0,0-4 0,0-6 0,0 7 0,0-1 0,0 2 0,-1 2 0,1 0 0,-2-4 0,1 3 0,0 1 0,-1 0 0,2 0 0,-1 2 0,1 2 0,0 0 0,0 6 0,0-10 0,0 4 0,0 0 0,0 6 0,3-10 0,-1 3 0,-2-3 0,3 4 0,-1 6 0,2-8 0,0 2 0,0 0 0,6 0 0,-10-4 0,3 11 0,1-8 0,7 1 0,-8-2 0,7 2 0,-8-1 0,-2-3 0,11 4 0,-9 0 0,9-2 0,-9-2 0,2 0 0,7 0 0,-11 0 0,3 3 0,1-3 0,7 0 0,-8 0 0,1-3 0,-4 3 0,4-2 0,6-2 0,-10-1 0,4-7 0,0 8 0,6-6 0,-10 10 0,2-4 0,2-9 0,0 3 0,6 5 0,-7-9 0,-1 4 0,-2 10 0,4-11 0,7-3 0,-11 1 0,3 8 0,9-9 0,-9 4 0,-3 10 0,3-12 0,1 2 0,0 6 0,0-6 0,0 6 0,0-7 0,-4 11 0,3-4 0,1 0 0,-1 1 0,1 2 0,-2 1 0,1 0 0,-3 0 0,2 0 0,-2 4 0,3 9 0,-3-9 0,2 7 0,-2-8 0,0-3 0,0 13 0,0-2 0,0 2 0,0-3 0,3 0 0,-3 1 0,0-11 0,3 10 0,-1 1 0,2-7 0,-1 7 0,0-11 0,1 3 0,-4-3 0,11 11 0,-9-9 0,8 1 0,-6-3 0,9 2 0,-3-2 0,-10 0 0,12 0 0,1 0 0,1-1 0,0-3 0,0 0 0,0 1 0,-14 3 0,15-6 0,-1-8 0,3 3 0,-2-1 0,3 1 0,-2 0 0,-16 11 0,16-12 0,0-4 0,0 0 0,2 0 0,-1-2 0,0-2 0,-17 20 0,14-23 0,0-2 0,-1 2 0,1-1 0,0-2 0,-1-4 0,-13 30 0,11-30 0,-1 5 0,2 0 0,-2 2 0,-6 0 0,8 0 0,-12 23 0,2-19 0,1 5 0,-1 1 0,1 1 0,-3 0 0,0 1 0,0 11 0,0-4 0,0 3 0,0-3 0,0 0 0,-1 2 0,-3 1 0,4 1 0,-4 0 0,0 10 0,-6-6 0,6 9 0,-6-3 0,6 6 0,4-16 0,-14 24 0,1-4 0,0 6 0,-2 2 0,-1 3 0,1 4 0,15-35 0,-15 39 0,-1-1 0,1-1 0,1 6 0,0-1 0,-2 5 0,16-47 0,-12 49 0,0-5 0,0 1 0,2-3 0,-1 0 0,-1 0 0,12-42 0,-11 41 0,0-5 0,6-2 0,-6-2 0,7-4 0,-9-1 0,13-27 0,-10 24 0,0-5 0,-3 0 0,-3-2 0,1 0 0,-3-2 0,18-15 0,-15 10 0,-2-6 0,-2 8 0,-2-8 0,0 6 0,-4-8 0,25-2 0,-23 0 0,-1 0 0,-2 4 0,-1-1 0,-1-3 0,-1 0 0,29 0 0,-29-1 0,1-1 0,1 1 0,0-2 0,3 0 0,0-1 0,24 4 0,-25-5 0,4 1 0,-1 0 0,4 0 0,3-1 0,2-5 0,13 10 0,-5-3 0,-6-1 0,10-6 0,1 5 0,3-10 0,8 3 0,-11 12 0,14-12 0,5 2 0,5-1 0,5-3 0,4 1 0,4 1 0,-37 12 0,43-13 0,3 2 0,4-1 0,4 0 0,3 1 0,4 0 0,-61 11 0,64-12 0,3 2 0,4 0 0,2 5 0,0-9 0,1 3 0,-74 11 0,76-14 0,-1 1 0,1 1 0,-3-1 0,-2 1 0,-2-2 0,-69 14 0,65-14 0,-3 4 0,-7 5 0,-5-6 0,-6 8 0,-3-3 0,-41 6 0,38-3 0,-5-1 0,-4 0 0,-4 0 0,-2 0 0,-5 2 0,-18 2 0,15-2 0,-5 2 0,-6 0 0,6-1 0,-10 0 0,3 1 0,-3 0 0,-4 0 0,0 0 0,-6-1 0,6-1 0,4 2 0,-10 0 0,6 0 0,-6-1 0,6-2 0,-6 1 0,6 1 0,4 1 0,-5-4 0,1 0-1369,0 0-783,3 0-1081,1 0-880,0 1-3088,0 3 7201,2-4-11083,-2 4 11083</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07:33:25.997"/>
    </inkml:context>
    <inkml:brush xml:id="br0">
      <inkml:brushProperty name="width" value="0.05006" units="cm"/>
      <inkml:brushProperty name="height" value="0.05006" units="cm"/>
    </inkml:brush>
  </inkml:definitions>
  <inkml:trace contextRef="#ctx0" brushRef="#br0">54 2 7977,'0'0'0,"-2"-1"1985,2 1-1985,-2-1 992,2 1-992,-2 0 608,-1 0 48,1 0 88,0 0 80,-1 0 17,1 3-145,2-3-696,-3 2 608,1 7-64,-4-7-136,4 8-56,-1-2-72,0 1-40,3-9-240,-3 9 224,0 2-32,-1 0 16,2 0 8,0 2-15,0 2-17,2-15-184,-1 16 144,1 1-40,0 1-32,0 1-8,0 3-8,0 0 8,0-22-64,2 23 24,0 1 16,0-1-32,4 1 16,-3-2 16,4 0-32,-7-22-8,2 22 0,7-3-8,-2-3 8,1-2 24,0-3 0,-1-4 0,-7-7-24,7 2 0,1 4 24,-1-6-8,1 0 24,-1 0-32,0 0-8,-7 0 0,6-7 0,-4 1 24,7-2 0,-6-1 16,4-3-16,-5-2 0,-2 14-24,6-15 16,-4-1-8,4-1 8,-3 0 8,4-1-40,-4-1 16,-3 19 0,8-19 16,-6 0-16,7 0 16,-7 0-32,7 2 0,-7 0 8,-2 17 8,8-17 0,-6 4 64,4-1-32,-6 2 24,2 1-8,1-1-40,-3 12-8,1-10 16,1 1-16,-2 0 0,1 1 0,-1 2 16,0 3-16,0 3 0,0-7 8,0 4 8,-1 1-8,-1-1 8,0 0-8,-1 3 8,3 0-16,-6 0 24,5 1-24,-3 2 16,1 3 16,0 0 0,-3 1 16,6-7-48,-2 8 0,0 2 0,-1 1 24,1 1-8,1 2 32,-2-1-64,3-13 16,-2 14-48,-1 2 40,0 1-32,-3 0 80,4 2 8,-5 1-48,7-20 0,-2 21 8,-4 1-8,3 2 32,-6 1 32,2 1-40,-1 2 0,8-28-24,-7 26-16,0 0 16,0-1 56,3-4-32,-3-2-16,6-2 8,1-17-16,-3 14 0,3-2 16,-1-1 16,1-4-32,0-4-8,0-1-16,0-2 24,1 2-40,2-2 40,-1-1 8,4-1-8,-4-5 0,5-1-8,-7 8 8,2-7-16,8-1 16,-4 0 0,2-1-8,0-1 8,0 0 0,-8 10 0,9-11 0,0 0-16,2-1-8,0 0 8,2-3 8,-1-1-32,-12 16 40,13-16-128,1-2-152,1 0-152,0-1-160,1-1-145,-2 2-191,-14 18 928,16-20-992,-1 1 144,0 0 32,0 1 144,0 1 199,-1 0 105,-14 17 368,15-16-160,-2 0 160,-1 1 72,-1 2-24,-1 0-8,-2 4 0,-8 9-40,8-10 0,0 1 32,-1 2 72,-4 0 56,5 4 112,-8 3-272,3-7 329,4 5 63,-6 0 48,6 2 64,-6 0 40,1 0-24,-2 0-520,7 2 440,-6 6-120,1-1 48,-2 2-16,2 2 48,-2 1-7,0-12-393,0 14 272,-1 0-24,-2 2 8,1 1-80,-4 1 24,3 1-64,3-19-136,-7 21 104,5-1 32,-7 2 32,2 2 24,0 0-40,-1 2 16,8-26-168,-9 28 152,-1-1 16,-2 2 64,-1-2 16,0 0 16,-2-2 40,15-25-304,-13 23 264,-2-1-24,2-2-24,-1-3-64,2-2-7,2-4-33,10-11-112,-9 7 96,2-6-48,4 1-16,-3-2-32,4-2-32,1-6 32,1 8 0,0-7 16,0-3 0,1 0-32,2-1 0,3 0 64,-4-2 0,-2 13-48,7-12 48,-4-1-8,6 0-56,-2-1 0,1 1 16,1 0-8,-9 13 8,9-12-16,0-1-24,1 0 8,0-1 8,1 1-8,-1-1 32,-10 14 0,11-13-24,0 0-16,1-1 16,0 1-8,0 1 32,0 0-64,-12 12 64,13-13-96,-1 1 16,0-2 7,1 2-127,0-2-80,-1 2 24,-12 12 256,12-13-248,0 1 176,-1-1 112,0 1-88,0 0 8,-1 0 0,-10 12 40,10-11-40,1 0 24,-1 0 48,-1 2 16,-2 0 8,0 1-8,-7 8-48,2-8-8,5 1 16,-5 5 8,0-1 0,1 0-16,-2 1 0,-1 2 0,2-1 24,-2 1 32,0 0 24,0 0-16,0 2-24,-1 5 24,1-7-64,-2 2 96,-1 9 8,1-3 32,-5 2-112,5 0-8,-6 2 0,8-12-16,-6 13 0,-1 1 64,-1 1-24,-2 2-16,1-1-8,-1 4 0,10-20-16,-11 21 24,1 1 0,0 1 8,1 0-8,-1 3 57,1-2 47,9-24-128,-7 24 176,4-2 0,-4-3-56,5-4-24,0-3-56,0-2-8,2-10-32,-1 8 16,1-6-16,0 4 0,2-4 0,0-1-16,-2-1 16,2 0-40,5 0-16,-6 0 16,2-4 40,3-3 24,-4 4-40,-2 3 16,7-10 32,-4 1-16,5-1-8,-5-2 48,5 1-80,-1-1-48,-7 12 72,7-12-96,1 1-24,0-1 8,1 1-24,0 1 16,-1 1 40,-8 9 80,7-8-57,-1 1 57,0 1-16,-3 2 32,5-2-32,-6 4-8,-2 2 24,7-3-16,-5 0 16,5 1 0,-5 0 0,0 1-16,5 0 8,-7 1 8,1-1 8,1 1-8,0 0 16,1 2-16,-1 0 32,0 6-24,-2-8-8,1 2 32,1 6-8,-2-1-40,1 0 16,-1 1 0,0 3 0,0-11 0,0 11 33,0 2-25,0 1-8,2 0 0,-2 0 0,1 0 32,-1-14-32,3 14 8,-2 0 48,1-3 40,0 0 24,-1-1 64,1-2 8,-2-8-192,3 6 136,-1-4-16,1-1-48,-1-1-48,4 0 48,-4 0-48,-2 0-24,2-1 16,1-5 16,-1 0 24,0-2-32,5-1 16,-6-1-8,-1 10-32,3-12 0,3 0-16,-5-3 40,6 1-24,-4 0 16,4 1 0,-7 13-16,2-12-32,7 0 24,-7 3 16,8 1 8,-8 2-16,7 4 0,-9 2 0,2-7-40,6 7 24,-6-1 56,6 1-24,-5 0-16,4 2-16,-7-2 16,1 7 0,2-5 32,-1 7-8,4-2 24,-4 0-48,0-1-16,-2-6 16,3 7 0,-1-4 16,0 4-8,0-5 8,0 0-16,0 1-24,-2-3 24,2 1 0,-1-1 0,1 0 0,-1 0 0,1 0 0,-1 0 0,-1 0 0,2 0 24,-2 0-8,2-1 8,-1 1-24,1-2-24,-1 0 40,-1 2-16,3-1-16,-1-1 0,0 1 16,6 0-16,-7-1 16,1 2-8,-2 0 8,7 0 8,-6 0 8,2 0-40,3-1 8,-4-1 16,4-2 0,-6 4 0,1-8 16,6 2 24,-5-1-72,5-1 32,-4 1 16,5 0-56,-8 7 40,3-7-16,5-1-8,-5 1 8,5 0 40,-6 1-24,7 2 16,-9 4-16,6-7 0,2 5 0,0 0-24,0-1-8,1 2 8,-1 1 8,-8 0 16,9 0 56,0 2 24,0 0-8,1 5 16,-1 0-80,2 0 24,-11-7-32,9 7 24,1 1 8,-2-1 8,0 0-56,-1-1 8,1-3-8,-8-3 16,7 7-40,0-6-48,0 1-104,-5 0-184,7-2-232,-8 0-177,-1 0 785,3-1-1048,3-2-320,-6-3-304,2 0-481,0-1-487,-1 4-1449,-1 3 4089,0-8-7898,0 8 7898</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07:33:25.998"/>
    </inkml:context>
    <inkml:brush xml:id="br0">
      <inkml:brushProperty name="width" value="0.04996" units="cm"/>
      <inkml:brushProperty name="height" value="0.04996" units="cm"/>
    </inkml:brush>
  </inkml:definitions>
  <inkml:trace contextRef="#ctx0" brushRef="#br0">39 159 12322,'0'0'0,"0"9"2049,0-2-1313,0 2-112,0-1 40,0-1 0,0-7-664,1 6 984,0 1 1,1 0-145,-1 0-24,1-1-376,3 0-240,-5-6-200,2 4 104,4-2-24,-4 0-16,4-1-24,-1 0 24,0-1-24,-1 0 8,-4 0-48,5 0 40,1-1 16,-1-4 8,1 3-8,0-4 16,0 0 40,-6 6-112,6-7 104,-1 1 16,0-2-16,-1 1 56,1-2 8,-4 0 80,-1 9-248,7-9 296,-5-1 1,4 1-1,-4-1-16,-1 0-48,1 1-24,-2 9-208,2-9 184,-2 1-48,0 0 16,-1 1-8,-1 2 48,-4 0-8,6 5-184,-5-3 192,-1-4-40,0 3-48,0 2-24,-1-4-24,0 5 16,7 1-72,-7-3 88,-1 1-40,0 0-24,0 2-8,0 0-16,0 0 40,8 0-40,-9 1 16,0 1-32,1 4-24,0-4-120,1 4-184,1-1-344,6-5 688,-6 4-936,1 1-289,2-4-263,-2 6-96,5-5-377,-2 4-455,2-6 2416,-1 2-3305,1 4-5857,0-6 9162</inkml:trace>
  <inkml:trace contextRef="#ctx0" brushRef="#br0" timeOffset="1">241 58 8865,'0'0'0,"0"-1"5554,0 0-4906,2-2-352,0-2 144,-2 5-440,4-2 592,-2-4 56,4 4 0,-4-4-192,4 4-176,-1-3-80,-5 5-200,2-2 145,5-3-73,-3 3-8,1-3-16,-1 3 0,1 0-8,-5 2-40,5-2 48,-4 0-24,6 1 0,-6 0 8,5 1 0,-5 0 40,-1 0-72,7 0 48,-6 1 16,6 0 8,-6 5-24,1-4 48,3 5-16,-5-7-80,1 4 96,1 2-8,-1 0-40,1 1 16,0 0-80,-1 1 16,-1-8 0,1 7 16,-1 1-32,0-1 72,0 2-24,-1-1-8,0 1 16,1-9-40,-2 10 40,-3 1-40,3-1 48,-5 1-8,1 1 0,0 0 56,6-12-96,-6 13 320,-1-1 128,1 0 160,-1 0 72,0-1-120,2 0-71,5-11-489,-6 10 424,1 0-112,3-1-40,-3 0-72,4-1-64,0-2 8,1-6-144,-2 5 80,1-3-40,1 0-24,0-1-32,0 0 16,0-1 48,0 0-48,1 0 8,1 0-16,2-2 8,-3-3 8,4 4 8,-3-4 40,-2 5-56,5-2 32,0-5-8,0 5 16,0-4 16,0 4 0,1-4 32,-6 6-88,5-2 72,2-3-48,-2 3 64,1 0-56,1-3 8,-1 3 0,-6 2-40,6-5 0,1 4-40,0-4 0,0 3 24,0-3 96,0 2-8,-7 3-72,7-6-152,-1 1-344,1 3-520,0-4-617,-1 3-479,0-3-673,-6 6 2785,6-2-4009,0-4-6017,-6 6 10026</inkml:trace>
  <inkml:trace contextRef="#ctx0" brushRef="#br0" timeOffset="2">608 29 16395,'0'0'0,"0"8"2401,-2 1-1673,1 1-112,1-10-616,-2 9 568,1-1 80,0 0 128,1 0 32,-1 2-47,-1 1-105,2-11-656,-2 11 560,0 1-104,1-1-96,-1 1-136,1 0-96,-1 0-40,2-12-88,-2 12 8,0 0 8,0-1 0,1 1-32,-1-1-64,0 0-176,2-11 256,-1 11-472,0-1-264,0-2-408,1 0-417,0-1-471,0 0-673,0-7 2705,0 5-3641,0-4-6289,0-1 9930</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07:33:26.001"/>
    </inkml:context>
    <inkml:brush xml:id="br0">
      <inkml:brushProperty name="width" value="0.04996" units="cm"/>
      <inkml:brushProperty name="height" value="0.04996" units="cm"/>
    </inkml:brush>
  </inkml:definitions>
  <inkml:trace contextRef="#ctx0" brushRef="#br0">5 47 8337,'0'0'0,"1"-4"2137,1-1-1601,3-1-88,-3 1 232,-2 5-680,7-5 904,-2 0 97,0 4-73,0-4-224,0 3-184,0 0-128,-5 2-392,5-2 344,1 0-8,0 1-8,1 0 24,0 0-40,-1 1-48,-6 0-264,6 0 241,1 0-33,-1 1-8,0 1 24,-1 3-48,0-4-16,-5-1-160,2 7 120,-1-2-8,4 1-56,-5 1 0,0 1 0,0-1-32,0-7-24,0 8 72,-2 0-8,1 1 0,-5 0 0,4 2-16,-4-1-24,6-10-24,-5 10 56,1 1-32,-2 0 0,-1 0 24,1 1-8,0 0 40,6-12-80,-7 12 176,0 1 120,0-1 96,0 0 64,0 0-32,1-2-40,6-10-384,-6 11 360,-1-1-7,2-1-25,0 0-24,3-2-88,-3 0-88,5-7-128,-1 7 96,-1-2-24,1-3-16,1 4 0,0-6-48,0 1-8,0-1 0,0 2-8,1-1 16,1 1 40,-1-2-40,4 0-8,-3 0 0,-2 0 0,5-2-8,-4 0 8,6-3 8,-2 4-8,1-5 0,-1 4 0,-5 2 0,6-7-8,1 2-24,0-1 16,0 0-8,2-2-48,0 1-120,-9 7 192,9-9-360,1 0-176,0 1-257,0-1-175,1 0-232,-1-1-176,-10 10 1376,11-8-1569,0 0-279,0 0-497,0 1-975,-2 0-4570,-9 7 7890</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07:33:26.002"/>
    </inkml:context>
    <inkml:brush xml:id="br0">
      <inkml:brushProperty name="width" value="0.04996" units="cm"/>
      <inkml:brushProperty name="height" value="0.04996" units="cm"/>
    </inkml:brush>
  </inkml:definitions>
  <inkml:trace contextRef="#ctx0" brushRef="#br0">233 1 6905,'0'0'0,"-2"1"7882,0 5-6954,-5 1-560,7-7-368,-2 7 256,-4 0 176,2 1 176,1 1 160,-3 1 65,1 2-129,5-12-704,-6 13 600,0 0-96,0 2-96,0 1-72,1 2-64,-1 2-56,0-1-24,6-19-192,-7 21 216,-1 2-88,-1 2-8,0 3-56,-1 0-8,-1 2 80,11-30-136,-12 30 120,0 1 64,0-1-15,1 0-33,1 0-16,2-2-40,8-28-80,-7 27 40,0-2-56,1-3 8,1-2-48,2-2-192,-2-2-305,5-16 553,-1 12-1056,0-1-536,1-4-689,0-2-1447,2-4-6531,-2-1 10259</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07:33:26.003"/>
    </inkml:context>
    <inkml:brush xml:id="br0">
      <inkml:brushProperty name="width" value="0.04996" units="cm"/>
      <inkml:brushProperty name="height" value="0.04996" units="cm"/>
    </inkml:brush>
  </inkml:definitions>
  <inkml:trace contextRef="#ctx0" brushRef="#br0">7 0 12714,'0'0'0,"1"2"1056,-1-2-1056,1 6 273,1-1-137,2 2 168,-4 1 192,2 1 72,0 2 96,-2-11-664,1 11 552,-1 2-200,0 1-48,0 1-72,0 1-112,0-1-24,0-15-96,0 14 8,0 2-8,-1 0 24,0 1-8,-1 0 48,0 0-24,2-17-40,-2 16 48,0 0-16,-1 0 8,2-3-8,-2-1-8,2-2-72,1-10 48,-1 9-56,1-2-120,0-1-248,0-5-320,1 0-600,0-1-801,-1 0 2145,2 0-3712,3-2-3738,-5 2 7450</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07:33:26.004"/>
    </inkml:context>
    <inkml:brush xml:id="br0">
      <inkml:brushProperty name="width" value="0.04996" units="cm"/>
      <inkml:brushProperty name="height" value="0.04996" units="cm"/>
    </inkml:brush>
  </inkml:definitions>
  <inkml:trace contextRef="#ctx0" brushRef="#br0">16 0 11810,'0'0'0,"0"0"2208,0 0-1775,0 5-273,0-4-64,0-1-96,0 6 176,0-2 104,0 1 72,-1 2 56,1 0-64,-1 2-80,1-9-264,0 9 240,-2 0-32,1 1-24,1 2-48,-1-1-16,0 1-40,1-12-80,-1 12 80,0 1-32,0 0-56,0 0-8,0 0 8,0-1 8,1-12 0,0 12 48,-1 1-40,0-1-8,1-1-32,0 0-136,0-1-216,0-10 384,0 9-664,0-1-312,0-3-272,0 1-313,1-5-367,0 4-1049,-1-5 2977,1 2-6161,-1-2 6161</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07:33:26.005"/>
    </inkml:context>
    <inkml:brush xml:id="br0">
      <inkml:brushProperty name="width" value="0.04996" units="cm"/>
      <inkml:brushProperty name="height" value="0.04996" units="cm"/>
    </inkml:brush>
  </inkml:definitions>
  <inkml:trace contextRef="#ctx0" brushRef="#br0">172 1 12354,'0'0'0,"-1"1"904,1-1-904,-3 2 416,-2 4 57,3-2 143,0 1 152,-3 1 104,4 1-112,1-7-760,-3 8 608,-2 1-144,4 2-120,-5 0-55,5 2-57,-5 0-32,6-13-200,-5 14 224,1 3-16,-1 2-8,-1 2 32,1 2-40,-2 1 0,7-24-192,-8 25 216,0 2-48,-1 1-104,-1 0-56,2 1 16,-1-1-24,9-28 0,-10 28 64,2-2-8,0 0-80,2-2 32,1-1 16,3-3-8,2-20-16,-6 20 0,6-4-168,-1-2-328,0-3-384,1-3-585,1-1-887,-1-7 2352,1 5-4249,4-4-4505,-5-1 8754</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0T05:29:36.642"/>
    </inkml:context>
    <inkml:brush xml:id="br0">
      <inkml:brushProperty name="width" value="0.05009" units="cm"/>
      <inkml:brushProperty name="height" value="0.05009" units="cm"/>
    </inkml:brush>
  </inkml:definitions>
  <inkml:trace contextRef="#ctx0" brushRef="#br0">20 600 5281,'0'0'0,"-2"0"1920,1 0-1752,-1-3 96,0 1 72,0 0 72,2 2-408,-2-3 424,1 0-8,-1-4-15,0 7-17,0-2 0,2-6-8,0 8-376,0-1 296,-2-2 0,2 0 16,0-4-32,0 5 40,0 0-32,0 2-288,0-3 248,0-4 24,0 7 0,1-3-24,-1 0-32,1-4-24,-1 7-192,1 0 153,0-2-17,0-1 8,0 1-32,0 0 0,0 1 16,-1 1-128,1 0 112,-1 0 56,0 0 16,1 0-24,0 1-16,0 2-24,-1-3-120,1 7 104,0-4 32,0 6-16,0-2 0,0 0 8,1 2-24,-2-9-104,3 9 96,0 0 0,-1 1-8,1 0-16,1 0 8,-1 1 0,-3-11-80,4 11 56,3-2-24,-4 1-16,5-1-8,-6-1 8,2 0 16,-4-8-32,7 8 72,-4-5-8,4 6 32,-4-6 16,4 0 8,-6 1 32,-1-4-152,4 3 120,3-1-16,-4-1-24,0 0 16,1-1 16,0 0-16,-4 0-96,7 0 72,-5-2-40,2 0 16,0-1 24,3-6 24,-5 6 17,-2 3-113,8-8 96,-6 1-24,5 5 24,-4-8-32,4 2 8,-3-1 0,-4 9-72,8-9 48,-5-1 16,6-2 0,-5 1-8,7-2-40,-1-1-120,-10 14 104,10-18-80,11-13-32,-1 1 48,2 2 112,-5 6-72,2 0 40,-19 22-16,19-23 32,-1 2-40,0 0 56,0-1 16,0 0-80,1-2 56,-19 24-40,18-25 32,1 2-88,-1-1-72,1 2-104,-1 0-177,-1 2-103,-17 20 512,16-20-600,-1 1-168,0 2-56,-1 0-72,-1 2-113,-1 0-191,-12 15 1200,13-14-1352,-1 2-48,-2 0-9,1 1 361,0 0-4353,-11 11 5401</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07:33:26.006"/>
    </inkml:context>
    <inkml:brush xml:id="br0">
      <inkml:brushProperty name="width" value="0.04996" units="cm"/>
      <inkml:brushProperty name="height" value="0.04996" units="cm"/>
    </inkml:brush>
  </inkml:definitions>
  <inkml:trace contextRef="#ctx0" brushRef="#br0">32 81 11882,'0'0'0,"0"0"0,-1-1 1040,0-1-472,-1-2 81,1 3 103,-1-1 128,1 0 40,1 2-920,0-2 808,-1 1-144,1 1-136,0 0-79,0 0-41,0 0-48,0 0-360,1 1 320,1 0-16,-1 5-48,1-2-40,3 2 0,-4 0-16,-1-6-200,6 7 168,-4 0-24,4 2-32,-2 0-32,1 1 16,1 0-24,-6-10-72,6 11 56,0 0 0,-1 3-24,0-1 8,0 1 0,0 1 0,-5-15-40,5 16 56,-1 0-136,-2 1-16,4-1 8,-4 0 8,3 0 120,-5-16-40,1 15 24,0-1-8,-1-2 8,0-1 16,0 0 0,0-2-16,0-9-24,-2 10 16,0-2 0,-3-1-8,3-1 8,-6 0 24,2-1-24,6-5-16,-6 2 8,-1 3 32,0-5-40,-1 1 16,1-1 8,-1-1-32,8 1 8,-7-1 8,1-2-8,-1-2-8,0 0-8,1 0 16,1-2 16,5 7-16,-5-5-16,3-2-8,-3 0-8,4 1 8,-1-2 24,2 1 16,0 7-16,0-7-32,0-1 8,0 0 24,2 1-16,2-1 32,-3 0-32,-1 8 16,7-8-24,-6 0 0,7 0 24,-2-1 0,-1 1-16,2-1 32,-7 9-16,8-8 104,0 0 0,0 0 16,0 0-24,2-1-96,-1 0-16,-9 9 16,11-9-16,0-1 16,0 0-8,1 0-8,-1 0 16,0-1-16,-11 11 16,11-10-8,-1 1-24,-1-1 32,0 1 0,-1 0 0,-2 0 0,-6 9 0,6-9-8,-1 1-8,-4-1 40,4 1 16,-4 0 32,-1 1-24,0 7-48,0-6 80,0 0 32,0 0 48,-2 1 24,-3-1-47,-1 1-9,6 5-128,-6-5 64,-1 0 16,-1 3 0,-1-4-8,0 4-16,-1 0-16,10 2-40,-10-2 16,0 0 8,0 2 8,0 0-32,1 1 0,1 1-72,8-2 72,-8 5-208,0 0-193,2-1-263,1 2-280,1 0-280,2 0-336,2-6 1560,-2 7-2073,1 0-872,0-1-5000,1 0 2592,0-6 5353</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07:33:26.007"/>
    </inkml:context>
    <inkml:brush xml:id="br0">
      <inkml:brushProperty name="width" value="0.04996" units="cm"/>
      <inkml:brushProperty name="height" value="0.04996" units="cm"/>
    </inkml:brush>
  </inkml:definitions>
  <inkml:trace contextRef="#ctx0" brushRef="#br0">0 0 9602,'0'0'0,"0"0"960,0 0-512,2 0-88,-2 0 200,0 0-560,0 2 752,1-1 152,-1 5 17,1-4-233,0 5-184,0-2-144,-1-5-360,1 7 232,0 0-64,1 1-24,0 1 16,0 2 8,-1 0 48,-1-11-216,2 12 232,-1 0-16,1 2-16,-1 0-24,0 2-24,-1 0-8,0-16-144,0 17 136,0 2-16,0 1 8,0 0 33,-1 0-41,0 0-8,1-20-112,-2 20 80,1 0-40,1 0-16,-1-3 0,0 0-32,1-3-24,0-14 32,0 13-128,2-1-241,-1-3-239,1-1-368,3-3-456,-4 1-689,-1-6 2121,4 1-3512,-3 0-4242,-1-1 7754</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07:33:26.008"/>
    </inkml:context>
    <inkml:brush xml:id="br0">
      <inkml:brushProperty name="width" value="0.04996" units="cm"/>
      <inkml:brushProperty name="height" value="0.04996" units="cm"/>
    </inkml:brush>
  </inkml:definitions>
  <inkml:trace contextRef="#ctx0" brushRef="#br0">0 72 11010,'0'0'0,"0"-1"1560,0-2-728,0-2-248,0 3 1,2-3 135,-2 5-720,1-2 864,0-3 40,0 3-144,0-3-176,0 4-127,1-4-105,-2 5-352,1-2 280,1-3-16,0 3-40,2-3 24,-3 4-8,1-5-64,3 5-32,-5 1-144,2-2 112,3 0-16,-3 0-24,4 0 16,-1 0-24,-5 2-64,5-2 32,0 2-32,0-1 24,0 1 16,2 0 0,-1 0-40,0 1-32,-6-1 32,6 5-24,-1-4 8,0 4 48,0 0 40,-3-1 24,-2-4-96,5 6 64,-4 0 0,1 2-40,0 0 0,-1 2 16,0-1-8,-1-9-32,0 11 0,0-1 0,-1 2 8,0 0-16,-2 1-24,-1 1-72,4-14 104,-3 14-112,-3 0-32,1-1 40,-1 2 80,-1-1 24,0 1 8,7-15-8,-8 14-8,1 1 8,1-1 8,-1-1 48,0-2-48,2 0 24,5-11-32,-6 10-16,1 1 40,3-2 8,-3-1 0,3 0 8,0 0-48,2-8 8,-2 7 24,0-1-24,1-1 8,0-3 32,1 3-24,0-4-16,0-1 0,0 1 0,0-1-16,0 0 32,1 0 8,1 0-24,0 0 40,-2 0-40,5-2 16,-4 0 8,4-4 0,-4 5 0,4-6 48,-3 3-24,-2 4-48,6-6 56,-1 1-8,0 0-24,0-1 48,1 1-24,-1 0 16,-5 5-64,7-6 40,0 2-40,-1-1 0,1 1 0,0 1 104,0-2 32,-7 5-136,6-2 104,1 0-8,-1-2-96,0 2-64,0 1-280,-1-1-352,-5 2 696,4-2-1152,1 0-424,-1 0-577,1 1-1656,0-2-5585,-5 3 9394</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07:33:26.009"/>
    </inkml:context>
    <inkml:brush xml:id="br0">
      <inkml:brushProperty name="width" value="0.04996" units="cm"/>
      <inkml:brushProperty name="height" value="0.04996" units="cm"/>
    </inkml:brush>
  </inkml:definitions>
  <inkml:trace contextRef="#ctx0" brushRef="#br0">30 149 13674,'0'0'0,"-2"0"2097,0 2-1785,2-2-312,-6 1 112,4 1 64,0 3 296,-2-4 200,3 0 144,-1 6-31,2-7-785,-2 6 480,0 0-184,0 1-120,1 0-40,1 0 0,-1 1-8,1-8-128,0 9 120,0 0-48,1 0-32,4 1-16,-3 0 0,5 0 16,-7-10-40,5 10 24,1-2-24,0 0 16,0 0-80,2-1 0,0-2 40,-8-5 24,8 2-56,0 4 56,1-4-32,-1 2-8,0-4 0,0 0 80,-8 0-40,8 0 48,1 0-8,0-2 24,0-3-56,0 1 8,0-2 24,-9 6-40,9-7 8,-1-2 24,0 0-8,-1-2 0,1 1 24,-1-3-8,-7 13-40,6-13 64,1 0-24,0 0-16,-1 0 16,0 0-16,-1 0 0,-5 13-24,5-12 64,0 0 0,-4 0 32,1 0 16,-1 1 48,-1 0-8,0 11-152,-1-12 176,-1 0-32,-5 1-40,2 0-24,-2 1-16,1 0 32,6 10-96,-8-9 64,0 1 0,-1 2-8,0 1 24,1 2 24,-2-1-8,10 4-96,-9-1 104,-2 1-32,0 1-24,-1 5 24,0-1-88,0 1 16,12-6 0,-13 8-24,0 0-8,1 1 24,0 0-344,2 2-440,0-1-616,10-10 1408,-8 9-2121,1 0-927,2-2-2825,3 1-1777,2-8 7650</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07:33:26.010"/>
    </inkml:context>
    <inkml:brush xml:id="br0">
      <inkml:brushProperty name="width" value="0.04996" units="cm"/>
      <inkml:brushProperty name="height" value="0.04996" units="cm"/>
    </inkml:brush>
  </inkml:definitions>
  <inkml:trace contextRef="#ctx0" brushRef="#br0">4 83 13234,'0'0'0,"-1"0"857,0-2-673,1 2-184,0-5 72,-1 3 192,1-4 240,0 2 152,0 1 96,1-3-192,-1 6-560,1-2 336,5-5-104,-5 3-88,4 1-48,-3-3-32,5 1-16,-7 5-48,4-5-8,2 0 40,0 3 32,-1-3-8,0 4 16,1-2-24,-6 3-48,7-2 16,-2 0 8,1 1 24,0 0-40,0 0 16,0 1 0,-6 0-24,6 0 0,-1 2 48,-1-1-8,-2 4-16,4-3 32,-4 5-8,-2-7-48,2 5 72,2 2 1,-4 0-9,2 1-8,-2 1 0,0 0-8,0-9-48,0 10-24,-2 1 32,1 1-8,-4 1-8,3 0 40,-3 1 8,5-14-40,-2 14-24,-4-1 56,1 2 16,-1 0-24,-1 1 56,0-1-72,7-15-8,-7 15 16,0-1-8,1 0 32,1-1 80,0-1 88,0-2 80,5-10-288,-2 11 272,-2-2-40,2-1-56,0-1-72,0 0 48,1-2-48,1-5-104,0 5 72,0 1 8,0-5-40,0 5-16,1-5 24,0 1-24,-1-2-24,2 2 80,2-1 0,-3-1 8,4 0 0,-4 0-48,4 0-8,-5 0-32,2-1 24,4 0 24,-1-5-32,0 3 24,1-3-32,0 0-8,-6 6 0,6-5 32,0-2 8,1 1-16,-1 0 0,0 0-8,0 0-16,-6 6 0,7-6 40,0 0 0,-1 0-32,0 2-48,1-1-360,0 0-536,-7 5 936,8-2-1008,-2-4-137,2 2-911,-1 1-1617,0-1-5593,-7 4 9266</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07:33:26.011"/>
    </inkml:context>
    <inkml:brush xml:id="br0">
      <inkml:brushProperty name="width" value="0.04996" units="cm"/>
      <inkml:brushProperty name="height" value="0.04996" units="cm"/>
    </inkml:brush>
  </inkml:definitions>
  <inkml:trace contextRef="#ctx0" brushRef="#br0">185 1 11074,'0'0'0,"0"0"1824,0 0-1824,1 0 688,-1 0-31,1 0 167,0 2 168,-1 4 80,0 0-112,0-6-960,0 7 769,0 2-185,0 1-112,-1 1-104,-1 3-120,0-1-32,0 3-8,2-16-208,-4 17 200,2 1 24,-3 2-32,3 1-48,-6 1-24,2 2 32,6-24-152,-6 27 144,-2 2-40,0 2 8,-1 2-88,0 1 32,-2 1-32,11-35-24,-10 36 24,0 1 72,-1-1-48,1-1 88,0-2-56,1 1 0,9-34-80,-9 32 56,2-2-16,0-2-24,1-4-8,1-2-16,3-3-200,2-19 208,-5 16-568,5-2-464,-1-4-592,1-2-673,0-2-855,1-5-5946,-1-1 9098,0 0 0</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07:33:26.012"/>
    </inkml:context>
    <inkml:brush xml:id="br0">
      <inkml:brushProperty name="width" value="0.04996" units="cm"/>
      <inkml:brushProperty name="height" value="0.04996" units="cm"/>
    </inkml:brush>
  </inkml:definitions>
  <inkml:trace contextRef="#ctx0" brushRef="#br0">7 3 12762,'0'0'0,"0"-1"1297,0 1-1041,0-1 0,0 1 328,0 0 232,0 0-816,0 0 968,0 2-32,0 3-304,0 1-191,1 0-137,-1 1-64,0 1-64,0-8-176,0 10 160,1-1-48,-1 3-24,0-1 16,0 1-8,0 2 8,0-14-104,0 13 88,0 2 0,-1 1-8,1 2 16,-2 0-8,2-18-88,-1 18-32,1 1-8,-1 1 24,0 0-72,1-1 128,-1 0 8,1-19-48,-1 17-8,1-2 40,-1 0-32,1-4-112,0 0-176,0-2-240,0-9 528,2 7-800,3-1-265,-4-1-239,4-4-360,-4 4-425,5-5-983,-6 0 3072,1 0-7394,-1 0 7394</inkml:trace>
  <inkml:trace contextRef="#ctx0" brushRef="#br0" timeOffset="1">192 6 15611,'0'0'0,"0"0"696,0 1-520,0 6 112,0-7-288,0 4 496,0 2 152,0 1 32,1 1-47,1 1-121,-1 1-112,-1-10-400,1 12 352,0 0-80,0 0-136,1 0-16,-1 2-32,0 1-24,-1-15-64,1 15 64,1 2 16,-1 0 8,0 1-48,-1 1 0,0 1-32,0-20-8,0 19 40,0 0 24,0 0-24,-1-3 0,1 0-24,-1-2-16,1-14 0,0 12-160,0-3-240,0-1-240,1-1-304,1-2-337,0-3-511,-2-2 1792,4 1-2705,-3 0-4960,1-1 2272,-2 0 5393</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07:33:26.014"/>
    </inkml:context>
    <inkml:brush xml:id="br0">
      <inkml:brushProperty name="width" value="0.04996" units="cm"/>
      <inkml:brushProperty name="height" value="0.04996" units="cm"/>
    </inkml:brush>
  </inkml:definitions>
  <inkml:trace contextRef="#ctx0" brushRef="#br0">174 1 11722,'0'0'0,"-1"0"1656,0 0-1328,1 0-328,-1-1 144,0 1 97,-1 0 199,1 2 112,0 3 96,-1-4-112,2-1-536,-2 7 392,-2-1-88,2 1-24,0 2-24,-2 0-32,2 1-32,2-10-192,-2 12 160,-3 0-16,3 1 16,-3 2-32,3 1-16,-3 0 17,5-16-129,-5 19 112,0 3 0,-1 1-32,-1 1 8,0 3 0,-1 0-32,8-27-56,-8 29 64,0 1-104,-2 1 16,1-1-24,1-1 16,0 0 80,8-29-48,-7 27 48,0-1 0,2 0-8,0-1-16,3-1 8,-3-2 8,5-22-40,-1 21 40,-1-3-16,1-1-128,1-2-192,-1-1-233,0-3-287,1-11 816,0 10-1000,0-4-280,0 0-297,0-5-423,0 0-576,1-1-4426,-1 0 7002</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07:33:26.015"/>
    </inkml:context>
    <inkml:brush xml:id="br0">
      <inkml:brushProperty name="width" value="0.04996" units="cm"/>
      <inkml:brushProperty name="height" value="0.04996" units="cm"/>
    </inkml:brush>
  </inkml:definitions>
  <inkml:trace contextRef="#ctx0" brushRef="#br0">62 139 12722,'0'0'0,"0"0"0,-8-2 3889,0-3-3593,-1 3-168,2-4 0,2 4 128,2-2 176,3 4-432,-5-2 632,3 0 185,1 1-73,-1-1-176,2 1-184,0 1-184,0 0-200,0 0 128,4 1-48,-2 1 0,6 3-16,-2-3-16,1 6 8,1-3-8,-8-5-48,9 7 56,1 1-8,0 0-16,0 2 0,2 0 8,0 2 80,-12-12-120,12 12 176,0 3-48,0 0 16,0 1-48,0 0-88,-2 0 32,-10-16-40,9 18-8,-1-1-32,-1 0 48,-2-1-8,0-1 32,-3 0-8,-2-15-24,2 14 0,0 0 0,-2-2 16,0 1 8,0 0 16,-2 0-24,2-13-16,-5 12 24,0 0-24,0-1 24,-1-1 16,-1-1-8,0-1 8,7-8-40,-9 7 40,0-1-32,-1-1 24,0-3-8,0 4-24,-1-5 16,11-1-16,-10 2 16,0-1-32,1-1 16,-1 0 16,2-3-8,0-4 24,8 7-32,-6-5-16,1-2 0,3 0-24,-3-1 0,5-1 16,-1 0-8,1 9 32,0-9-24,0-1-32,1-1 32,1 1 24,2-1-16,-2 1 8,-2 10 8,6-11-40,-1 0 0,2 0 48,0 1-16,1-1-8,0-1-24,-8 12 40,9-12-64,0-1 8,1 0 48,1-1 8,1 0-16,-12 14 16,11-15 48,2-1-8,-1 0-8,1-1 56,0 0-96,-1 1 8,-12 16 0,12-16-16,0 1-40,-2 1 48,-3 2-8,0-1 16,-2 0 16,-5 13-16,5-14 8,-3 2 8,-1-1 0,0 2-8,-1 1 32,0 1-24,0 9-16,0-8 40,-2 1-16,-5 0-24,2 2 56,-2 0-16,-1 0 16,8 5-56,-10-2 48,-1-3 0,-2 3-8,-1 0 8,0 1-8,-1 0-8,15 1-32,-16 0 0,-1 1 24,1 4-64,0 0 56,1 1-16,1 2-32,14-8 32,-14 9 56,1 0-40,1 1 24,1 0-32,1 1-16,2-1-8,8-10 16,-7 11-56,2-1-208,4-2-336,-2 0-448,2 0-680,0-3-1001,1-5 2729,0 6-9106,2-4 2561,-2-2 6545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0T05:29:35.913"/>
    </inkml:context>
    <inkml:brush xml:id="br0">
      <inkml:brushProperty name="width" value="0.05009" units="cm"/>
      <inkml:brushProperty name="height" value="0.05009" units="cm"/>
    </inkml:brush>
  </inkml:definitions>
  <inkml:trace contextRef="#ctx0" brushRef="#br0">10 58 5313,'0'0'0,"-2"0"208,0 0-16,0 0 56,2 0-248,-2-2 264,2 0 8,-2 0-8,2 2-24,0-2-56,0 2-72,0 0-112,0-1 88,0 1-24,1 0-8,0 0-24,0-2-16,0 2 8,-1 0-24,2 0 32,-1 0 40,1 0 8,0 0 8,0 0 8,0 0 0,-2 0-96,1 0 88,1 0 16,0 0-16,0 1 0,0 0 16,0 1 8,-2-2-112,2 3 160,-1-1 24,1 0 24,-1-1-7,2 2-17,-1 0 8,-2-3-192,3 2 160,-1 1-8,0 0-32,1-1 0,-1 0-16,6 1 64,-8-3-168,1 3 184,2 0 0,0 0 0,0-1-24,4-1-8,-4 1 0,-3-2-152,3 1 128,0 0-8,5 0-32,-6 0-16,5-1-16,-4 0 16,-3 0-72,9 0 56,-6-2 8,5 0-24,-5 0-8,7 0 0,-3-1 0,-7 3-32,7-7 32,-3 5-8,5-1 16,-6-4-32,5 5 8,-6 0-32,-2 2 16,8-7-16,-6 5 32,6-1 8,-5 0 8,4-4 8,-4 6 32,-3 1-72,7-3 120,-4 0-24,-1 0-8,1 1 0,0-1-8,-1 0 24,-2 3-104,2-1 120,1 1-16,-1 0-8,1 0-8,-1 0 0,0 0-16,-2 0-72,2 0 72,1 1-24,0 0 16,-1 0-24,1 2 25,0-2-33,-3-1-32,3 2 32,-1 0 24,1-1-24,0 2 0,-1-1 0,1-1-24,-3-1-8,3 2 40,-1-1-16,1 1-16,1 0 16,-1-1-24,0 1 8,-3-2-8,3 1 24,0 0 0,1 0-8,3-1 8,-5 1-16,0 0 8,-2-1-16,4 1 8,-1-1 16,5 0-16,-6 0 16,5 0-24,-4 0-24,-3 0 24,4 0 40,-1 0-16,1 0 8,-1 0 24,1 0-16,3 0 24,-7 0-64,2 0 72,1 0 0,5 0-24,-7 1 0,3-1-32,3 0 0,-7 0-16,3 0 40,0 0-8,1 1-8,0 1 0,3-1-16,-5 0 16,-2-1-24,8 1 32,-6 0 0,2 0-24,4-1 16,-5 1 8,5 0-8,-8-1-24,3 1 32,6 0 0,-5 0-8,4 1 0,-6-1-8,6 0 0,-8-1-16,3 2 24,5 1 48,-5-1-56,4-1 56,-4 0 0,0 1-72,-3-2 0,7 3 56,-4-2-56,1 0 8,-1-1 16,1 0-16,-1 1 16,-3-1-24,2 2 8,1-1 8,0 0 8,1 0 16,-1 0-8,-1 0-16,-2-1-16,3 0 32,0 0-32,-1 0-8,0 1 24,1-1 0,0 0 16,-3 0-32,2 0 24,1 0-24,0 0 24,0 0-24,1 0 8,3 0 16,-7 0-24,3 0 24,0-2 8,6 2-24,-5-2-8,5 0-8,-2 0 16,-7 2-8,7-2 24,1 0-72,0 0-8,0 0 0,0 1 56,0-2 72,-8 3-72,9-2 64,-1 0-16,1 2-64,0 0 32,1-1-32,-1 1 16,-9 0 0,9-2 0,0 2 0,-2 0-16,0 0 0,-3-2 8,4 2 8,-8 0 0,3 0 8,5 0 8,-5 0-16,4 0 0,-4-2 16,0 2-16,-3 0 0,8 0 0,-7 0 48,2 0 8,0 0 16,0 0-32,1 0-24,-4 0-16,3 0-24,5-2-24,-7 2 8,2 0-8,0 0 16,-1 0 16,-2 0 16,3 0-32,-1 0 32,0 0 0,0 0 8,0 0-8,1 0-8,-3 0 8,2 0 0,-1 1 8,2 0 8,0 0-8,-1 1-16,2-1 16,-4-1-8,4 1 16,3-1-16,-6 1-16,3-1 8,3 0 8,-4 0 32,-3 0-32,7 0 24,-3 0-16,4 0-8,-5 0-16,5 0 24,-4 0 0,-4 0-8,9 0 40,-2 0-32,0 0-32,-3 0-8,6 0 40,-3 0 16,-7 0-24,3 0 32,6 0-32,-5 0-16,4-2 16,-5 0 8,6 0 24,-9 2-32,4-2 16,6 1-8,-7-1-8,5 0 0,-5-1 24,5 2 0,-8 1-24,3-3 8,5 1 8,-5-1-32,5 2 8,-5-2 40,5 1-40,-8 2 8,3-2-16,6 0 16,-7 0-8,7 0 16,-6-1 8,6 2-56,-9 1 40,3-2 0,5 0 24,-6 0-24,7 2 0,-7 0-24,6-2 8,-8 2 16,3 0 0,5-1 8,-5-1 0,6 2-8,-6 0 0,-3 0 0,10 0-16,-6 0 0,5 0 16,-2 1 0,-4 1-8,6-1 8,-9-1 0,7 3-16,-4 0 8,7-1 16,-7 1-16,6 0-8,-1-1 16,-8-2 0,3 3 16,6 0-8,-6 0-16,5 0-8,-6 0 8,0-1 16,-2-2-8,4 3 24,-1 0-24,0-1-8,1 0-8,-2-1 32,1 0 8,0 1 0,-1-1-40,0 0 16,1 0-8,0-1 16,-1 0 16,-2 0-24,3 0 32,0 0-56,-1 0 24,0-2 24,1-1-48,-1 0-8,-2 3 32,3-2-64,0-5-32,4 5 64,-4-1 32,4-4 32,-5 7-8,-2 0-24,10-3-8,-7-4 40,5 5-8,-4 0-24,5-1 40,-6 0-40,-3 3 0,10-2 0,-6 0 40,5 0-64,-5 2 24,7 0-16,-3 0 8,-8 0 8,9 0 8,-1 0-8,1 0 0,0 1-8,-1 0 8,1 1 8,-9-2-8,3 0 16,6 1-32,-5 0 8,4 0 0,-6 0 16,2 0 0,-4-1-8,4 1 0,3 0 16,-5-1-32,2 0 16,3 0 16,-5 0-16,-2 0 0,3 0 0,4 0 0,-6 0-16,2 0 16,4-2 16,-5 0-16,-2 2 0,3 0 0,0-2-16,1 1 16,3-1 16,-4 2-8,6 0-16,-9 0 8,3 0 0,6-2-16,-5 0 16,5 2 24,-7 0-24,7 0-8,-9 0 8,4 0-16,4 0 8,-5 0 8,4 0-8,-4 0 16,5 0 16,-8 0-24,3 1 0,5 0 0,-5 0-16,0 0 0,5 1 16,-5 0 8,-3-2-8,3 3 0,4-1-8,-5 0-8,0 1 16,2 1 0,3-1 0,-7-3 0,2 3 16,1 0-16,-1 4-24,1-5 24,-1 0 0,0 2 8,-2-4-8,1 2 0,1 1-8,0 0 8,0-1 0,-1-1 8,0 0-8,-1-1 0,1 1 16,0 0-8,1 0-8,0 0 8,-1-1-8,1 0 16,-2 0-16,2 0 0,1-2 0,0 0 8,0 0-8,4-6 24,-4 7-24,-3 1 0,9-3-8,-6-5 16,6 6-8,-1-6 0,0 5 16,1-4-40,-9 7 24,8-2 0,1-6-16,0 6 16,1-1 0,-1-4 0,0 5-8,-9 2 8,8-2 0,-1 1 0,-3-2 0,3 1-24,-4 2 0,-1 0 0,-2 0 24,4-2-16,-1 2 16,-2 0 0,0 0 8,0 0-8,0 1 24,-1-1-24,1 1 0,-1 0 8,0 2-8,0-1-8,0 1 32,-2 1 8,2-4-32,-2 3 8,1 0-8,-1 0 24,0 0 8,-1 0 16,2 0-24,1-3-24,-3 3-8,0 1 8,1-1-16,-1 1-64,0-2-104,0 1-136,3-3 320,-2 3-536,-1 0-208,0 5-217,1-6-287,-1 1-424,0 0-393,3-3 2065,-1 7-3368,-2-5-1321,3-2 4689</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0T05:29:44.414"/>
    </inkml:context>
    <inkml:brush xml:id="br0">
      <inkml:brushProperty name="width" value="0.05009" units="cm"/>
      <inkml:brushProperty name="height" value="0.05009" units="cm"/>
    </inkml:brush>
  </inkml:definitions>
  <inkml:trace contextRef="#ctx0" brushRef="#br0">1150 34 5273,'0'0'0,"-2"0"48,2 0-48,0-1 72,-2-1 24,1 0 0,1 2-16,-2-2 32,2 1-48,0 1-64,0-2 40,0 0-8,0 0-32,1 2 16,1-2 24,6 1 8,-8 1-48,3-2 8,8 2-8,-2-2-40,0 0-8,1 0 48,2 1-48,-12 1 48,14 0-8,1-2-8,1 0 8,1 0 40,2 2-8,0-2-8,-19 2-16,20 0 8,0 0-8,1 0 24,0 0-16,1 0 16,-1 0 40,-21 0-64,23 0 64,-1 3 56,0 0 0,1 0 0,-3 5 32,-1-6-40,-19-2-112,18 8 104,-2-1 0,-2 1-48,1 0 0,-3 1-16,0-1-32,-12-8-8,8 9 16,-5 1 16,5-1 0,-8 1 32,0 0 0,-3 1-8,3-11-56,-11 11 64,0 0-8,-3 1 104,-3-1 104,-2 1 104,-3-1 64,22-11-432,-26 11 400,-4-1-7,-5-1-25,-4 1-8,-3 0-8,-3-1 64,45-9-416,-48 10 536,-2 0 144,-2-1 120,-3 0 16,0-2 33,-2-3-137,57-4-712,-56 3 640,0 0-16,-2 0-104,-1-2 40,1 0-16,3-1 49,55 0-593,-55 0 608,2 0-8,1 0 32,2-2-80,2 0-72,-1-1-128,49 3-352,-46-2 264,2-6-24,3 8-40,2-2 16,5-1 32,17 1-79,17 2-169,-20-2 80,3 1-24,-3-1 48,3-1 104,-1 1 40,3-1-16,15 3-232,-16-3 96,4 0-72,0-4 32,3 6-80,6-2 8,-5 0-24,8 3 40,0-3-96,0 1 64,0 0-160,2-1-160,7 1-273,0 0-343,-9 2 968,12-3-1096,1 1-128,5-1-9,17-7-23,0 7-112,-3-6-96,-32 9 1464,24-1-1609,0-2-119,-2-4-112,1 7 191,-2-3 81,2-4-3297,-23 7 4865,0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0T05:30:01.690"/>
    </inkml:context>
    <inkml:brush xml:id="br0">
      <inkml:brushProperty name="width" value="0.05009" units="cm"/>
      <inkml:brushProperty name="height" value="0.05009" units="cm"/>
    </inkml:brush>
  </inkml:definitions>
  <inkml:trace contextRef="#ctx0" brushRef="#br0">17 120 14435,'0'0'0,"-8"0"2864,6 0-2272,-5 0 88,7 0-680,0-2 665,0-1 95,0-5 136,0 6 96,1-6 0,3 6-47,-4 2-945,8-9 840,-1 6-248,2-7-240,2 3-144,2 0-32,1-1-24,-14 8-152,15-7 112,1-1-24,0 0-56,2 6-80,-1-7 48,1 7-112,-18 2 112,18-7-160,-1 5 32,3 0 64,-1 0 128,-1 1 64,-1 1-40,-17 0-88,17 0-128,0 0-224,-1 1-48,0 1-408,-2 2-297,-1 3-383,-13-7 1488,14 3-2328,-2 4-665,-1-5-896,-1 6-4873,-10-8 8762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0T05:30:05.315"/>
    </inkml:context>
    <inkml:brush xml:id="br0">
      <inkml:brushProperty name="width" value="0.05009" units="cm"/>
      <inkml:brushProperty name="height" value="0.05009" units="cm"/>
    </inkml:brush>
  </inkml:definitions>
  <inkml:trace contextRef="#ctx0" brushRef="#br0">54 17 6745,'0'0'0,"0"-7"1848,2 5 73,0-5-505,-1 7-112,-1 0-1304,0 1 1329,0 1-33,0 7-72,-2 1-88,-1 2-79,1 2-89,2-14-968,-3 15 864,-4 3-64,5 3-32,0 2-39,0 0-49,-1 0-32,3-23-648,-3 24 560,1-1-96,-1 3-8,0 2-56,-4 0-8,7 2-24,0-30-368,-3 28 288,1 2-32,-1 0-47,0 0-33,2-2-56,-1-1 0,2-27-120,0 25 56,0-3 24,0-2-24,0-4-40,0-3 32,0-3-24,0-10-24,2 7-16,0-5 16,1-1-24,1-1-8,-1-1-16,4-7 8,-7 8 40,3-2-80,1-12-40,3 3-40,-5-4-81,1 1-39,5-1-16,-8 15 296,3-16-248,6 0 32,-6-2 16,7 0-16,-6 2 0,6 0 0,-10 16 216,3-15-200,7 2 40,-6 1 48,4 2 40,-5 3 0,5-1 0,-8 8 72,3-2-64,5-7-24,-5 7 48,0-1 40,4 1-16,-6-1 0,-1 3 16,3 0-8,-1 0 16,-1 0 8,0 3-16,0 4 16,0 0 0,-1-7-16,0 7 24,0 3 32,0 1-16,0 2 48,-2 1 40,1 1 24,1-15-152,-2 14 176,0 1 24,-1 1-16,1 0-8,0 0 8,-1-1-24,3-15-160,-2 12 176,1 2 0,1-3-48,0 0-40,0-1-48,1-3 24,-1-7-64,1 7 24,2-4-8,4 0-16,-4 0-16,6-2 16,-1-1 0,-8 0 0,10 0-8,0-2-8,0 0 16,1-7 0,0 7-16,0-8 0,-11 10 16,11-7-72,1 0 0,-1-1-48,1 0-96,-1-2-32,1 0-8,-12 10 256,12-11-288,-2 0 96,-1-1 40,-1-1 48,-5-1 8,5 1-16,-8 13 112,2-15-144,0 2 48,0-1 24,0 1 48,-1 1-8,1 0 8,-2 12 24,1-11-48,0 1 24,0 1 40,-1 1-32,0 6 16,0 2 0,0-7 16,-2 5-32,0 2 56,0-2 0,0 2-8,-1 1-8,3-1-24,-7 4-8,5 5 8,-1 0 40,-5 1 0,6 2 0,0-1-24,2-11-16,-7 15 72,7 1 24,-2 0 64,0 1 24,0 1 0,0 1-16,2-19-168,-1 17 176,-1 1-32,2 0 32,-2 0-8,2-2 24,0 0-32,0-16-160,0 14 88,1-2 0,1 1-72,0-4 8,2-1 8,0-5-16,-4-3-16,3 8 16,1-4 0,3 3-32,-4-4 0,0-1 0,5 0 32,-8-2-16,3 1 0,6-1 32,-6 0-64,7-2-16,-2-5 64,0 5-40,-8 2 24,8-2-32,1-6-16,-1 6-40,-1-1 16,2-8-16,-2 9-8,-7 2 96,8-11-88,0 8-32,-1-7 24,1 2-24,-1 1 24,-3-3 32,-4 10 64,9-9-56,-7-1 16,2 0 64,-1 0-32,1 1 8,3-2 8,-7 11-8,3-9-40,5-1 24,-5-1 16,6 2 0,-7-1-16,7 1 16,-9 9 0,3-8 0,6 0-8,-7-1 16,7 1-8,-6 0 0,1 0-8,-4 8 8,7-3-16,-6-6-16,1 1 16,1 1 16,-1 5-8,1-6-56,-3 8 64,1-3-64,0-5 0,1 5 24,-1-4 24,0 5-24,-1-5-16,0 7 56,0-2-32,0 0-24,-2-6 40,0 8-8,-5 0-8,4-1 48,3 1-16,-11 0 0,2 0 32,-1 1-24,0 1 8,1 2 0,1 4-32,8-8 16,-8 3 32,1 10-8,4-4 24,-5 3 24,6-1 8,1 3 64,1-14-144,-2 15 216,0-1 16,2 3 24,0-1-8,0 0 0,0 1-24,0-17-224,1 16 216,2 0-32,0 0-71,5-3 23,-5 0-64,6-2 8,-9-11-80,7 11 72,2-1-16,0-1 8,1-1-32,1-5 8,2 6-40,-13-9 0,12 3-16,0 4 16,1-5-8,-2 0-40,3-1 16,-2-1 48,-12 0-16,13 0 32,-1 0 40,-1-2-72,1-7-120,-2 2-144,1-1-153,-11 8 417,10-8-520,0 0-192,-2-3-272,-5 0-272,5-1-449,-5 0-511,-3 12 2216,3-13-2897,-1-1-1272,1 1-5265,-3 13 9434</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0T05:30:04.337"/>
    </inkml:context>
    <inkml:brush xml:id="br0">
      <inkml:brushProperty name="width" value="0.05009" units="cm"/>
      <inkml:brushProperty name="height" value="0.05009" units="cm"/>
    </inkml:brush>
  </inkml:definitions>
  <inkml:trace contextRef="#ctx0" brushRef="#br0">271 12 11570,'0'0'0,"-3"-2"2064,-7 0-1215,0-6-25,10 8-824,-8 0 928,-2 0 232,1 0 136,-2 1-23,-1 2-65,-1 7-216,13-10-992,-15 8 816,-1 3-151,0 0-105,0 4-8,0 0-16,0 2 16,16-17-552,-16 18 528,2 1-72,3 3-16,0 1-56,1 4-64,1 1-23,9-28-297,-7 29 224,4 0-88,-4 0 0,7 1-32,-1-3-48,1 1 24,0-28-80,2 25 40,5-3-24,-4 0 16,7-3 0,-3-3-16,2-3-32,-9-13 16,11 12 0,0-2-32,3-3 16,0-4 0,0 0-24,1-1-96,-15-2 136,15 0-240,-1 0-136,0-8-113,0 1-55,-1-2-120,1-1-24,-14 10 688,13-12-720,0-1-32,-1-2-56,1-3-105,0-2-127,-1 0-104,-12 20 1144,11-23-1184,1 0-145,-1-1-207,-1-2-72,0-1 23,0 0 57,-10 27 1528,8-27-1432,0-2-249,-1 1 25,0 1-897,-4 1-1359,-3 26 3912</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0T05:30:03.977"/>
    </inkml:context>
    <inkml:brush xml:id="br0">
      <inkml:brushProperty name="width" value="0.05009" units="cm"/>
      <inkml:brushProperty name="height" value="0.05009" units="cm"/>
    </inkml:brush>
  </inkml:definitions>
  <inkml:trace contextRef="#ctx0" brushRef="#br0">1 186 5321,'0'0'0,"0"0"0,10 0 5465,0 0-3833,4 0-608,-3-2-47,-1 0-1,1 2 48,-11 0-1024,10-2 944,0 1-136,-1-2-95,0-5-89,1 5-80,0-5-72,-10 8-472,10-2 408,0-9-104,0 2 32,-1 1-24,1-2-24,-2 0 32,-8 10-320,7-10 264,-3 1-24,3 0-24,-5 0-40,0 1-39,-1 0-33,-1 8-104,1-7 112,-1 0-32,0 0 8,0 0-24,0 4 32,-2-7-56,2 10-40,-1-2 88,-2-1 8,0 0 0,-6 1 40,7 2-24,-9-2-16,11 2-96,-8 0 72,-1 2 8,0 0-40,0 7 32,0-1-16,2 3 16,7-11-72,-8 12 96,0 2 56,5 0 80,-7 1 24,8 3-16,-6-1-16,8-17-224,-2 18 216,-1 0-8,0-2-24,2 1-8,-1-2-56,2 0-40,0-15-80,0 11 104,0 0-56,0-2-8,1-1-24,1 0 0,2-5 0,-4-3-16,8 7 16,-5-6-16,5 0 8,-5 2-8,5-2-8,0 0-8,-8-1 16,7 0-72,0 0-120,1-2-144,-1 0-112,0 0-112,1-5 8,-8 7 552,7-3-520,1-8-56,-1 4-40,0 4-81,0-7-31,-3 2-16,-4 8 744,9-8-760,-6 1 8,6-1 64,-2 1 96,-4 0 71,7 0 153,-10 7 368,3-3-160,6 0 64,-5-4 48,6 7 24,-7-3-56,7 1 56,-10 2 24,7-2 0,0 2 0,-3 0 0,5 0 72,-6 0 152,6 0 40,-9 0-264,3 0 352,5 1 105,-5 0-17,0 0 24,-1-1 112,1 0-96,-3 0-480,3-2 448,-1 0-24,-1-1-112,1 1-32,-1-7 8,0 6-48,-1 3-240,1-10 176,-1 3-40,0-1-8,0-1-16,0 0-16,0-1-47,0 10-49,0-9-8,1-1 8,-1 0 40,1 2-80,1 1 7,0-1-15,-2 8 48,2-8-72,-1 6 96,1-7 8,0 7-8,0-1-8,0 2-16,-2 1 0,1-2 0,-1 2 24,1 0 17,0 0 15,-1 0 0,0 1 0,0-1-56,0 1 48,-2 2 8,0 1-16,-1 5-8,-5-2 48,5 0 32,3-7-112,-10 9 120,2 0 16,-1 3-96,0-1 72,-1 3 112,2-1 112,8-13-336,-7 13 432,-1 2-48,6 0-48,-1-1-8,0 0-24,1-1 16,2-13-320,-2 11 280,2 0-96,0 0-64,0-1-32,2-1 16,0-2 40,-2-7-144,4 8 137,4-5-89,-4 6-64,5-8 0,-1 0 32,2 0 40,-10-1-56,10 0 32,1 0-32,0 0-48,-2-2 24,1 0 24,0-5 24,-10 7-24,10-2-40,-1-6-153,0 5-351,0-9-328,0 3-336,1-1-544,-10 10 1752,9-12-2561,1 0-1208,-1-3-1928,0 0-3281,-9 15 8978</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0T05:30:03.229"/>
    </inkml:context>
    <inkml:brush xml:id="br0">
      <inkml:brushProperty name="width" value="0.05009" units="cm"/>
      <inkml:brushProperty name="height" value="0.05009" units="cm"/>
    </inkml:brush>
  </inkml:definitions>
  <inkml:trace contextRef="#ctx0" brushRef="#br0">314 93 7441,'0'0'0,"0"-10"1416,1 0-519,0-2-145,-1 12-752,1-11 880,0 2 184,0 1 152,0 1-15,-1-1-113,0 5-88,0 3-1000,-3-9 888,1 7-64,-6 1-71,5-1-41,-6 2-80,6 0-72,3 0-560,-9 0 560,1 2-16,6 8-32,-9-3-39,3 2-105,0 1-80,8-10-288,-9 13 248,0-1 0,1 3 16,-1 1-56,1 0-8,5 1-32,3-17-168,-8 17 128,7 0 24,-2-1-24,0 1-40,0-2 24,2 3-40,1-18-72,0 17 56,0 0 32,1 0-32,0 0-16,2 0-8,5 0-16,-8-17-16,3 17 16,5-2 40,-5-1-56,5 2-16,0-1 48,-1 0-32,-7-15 0,3 14 24,5 0 32,-5-1 32,0 1 72,-1 0 40,1-2 8,-3-12-208,1 12 192,-1 0 8,0-3-24,-2 0 0,0-1 17,-7-1-41,9-7-152,-8 4 136,-1 6-16,-3-7-48,-1 5 0,1-7 48,-1 2-40,13-3-80,-14 2 72,0-1 8,0 0-56,-1-1 8,2 0 16,-2-3-8,15 3-40,-15-3 16,1-5 32,1 6-32,1-6-32,2 1 16,1 5-32,9 2 32,-7-9-32,4 6-160,1-5-216,-1 6-201,3-5-127,0 5-40,0 2 776,3 0-816,4-2-96,0 2-160,1 0-241,2 0-247,2 0-248,-12 0 1808,13 0-2201,1 0-191,0 0-201,1-1-112,-1-1-207,1 0-2225,-15 2 5137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0T05:28:18.811"/>
    </inkml:context>
    <inkml:brush xml:id="br0">
      <inkml:brushProperty name="width" value="0.04997" units="cm"/>
      <inkml:brushProperty name="height" value="0.04997" units="cm"/>
    </inkml:brush>
  </inkml:definitions>
  <inkml:trace contextRef="#ctx0" brushRef="#br0">4 5 2376,'0'0'0,"-2"0"1136,1-2-1664,1 0-1696,0 2 2224</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0T05:30:02.766"/>
    </inkml:context>
    <inkml:brush xml:id="br0">
      <inkml:brushProperty name="width" value="0.05009" units="cm"/>
      <inkml:brushProperty name="height" value="0.05009" units="cm"/>
    </inkml:brush>
  </inkml:definitions>
  <inkml:trace contextRef="#ctx0" brushRef="#br0">58 0 13714,'0'0'0,"-11"13"3049,11-13-3049,-2 12 632,-10 4 16,9 0 8,1-1 217,-5 1 231,5 1 56,2-17-1160,-2 18 1064,-1 2-223,1 3-265,-1 2-160,0 2-120,1-1-32,2-26-264,-1 29 192,1 0-16,-2 1-96,2 1-64,0 0 128,0-2-120,0 0 8,0-29-32,1 27 0,0-1-112,0-4 80,0-2-152,1-3-128,-1-1-352,-1-16 664,3 11-1008,-1-4-169,1-4-167,1-1-112,3-1-257,-5-1-311,-2 0 2024,3-2-2361,5-6-247,-5 0 103,5-2-3960,-8 10 6465</inkml:trace>
  <inkml:trace contextRef="#ctx0" brushRef="#br0" timeOffset="1">299 226 15003,'0'0'0,"0"0"1920,-3 1-1600,0 0 192,3-1-512,-7 1 792,7 1 217,-7 1 199,5 0-168,-6 4-184,5-4-264,3-3-592,-7 7 425,5-3-225,-5 6-104,5-1 32,-7-1-32,6 0 24,3-8-120,-9 9 112,6 3-112,-8 1-16,2 1 48,0 0 32,1 1 8,8-15-72,-7 17 16,-1-1-64,6 1 40,-7-1 32,7 0 16,-1-1 8,3-15-48,-7 15-16,5-1-16,1 0 48,-1-2 16,2-2-48,0 1 0,0-11 16,0 8-56,1 1 32,0-5 64,1 4 16,1-6-88,0 2-8,-3-4 40,7 3-72,-4-3 32,4 0 112,-4 0-56,5-1-88,-1-8 32,-7 9 40,9-3-56,-1-10 72,1 2 48,-1 1-48,-1-2-40,0 0 8,-7 12 16,7-15 0,0-1 0,0-1 24,-3 1-32,6-1-24,-8-1 8,-2 18 24,9-22 24,-6 2 8,5-2-24,-5 2 24,4 3-72,-4-1 48,-3 18-8,3-17 40,4 2 8,-5 1 32,1 3 48,-1 3 24,0 1 96,-2 7-248,2-2 224,1 1 16,-2 1 88,0 0 56,0 1 112,0 6-16,-1-7-480,1 7 352,-1 3-136,0 1 25,0 1 55,0 1 48,0 1 0,0-14-344,0 14 240,0 2-176,0 0 24,0-1 64,0 1 64,0-1 0,0-15-216,0 15 56,0-1-80,0 0 24,0-1 104,0-1 32,0-1-56,0-11-80,0 11-16,1-2-80,0-1 88,0-4 80,0 3-8,0-4-160,-1-3 96,3 2-336,0 0-240,0-1-120,0-1-137,6 0-135,-5-3-152,-4 3 1120,9-7-1416,-2 4-201,0-6-207,0 1-441,-3 0-271,5-2 55,-9 10 2481,7-11-2408,0-2 231,0 0 433,0 0-3681,-7 13 5425</inkml:trace>
  <inkml:trace contextRef="#ctx0" brushRef="#br0" timeOffset="2">493 332 5873,'0'0'0,"3"1"1880,0 0-263,-1 1 103,1 0-192,-2 6-144,-1-8-1384,3 3 1305,-1 7-49,-1-3-96,1 0-143,-1 0-73,1-3-72,-2-4-872,1 10 784,0-7-96,0 6-64,0-6-40,0 4 1,0-6-17,-1-1-568,2 2 440,-1-1-176,0 0-24,0-1-56,-1 0 16,0-7-56,0 7-144,1-2 80,1-8-96,-1 7 16,1-9 120,0 3-40,0-1-8,-2 10-72,2-10-56,0-1-72,0 0 32,-1 1 24,2-2 96,0 1-8,-3 11-16,2-9-16,6 0-56,-6 0-8,5 1-48,-3 0-40,5 0-16,-9 8 184,7-2-208,-3-5 48,5 7 64,-1-2 72,1 2-8,0 0 8,-9 0 24,8 2-16,1 6 0,-1-5 32,1 8 0,-6-2 48,6 2-8,-9-11-56,3 11 72,4 2-16,-4 1-40,4 2 8,-6 0-8,2 1 0,-3-17-16,3 15 0,0 1 16,-1 1 40,-1 0-32,0-1-8,-1-1 0,0-15-16,0 15 0,0-1 24,-2 1 16,2-4-64,-2-2-160,1-1-328,1-8 512,0 2-1072,-2 0-561,2-2-823,0-2-753,0-8-1040,0 0-4601,0 10 8850,0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0T01:26:53.864"/>
    </inkml:context>
    <inkml:brush xml:id="br0">
      <inkml:brushProperty name="width" value="0.05006" units="cm"/>
      <inkml:brushProperty name="height" value="0.05006" units="cm"/>
    </inkml:brush>
  </inkml:definitions>
  <inkml:trace contextRef="#ctx0" brushRef="#br0">140 0 12658,'0'0'0,"-1"7"2313,-1 0-1585,-1 1-248,2 0 8,1-8-488,0 7 576,0 1 72,1 0-80,6 0-111,-5 2-65,6-2-16,-8-8-376,2 12 344,8 0-16,-8 0-8,7 0-32,-7 0 0,7 2-32,-9-14-256,2 15 248,4 0-16,-3 0-88,3 0 0,-4 2 56,0-1 0,-2-16-200,2 17 280,1 0 16,-3-1-39,0-2 31,0 1 16,-1-3-8,1-12-296,-2 11 336,-6-1-56,6-3-16,-7-1-8,2-4-56,-2 6-64,9-8-136,-10 0 120,-1 1-40,0 1-8,-1-2 0,-1 0-32,0-2-8,13 2-32,-14-6 0,1 3 0,0-6 16,1 1 8,0 0-8,1 0-32,11 8 16,-9-8-96,1-1-64,5 1-80,0 2-144,1 3-176,0-4-160,2 7 720,-1-3-913,1 1-231,0-1-256,3 2-232,-1 0-273,4-1-383,-6 2 2288,2-1-2993,5-1-5737,-7 2 8730</inkml:trace>
  <inkml:trace contextRef="#ctx0" brushRef="#br0" timeOffset="1">322 164 12002,'0'0'0,"0"0"0,0 15 3233,0-2-2577,-1 2-296,0-2 128,0-1 120,1-1 160,0-1-47,0-10-721,0 11 552,-1 0-168,1 0-88,-1 0-80,0 0-96,1-11-120,0 10 80,-1-1-56,1 0 16,-1-2-16,0-1-48,1-4-184,0 1-280,0-3 488,0 2-808,0 0-417,0-2-367,0 0-296,0 0-401,0-1-584,0 1 2873,2-2-7121,-2 2 7121</inkml:trace>
  <inkml:trace contextRef="#ctx0" brushRef="#br0" timeOffset="2">379 15 13882,'0'0'0,"0"7"2977,-1-1-2185,1-6-792,-3 10 344,2-3-48,0 1 16,1-1 57,0-1-33,0 2-120,0-8-216,0 7 104,2-1-48,0-3-24,0 4-56,5-6-304,-6 6-489,6-6-623,-7-1 1440,2 2-2096,5-2-729,-5 0-3024,6 0 296,-8 0 5553</inkml:trace>
  <inkml:trace contextRef="#ctx0" brushRef="#br0" timeOffset="3">523 108 10482,'0'0'0,"0"0"0,-2 1 3128,-2 6-1671,-3-1-577,5-4-128,-5 5 0,4-4-32,3-3-720,-6 8 641,4-1-153,-5-1-56,5 1-48,-5 0-64,4 1-32,3-8-288,-8 9 232,6 0-56,-5 0-48,4 0-24,-4 1-16,5 0-32,2-10-56,-7 10 80,5 1-16,0 0-16,-1-1-8,1 2 16,0-3-56,2-9 0,0 10 0,-1-2 8,0 0 8,0 0 32,1-1-32,0-1-16,0-6 0,0 3-16,0 4 16,3-5 32,-2 4-24,5-5-16,-4 2-8,-2-3 16,2 2-48,5 0 16,-4-1 24,3 1-8,-3-2-24,5 0 0,-8 0 40,3 0-64,4-1 64,-6-1 16,6-1-8,-5-4 8,4 5-40,-6 2 24,2-7-40,4 4 64,-4-6-32,0 2-8,4-2 32,-4 1-48,-2 8 32,2-10 16,5 0 0,-6 0-32,1-1 40,0-1-24,4 1 0,-6 11 0,0-11 16,3 0-32,-2 0 72,1 2-16,0 0 24,-1 1 0,-1 8-64,0-7 24,0 0-8,0 0-32,0 0 32,0 0-8,0 1 24,0 6-32,0-4 8,0-4 32,0 6 0,0-6 64,0 7 40,0-2 16,0 3-160,0-1 216,0 1 64,0 0 64,0 0 57,0 2-25,0 4-88,0-6-288,2 3 256,-1 5 8,-1 0-40,2-1-32,-1 2-8,2 1-72,-3-10-112,2 10 72,0 0 16,5 0-80,-6 1-8,2 2-24,5 0-48,-8-13 72,2 12 0,6 1 16,-6-1 24,7 0-8,-3 0-48,-3-2 0,-3-10 16,9 7-56,-7 0-112,7-4-168,-7 6-240,6-8-232,-5 1-233,-3-2 1041,7 1-1360,-6-1-400,6 0-537,-6-1-495,1-1-1177,0-4-4185,-2 6 8154</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0T01:26:52.630"/>
    </inkml:context>
    <inkml:brush xml:id="br0">
      <inkml:brushProperty name="width" value="0.05006" units="cm"/>
      <inkml:brushProperty name="height" value="0.05006" units="cm"/>
    </inkml:brush>
  </inkml:definitions>
  <inkml:trace contextRef="#ctx0" brushRef="#br0">1 39 14763,'0'0'0,"0"-1"3080,0 1-3080,0-2 712,0-1-175,0-3-57,2 4 112,7-6 112,-3 5-88,-6 3-616,7-8 480,2 7-88,1-2-56,1 3-32,1-1-24,3 1-31,-15 0-249,16 0 192,0 0-56,1 1-56,0 1-40,2 0 32,1-2-32,-20 0-40,20 1 40,-1-1-24,0 2-112,0-2-56,-3 0-256,0 0-201,-16 0 609,14 0-976,-1 0-440,-1 0-184,-1 0-257,0 0-367,-2 0-49,-9 0 2273,8 0-2632,-2 0-4890,-6 0 7522</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0T01:26:52.353"/>
    </inkml:context>
    <inkml:brush xml:id="br0">
      <inkml:brushProperty name="width" value="0.05006" units="cm"/>
      <inkml:brushProperty name="height" value="0.05006" units="cm"/>
    </inkml:brush>
  </inkml:definitions>
  <inkml:trace contextRef="#ctx0" brushRef="#br0">13 95 11754,'0'0'0,"0"12"3193,-3 0-2265,3-12-928,-3 15 392,0-1 56,1-3 136,2 0 136,-1 0 33,0 0-65,1-11-688,0 10 544,0 1-56,0 0-128,0 0-120,0-1-56,0 0-120,0-10-64,0 9 80,0 2 32,0-2-56,0 1-8,0 0-24,2-2 16,-2-8-40,0 10 56,1-1-16,-1-1-32,2 0 8,-2-6-32,1 7-24,-1-9 40,2 2-48,-1 5-120,1-6-64,0 1-128,1 0-104,-1-2-24,-2 0 488,3 0-584,-1 0-112,0 0-97,1-2-79,3-1-64,-5-4 16,-1 7 920,3-2-976,3-6-81,-4 2-111,5 0-192,-6-1-313,7-1-103,-8 8 1776,2-7-5393,-2 7 5393</inkml:trace>
  <inkml:trace contextRef="#ctx0" brushRef="#br0" timeOffset="1">132 226 5649,'0'0'0,"0"3"2880,0 3-1527,0-6-1353,0 6 776,0 1-256,0-1-88,0 2 72,0-1-24,0 1-24,0-8-456,-2 8 400,1 0-72,-2 2-63,2-1-113,-1-1-24,0-1-40,2-7-88,-2 7 64,0 0-40,2-5-136,-1 7-120,0-8-249,0 2-191,1-3 672,0 6-928,0-6-296,0 2-353,0-1-279,0 1-4033,0-2 5889</inkml:trace>
  <inkml:trace contextRef="#ctx0" brushRef="#br0" timeOffset="2">206 0 11450,'0'0'0,"0"2"3377,-1 0-2193,-1 6-504,0-6-48,2-2-632,-2 2 728,2 4 41,-2-6-41,1 3-168,1-1-184,-1 4-96,1-6-280,-1 0 168,1 3-96,0-2-32,0-1-24,0 0-96,0 0-264,0 0 344,0 0-744,2 0-545,-1-1-543,1-1-712,-1 0-1113,1-5-4433,-2 7 8090,0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0T01:26:51.533"/>
    </inkml:context>
    <inkml:brush xml:id="br0">
      <inkml:brushProperty name="width" value="0.05006" units="cm"/>
      <inkml:brushProperty name="height" value="0.05006" units="cm"/>
    </inkml:brush>
  </inkml:definitions>
  <inkml:trace contextRef="#ctx0" brushRef="#br0">17 16 7265,'0'0'0,"-1"0"2513,-2 0-1233,1 0-496,2 0-784,-2 0 744,-1 0 80,2 2 89,-1 1-41,1-1-80,1 6-144,0-8-648,-1 6 536,1 1-16,0 2-64,0 0-8,0 3 1,2 1-25,4 0-24,-6-13-400,2 15 384,4 2 0,-3-1-16,4 2-8,-5 0-8,8-1-40,-10-17-312,6 17 320,0-1-56,1-1 0,-1-1-32,0-1-16,1-3-15,-7-10-201,7 8 152,0-6-8,1 1-8,-2-1 16,1-2 184,0-1 24,-7 1-360,7-7 344,0-1-16,0-1-176,-1-3-24,0 0-16,-3-2 8,-3 14-120,8-14 80,-6-1 8,5 1-48,-6-1 8,6 1-8,-6-1 0,-1 15-40,2-14 64,0 1 8,1 1-16,-1 1-32,0 1-32,0-1-24,-2 11 32,2-8-88,-2 0-200,0 0-168,0 1-288,0 0-232,1 1-257,-1 6 1233,0-7-1560,0 1-200,0 3-289,0-6-463,0 6-1009,0-5-4969,0 8 8490,0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0T01:26:51.098"/>
    </inkml:context>
    <inkml:brush xml:id="br0">
      <inkml:brushProperty name="width" value="0.05006" units="cm"/>
      <inkml:brushProperty name="height" value="0.05006" units="cm"/>
    </inkml:brush>
  </inkml:definitions>
  <inkml:trace contextRef="#ctx0" brushRef="#br0">34 1 11610,'0'0'0,"-7"12"3177,3-2-2121,4-10-1056,-9 13 552,6-1 40,0-2 120,1 1 96,0 0-7,1-1-129,1-10-672,-1 12 552,0-1-64,1 2-80,0 1-104,0-2-88,0 2-56,0-14-160,0 12 120,0 2-32,1 0-8,-1 1-8,2 0-24,-1 0 16,-1-15-64,0 15 40,2 1 16,-1 1-32,-1-1-8,2 1-16,-2-2-64,0-15 64,0 15-184,2-2-120,-2-1-144,1-2-144,1-3-176,-1 0-144,-1-7 912,3 2-1113,-1 1-239,5-1-376,-5-2-337,0 0-423,6 0-289,-8 0 2777,2-1-6289,-2 1 6289</inkml:trace>
  <inkml:trace contextRef="#ctx0" brushRef="#br0" timeOffset="1">302 211 11410,'0'0'0,"-2"0"3473,-1-1-2433,-4 1-440,7 0-600,-2 0 624,-1 0 128,0 0 145,0 0-25,0 0-136,-4 0-144,7 0-592,-2 1 472,-4 2-72,3 3-64,-4-4-72,4 5-40,3-7-224,-7 7 128,4-1-16,-4 2-16,4 1-16,-5 0 24,1 1-24,4 2-80,3-12 0,-8 13-24,5-1-16,-4 0 8,5 1 160,-5-1-39,4 2 7,3-14-96,-3 12 72,0 0-72,1-2 24,-1-2 16,3 0-40,-1-1 16,1-7-16,0 7 16,0-5-48,0 0 32,1 1 0,2-1-16,-1 0-8,-2-2 24,2 0-80,5 0 24,-6 0-25,2-1 25,5-1 112,-6 0-39,-2 2-17,9-3 40,-6-4 40,7 4-120,-4-5 8,1 5-8,0-7-9,-7 10 49,7-7 0,0 0-32,-1-1 8,1-1 24,0 1 0,-5-2 16,-2 10-16,9-8-16,-7-2 0,5 1 0,-5 0 16,4 0 16,-4-2-16,-2 11 0,2-8 16,0-2 8,1 2-8,-1 0 0,0 0-16,-1 0-16,-1 8 16,2-7 16,-1 0-8,1 1 33,-2 4 47,1-5 16,-1 5 16,0 2-120,0-2 112,2 1 40,-2 0 24,0 1 0,0 0 8,0 2-16,0-2-168,2 8 112,-2-1 0,0-1-32,0 3 8,0-1-8,0 3 8,0-11-88,1 11 96,-1 1-56,2-1 32,-1 1 0,-1 1-48,2-1 8,-2-12-32,2 11 0,-1 0 16,-1-1-8,2-1 40,-1-1-8,1 0-40,-2-8 0,1 6 40,1-3-24,0 3-32,0-6-8,0 2-160,0-1-200,-2-1 384,2 0-608,1-1-288,-1-1-241,0-4-303,1 3-160,-1-6-201,-2 9 1801,6-8-2008,-4-1-169,5-1-455,-5-1-169,6-1-3600,-8 12 6401</inkml:trace>
  <inkml:trace contextRef="#ctx0" brushRef="#br0" timeOffset="2">448 229 8929,'0'0'0,"0"0"2537,0 2-769,0-2-1768,1 9 1361,1-7-209,-2 8-96,1-3-80,-1 2-152,0 2-151,0-11-673,2 12 592,-2 1-56,0 0-24,0 0-48,0 0-40,0 0-56,0-13-368,0 11 320,0 0 0,0-1-16,0-1-7,0-2-9,0 1-72,0-8-216,0 6 152,0-5-40,0 2-48,2-1-8,-2 0 32,1-2-80,-1 0-8,2 0 16,-2-3 0,1-4 8,1 1 48,-1-2-48,1-1 8,-2 9-32,2-10-16,0-2 32,0-3 8,1 1-8,4 0 0,-5 0-16,-2 14 0,6-14-16,-3 1 16,4 0 16,-5 3-32,6 2 16,-2 0 0,-6 8 0,7-3-40,-5-4 8,8 5 48,-8-1-16,7 0 0,-7 0 16,-2 3-16,9-2-16,-6 1 16,6 0 16,-6 1-32,5 0 16,-5 0 16,-3 0-16,6 3-16,-4 3 32,4-4-16,-5 8 0,2-3 40,-1 1-8,-2-8-32,3 10 8,-1 1 8,-1 1-16,1 0 16,-2 1-8,2 0 40,-2-13-48,0 14 24,0 0-8,0-1-16,0-1 16,0-1-8,0-2 40,0-9-48,0 9 24,0-2-48,0-5-8,0 4-160,0-6-360,0 0-601,0 0 1153,0-1-1864,0-6-721,0 0-999,0-3-7011,0 10 10595</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0T01:26:49.943"/>
    </inkml:context>
    <inkml:brush xml:id="br0">
      <inkml:brushProperty name="width" value="0.05006" units="cm"/>
      <inkml:brushProperty name="height" value="0.05006" units="cm"/>
    </inkml:brush>
  </inkml:definitions>
  <inkml:trace contextRef="#ctx0" brushRef="#br0">9 35 10434,'0'0'0,"-2"0"2200,0-1-1136,-1 0-151,2 0-81,1 1-832,-1-1 864,1 1-64,0 0-88,0 0-56,2 0-39,6 0-81,-8 0-536,3 0 440,6 2-72,0-2-64,0 2-40,2-1-32,2-1-16,-13 0-216,14 0 224,2 0 0,2-1-16,3 0 0,2-2-32,3 1-8,-26 2-168,26-3 136,1-4 8,0 5-32,0-5-16,0 5-8,-1-1-16,-26 3-72,25-3 105,-2 2 7,-1 1 8,-3 0-24,-1 2 0,-1 4 16,-17-6-112,14 3 96,0 5-32,-3-5-128,0 7-224,-1-3-241,-2 1-207,-8-8 736,2 10-1040,5-1-232,-5 1-241,-1 0-463,1-2-424,-2-2-929,0-6 3329,0 2-8298,0-2 8298</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0T05:29:49.404"/>
    </inkml:context>
    <inkml:brush xml:id="br0">
      <inkml:brushProperty name="width" value="0.05009" units="cm"/>
      <inkml:brushProperty name="height" value="0.05009" units="cm"/>
    </inkml:brush>
  </inkml:definitions>
  <inkml:trace contextRef="#ctx0" brushRef="#br0">145 240 6993,'0'0'0,"-11"0"1216,1 0-672,10 0-544,-12 0 344,2 0 1,3 1 63,5 1 56,-8 0 16,8-1-40,2-1-440,-7 2 360,7-2-104,-3 2-64,1-1-64,0 0-40,0 1-40,2 0-8,0-2-40,0 0 32,0 2-24,0 0 24,0 1-24,0-1 8,0-2-16,1 0 32,1 2 0,0 0-24,1 0 0,0 0 0,0-1 16,-3-1-24,4 1 32,3 0-24,-4 0-8,4 0 8,-5-1 24,7 0-16,-9 0-16,3 0 32,7 0-16,-3 0-16,1-2 16,0 0-16,1 0 8,-9 2-8,10-3 16,0 0 16,1-5-8,0 6-8,1-5 56,1 5 40,-13 2-112,13-8 120,-1 5 8,1-5-16,-2 5-24,1-7 8,0 3 64,-12 7-160,12-2 312,2-9 25,0 4 7,0-1-80,0 0-152,0 0-40,-14 8-72,13-9 56,-1 0-16,-1 0 8,1-1-8,-1-1 0,0 0 0,-11 11-40,9-10 32,-1-1 0,0 0 16,-5 1-40,5 1-48,-5 2 56,-3 7-16,3-2 32,-1-7 8,-1 7 48,-1 0-72,0 0 32,-3 1-72,3 1 24,-8 0 0,0 0-8,-2 1-40,-3 6 136,-2 1-8,-4 2 0,19-10-80,-22 12 96,-1 3-40,-3 1 16,-2 2 8,0 0-24,0 0-16,28-18-40,-30 18 56,2 1-8,0-1 0,2 3 8,1-1-16,3-2 32,22-18-72,-20 17 56,1-1-32,4-1-16,2-3 16,3 0 16,2-2-8,8-10-32,-3 8 8,-6 1-8,7-6 0,0 4 0,1-4 16,1 0 8,0-3-24,0 2 16,0-1 8,8 0-8,-5-1 8,10 0 16,-3 0 0,-10 0-40,14-2 8,1-1 16,2-5-16,1 5 16,1-5 0,0 5 0,-19 3-24,20-9 24,1 1-24,-2 1 24,2 0-24,0-1 8,0 0 16,-21 8-24,20-8 0,0-2 16,-1 1-16,0-1 8,-2 0 16,1-1-24,-18 11 0,18-11 8,-1 0-8,1 0 16,0-1-8,-1 0 16,0-1-48,-17 13 24,17-13-8,0-2-8,1 1-16,-2-1 104,1-1-16,-1-1 0,-16 17-56,15-16 72,1 1-120,-1 0 16,-3 2 8,-1 0-24,-3 4 48,-8 9 0,3-8 0,-1 7 0,-2-1 24,-2 2 0,-6 0 80,-1 2 96,9-2-200,-13 9 328,-2 2 104,-1 3 41,-1 1 15,1 1 0,0 2 24,16-18-512,-14 18 480,3 2 24,3-1-24,7-1 8,1 0-16,0 0-40,0-18-432,8 17 433,3 0-9,6 0 16,6 0 24,3 0-32,6-1-80,-32-16-352,35 13 256,5 0-112,3-2-40,1-2-8,1 0 24,-2-6-24,-43-3-96,39 7 64,0-5-24,-3-1-8,-3-1-80,-1 0 96,-1 0-48,-31 0 0,30-1 8,-3-1 40,-1-1-136,-2 1-56,-1-6-176,-2 7-192,-21 1 512,20-8-800,-1 7-456,-2-7-545,0 5-599,0-6-769,0 2-928,-17 7 4097,18-8-8946,-18 8 8946</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0T05:29:48.738"/>
    </inkml:context>
    <inkml:brush xml:id="br0">
      <inkml:brushProperty name="width" value="0.05009" units="cm"/>
      <inkml:brushProperty name="height" value="0.05009" units="cm"/>
    </inkml:brush>
  </inkml:definitions>
  <inkml:trace contextRef="#ctx0" brushRef="#br0">638 126 5121,'0'0'0,"-1"-10"288,-1 1-48,-1-2 40,3 11-280,-2-10 336,0 3 72,0-1 64,-1 5 40,1-7 48,-6 8-32,8 2-528,-1-7 472,-6 7-71,5-2-105,-6 0-80,6 2-48,-8 0-40,3 0 16,7 0-144,-8 1 152,-2 2 16,0 7 40,-1-1 32,-4 2-8,15-11-232,-17 12 272,-2 4-32,-3 1 24,-1 0 32,-2 4-8,-1 1-24,26-22-264,-28 23 232,1 2-24,-4 1 40,0 1-23,0 0-41,1 2-8,30-29-176,-29 28 80,3-1 0,1-1-16,3-2-24,1-1-16,2-1 8,19-22-32,-16 21 0,2-3 0,4-1-16,1-4 0,1-1 0,5-3 32,3-9-16,-8 9 32,8-2-24,-2-3-8,2 0 0,0-1 24,0 0 8,0-3-32,1 1 48,2 0 8,-1-1 24,6 0-16,-4-3 32,7-5 0,-11 8-96,10-3 48,-1-6-16,4 1-8,-1 0-16,3-1 24,1-1-8,-16 10-24,16-9-24,1-4-8,0 1-24,2-3-8,-1 0 8,3 0 0,-21 15 56,23-18-64,1 1 0,0-2-24,1 0-48,-1-1-8,2-2-16,-26 22 160,26-23-192,0 0-72,0 0 15,1-1-7,1 0 32,-1-1 80,-27 25 144,27-23-120,-1-2 88,-1 1 24,0 0 32,-1 1 8,-2 3-40,-22 20 8,20-18-24,-3 3 16,-2 2 0,-3 2 24,-1 3 56,-3 5 32,-8 3-104,7-8 128,-4 6 40,-1 0 24,-1 2 16,-1 0 17,-2 2 15,2-2-240,-7 9 248,-1 0-16,-3 3-16,-1 2-8,-5 3-8,0 2 0,17-19-200,-20 20 208,-2 3 32,1 2-8,-2 2 32,-1 2 40,-1 1-8,25-30-296,-25 32 320,-1-1 0,1 1-80,0-2-24,1 0-96,4-2 0,20-28-120,-19 25 80,3-2-7,3-1-9,2-1-32,1-3 16,1-1 0,9-17-48,-8 13 56,1 0-24,4-3-8,-4-1 0,5-2 24,0-3-24,2-4-24,-1 4 24,1-2 32,0 1-48,0-2-8,1 0-72,6-1-96,-7 0 168,9 0-305,0-3-167,3-6-104,2 1-80,2-1 0,1 0 48,-17 9 608,20-11-504,0 2 112,0-4 120,3 0 88,-1-3 48,2-2 16,-24 18 120,25-19-65,1-2 49,1 1 8,1-2 32,0 1 9,1-1-9,-29 22-24,28-24 0,-1 2-57,-1 1 33,-2 1 40,0 3 137,-6 3 191,-18 14-344,16-9 552,-6 6 160,-7 0 72,0 1 16,-3 2-72,-3 0-47,3 0-681,-10 4 624,-1 8-56,-2-1-64,-2 5-32,-2 1-32,-3 3-64,20-20-376,-19 21 312,-1 1-72,-3 1-40,1 0-32,0-1-48,-1-1-24,23-21-96,-21 21 8,2-1 8,1-2 8,2 1-32,3-2 104,1-2-32,12-15-64,-10 14 64,2-3 16,6 0-120,-1-1-88,0-3-200,1-3-184,2-4 512,-1 8-800,1-7-232,0 1-240,0 0-209,2-1-239,1 0-257,-3-1 1977,4 0-2304,3 0-257,-5-2 97,6-5-3041,-8 7 5505</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0T05:29:47.795"/>
    </inkml:context>
    <inkml:brush xml:id="br0">
      <inkml:brushProperty name="width" value="0.05009" units="cm"/>
      <inkml:brushProperty name="height" value="0.05009" units="cm"/>
    </inkml:brush>
  </inkml:definitions>
  <inkml:trace contextRef="#ctx0" brushRef="#br0">49 295 3248,'0'0'0,"-2"0"1112,2-1-912,-1-1-136,-1 2-16,-1-2 17,1 2 31,1-2 24,1 2-120,-2-2 168,0 1 24,-1-1 32,1 0 48,-1 2 0,0-2 0,3 2-272,-2-2 264,0 2 0,-1 0 32,0-1 24,2 1 16,-1 0 8,2 0-344,-2 0 312,0 0-16,0 0-40,1 0-24,1 0-63,-2 0-25,2 0-144,0 0 72,0 1-16,0-1 16,0 1-16,0 0 8,0 1-24,0-2-40,1 2 24,0 0-8,1-1 8,1 1 8,0 0-8,0 0-8,-3-2-16,7 2 40,-4-1-16,1 0-16,4 0 16,-5 0-16,5 0 16,-8-1-24,4 0-32,5 0 16,-6 0-16,6 0 32,-5 0 48,6 0 32,-10 0-80,7 0 136,0 0-8,1-2 0,0 0 24,-1 1 8,1-1 8,-8 2-168,9-3 192,0 0-16,1-4 80,1 5 32,0 0-8,1-7-40,-12 9-240,14-3 136,-1-7-40,-1 8 0,1-8 8,0 3-8,1-1 8,-14 8-104,15-9 104,1-1-16,0-1-8,2 0-8,0 1-24,0-2 0,-18 12-48,18-11 8,-2 0-8,1-2 0,-2 0 16,1-2 16,-3 2 8,-13 13-40,15-13 40,-3-1 0,0 1-8,-2 1 0,-1 1-16,-6 3 16,-3 8-32,4-2 32,-1-6 0,-3 6 8,0 0 9,0 0-1,-2 2 0,2 0-48,-10 0 16,1 1 24,-3 3-16,-2 7 48,-3-3 16,-4 5-32,21-13-56,-22 14 72,-3 1-32,-4 2-8,1 1 0,-1 0 48,2 1 0,27-19-80,-25 19 120,1-1 40,3 0 8,0-1 24,2 0 8,2 0-32,17-17-168,-17 14 144,4 0-16,1-1 0,2-1 24,1-1-56,2 0 48,7-11-144,-2 9 88,-5-1-40,7 0-8,-2-1 8,2-4 8,0 6 16,0-9-72,1 3 24,2 1-24,6-2 24,-2 1 16,2-1 48,2-1 16,-11-1-104,12 0 64,1 0 0,2-2-32,1-1-24,0-5 16,2 5 0,-18 3-24,17-8 48,0 6-24,0-7 8,0 6-8,1-8-8,0 4 8,-18 7-24,19-8 0,-1-1 0,1 0-24,-2-1-24,0 0-32,0 0-16,-17 10 96,17-11-120,1 0 8,0-2 32,0 0 8,1-2 24,0 2 40,-19 13 8,18-14-8,0 0 8,-3 3-64,-1 0 0,-3 3-8,-4 5-16,-7 3 88,2-7-16,1 7 16,-1 0 16,-2 0 48,0 0 56,-8 2 16,8-2-136,-7 7 160,-2 0 96,-1 4-8,-2 0 24,0 3-16,-1 1-88,13-15-168,-12 15 144,1 1-48,1 0 0,3-1-48,5-1-7,0-1-33,2-13-8,0 15 0,0-2 40,2 0-8,6 0 16,1-1-24,2-2 0,-11-10-24,12 11 0,2-2 32,1-2 0,1-3 8,2-1-80,-1 1-24,-17-4 64,17 3-56,-1-2 16,0-1 80,1 0-64,-2 0-24,2 0-97,-17 0 145,17 0-304,-2 0-88,1-1-136,0-1-128,-2-1-48,0 0-72,-14 3 776,14-2-808,-2-1-129,1 0-95,-1-4-208,0 5-248,-1 0-113,-11 2 1601,11-9-1584,1 6 0,0-5-2697,-12 8 4281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0T05:28:57.769"/>
    </inkml:context>
    <inkml:brush xml:id="br0">
      <inkml:brushProperty name="width" value="0.04997" units="cm"/>
      <inkml:brushProperty name="height" value="0.04997" units="cm"/>
    </inkml:brush>
  </inkml:definitions>
  <inkml:trace contextRef="#ctx0" brushRef="#br0">35 388 5617,'0'0'0,"-8"-2"888,5-7-568,-8 7-40,9-1-80,-1 1-16,1 2 40,0-2 0,2 2-224,-2-2 232,2 2-40,-2 0-64,2 0 0,0 0 56,0 1 56,0-1-240,0 1 321,0 2 7,0 1-56,0 5-16,1-6 8,1 8-16,-2-11-248,3 11 184,0 0-8,1 1-56,0 0 32,3 1 56,-4-1-40,-3-12-168,8 15 120,-5-1-40,6-2-40,-6 2 40,6-4 24,-1 0-40,-8-10-64,7 10 64,1-2-32,-1-5 8,0 5 24,1-7-40,-1-1-32,-7 0 8,9 0-16,0-1 8,1-7 8,-1 1 24,1-2 16,-1-3-16,-9 12-24,9-14 48,0-2-16,1-1 0,1-1 24,0-2 0,-1 0 32,-10 20-88,11-21 80,-2-1 24,0 3-56,1-2 8,-1 2-32,-1-1 0,-8 20-24,8-21 32,0 2 0,0 0-8,0 0 32,-5 1-16,6 1 8,-9 17-48,2-17 64,6 2-16,-6-1 16,1 2-32,1 1-16,-1 0 8,-3 13-24,3-12 0,1-1-24,-1 1-56,0 2-112,0 2-96,1-1-88,-4 9 376,3-8-448,5 1-40,-6 4-48,0-7-64,6 7-32,-6-5-25,-2 8 657,4-2-648,3 0-16,-6 0-96,1 2 48,1 0 64,-1 1-3497,-2-1 4145</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0T05:29:46.784"/>
    </inkml:context>
    <inkml:brush xml:id="br0">
      <inkml:brushProperty name="width" value="0.05009" units="cm"/>
      <inkml:brushProperty name="height" value="0.05009" units="cm"/>
    </inkml:brush>
  </inkml:definitions>
  <inkml:trace contextRef="#ctx0" brushRef="#br0">212 410 4993,'0'0'0,"-2"0"192,2 0 56,0 0-248,-2-1 352,1-2 56,1 1 8,0-1 8,-2 2-40,2-1-24,0 2-360,0-2 352,0 0-40,0 1-24,0-1-32,-2 2-8,2-2-15,0 2-233,0-2 200,0 0-16,0 2-48,0 0-16,0 0-8,0-1-24,0 1-88,0-2 64,0 2-8,0-2-32,0 2 24,0-2-16,2 0 0,-2 2-32,2-3 32,1-4 32,4 4 16,-4-5 16,5 1-16,-4 0-16,-4 7-64,9-8 48,-1-1-16,1 0-8,2 0 8,1-2-16,1-1-24,-13 12 8,14-11 8,1-3 8,2 0 24,-1 0-24,0 0-8,0 0-16,-16 14 8,17-15-48,1 0 48,1-1-16,-1-1-8,0 1 8,1-1 8,-19 17 8,19-15 0,-2 0 32,0 2-16,-1 1-24,-2 2-8,1 0-8,-15 10 24,14-8-32,-1 6 32,-1-7 0,-1 7 8,-2-1 72,0 1 72,-9 2-152,8-3 208,-4 1 8,5 2 16,-7 0-24,0 1-24,1 6 32,-3-7-216,1 4 216,-1 7 0,-2 1-8,0 1-56,-8 3-48,2 1-24,8-17-80,-9 18 64,-1 1 0,-1 2 8,0-2 104,-2 2 17,0-2 55,13-19-248,-14 17 304,-1 0-40,-2 0 64,1-3 64,-2-2 8,-2-3-40,20-9-360,-20 9 320,-3-2-16,2-3-56,-1 4 0,0-6 0,-1 1-72,23-3-176,-23 1 200,-1 0-40,0 0-40,1-1-16,2 0-40,2 0-8,19 0-56,-19 0 48,2-3-7,-1-4 7,3 5-16,-1 0-16,2-1 8,14 3-24,-14-7-40,1 5 16,0 0 16,1-6-32,0 7 56,0-2-8,12 3-8,-10-8 64,0 5-8,0-5-32,1 6 16,2-6-16,4 6 0,3 2-24,-8-8 0,6 5-72,1-4-144,-1 5-145,2-6-191,0 6-184,0 2 736,3-9-872,0 6-136,6-5-128,0 0-137,1 1-263,0 5-200,-10 2 1736,10-10-1777,1 7 273,2-7-3425,-13 10 4929</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0T05:29:45.925"/>
    </inkml:context>
    <inkml:brush xml:id="br0">
      <inkml:brushProperty name="width" value="0.05009" units="cm"/>
      <inkml:brushProperty name="height" value="0.05009" units="cm"/>
    </inkml:brush>
  </inkml:definitions>
  <inkml:trace contextRef="#ctx0" brushRef="#br0">640 190 5329,'0'0'0,"0"0"384,0-3-128,0 3-256,-2-2 328,2 0 0,0 0-48,0 2 8,0-2 0,0 1-16,0 1-272,0-2 248,1-1-24,0 0-40,1 1-32,-1-1-24,0 0-16,-1 3-112,2-7 112,-1 5 0,2 0-8,0-1 8,-1-4-8,1 5 17,0-1-33,-3 3-88,2-9 96,1 8-16,0-7-8,0 5 8,-2-6-24,0 2 0,-1 7-56,2-7 64,0-1-40,-1 0 24,0-1-24,-1 1-16,0 0 48,0 8-56,0-8 16,-2 6 8,-1-8 16,-5 8-24,5-5 24,-7 5-24,10 2-16,-9-2 8,-2 0 0,-2 0-16,-1 2 8,-3 0 8,-3 0-24,20 0 16,-21 2 0,-2 5 56,-1 0 88,-1 3 120,-1 1 104,-2 4 24,28-15-392,-28 15 352,0 3-24,-1 0-72,0 1 8,-1 2 16,0-1-48,30-20-232,-30 19 248,1 1-40,1-1-56,2 0-7,2-2 7,3 0 24,21-17-176,-18 14 160,2-2 16,2 0-8,1-2-24,4-1 16,1-2-16,8-7-144,-3 7 104,-5-4-24,8 0-24,-2 1-24,2-1 0,0-1 0,0-2-32,1 1 24,3 0-8,5 0 24,-1-1 16,3-2 0,3-5 24,-14 7-80,13-3 40,2-6-24,3 2 8,1-2-24,1 0 32,3-1-32,-23 10 0,22-8-24,2-3-40,0 0-48,1-1-72,0 0-8,0-1 32,-25 13 160,26-12-136,-1-1 48,0 0 24,-1 0-48,-1 0 16,-23 13 96,21-13-64,1 0 8,-2 1 40,-3 1-8,1 1 0,-2 0 8,-16 10 16,15-9-24,-4 7 0,-2-6 56,-6 8 80,-1 0 64,-2 0 80,0 0-256,-2 0 280,-7 4 8,-1 6-24,-2 0 0,-3 2-40,-1 3-32,16-15-192,-17 17 192,1 0-48,-2 2-32,1 1 8,0 0-80,-1 1 0,18-21-40,-17 20 32,0 1-8,1-1 8,2-1-8,1-2-368,5-5 344,8-12 0,-8 16-2992,0-1 1695,5-1 25,-7 3 360,8-8 2264,0-2-1352,2-7 0,0 2 40,0 6 0,1-7-32,2 0 16,0 1 16,5-1 16,-8-1-56,3 0 48,7 0 56,-1-2 0,1-5-40,1 4 16,1-8-40,-12 11-40,14-9 24,2-2 16,0-1-32,1 1-8,-1-2-24,0 1-24,-16 12 48,18-13-64,-1 1-48,2-2-48,0 0-64,1-1 8,1-1-48,-21 16 264,23-18-472,-10 7 472,-5 4 0,14-14 1112,-2 0 64,8-9 65,-28 30-1241,32-33 1576,-14 11-1744,0 2 32,-3 2 48,0 1 48,-2 1-32,-13 16 72,11-12-72,-3 3 72,-6 6 120,0-4 112,-1 7 80,-1 0 16,0 0-328,-7 2 320,4 6-40,-10 2 16,0 3-32,-3 4-72,-2 4-64,18-21-128,-19 22 88,-1 3-56,0 1 64,0-1 16,1 2-32,-1-1-16,20-26-64,-19 26 8,2-2-8,-1 0 16,1-2 16,1-1-8,0-1-8,16-20-16,-11 18 8,0-1-8,4-7 0,5-6 0,-6 8-1584,6-4 80,2-8 1504,-10 11-1448,8 0 39,-1-8 1401,3-1 0,0 1 16,0-1 24,0-2-32,1 1 24,1-1-24,0 0-8,6 0-48,-5-7-48,7 5-32,-10 2 136,8-9-184,0 6-56,1-8-216,-6 9 456,0 0 0,11-10 720,-14 12-720,10-9 992,4-5-55,4-3 159,-8 5-1464,3 0-424,-1-1-1,-12 13 793,14-14-816,-1 0-48,2-1-88,-1-1-24,0 0 71,1-2 161,-15 18 744,16-18-536,0-2 168,-2 1 144,1 0 64,-1 0 64,-2 0 40,-12 19 56,14-18-40,-3-1 64,2 2 88,-3 1 112,1 0 96,0 3 96,-11 13-416,9-14 488,2 3 8,-3 2 64,0 1-31,0 0-49,-1 7-40,-7 1-440,2-3 360,7 0 16,-7 2 32,5 1 0,-4 0-16,0 4-24,-3-4-368,2 10 328,0-2 0,-1 3-24,0 3-23,-1 2-1,-3 4 0,3-20-280,-7 20 256,4 3 32,-6 0-16,6-1 16,-8 1-8,9-1-72,2-22-208,-9 21 192,6-1-80,-6-1-8,6-3 8,-6-2-32,7 0-16,2-14-64,-7 11 64,5-1 0,-1 0-24,0-3 24,2-3-24,-2-1 24,3-3-64,-2 4 24,2-2-48,-2 1-72,2 0-112,0-2-104,0 0-96,0-1 408,0 0-440,0 0 40,0 0 56,0 0 56,0 0 64,0 0 16,0 0 2112,0-2-3936,0 0 1952,-1 0 0,1 2 40,-2 0 0,2 0-16,0 0 56,-2 0-32,0 0-1,0 1 58,1 0-1,-1 1 8,0 0-16,2-2-16,-2 2-8,0 1 16,0-1 16,2 0-32,0-2 8,0 1 0,0-1 0,0 1-193,2-1-383,2 0-616,6 0-768,-2-2-337,2-7-3992,-10 9 6289</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0T01:26:55.764"/>
    </inkml:context>
    <inkml:brush xml:id="br0">
      <inkml:brushProperty name="width" value="0.05006" units="cm"/>
      <inkml:brushProperty name="height" value="0.05006" units="cm"/>
    </inkml:brush>
  </inkml:definitions>
  <inkml:trace contextRef="#ctx0" brushRef="#br0">54 2 7977,'0'0'0,"-2"-1"1985,2 1-1985,-2-1 992,2 1-992,-2 0 608,-1 0 48,1 0 88,0 0 80,-1 0 17,1 3-145,2-3-696,-3 2 608,1 7-64,-4-7-136,4 8-56,-1-2-72,0 1-40,3-9-240,-3 9 224,0 2-32,-1 0 16,2 0 8,0 2-15,0 2-17,2-15-184,-1 16 144,1 1-40,0 1-32,0 1-8,0 3-8,0 0 8,0-22-64,2 23 24,0 1 16,0-1-32,4 1 16,-3-2 16,4 0-32,-7-22-8,2 22 0,7-3-8,-2-3 8,1-2 24,0-3 0,-1-4 0,-7-7-24,7 2 0,1 4 24,-1-6-8,1 0 24,-1 0-32,0 0-8,-7 0 0,6-7 0,-4 1 24,7-2 0,-6-1 16,4-3-16,-5-2 0,-2 14-24,6-15 16,-4-1-8,4-1 8,-3 0 8,4-1-40,-4-1 16,-3 19 0,8-19 16,-6 0-16,7 0 16,-7 0-32,7 2 0,-7 0 8,-2 17 8,8-17 0,-6 4 64,4-1-32,-6 2 24,2 1-8,1-1-40,-3 12-8,1-10 16,1 1-16,-2 0 0,1 1 0,-1 2 16,0 3-16,0 3 0,0-7 8,0 4 8,-1 1-8,-1-1 8,0 0-8,-1 3 8,3 0-16,-6 0 24,5 1-24,-3 2 16,1 3 16,0 0 0,-3 1 16,6-7-48,-2 8 0,0 2 0,-1 1 24,1 1-8,1 2 32,-2-1-64,3-13 16,-2 14-48,-1 2 40,0 1-32,-3 0 80,4 2 8,-5 1-48,7-20 0,-2 21 8,-4 1-8,3 2 32,-6 1 32,2 1-40,-1 2 0,8-28-24,-7 26-16,0 0 16,0-1 56,3-4-32,-3-2-16,6-2 8,1-17-16,-3 14 0,3-2 16,-1-1 16,1-4-32,0-4-8,0-1-16,0-2 24,1 2-40,2-2 40,-1-1 8,4-1-8,-4-5 0,5-1-8,-7 8 8,2-7-16,8-1 16,-4 0 0,2-1-8,0-1 8,0 0 0,-8 10 0,9-11 0,0 0-16,2-1-8,0 0 8,2-3 8,-1-1-32,-12 16 40,13-16-128,1-2-152,1 0-152,0-1-160,1-1-145,-2 2-191,-14 18 928,16-20-992,-1 1 144,0 0 32,0 1 144,0 1 199,-1 0 105,-14 17 368,15-16-160,-2 0 160,-1 1 72,-1 2-24,-1 0-8,-2 4 0,-8 9-40,8-10 0,0 1 32,-1 2 72,-4 0 56,5 4 112,-8 3-272,3-7 329,4 5 63,-6 0 48,6 2 64,-6 0 40,1 0-24,-2 0-520,7 2 440,-6 6-120,1-1 48,-2 2-16,2 2 48,-2 1-7,0-12-393,0 14 272,-1 0-24,-2 2 8,1 1-80,-4 1 24,3 1-64,3-19-136,-7 21 104,5-1 32,-7 2 32,2 2 24,0 0-40,-1 2 16,8-26-168,-9 28 152,-1-1 16,-2 2 64,-1-2 16,0 0 16,-2-2 40,15-25-304,-13 23 264,-2-1-24,2-2-24,-1-3-64,2-2-7,2-4-33,10-11-112,-9 7 96,2-6-48,4 1-16,-3-2-32,4-2-32,1-6 32,1 8 0,0-7 16,0-3 0,1 0-32,2-1 0,3 0 64,-4-2 0,-2 13-48,7-12 48,-4-1-8,6 0-56,-2-1 0,1 1 16,1 0-8,-9 13 8,9-12-16,0-1-24,1 0 8,0-1 8,1 1-8,-1-1 32,-10 14 0,11-13-24,0 0-16,1-1 16,0 1-8,0 1 32,0 0-64,-12 12 64,13-13-96,-1 1 16,0-2 7,1 2-127,0-2-80,-1 2 24,-12 12 256,12-13-248,0 1 176,-1-1 112,0 1-88,0 0 8,-1 0 0,-10 12 40,10-11-40,1 0 24,-1 0 48,-1 2 16,-2 0 8,0 1-8,-7 8-48,2-8-8,5 1 16,-5 5 8,0-1 0,1 0-16,-2 1 0,-1 2 0,2-1 24,-2 1 32,0 0 24,0 0-16,0 2-24,-1 5 24,1-7-64,-2 2 96,-1 9 8,1-3 32,-5 2-112,5 0-8,-6 2 0,8-12-16,-6 13 0,-1 1 64,-1 1-24,-2 2-16,1-1-8,-1 4 0,10-20-16,-11 21 24,1 1 0,0 1 8,1 0-8,-1 3 57,1-2 47,9-24-128,-7 24 176,4-2 0,-4-3-56,5-4-24,0-3-56,0-2-8,2-10-32,-1 8 16,1-6-16,0 4 0,2-4 0,0-1-16,-2-1 16,2 0-40,5 0-16,-6 0 16,2-4 40,3-3 24,-4 4-40,-2 3 16,7-10 32,-4 1-16,5-1-8,-5-2 48,5 1-80,-1-1-48,-7 12 72,7-12-96,1 1-24,0-1 8,1 1-24,0 1 16,-1 1 40,-8 9 80,7-8-57,-1 1 57,0 1-16,-3 2 32,5-2-32,-6 4-8,-2 2 24,7-3-16,-5 0 16,5 1 0,-5 0 0,0 1-16,5 0 8,-7 1 8,1-1 8,1 1-8,0 0 16,1 2-16,-1 0 32,0 6-24,-2-8-8,1 2 32,1 6-8,-2-1-40,1 0 16,-1 1 0,0 3 0,0-11 0,0 11 33,0 2-25,0 1-8,2 0 0,-2 0 0,1 0 32,-1-14-32,3 14 8,-2 0 48,1-3 40,0 0 24,-1-1 64,1-2 8,-2-8-192,3 6 136,-1-4-16,1-1-48,-1-1-48,4 0 48,-4 0-48,-2 0-24,2-1 16,1-5 16,-1 0 24,0-2-32,5-1 16,-6-1-8,-1 10-32,3-12 0,3 0-16,-5-3 40,6 1-24,-4 0 16,4 1 0,-7 13-16,2-12-32,7 0 24,-7 3 16,8 1 8,-8 2-16,7 4 0,-9 2 0,2-7-40,6 7 24,-6-1 56,6 1-24,-5 0-16,4 2-16,-7-2 16,1 7 0,2-5 32,-1 7-8,4-2 24,-4 0-48,0-1-16,-2-6 16,3 7 0,-1-4 16,0 4-8,0-5 8,0 0-16,0 1-24,-2-3 24,2 1 0,-1-1 0,1 0 0,-1 0 0,1 0 0,-1 0 0,-1 0 0,2 0 24,-2 0-8,2-1 8,-1 1-24,1-2-24,-1 0 40,-1 2-16,3-1-16,-1-1 0,0 1 16,6 0-16,-7-1 16,1 2-8,-2 0 8,7 0 8,-6 0 8,2 0-40,3-1 8,-4-1 16,4-2 0,-6 4 0,1-8 16,6 2 24,-5-1-72,5-1 32,-4 1 16,5 0-56,-8 7 40,3-7-16,5-1-8,-5 1 8,5 0 40,-6 1-24,7 2 16,-9 4-16,6-7 0,2 5 0,0 0-24,0-1-8,1 2 8,-1 1 8,-8 0 16,9 0 56,0 2 24,0 0-8,1 5 16,-1 0-80,2 0 24,-11-7-32,9 7 24,1 1 8,-2-1 8,0 0-56,-1-1 8,1-3-8,-8-3 16,7 7-40,0-6-48,0 1-104,-5 0-184,7-2-232,-8 0-177,-1 0 785,3-1-1048,3-2-320,-6-3-304,2 0-481,0-1-487,-1 4-1449,-1 3 4089,0-8-7898,0 8 7898</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0T05:30:10.298"/>
    </inkml:context>
    <inkml:brush xml:id="br0">
      <inkml:brushProperty name="width" value="0.05009" units="cm"/>
      <inkml:brushProperty name="height" value="0.05009" units="cm"/>
    </inkml:brush>
  </inkml:definitions>
  <inkml:trace contextRef="#ctx0" brushRef="#br0">245 0 13658,'0'0'0,"0"4"2073,-3 5-1273,1 0-216,2-9-584,-8 10 704,6 1 152,-7 3 129,2 2-1,-1 0-176,-1 3-136,9-19-672,-9 21 528,0 3-72,-2 1-111,1 2-17,-3 1-40,0 1-56,1 3-40,12-32-192,-13 34 160,1 2-24,0 3 72,1 0 32,0 0-16,-1 0-24,12-39-200,-9 39 96,-2 0-8,3-1-16,5-5 0,-6-3-16,7-3-72,2-27 16,-2 23-144,-1-1-224,1-4-304,2-3-376,0-3-561,1-3-615,-1-9 2224,2 8-3081,1-7-952,-1 0-5457,-2-1 9490</inkml:trace>
  <inkml:trace contextRef="#ctx0" brushRef="#br0" timeOffset="1">326 333 17595,'0'0'0,"-2"0"1032,0-3-615,0 0-249,2-5 104,0 8-272,0-2 408,1-6 96,3 5 120,4-7-136,-6 7-128,8-5-96,-10 8-264,7-2 144,1-8-48,2 7-40,0-6-16,0 7 0,1-5-8,-11 7-32,10-2 32,-1 1-8,0-1 0,-1 2 16,1 0-8,-2 2 32,-7-2-64,3 7 56,4-4-16,-6 8 0,0-1-56,0 0 16,-1 1 0,0-11 0,0 12 16,-7 2 32,4 2 24,-6 1-16,0 1-8,0 2 8,9-20-56,-10 20 56,0 1 8,-2 2 8,1 1 33,-3-1 71,2 0 56,12-23-232,-13 26 328,1 0 88,2 1 56,-1-2 48,0-5-8,2-1-64,9-19-448,-2 16 360,-7-2-96,7-3-64,0-2-32,0-2-72,1-4-16,1-3-80,0 3 56,0-1-24,0-1 40,1-1-40,2 0 8,0-1 24,-3 1-64,7-3 0,-4-4 24,5 4 9,-1-7-33,0 3 16,1 4 0,-8 3-16,8-9-16,0 0 16,1-1 16,0 1-32,0-1-16,1 0-25,-10 10 57,10-9-176,0-2-96,1 1-160,0-2-240,-1 1 64,3 1-88,-13 10 696,12-11-768,-3 2-40,2 0-241,-1 0-111,-1 1-64,1-1-64,-10 9 1288,8-10-1449,0 1-183,0 0-64,0 1-33,0 1-127,-1 5-81,-7 2 1937,7-11-1704,-3 8 16,6-6-2681,-10 9 4369</inkml:trace>
  <inkml:trace contextRef="#ctx0" brushRef="#br0" timeOffset="2">614 452 5113,'0'0'0,"0"0"0,1 1 2144,2 8-432,-1-1-15,0 0-265,-2 1-120,1-1-79,-1-8-1233,2 10 1200,0 0-40,0 0-88,0 0-71,1-1-49,0 1-104,-3-10-848,7 9 736,-4 1-96,-1 0-136,6-1-64,-5-1-95,4-5-73,-7-3-272,4 8 272,5-6-56,-6 1 8,7-1-16,-6-1-72,5-1-8,-9 0-128,8 0 96,0-2-24,-1-1 16,-4-5-24,7 1-16,-7 0-8,-3 7-40,9-9 40,-6 0 0,4-2 32,-5 0-40,2 0-8,3-1-8,-7 12-16,2-12 16,1-1 24,-1 1-24,1 0 0,0 2-48,-2-2-24,-1 12 56,3-12 16,-2 2 0,0 1 8,0 0 8,-1 2-16,0-1 8,0 8-24,-3-7 56,-5 5 32,5-7 8,-6 8-24,-1-1-40,-1-1-8,11 3-24,-12-2 32,-1 2 8,-2 0-8,0 0-8,1 1 8,1 1-16,13-2-16,-12 3 0,1 5-48,3-5 96,0 7-48,1-3 16,4 1-80,3-8 64,-9 9-224,8 0-120,-2-1-192,0 0-168,2-4-256,1 5-321,0-9 1281,0 4-1632,0 4-313,0-5-527,3 4-553,4-4-2296,-4 0-1208,-3-3 6529,0 0 0</inkml:trace>
  <inkml:trace contextRef="#ctx0" brushRef="#br0" timeOffset="3">948 359 15075,'0'0'0,"0"0"3304,0 0-2639,0 0-665,2 0 688,0-3 0,2-6 128,4 6 32,-4-7 24,4 2-183,-8 8-689,3-8 552,5 1-56,-1 5-208,-3-7-64,5 6-56,-2-5-40,-7 8-128,7-2 112,-3-6-64,5 6-24,-7 1-24,6-1 32,-6 2 8,6 0 16,-8 0-56,3 0 48,1 2-8,3 2 0,-6 4-80,2-5 24,0 7-40,-3-10 56,1 8-16,0 1 32,-1-1 0,0 1 8,0 2-24,0 0 56,0-11-56,0 12 32,-1 0-16,-2-2 8,0 1-24,-5 2 16,6 0 0,2-13-16,-10 15 24,2-2 8,-2 1 8,0 1 8,-2 1-48,1 2 8,11-18-8,-13 19 32,1 1 8,-1 1 80,2-1 120,0 0 112,1-3 96,10-17-448,-7 14 456,4 0-95,-6-5-65,9 0-72,-1-5-88,1 3-16,0-7-120,0 1 104,0 1 48,0-1 40,0 0-8,3-1-16,0 0-40,-3 0-128,2 0 104,2 0 0,4-2-8,-5-1-32,6-5-24,-6 5-8,-3 3-32,10-9 16,-2 8 16,0-7 0,1 5-16,1-7 0,-10 10-16,10-7 0,1 0-16,0 4 32,1-9-32,-1 5-96,0-1-40,-11 8 152,10-7-304,1 4-168,-2-6-176,0 1-217,-1 0-279,-1 1-352,-7 7 1496,8-2-2009,-1-9-447,0 4-433,1-1-647,-1-2-1594,0 0-2367,-7 10 7497</inkml:trace>
  <inkml:trace contextRef="#ctx0" brushRef="#br0" timeOffset="4">1367 258 16059,'0'0'0,"-2"12"2560,1 0-1471,1-12-1089,-3 12 800,0 1-24,1-1 24,0 1 32,-1 1-23,0 1 7,3-15-816,-1 16 776,-1 1-48,0 2-128,0 1-184,0-1-104,-1 0-112,3-19-200,-3 20 136,0 1-16,1 1-32,-1 2 0,0 0-56,1 0 9,2-24-41,-2 23-89,-1-3-87,2-3-160,-1-2-232,0-5-240,2-3-336,0-7 1144,0 3-1729,0 0-543,0-1-561,0-1-807,0-1-1858,0-1-1871,0 1 7369</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0T05:30:08.468"/>
    </inkml:context>
    <inkml:brush xml:id="br0">
      <inkml:brushProperty name="width" value="0.05009" units="cm"/>
      <inkml:brushProperty name="height" value="0.05009" units="cm"/>
    </inkml:brush>
  </inkml:definitions>
  <inkml:trace contextRef="#ctx0" brushRef="#br0">1 434 15771,'0'0'0,"0"15"1368,0-3-704,0 4 32,0-1 105,0-3 191,0-12-992,1 14 1152,1-3-120,2 2-144,3-1-127,-4 1-185,6-1-96,-9-12-480,3 13 368,7-2-120,-1-2-48,-1-1-24,1-5-64,0 1-72,-9-4-40,10 1 64,0-1-40,1 0 48,2-2-16,-1-8-24,1 1 0,-13 9-32,12-10 0,0-1 24,0-1 24,-2 0-8,-2-2-24,-1 0 24,-7 14-40,3-15 32,4-1 8,-5 1-24,0-1 32,0 0-24,-1 0-24,-1 16 0,1-15 56,-1 1-8,0 2-8,-3 0 32,-5 1-40,5 1 0,3 10-32,-10-8 72,2 0-32,-2 6 8,0-6-8,0 6 24,-1 0-8,11 2-56,-11-3 56,0 2-40,-2-1 0,2 2 16,0 0 8,0 1-8,11-1-32,-10 7 16,1-4-16,0 5-80,0-5-32,1 6-96,1-1-144,7-8 352,-8 8-504,6 0-168,-5 0-240,7 0-224,-2 0-153,2-1-247,0-7 1536,0 3-1824,0 6-289,0-6-151,1 4-305,1-4-103,6-1-4434,-8-2 7106</inkml:trace>
  <inkml:trace contextRef="#ctx0" brushRef="#br0" timeOffset="1">650 1 11202,'0'0'0,"0"1"4465,-2 0-3121,0 1-376,1 1-79,-1 4 87,0 0 80,-1 2-16,3-9-1040,-9 11 952,7 1-127,-8 3-153,3 1-136,0 1-56,-1 1-88,8-18-392,-9 19 360,1 2-16,-1 1-96,0 4-32,-2 3-16,0 0 24,11-29-224,-11 33 288,0 1-64,0 1-47,0 4-57,-1 2-88,-1 0 96,13-41-128,-13 41 120,0 0-32,-1-1 24,2-2-160,2-4-128,1-6-200,9-28 376,-7 23-649,5-5-319,0-4-480,2-5-529,0-6-703,1-2-617,-1-1 3297,2 0-4505,1-9-4729,-3 9 9234</inkml:trace>
  <inkml:trace contextRef="#ctx0" brushRef="#br0" timeOffset="2">798 252 15083,'0'0'0,"-2"13"2416,-5-1-1936,5 4-168,-1 0 121,3-16-433,-2 15 608,2 2 176,-2 0 40,2 3-208,0 0-152,-1 2-128,1-22-336,-3 23 296,0 2-88,1 0-32,0 1-24,0-1-16,0 1-47,2-26-89,-2 27 96,-1-1-64,0-3 8,1-2-32,1-4-48,1-4-104,0-13 144,0 10-377,0-6-383,1-1-464,2-2-520,5-1-777,-4-7-584,-4 7 3105,9-9-4705,-2-3-2520,-7 12 7225</inkml:trace>
  <inkml:trace contextRef="#ctx0" brushRef="#br0" timeOffset="3">998 473 14147,'0'0'0,"0"16"2272,0 0-1680,0 4 0,2-3 184,0-3 233,-2-14-1009,8 13 1168,-4 1-112,5-1-272,-6 1-248,6-3-176,-5-1-103,-4-10-257,11 9 176,-3-6-48,1-1-48,0 0-8,1-2-8,0 0 8,-10 0-72,11-2 8,0-7-16,-2 6 8,2-9-16,-2 2 56,0-1 16,-9 11-56,7-13 40,-3 0-24,4-1-32,-6-2 16,1 1 40,1-1 0,-4 16-40,2-16 56,1-1-64,0-1-24,-1 1 64,-1 0-8,0 1 8,-1 16-32,1-16 24,-1 0-24,0 1 0,-2 0 40,0-1-8,-6 4 24,8 12-56,-2-14 96,-8 2-16,7 0-8,-7 3 0,2 1-48,0 6 32,8 2-56,-8-8 40,-1 8 16,0 0-8,1 0 32,-1 3 32,0 6-40,9-9-72,-9 8 80,-2 1-32,-1 3-96,0 0 8,-2 2 0,1 0 0,13-14 40,-12 15 8,0 0-104,0 0-256,2-1-272,0-2-401,2 1-431,8-13 1456,-8 12-1936,6-3-817,-6 1-880,6-6-6201,2-4 9834</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0T05:30:07.008"/>
    </inkml:context>
    <inkml:brush xml:id="br0">
      <inkml:brushProperty name="width" value="0.05009" units="cm"/>
      <inkml:brushProperty name="height" value="0.05009" units="cm"/>
    </inkml:brush>
  </inkml:definitions>
  <inkml:trace contextRef="#ctx0" brushRef="#br0">52 0 12674,'0'0'0,"0"0"0,-1 9 4329,-2 1-3353,-5 4-352,6 1-183,0-1 47,0 2 136,2-16-624,-3 17 776,0 1 72,1 2-176,-1 2-152,-4 1-184,5 2-119,2-25-217,-3 26 232,1 2-32,1 0-56,-1 0-40,0 2-32,0-3-32,1 2 32,1-29-72,0 28 64,0-2-24,0-1-88,0-5-120,2-3-256,-2-17 424,3 14-721,4-5-239,-4-5-272,5-1-320,-6-2-409,7-1-327,-9 0 2288,4-8-2745,5-1-416,-6-2-3824,-3 11 6985</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0T01:27:19.756"/>
    </inkml:context>
    <inkml:brush xml:id="br0">
      <inkml:brushProperty name="width" value="0.05006" units="cm"/>
      <inkml:brushProperty name="height" value="0.05006" units="cm"/>
    </inkml:brush>
  </inkml:definitions>
  <inkml:trace contextRef="#ctx0" brushRef="#br0">30 1 9538,'0'0'0,"0"0"2360,0 0-1104,0 0-351,0 0-73,0 0-832,0 0 856,0 1 16,0 1-16,0 0-64,-1 5-79,0-7-89,1 0-624,-1 7 560,1-6-40,-1 7-56,0-6-56,0 8-64,0-3-32,1-7-312,0 8 296,-1 3-8,0-1 48,0 2-23,0 0-33,1 1-48,0-13-232,0 14 192,0 4-24,-1 0-72,0 1-16,0-1-24,-1 1 0,2-19-56,-2 18 56,-1 1 16,2-4-56,-2 1 8,2-2 8,1-1-32,0-13 0,-1 11-88,0-1-176,0-3-240,1-5-297,0 5-383,0-7-440,0 0 1624,0 0-2121,0 0-519,1-1-1049,1-2-5201,-2 3 8890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0T01:27:19.250"/>
    </inkml:context>
    <inkml:brush xml:id="br0">
      <inkml:brushProperty name="width" value="0.05006" units="cm"/>
      <inkml:brushProperty name="height" value="0.05006" units="cm"/>
    </inkml:brush>
  </inkml:definitions>
  <inkml:trace contextRef="#ctx0" brushRef="#br0">22 91 10498,'0'0'0,"-1"-1"2440,-2 0-1071,-3 0-401,6 1-968,-1 0 864,-2-2 80,1-2 48,-1-3 1,3 5-121,-1-5-176,1 7-696,-1-6 536,1-1-72,0 1-56,0-1-16,1 4-72,2-5-64,3 1-72,-6 7-184,1-3 152,7-5-15,-6 7-17,8-2-24,-4 1-32,0 0-8,-6 2-56,2-2 56,7 1 24,-6 1-24,5 0 0,-5 0 16,6 0-64,-9 0-8,6 2 32,1 0-8,-1 0-8,-4 1 0,6 3 8,-7-4 8,-1-2-32,2 6 24,5-4 0,-7 6 32,1-2-24,1 1-8,-2 0 8,0-7-32,0 7 8,0 2 24,-1-1 8,-1 1 0,0 0-8,-1 0-8,3-9-24,-6 8 0,4 4 16,-5-2 8,0 1-48,1 1 8,-1 0-8,7-12 24,-7 11-32,4 2 64,-6-1-8,6 0 16,-5 0 48,5 0 40,3-12-128,-7 11 192,6-1 48,-2-1 56,1 0-56,0-2-8,1 0-24,1-7-208,-1 2 144,0 6 0,1-6 16,0 0-24,0 5-8,2-7-40,-2 0-88,1 2 56,1 0 16,0 0-16,1-2 8,-1 2-24,4-1-24,-6-1-16,2 0 16,0 0 24,1-1-24,3 0 0,-5-1-16,2-1 0,-3 3 0,7-6 16,1 4 16,-1-5-32,1 3-16,0-4 0,0 1-32,-8 7 48,7-7-40,1 0 24,0 0-128,1 1-64,0 2 8,-9 4 200,9-7-272,-1 5-88,2 0-144,0-1-128,-3 1-136,1 0-128,-8 2 896,7-2-1057,-4 1-351,5 1-344,-5-1-313,6 1-535,-7-1-1129,-2 1 3729,8-1-8266,-8 1 8266</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0T01:27:18.677"/>
    </inkml:context>
    <inkml:brush xml:id="br0">
      <inkml:brushProperty name="width" value="0.05006" units="cm"/>
      <inkml:brushProperty name="height" value="0.05006" units="cm"/>
    </inkml:brush>
  </inkml:definitions>
  <inkml:trace contextRef="#ctx0" brushRef="#br0">31 128 10146,'0'0'0,"-2"2"2904,-5 7-1839,4-1-609,-3 0-8,6-8-448,-1 6 648,-1 2 160,-1-1 32,1 1-112,0 2-200,0 0-151,2-10-377,-1 10 400,1 0 8,0 0-24,2 1 0,0-1-104,5-2-80,-6 0-48,-1-8-152,8 2 184,-1 5-80,1-7-40,2 2 0,0 0-40,0-2 16,-10 0-40,10 0 24,2 0 16,0-1 40,-1-2 8,0 0-8,0-4-8,-11 7-72,11-2 32,1-6 40,-2 1 32,-1-1 16,-1 0 40,-8 8-160,7-9 168,-1 1-32,-4-1-8,5 1 8,-5-1 0,0 0 16,-2 9-152,2-8 145,0 0-33,0-1-32,-2-2-24,0 2 64,0-2 8,0 11-128,0-9 104,0-1-8,-1 0-40,0-1-24,-3 0 16,1 2 40,3 9-88,-7-9 40,4 2 0,-5-1 0,2 0-40,0 0 48,-2 2 8,8 6-56,-8-3 8,0-5 24,-1 6-24,1-1-8,2-1 32,0 3-8,6 1-24,-3-1-8,-4 0-8,5 1-56,-1 0-80,0 2-136,0 0-208,3-2 496,-3 6-713,1-4-215,-1 4-216,1-3-152,1 6-65,0-3-159,1-6 1520,-1 3-1808,0 5-529,1-5-887,0 6-4074,0-9 7298</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0T01:27:18.156"/>
    </inkml:context>
    <inkml:brush xml:id="br0">
      <inkml:brushProperty name="width" value="0.05006" units="cm"/>
      <inkml:brushProperty name="height" value="0.05006" units="cm"/>
    </inkml:brush>
  </inkml:definitions>
  <inkml:trace contextRef="#ctx0" brushRef="#br0">8 124 10778,'0'0'0,"-1"-2"2776,1-5-1735,0 7-1041,-1-2 504,0-6 72,1 1 96,0 0 96,2 0 16,-1-1-104,-1 8-680,2-8 521,0 1-97,4-1-96,-4 1-64,5-1-8,-5 1-8,-2 7-248,10-7 216,-2 4-48,-1-4-40,1 4-40,2-3 16,-1 5 16,-9 1-120,8-1 80,2 0-16,-1 0-16,0 0 16,-1 1 16,0 0 0,-8 0-80,7 2 88,-5 6-8,6-5 0,-6 6 0,-1 0 8,2 0 24,-3-9-112,1 12 80,-1-1-32,0 4 8,0 0-8,-3 2 24,-5 1-48,8-18-24,-6 19-16,-2 0-24,-3 2 32,-1 0 48,-1 1-16,-1 0 32,14-22-56,-11 20 24,-2-1-8,2 0 8,1-2 0,0-1 112,4-1 96,6-15-232,-6 12 273,3-1 39,-3-2-72,4-1-56,0-1-48,1-5-40,1-2-96,-1 7 80,1-5 8,0-1-24,2 2-8,-1-1 0,2 0 0,-3-2-56,2 2 56,0-2 0,5 2-8,-5-2-40,5 0 40,-4 0-24,-3 0-24,8-1 32,-2-1-8,1-5-8,1 4 8,0-6 8,-1 2 24,-7 7-56,9-8 40,0-1 0,2 0-8,1 0-48,-1-1 32,-1-1-16,-10 11 0,11-10 0,0-1-56,0 1-128,1 0-120,-2 2-168,0-2-136,-10 10 608,9-8-785,-1 1-231,0-1-256,1 1-208,-1 1-153,1 0-247,-9 6 1880,9-4-2249,-1-3-679,-1 4-4994,-7 3 7922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0T05:28:58.277"/>
    </inkml:context>
    <inkml:brush xml:id="br0">
      <inkml:brushProperty name="width" value="0.04997" units="cm"/>
      <inkml:brushProperty name="height" value="0.04997" units="cm"/>
    </inkml:brush>
  </inkml:definitions>
  <inkml:trace contextRef="#ctx0" brushRef="#br0">15 337 6721,'0'0'0,"-2"-2"1128,-7-5-728,8 4-112,-1-5-16,2 8-272,0 0 312,0-3 105,0 0 95,1 2 40,0-1 24,1 2-56,-2 0-520,2 0 432,1 3-56,4 7-104,-4-2-40,6 3-16,-6 4-72,5-1-48,-8-14-96,4 17 64,4-2-8,-4 3 0,4 0 8,-5-1-32,5 1-24,-8-18-8,3 17 16,5-1 8,-5-1 0,5-2-48,-4-2-16,5-1-8,-9-10 48,4 4-40,7 3 16,-3-6-16,0 0 0,-1-1-24,-7 0 64,4-2 8,5-6 128,-5 1 0,6-3 0,-3-3-64,1 0-48,-8 13-24,7-15 41,0-3 23,3 1-48,-1-4 16,-1-1 0,2 0-24,-10 22-8,9-23 88,-1-1-24,3-1-24,0 1 8,0 0-16,0-1 8,-11 25-40,11-24 56,-2 0 8,1 2-24,-2 4-8,0-1-24,1 2-104,-9 17 96,7-15-176,0 0-112,1 2-113,-6 0 1,6 3 48,-6 0-24,-2 10 376,9-8-392,-7-1-64,2 1-120,-1 5-160,0-7-40,5 7-49,-8 3 825,2-2-856,1-1-8,0 0 120,1 0-64,-1 2-3625,-3 1 4433</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0T01:27:12.164"/>
    </inkml:context>
    <inkml:brush xml:id="br0">
      <inkml:brushProperty name="width" value="0.05006" units="cm"/>
      <inkml:brushProperty name="height" value="0.05006" units="cm"/>
    </inkml:brush>
  </inkml:definitions>
  <inkml:trace contextRef="#ctx0" brushRef="#br0">206 1 10890,'0'0'0,"0"2"2264,-3 4-1175,0-4-345,3-2-744,-6 10 592,4-3 40,0 1 120,-1 2 32,-4-1-24,5 2-95,2-11-665,-7 12 544,5 0-56,-6 1-48,5 1-24,-6 1-32,2 1-32,7-16-352,-6 17 328,-2 3 0,0 2 0,0 2 40,0 2-63,-1 1-41,9-27-264,-8 26 216,-2 2-40,2 1-8,0-1 0,-1 1-64,0-1-32,9-28-72,-8 26 80,1-1 8,0 1-8,1-2-24,3-1-8,-5-3-40,8-20-8,0 15-64,-2-2-160,1-2-224,0-3-352,1-6-409,0 1-367,0-3 1576,3 0-1848,4 0-281,-5-3-343,7-6-673,-7 0-5073,-2 9 8218</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0T01:27:11.178"/>
    </inkml:context>
    <inkml:brush xml:id="br0">
      <inkml:brushProperty name="width" value="0.05006" units="cm"/>
      <inkml:brushProperty name="height" value="0.05006" units="cm"/>
    </inkml:brush>
  </inkml:definitions>
  <inkml:trace contextRef="#ctx0" brushRef="#br0">20 160 10354,'0'0'0,"0"8"1912,-2-1-1200,0 2-224,0 1 121,0-1 143,2-9-752,-1 8 864,1 2-48,0 0-192,0-1-152,3 1-72,-1 0-40,-2-10-360,7 8 312,-6 1-55,7-1-65,-6-1-80,5-1-16,-4-3-8,-3-3-88,9 6 128,-3-5 16,1 1 8,1-2 0,-1 0-56,1 0 16,-8 0-112,8-1 88,1-1-24,-1-4-16,1-1 16,0 1-8,0-1 16,-9 7-72,8-7 80,-1-1-16,0 0 8,-4 0 8,5 0 8,-5 0 24,-3 8-112,7-8 104,-6-1-16,2-1-8,-1 0 8,1 1 16,-1-1 0,-2 10-104,2-9 136,-1-2-32,-1 1 16,2 0-56,-2-1-24,0 1-16,0 10-24,0-10 56,0 0-8,0 1-8,-1-1 0,-1 1-16,-2 0 16,4 9-40,-6-9 40,4 1 0,-5 1-8,4 0-8,-5 0 0,5 1-8,3 6-16,-8-2 24,2-5 32,-2 6-32,0-1 0,0 0-24,0 1 0,8 1 0,-8 0 32,0 0 32,-2 2-64,0 4 16,1-3-32,0 6 32,9-9-16,-9 8 40,0 2 0,0 2-16,0 1-8,2 0 8,0 1-80,7-14 56,-3 13-40,-4 3-40,6-2-40,0-1-72,0-2-272,1-2-280,0-9 744,0 8-1120,6-2-369,-4-4-255,8 0-536,-3-2-985,2 0-5209,-9 0 8474,0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0T01:27:10.614"/>
    </inkml:context>
    <inkml:brush xml:id="br0">
      <inkml:brushProperty name="width" value="0.05006" units="cm"/>
      <inkml:brushProperty name="height" value="0.05006" units="cm"/>
    </inkml:brush>
  </inkml:definitions>
  <inkml:trace contextRef="#ctx0" brushRef="#br0">48 1 9562,'0'0'0,"-1"0"2984,1 0-2984,-1-1 1376,-1 1-663,-1 7-89,1-5 40,-1 6 56,1-1-16,2-7-704,-2 7 496,-1 2-144,1 2-96,0 1-40,0 1 1,0 2-9,2-15-208,-1 13 144,-1 1-16,-1 2-32,1-1-32,0 2 40,0-1 0,2-16-104,-2 16 64,1 0-16,-1 1-8,1 0-16,1-1 0,-1-2 8,1-14-32,-1 12 32,1 0-32,0-2-64,0-2-136,1-2-224,2-4-329,-3-2 753,6 2-1104,-4-2-288,4 0-472,-5-3-577,7-6-1112,-2 2-3032,-6 7 6585,0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0T01:27:09.888"/>
    </inkml:context>
    <inkml:brush xml:id="br0">
      <inkml:brushProperty name="width" value="0.05006" units="cm"/>
      <inkml:brushProperty name="height" value="0.05006" units="cm"/>
    </inkml:brush>
  </inkml:definitions>
  <inkml:trace contextRef="#ctx0" brushRef="#br0">285 7 10130,'0'0'0,"0"0"0,0-1 2176,0-1-1336,-1 0-320,0 2 89,1-1 167,-1 1 200,1 0-976,-1 0 1016,0 0-136,0 6-152,-1-4-167,0 6-105,-1 0-32,3-8-424,-3 8 400,-4 1-16,5 3 0,-5 2 16,0 0 32,0 3 8,7-17-440,-6 15 448,-2 3 1,0 2-41,-1 0-8,-2 3-16,0 0-88,11-23-296,-11 23 264,0 5-96,-1 1-128,-1 2 88,-1 1-16,-1 1 56,15-33-168,-14 32 192,0 1-96,0-1 16,0 0-24,1-1-16,1-1-16,12-30-56,-9 26 16,1-3 24,5-4-8,-3-5 8,5-3 8,0-2-64,1-9 16,-1 2-32,1 5-40,0-7-80,3 0-152,-1-1-224,4-1-240,-6 2 768,2-7-1032,4 0-265,-4-1-319,6-3-296,-5 0-449,6-1-672,-9 12 3033,7-13-7545,0 0 2208,-7 13 5337</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0T01:27:09.015"/>
    </inkml:context>
    <inkml:brush xml:id="br0">
      <inkml:brushProperty name="width" value="0.05006" units="cm"/>
      <inkml:brushProperty name="height" value="0.05006" units="cm"/>
    </inkml:brush>
  </inkml:definitions>
  <inkml:trace contextRef="#ctx0" brushRef="#br0">7 151 13730,'0'-1'0,"-1"16"1609,-1 0-1177,0 4-112,0-3 112,2-16-432,0 14 568,0 0 144,0-1-88,3 1-103,3-2-145,-4 0-96,-2-12-280,8 10 224,-1-1-88,0-1-24,2-6-32,0 5-16,0-7 0,-9 0-64,10 0 72,0-1-8,2-1-24,0-5-16,2 0 16,-1-1 24,-13 8-64,14-9 56,-1-2 0,1 0 8,-1-1 64,-2-1 24,-2 0 64,-9 13-216,9-12 272,-2 0-8,-5-1 24,6 1 16,-6 0-56,0 0-8,-2 12-240,3-10 240,-2 0-32,-1-2-31,0 0-1,0 1-88,-1 0 24,1 11-112,0-10 96,-3-1-40,-3 1 0,4 0 24,-6 1-8,2 1-8,6 8-64,-7-9 56,0 2-16,-2 0 32,0 4 8,-2-4 8,0 4-32,11 3-56,-11-1 56,-1 0-16,3 1-16,-2 0 8,1 2-16,0 0-48,10-2 32,-9 8-24,0-6-80,2 6-88,0-1-168,4-5-200,-3 10-193,6-12 753,-2 7-928,0 2-152,1 1-152,0 0-81,1-1-223,0 2-232,0-11 1768,0 9-2129,2 0-639,6-1-4770,-8-8 7538</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0T01:27:08.482"/>
    </inkml:context>
    <inkml:brush xml:id="br0">
      <inkml:brushProperty name="width" value="0.05006" units="cm"/>
      <inkml:brushProperty name="height" value="0.05006" units="cm"/>
    </inkml:brush>
  </inkml:definitions>
  <inkml:trace contextRef="#ctx0" brushRef="#br0">62 2 12730,'0'0'0,"0"0"0,-1-1 1681,-1 1-721,0 0-128,-2 1-8,2 2 24,0 4 17,2-7-865,-3 6 784,-1 2-128,1 1-96,0 2-112,0 2-104,0 2-16,3-15-328,-3 13 272,-4 5-16,5 0-48,0 1-48,-2 0-24,-2 1-16,5-1-24,1-19-96,-1 20 80,-1 2-16,1-2-8,1 1 0,0 0 25,0-21-81,-1 19 80,1 0-40,0-1-80,2-1-153,0-3-223,0-1-312,-2-13 728,2 10-1096,5-2-472,-6-6-433,6 1-455,-4-3-681,4 0-5569,-7 0 8706</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05:42:08.777"/>
    </inkml:context>
    <inkml:brush xml:id="br0">
      <inkml:brushProperty name="width" value="0.05005" units="cm"/>
      <inkml:brushProperty name="height" value="0.05005" units="cm"/>
    </inkml:brush>
  </inkml:definitions>
  <inkml:trace contextRef="#ctx0" brushRef="#br0">12 408 8617,'0'0'0,"0"-2"1457,-1-2-697,-2-1-328,0 1 104,1-1 208,2 5-744,-1-4 904,1-1 65,0 1-41,0-1-72,0 2-128,-2 2-64,2 1-664,0-2 568,0 2-64,0 0-71,0 0-41,0 0-64,0 3-56,0-3-272,3 5 248,0 7-16,0-9-56,0 12-8,0-11-24,0 16-48,-3-20-96,5 15 128,-1 0-8,8 1-56,-9-1 16,2-1-16,8-1 0,-13-13-64,3 12 80,9-7-40,-9 10-16,2-12 40,10 0 40,-11-3 40,-4 0-144,15 0 184,-3 0-24,0-5-16,2-11-24,-2-2 16,1-3-40,-13 21-96,14-27 104,-1-3-32,2-5-8,0-2-40,1 1-8,0-4-16,-16 40 0,18-42-56,0 0-88,0 2-296,0 4-312,-1 4-448,-4 7-512,-13 25 1712,15-24-2185,-1 7-560,-2 2-479,0 1-4762,-12 14 7986</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05:42:08.778"/>
    </inkml:context>
    <inkml:brush xml:id="br0">
      <inkml:brushProperty name="width" value="0.05005" units="cm"/>
      <inkml:brushProperty name="height" value="0.05005" units="cm"/>
    </inkml:brush>
  </inkml:definitions>
  <inkml:trace contextRef="#ctx0" brushRef="#br0">0 283 7649,'0'0'0,"0"0"2913,0 0-2913,0 0 744,0 0-456,0 0 120,3 0 248,0 0 208,0 3 49,-3-3-913,0 3 760,3 1-176,2 8-136,-1-9-112,1 9-48,-1-7-24,-4-5-264,5 12 288,7-8 40,-9 1 40,1 7 32,11-9-39,-10 0-33,8 0-32,-13-3-296,3 0 248,2 0-24,8 0-24,-10-2-48,2-4-24,10-6-32,-15 12-96,3-6 56,1-12 16,10 5 8,-11-4-8,1-1 8,11 0-32,-15 18-48,3-19 0,11-2 16,-10-2-96,11-1-208,-3-2-320,2-1-504,-14 27 1112,13-25-1577,2-1-511,-1 4-625,1-1-191,3 2-4330,-18 21 7234</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05:42:08.779"/>
    </inkml:context>
    <inkml:brush xml:id="br0">
      <inkml:brushProperty name="width" value="0.05005" units="cm"/>
      <inkml:brushProperty name="height" value="0.05005" units="cm"/>
    </inkml:brush>
  </inkml:definitions>
  <inkml:trace contextRef="#ctx0" brushRef="#br0">8 425 11210,'0'0'0,"-2"0"2232,2 0-2232,-1 3 496,-2 1-311,1 1 159,2 7 200,0-9 224,0 0 112,0-3-880,0 4 784,0 10-184,3-10-160,0 13-103,2-13-65,-1 13-40,-4-17-232,12 12 232,-9-8 40,9 14-8,-7-15 24,7 0-32,-8 0 0,-4-3-256,14 0 192,-2-1-24,0-13-16,1-2-24,1-4 0,-1-2 8,-13 22-136,15-29 104,0-2 0,2-5-24,-1-2 0,2 0-16,1 1-16,-19 37-48,16-38-48,1-1-16,-1 3-48,-1 0-184,0 8-208,-1 2-480,-14 26 984,13-23-1665,-1 7-735,-7 1-801,10 9-568,-11-6-3400,-4 12 7169</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05:42:08.780"/>
    </inkml:context>
    <inkml:brush xml:id="br0">
      <inkml:brushProperty name="width" value="0.05005" units="cm"/>
      <inkml:brushProperty name="height" value="0.05005" units="cm"/>
    </inkml:brush>
  </inkml:definitions>
  <inkml:trace contextRef="#ctx0" brushRef="#br0">9 276 7425,'0'0'0,"0"0"0,0-2 1440,0 2-399,0 0-321,0 0 16,0 0 128,-2 0 104,2 0-968,-2 3 977,1 0-105,-1 2-104,1-1-104,1 10-112,0-11-88,0-3-464,0 4 376,0 11-72,4-10-64,0 10 0,0-2-47,1-1 31,-5-12-224,3 5 192,1 11-8,1-13-8,8 2-56,-10-2-40,9 0-32,-12-3-48,5 0 64,11 0 8,-4 0 0,0-3 8,-7-2 8,11-1-24,-16 6-64,5-13 72,10 8 8,-11-8-48,8 1 8,-9-2 0,9 2-16,-12 12-24,5-15 64,7-1-40,-9-1 0,10-2 8,-8 2-32,10-1-16,-15 18 16,4-18-136,11 0-160,-10 0-144,10 0-160,-11 2-153,11-4-199,-15 20 952,5-18-1128,13 0-280,-13 0-257,13 0-471,-5-2-273,1 1-4296,-14 19 6705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0T05:29:13.912"/>
    </inkml:context>
    <inkml:brush xml:id="br0">
      <inkml:brushProperty name="width" value="0.04997" units="cm"/>
      <inkml:brushProperty name="height" value="0.04997" units="cm"/>
    </inkml:brush>
  </inkml:definitions>
  <inkml:trace contextRef="#ctx0" brushRef="#br0">57 487 4168,'0'0'0,"-3"2"969,-5-1-881,5 0-8,3-1-80,-8 3 72,6-2 40,-1 0 32,1 2-24,-7-2 24,8 2 48,1-3-192,-3 2 200,-5 0 48,8-2-16,-1 0-88,-1 0-32,0 0-8,2 0-104,-2 0 72,2 0-24,0 0-32,0-1 0,0-1 24,0 2-40,0-2 56,0 0 24,0 0 16,0 0 72,1 2 24,0 0 64,-1 0-256,2 0 264,0 0-32,-1-1 32,0 1 0,1 0-7,1 2-17,-3-2-240,3 8 136,0-6-72,0 1-8,1 5-8,3-6 8,-5 2-32,-2-4-24,4 3 0,3 0-16,-5 1 32,1-1 32,5 0-64,-5-3-8,-3 0 24,3 1-64,5 0 8,-7 1 72,2 0 8,0-1 16,0 0-24,-3-1-16,3 0 24,0 0 64,0 1 48,0-1-8,-1 0-32,1 0-16,-3 0-80,2-2 80,0 2 8,0 0-24,-2-2 8,2 0-8,-1 2 0,-1 0-64,1-2 88,1 2-24,-1-1-24,0-1-8,0 0 56,0 2 32,-1 0-120,1 0 232,-1 0 24,1 0-32,0 0-32,1 0-48,-1 1 8,-1-1-152,1 3 96,0-2-16,0 2-40,0 0-16,0 0 16,-1 4 16,0-7-56,1 1 40,-1 1-24,0-1-16,1 0 24,-1-1-8,1 1 0,-1-1-16,1 1 8,0 0-16,-1 1 32,1-1-24,0 0 8,0-1 24,-1 0-32,1 0-16,-1 0 48,0 1 0,1 0-24,-1-1-8,0 0 16,0 0 32,0 0-24,0-2-48,1 2 0,-1 0 24,0-2-24,0 2 40,0 0 24,0-2-72,1 2 16,-1 0 16,0 0 0,0 0 40,1 0 0,0 0-40,1 0-8,-1 1 16,-1-1-8,1 1 40,1 1 32,0-1-32,-1 1-48,0-1 16,1-1 24,-2 0-32,2 0 56,0 0 24,1 0-32,-2-2-16,1-7 32,1 8 16,-3 1-80,4-8 32,-1 6 24,4-9-48,-5 4 16,0-1 17,7-1-41,-9 9 0,3-9 24,7-3-40,-3-1 32,0 0 0,1 0 8,2-2-24,-10 15 0,10-14 40,-1-2-8,0 2-8,0-1 8,-1 2-16,1 0 8,-9 13-24,7-14 32,-3 3-24,6-2 8,-7 1-8,7 1-8,-3-2 0,-7 13 0,3-12-24,5 1-56,-5-1-104,5 2-105,-5 0-135,0 0-88,-3 10 512,4-8-568,3-2 0,-4 3 16,0-1 8,1-1-8,-2 0-24,-2 9 576,3-9-601,0 2 17,0 0 24,-1-1 24,1-1 0,0-1 80,-3 10 456,7-10-344,-4 0 112,1-1 96,3 0 64,-5 0 8,0 0 0,-2 11 64,4-10-72,0 0-40,-1 0-72,0 2-137,1 5-1407,-1-8-896,-3 11 2624,0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05:42:08.781"/>
    </inkml:context>
    <inkml:brush xml:id="br0">
      <inkml:brushProperty name="width" value="0.05005" units="cm"/>
      <inkml:brushProperty name="height" value="0.05005" units="cm"/>
    </inkml:brush>
  </inkml:definitions>
  <inkml:trace contextRef="#ctx0" brushRef="#br0">2 354 9305,'0'0'0,"0"0"1977,0 4-1217,0 1-328,0-5-432,-2 12 600,2-9 168,0 10 129,0-10-65,0 14-176,3-4-120,-3-13-536,3 14 408,0 2-48,2-1 0,-1-1-56,1 1-72,-1-2-40,-4-13-192,12 12 145,-9-7-17,2-1 32,-1 1 16,8 0-32,-7-5 8,-5 0-152,15-2 168,-11-4 8,14-14 24,-13 2-24,10-6-48,-11-6-56,-4 30-72,15-31 80,-3-8-32,-7 0 0,13-2-8,-6-1-24,0 0-8,-12 42-8,13-38 0,1 2 24,-1 5-8,-1 5-56,-7 2-176,12 3-320,-17 21 536,3-13-1048,9 7-593,-9 0-711,1 1-849,8 4-4057,-12 1 7258</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05:42:08.782"/>
    </inkml:context>
    <inkml:brush xml:id="br0">
      <inkml:brushProperty name="width" value="0.05005" units="cm"/>
      <inkml:brushProperty name="height" value="0.05005" units="cm"/>
    </inkml:brush>
  </inkml:definitions>
  <inkml:trace contextRef="#ctx0" brushRef="#br0">13 320 8457,'0'0'0,"-2"0"2313,-1 0-1073,0 0-744,3 0-496,-3 3 608,1 2 264,2 7 225,0-8 71,0 13-128,0-5-208,0-12-832,0 16 641,0-2-193,0 2-104,5 1-72,-2-2-72,2 0-24,-1 1-8,-4-16-168,12 14 136,-9 1 32,2-2-16,8-8 16,-10 0 32,12-2 24,-15-3-224,5 0 192,13-2-24,-5-10-48,-1 6-16,2-15 0,-10 3 40,-4 18-144,18-21 120,-13-3 0,10-3-56,-11-3-8,14-5 64,-13-4 0,-5 39-120,19-37 128,-7-3-40,0 3-24,0 4-40,0 1-112,-7 5-168,-5 27 256,13-24-576,-10 5-240,2 2-264,-1 5-344,9 8-361,-13 4 1785,0-12-2264,4 10-721,1-1-680,-1 0-2888,-4 3 6553</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05:42:08.783"/>
    </inkml:context>
    <inkml:brush xml:id="br0">
      <inkml:brushProperty name="width" value="0.05005" units="cm"/>
      <inkml:brushProperty name="height" value="0.05005" units="cm"/>
    </inkml:brush>
  </inkml:definitions>
  <inkml:trace contextRef="#ctx0" brushRef="#br0">10 371 10698,'0'0'0,"0"0"0,-2 0 2704,1 0-2152,-2 3-480,1 0-7,1 0 151,1-3 200,0 0-416,0 5 536,3-1 64,1 8-112,8-7-120,-9 10-80,9-3-72,-12-12-216,5 15 176,8 0-24,-1-3 56,-7 3 56,11-3 24,-11-8 56,-5-4-344,13 17 353,-10-14 7,11 0 48,-10 0-48,11-3-32,-10 0-64,-5 0-264,15-4 296,-11-10 24,11-1-32,-12-2-48,11-5-64,-10-2-56,-4 24-120,14-30 112,-10-3 8,11-2-24,-10-4-16,10 3-72,-11-3-16,-4 39 8,19-38-144,-15 2-304,13 2-488,-5 2-872,0 1-1121,0 4-1424,-12 27 4353,12-26-8994,-12 26 8994</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0T05:43:02.799"/>
    </inkml:context>
    <inkml:brush xml:id="br0">
      <inkml:brushProperty name="width" value="0.05005" units="cm"/>
      <inkml:brushProperty name="height" value="0.05005" units="cm"/>
    </inkml:brush>
  </inkml:definitions>
  <inkml:trace contextRef="#ctx0" brushRef="#br0">19 357 9538,'0'0'0,"0"12"2520,-5-7-1448,5-5-1072,-6 21 328,2-5 128,2-1 257,1 2 231,1-1 72,0 1-104,0-17-912,0 16 712,0 1-111,0-1-1,3-2-72,9-2 0,-9-9-64,-3-3-464,12 3 352,-9-3-48,12-3-72,-3-9-48,1-3-56,1-2 16,-14 17-144,15-19 176,0-1-16,0-4 0,1-3-32,-1-1-72,0-4 16,-15 32-72,15-30 120,1 1-32,-1-2 24,1 2-47,-1-2-49,2-1 64,-17 32-80,16-27 40,1 2-136,-4 1-305,2 4-519,-1-1-616,-2 2-817,-12 19 2353,12-12-3232,0-4-945,1 3-4113,-13 13 8290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05:42:08.784"/>
    </inkml:context>
    <inkml:brush xml:id="br0">
      <inkml:brushProperty name="width" value="0.05005" units="cm"/>
      <inkml:brushProperty name="height" value="0.05005" units="cm"/>
    </inkml:brush>
  </inkml:definitions>
  <inkml:trace contextRef="#ctx0" brushRef="#br0">14 366 10626,'0'0'0,"0"3"2656,-3 9-1960,-1-8-431,1 13 103,1-13 240,2-4-608,-1 15 808,1-10 72,0 11-80,0-4-192,0-7-135,0 15-145,0-20-328,3 12 208,0 0-48,1 0-24,8-8 16,-9 1 16,11-1 56,-14-4-224,4 3 256,10-3 32,-10 0 32,13-1-8,-5-13-56,0 1-48,-12 13-208,13-15 136,-1-6-32,0 1 0,0-4 0,-7-6-24,11 0-16,-16 30-64,5-33 32,10-2-8,-11 2 0,11 0-8,-10 0 0,10 1 16,-15 32-32,5-27 16,10 3 0,-11 2-72,10 4-144,-11 1-232,9 5-344,-12 12 776,3-4-1168,9-8-529,-9 7-511,1-1-593,1-6-543,-1 8-4218,-4 4 7562</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0T05:43:11.470"/>
    </inkml:context>
    <inkml:brush xml:id="br0">
      <inkml:brushProperty name="width" value="0.05005" units="cm"/>
      <inkml:brushProperty name="height" value="0.05005" units="cm"/>
    </inkml:brush>
  </inkml:definitions>
  <inkml:trace contextRef="#ctx0" brushRef="#br0">40 416 7529,'0'0'0,"-5"-1"1048,1-1-448,-2-1-39,1 2 103,1-1 56,4 2-720,-3-1 824,1-1 0,-1 2-96,2 0-31,-1 0-121,1 3-56,1-3-520,-2 3 488,1 0-40,1 2-40,0-2-56,0 1-48,0 1-24,0-5-280,3 15 272,0-11-48,1 16-32,1-7-40,-1 2-40,1 0 32,-5-15-144,4 18 153,8-3 47,-9 0-16,2-1 8,-1-9-16,10 8-8,-14-13-168,3 3 168,9 0-72,-9-3 16,9 0 0,-8-3 16,10-1 0,-14 4-128,4-12 136,10-1 16,-11 1-8,9-4 8,-9-4-8,9-2-40,-12 22-104,4-26 104,10-1-32,-10-1-56,11-4 24,-10 1-16,13-1 0,-18 32-24,5-31 80,11 0 40,-4 3-56,0-1-160,0 2-240,0 0-328,-12 27 664,12-24-1048,2-1-425,-1 1-615,2 0-585,0-2-479,2 2-4578,-17 24 7730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0T05:43:12.121"/>
    </inkml:context>
    <inkml:brush xml:id="br0">
      <inkml:brushProperty name="width" value="0.05005" units="cm"/>
      <inkml:brushProperty name="height" value="0.05005" units="cm"/>
    </inkml:brush>
  </inkml:definitions>
  <inkml:trace contextRef="#ctx0" brushRef="#br0">28 436 9161,'0'0'0,"0"0"0,-3 0 1441,0 0-801,-2 0 48,1 0 176,1 0 192,1 0 97,2 0-1153,-1 5 1008,-2-1-200,1 1-224,1 7-120,1-9-96,0 9-72,0-12-296,0 3 257,3 10-65,0-8-8,1 10-16,8-2 32,-9-1-72,11 0-32,-14-12-96,4 5 72,11 8-16,-3-13 56,-7 3-16,14-3-8,-7 0 0,-12 0-88,14-4 112,-1-10 16,1 1 40,-1-2-32,-8-2-16,11 1 8,-16 16-128,5-18 96,8-2 0,-8-1 8,8-3-16,-8-3 0,10-1-8,-15 28-80,4-30 88,13-2 8,-5 0-24,0 2-16,2 0-72,-2 0-176,-12 30 192,13-28-456,-1 1-320,2 3-296,-2 0-449,-8 3-455,-4 21 1976,17-18-2385,-13 3-511,11 3-3898,-15 12 6794</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05:42:08.785"/>
    </inkml:context>
    <inkml:brush xml:id="br0">
      <inkml:brushProperty name="width" value="0.05009" units="cm"/>
      <inkml:brushProperty name="height" value="0.05009" units="cm"/>
    </inkml:brush>
  </inkml:definitions>
  <inkml:trace contextRef="#ctx0" brushRef="#br0">0 8 10466,'0'0'0,"8"-1"3400,-6-2-2823,10 1-297,-5 1 32,1 0 80,-8 1-392,9 0 464,2 0 48,1 0-144,2 0-184,-1 0-32,0 3-48,-13-3-104,15 3 168,-2-1-16,1 1-40,1 0-8,-3-1-80,-1 6-72,-11-8 48,10 1-208,-2 2-344,-1 4-368,-4-5-416,-1 6-281,1-5-343,-3-3 1960,3 8-2553,-3-5-4152,0-3 6705</inkml:trace>
  <inkml:trace contextRef="#ctx0" brushRef="#br0" timeOffset="1">11 258 16427,'0'0'0,"-1"2"1392,-1 5-880,1-4-240,0-1 41,1-2-313,0 3 416,2 0 80,0-1-16,5 5-128,-4-5-120,-3-2-232,9 2 176,-6 1-56,6-1-72,0 0-24,-2 0-8,2-2 8,0 0-24,-9 0 0,8-1-24,1 0-32,-1-1-104,1 0-160,0-1-288,0 0-408,-9 3 1016,9-7-1473,0 4-351,1 0-177,-1-5-127,0 5-433,-1-5-1671,-8 8 4232,3-3-4401,-3 3 4401</inkml:trace>
  <inkml:trace contextRef="#ctx0" brushRef="#br0" timeOffset="2">225 271 8521,'0'0'0,"-3"9"2521,-4 2-945,0 2-744,7-13-832,-3 13 665,-5-1 103,5-2 128,1 1 88,-1 1 0,0-1-104,3-11-880,-2 13 817,-1 0-17,0 0-64,2-1-56,0 0-72,1-1-104,0-2-128,0-9-376,0 9 257,0-2-113,3-4-72,0 5-8,7-6-8,-8 1 0,-2-3-56,10 2 24,-7 0-24,7 0 32,-3 0-8,0-2 32,-4 0-40,-3 0-16,10 0 0,-7 0 0,7-1 0,-7-2 40,7-5 0,-7 5-56,-3 3 16,10-10 0,-7 2 0,5-1 16,-5-1 24,5-1-8,-5-1-32,-3 12 0,8-12 8,-6-1 8,0-1-16,1 2 24,0-1-24,-1 1 16,-2 12-16,2-12 16,0-1 8,-2 2-8,0-1 40,-1 3-32,-2-1-8,3 10-16,-8-8 0,5 0 0,-6 1-96,2 4-40,0-5-56,-1 6-96,8 2 288,-7-4-337,4 2-79,-4 0-128,4 1-176,-4 1-168,6 0-256,1 0 1144,-3 2-1465,1-1-207,1 2-200,0 4-209,0-5-591,1-2 2672,-1 3-6418,1-3 6418</inkml:trace>
  <inkml:trace contextRef="#ctx0" brushRef="#br0" timeOffset="3">399 286 10850,'0'0'0,"0"13"2672,0-13-2672,0 14 825,0 2-369,0-1 56,0-3 104,0-1 136,-1 1-56,1-12-696,-1 14 720,0-2 49,-1 2 23,0-3 56,0 0-120,0-1-104,2-10-624,-1 9 472,1 0-104,-1-1-88,0-5-88,0 5-56,1-8-56,0 0-80,0 0 57,2 0-57,-1-1 24,2-6 8,0 3-8,-3 4-24,3-9 0,-1 2-16,1-1 16,0 0 16,-1-1 8,1 0 16,-3 9-40,7-10-8,-5 0-32,1 0 40,5-1 8,-7 0 24,7 0-24,-8 11-8,1-10-8,6 1-8,-5 0 0,6 0 16,-6 2 32,6 3-48,-8 4 16,2-7 0,5 5 16,-5-1-16,5 2 0,-5-1 8,5 1-32,-7 1 24,2-1-16,0 1 32,1 0 8,-1 0-8,0 3 8,-1 4-24,-1-7 0,2 3 16,-2 7 16,0-1-24,0 2 24,0 0-32,0-1 8,0-10-8,-1 12 16,0-1 8,-1 0 24,-1-1-48,1 1 24,1-2-24,1-9 0,-1 7-40,0 0-32,1-4-72,0 5-73,0-8-31,2 3-56,-2-3 304,1 1-376,1 1-56,1-2-120,-1 0-72,6 0-48,-7-2-24,-1 2 696,3-3-736,5-1-33,-5-4-79,6 6-80,-7-7-24,9 5 32,-11 4 920,7-10-825,0 3 177,1 4 168,-1-7 160,1 6 72,0-5 72,-8 9 176,8-3-56,-5-5 112,6 5 168,-7-4 72,5 4 56,-5-4 64,-2 7-416,3-3 512,0-4 88,-1 5 33,1-5 15,0 4-48,-1-4-88,-2 7-512,2-2 472,0-1-80,-2 0-64,0 1-48,0-1-40,0 0-48,0 3-192,0-3 176,-1 1-32,-2 0-31,1 1-17,-6 1-16,6 0 8,2 0-88,-4 0 72,-3 3-8,4-1-16,-4 7-32,5-1 8,-6 0 8,8-8-32,-2 9 40,-6 1 8,4 0-24,-4 1 0,5 0 0,-5-1 16,8-10-40,-2 11 72,-1 2 24,-4-2 32,5 1 8,-1-1-8,1 0-32,2-11-96,-3 11 64,1-2 0,1-2-24,0-4-16,1 4-24,0-5-24,0-2 24,0 1-16,2-1 0,0 0 16,0 0-8,0-1 8,1-2-16,-3 3 16,3-3-32,4-4 40,-7 4 8,3 0-8,5-5-16,-7 5-32,-1 3 40,3-9 0,5 6 16,-6-5-8,5 6 16,-5-6-48,1 4 16,-3 4 8,7-9 0,-5 2 8,0 0 16,5-2-24,-5 0-8,0 0-8,-2 9 16,3-11 16,-1 1-8,0 0-8,1-1 16,-1 1-56,1-1 40,-3 11 0,3-9 16,4 0-8,-7 1 8,3 4-40,-1 1-16,1 0 16,-3 3 24,3-3 0,-2 1 48,1 1 16,0 1 8,-2 8 8,0-6-16,0-2-64,0 12 128,0-3 32,0 2 8,0-1 48,-1 3-32,0-1-32,1-12-152,-2 13 200,1-1-56,-1 1 8,0 1 24,-1 0-24,-5 2 8,8-16-160,-2 17 200,-6 1 24,5 3 8,-5 1 0,5 1-15,-6-1-81,9-22-136,-8 24 80,-1-2-16,-1-1-16,2 0-48,0-4 40,0-2-40,8-15 0,-7 11 24,0-3 48,3-6-48,-4 5-24,5-7-16,-4 0-32,7 0 48,-3 0-32,0 0 8,2 0-16,-1-2-16,1-5-16,1-1 16,0 8 56,0-3 0,0-6-24,2 2 0,0 0 8,1-3-16,4 1 24,-7 9 8,3-9 0,5 1-16,-1 0 0,0 0 72,1 0 0,2 1 0,-10 7-56,10-4 40,0-5-40,0 2-40,-1 3 40,0-5 0,1 1 8,-10 8-8,9-7 16,0-1-40,2 0-32,0 0 16,-1-2 80,2 2 16,-12 8-56,11-10 96,-2 1-32,1 0-64,-1 0 0,1 1 0,0 0 32,-10 8-32,9-2-16,-1-6 0,-1 6-136,0-1-265,-4 2-255,5 0-304,-8 1 976,2 0-1320,0 0-393,1 0-479,0 0-929,-1 0-3264,1 1 344,-3-1 6041,0 0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0T06:11:09.484"/>
    </inkml:context>
    <inkml:brush xml:id="br0">
      <inkml:brushProperty name="width" value="0.05009" units="cm"/>
      <inkml:brushProperty name="height" value="0.05009" units="cm"/>
    </inkml:brush>
  </inkml:definitions>
  <inkml:trace contextRef="#ctx0" brushRef="#br0">21 0 11794,'0'0'0,"0"3"3849,0-3-3849,0 10 832,0 0-424,-1 2-48,1 3 64,0 1 120,0 3 193,0-19-737,0 21 632,0 3-80,0 1-112,0 1-112,0 0-72,0-1-88,0-25-168,-1 26 120,0 1-16,0-1-24,0 1-32,0-1-8,-1-1 0,2-25-40,-1 25 24,0-3-24,-1-2-192,1 0-288,-1-3-360,1-3-408,1-14 1248,-1 11-1745,1-4-375,-1-5-449,0 0-728,0-2-3968,1 0 7265</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0T06:11:09.237"/>
    </inkml:context>
    <inkml:brush xml:id="br0">
      <inkml:brushProperty name="width" value="0.05009" units="cm"/>
      <inkml:brushProperty name="height" value="0.05009" units="cm"/>
    </inkml:brush>
  </inkml:definitions>
  <inkml:trace contextRef="#ctx0" brushRef="#br0">103 89 12258,'0'0'0,"0"2"1112,0 5-648,0-4 137,0-1 183,-1 0 192,1-2-976,-1 2 1016,0 0-232,0-2-184,0 1-151,-1-1-97,0 0-64,2 0-288,-3 2 248,1 0-48,-1 0 0,-1 0-8,-3-1-32,5 2-16,2-3-144,-8 8 128,5-6-24,-7 7-8,7-1 8,-6 1 0,5 2 0,4-11-104,-8 12 120,5 2-48,-4-1-16,5 1 8,0 1-8,-2-1-8,4-14-48,-3 13 24,1 0-8,-1-2-16,2 0 0,0-2 0,1-1 0,0-8 0,0 3 0,0 6-16,3-7-8,0 0 0,-1 1 24,1 0 0,-3-3 0,7 1-24,-5-1-16,1 0 24,-1 0 0,5 0 8,-5 0-16,-2 0 24,3-1-32,4-1-8,-5-1 40,5 0-8,-4-1-8,6-4 8,-9 8 8,2-3 0,6-5-16,-5 5 32,4-7-8,-4 2-8,4-3-24,-7 11 24,2-11 0,5 0 0,-5-2 24,0 0-8,6-1-32,-8-1-8,0 15 24,7-15 0,-5-1 16,0 1-16,6 1 8,-6 2-8,5 1 0,-7 11 0,2-9 16,0 2-8,0 4 8,1 0-16,-1 1 40,-2 1 48,0 1-88,0 0 184,0 0 64,0 3 56,0 5 8,0-6-8,-1 10 9,1-12-313,-1 9 288,-1 2-40,0 1-16,0 3-16,-1 0 8,1 0-40,2-15-184,-1 14 120,0 0-32,-1-1-16,1-1 8,0 1-24,0-2-24,1-11-32,-1 10 24,1-1-8,-1 0 0,1-2-8,0-4-16,0 5-40,0-8 48,0 2-152,0 1-112,0-2-152,0 2-192,0-3-113,0 0-159,0 0 880,0 0-1040,1 0-176,1-2-321,0 0-279,-2-5-272,2 3-361,-2 4 2449,1-9-2961,2 2-3912,-3 7 6873</inkml:trace>
  <inkml:trace contextRef="#ctx0" brushRef="#br0" timeOffset="1">245 176 6873,'0'0'0,"2"7"3097,0 0-1361,0 3-720,0 1-176,-2-2-23,0-9-817,2 9 824,-2 1-24,0 0-136,0-1-136,0 1-168,-1 0-136,1-10-224,-2 8 136,1 1-32,-1-2-32,0-5 8,0 8-88,0-8-232,2-2 240,-1 8-528,-1-6-424,0 0-384,0 0-329,1-2-351,0 0-609,1 0 2625,0-2-6801,0 2 6801</inkml:trace>
  <inkml:trace contextRef="#ctx0" brushRef="#br0" timeOffset="2">310 0 5977,'0'0'0,"0"0"0,0 0 5649,0 0-4249,0 0-840,0 3-304,0 0-96,0 4-39,0-7-121,0 2 64,0 6-24,0-5-40,0 5-305,0-7-351,0 2-624,0-3 1280,0 3-2472,0-1-4834,0-2 7306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0T05:28:41.844"/>
    </inkml:context>
    <inkml:brush xml:id="br0">
      <inkml:brushProperty name="width" value="0.04997" units="cm"/>
      <inkml:brushProperty name="height" value="0.04997" units="cm"/>
    </inkml:brush>
  </inkml:definitions>
  <inkml:trace contextRef="#ctx0" brushRef="#br0">39 358 6361,'0'0'0,"-8"0"528,8 0-528,-2-1 232,-5-1 8,7 0-16,-3 0-24,1 2-64,0 0 8,2 0-144,-3 0 120,1 0-32,-1 0-32,2 0-24,-1 1 24,0 1 32,2-2-88,0 3 56,-2-2 32,2 1-40,0-1-8,0 1-16,0-1 8,0-1-32,0 2 8,0 0 16,0-1 72,0 1 8,0-1 56,1 0 25,-1-1-185,2 1 152,0 0 8,-1 0-32,1 1-8,0 0-8,1 1 16,-3-3-128,3 4 168,-1 3 64,6 1-32,-6 2-56,1-1-40,5 2-144,-8-11 40,2 11 8,6 0 24,-6 2-48,6-2 24,-5 1-16,7-1 16,-10-11-8,2 11 56,7 0 0,-6-2-48,6 0-16,-5-1 8,4-4 32,-8-4-32,3 7 48,1-4-24,-1 0-24,1-1 0,-1-1 8,0 1 48,-3-2-56,1 1 72,2 0 32,-1-1 48,0 0 40,0 0 32,0 0-32,-2 0-192,1-2 120,1 0-48,1 0-16,-1-6-8,1 6 40,-2-7-16,-1 9-72,3-3 0,-1-6 8,0 2 64,0 0 8,-1-2 32,1 2-40,-2 7-72,2-7-24,0-2 24,0 0 24,1-1 16,-2-1 8,2 0-8,-3 11-40,3-12 32,0-2-24,0-1 0,6-1 8,-1 0-40,1-2 16,-9 18 8,10-18 8,1-1 24,2-1 8,1-1-8,-1 2-24,2 0-8,-15 19 0,15-19-8,-2-1-104,3 1-120,-2 2-128,0 0-136,-1 3 8,-13 14 488,12-16-536,0 1-8,-2 1-16,-1 1-32,0 1 31,-1 2 73,-8 10 488,8-8-416,0-1 72,-4 7 64,5-8 24,-6 8 32,4-7-16,-7 9 240,3-1-280,1-7-40,3 6 24,-4 1-72,0-2-3777,-3 3 4145</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0T06:11:08.348"/>
    </inkml:context>
    <inkml:brush xml:id="br0">
      <inkml:brushProperty name="width" value="0.05009" units="cm"/>
      <inkml:brushProperty name="height" value="0.05009" units="cm"/>
    </inkml:brush>
  </inkml:definitions>
  <inkml:trace contextRef="#ctx0" brushRef="#br0">0 94 10466,'0'0'0,"0"-2"2536,0 1-1736,0 0-31,2 1 87,-2 0-856,0 0 1048,0 0 120,2 2-87,0 7-137,0-2-168,-2 2-96,0-9-680,1 10 568,1 1-112,-2 2-96,2 1-72,-2 1-72,2 1-40,-1 1 0,-1-17-176,0 17 145,2 1-9,0 0-24,-2 2-8,2 2-32,-2 1 40,0-23-112,0 24 96,0 2-56,0 1-16,0 0 32,0 0-16,0-2 48,0-25-88,0 23 24,0-1-24,0-1 16,0-4 8,0-3 8,0-3-32,0-11 0,0 7-152,0-5-136,2-2-128,-1 0-1,2-1 41,0-6 72,-3 7 304,2-8-256,0-2 32,1-3 40,-1 1 48,0-2 16,-1 1 16,-1 13 104,3-13-88,4 1 8,-5 1 40,6 3 24,-5 5-8,5 0 24,-8 3 0,2-2 24,6 2-8,-7 0 40,2 7-24,5-4 32,-6 5 32,-2-8-96,8 3 112,-5 7 32,6-8 40,-7 9-8,9-8 8,-8 6 8,-3-9-192,10 1 160,-3 1 32,1-2-32,-1 0-24,1 0 8,-1-3 49,-7 3-193,3-7 200,7 4 32,-7-7-24,5 1-40,-6-2-8,5 0-16,-7 11-144,0-12 96,3-1-16,-1-1 8,-1 0-8,-1-1-24,2-1 16,-2 16-72,0-16 32,2 0-8,-2 1 32,0-1-40,0 0 40,0 16-56,0-18 40,0-2-40,0-1-24,-1-2-104,0-1-96,1-2-128,0 26 352,0-24-520,0 0-120,3 2-145,6 1-95,-7 2-128,6 2-184,-8 17 1192,3-15-1505,6 4-319,-6 0-248,6 3-393,-7 4-520,1-4-3872,-3 8 6857</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0T06:11:07.524"/>
    </inkml:context>
    <inkml:brush xml:id="br0">
      <inkml:brushProperty name="width" value="0.05009" units="cm"/>
      <inkml:brushProperty name="height" value="0.05009" units="cm"/>
    </inkml:brush>
  </inkml:definitions>
  <inkml:trace contextRef="#ctx0" brushRef="#br0">155 38 3744,'0'0'0,"0"-9"1329,2 2-505,-2-2 272,0 5 144,0 4-1240,0-4 1281,0 2-97,0 0-120,-1 1-24,-1 1-56,0 2-63,2-2-921,-3 3 848,0 6-64,0-1-112,-4 1-64,4 2-80,-4 1-80,7-12-448,-3 13 409,-6 2-49,6 3-8,-6 1 0,6 2-48,-7 1-16,10-22-288,-7 23 240,0 2 8,-1 1 32,0 2 24,0 0-32,0 0-48,8-28-224,-8 31 128,1-3 8,4 0-48,-5-3 24,5-3-48,-4-2-24,7-20-40,-2 17 16,-1-2-32,2-2 32,1-3-16,0-2-56,0-6-168,0-2 224,0 3-440,2-1-224,5-2-192,-5-1-136,5-2-89,-4 0-143,-3 3 1224,7-9-1352,-4 6-136,5-6-177,-6 5-207,6-5-481,-6 7-4096,-2 2 6449</inkml:trace>
  <inkml:trace contextRef="#ctx0" brushRef="#br0" timeOffset="1">206 312 5129,'0'0'0,"-1"8"6393,1-8-6393,-2 8 1456,0 4-792,-1 0 33,0-1 79,3 0 144,-2-1 0,2-10-920,-1 9 752,1 1-96,0-2-135,0 0-81,0 0-72,2-6-64,-2-2-304,2 9 272,5-7-56,-5 1-24,5-1-32,-4 1-16,5-1 24,-8-2-168,3 2 136,4-2-16,-4 0 0,4 0-48,-5 0 8,6-1-24,-8 1-56,1-3 48,2 0 8,4-4-8,-5 5 16,0-8 32,1 0-16,-3 10-80,2-9 48,1-1-16,0-1-8,-1 1-16,1-1 32,0-1 16,-3 12-56,1-12 0,1 0 40,0 1 16,-2 1 8,0 0 0,0 0-48,0 10-16,0-9 40,-3 1 0,1 1 24,-6 0 32,4 4-48,-6-5-32,10 8-16,-7-2 24,3 0-24,-5 1 40,6 1 16,-5 0-40,5 3-96,3-3 80,-9 7-176,6-4-72,-5 6-152,4-6-152,-4 7-168,4-2-152,4-8 872,-8 3-1056,7 8-233,-2-4-303,0-4-240,1 7-233,1-7-623,1-3 2688,-2 10-5314,0-7 1426,2-3 3888</inkml:trace>
  <inkml:trace contextRef="#ctx0" brushRef="#br0" timeOffset="2">333 394 10570,'0'0'0,"3"3"4169,-1 4-3481,-2-7-688,8 3 472,-7 0 104,2-2 112,5-1 128,-6 0-31,6 0-241,-8 0-544,2-1 424,5-1-104,-5-1-64,0 0-56,6-5-32,-7 6-56,6-9-8,-7 11-104,2-8 48,5 0 16,-5-2-8,1 1-8,0 0-8,-1-1-16,-2 10-24,3-9 40,4 0-16,-7 1-8,3 1-8,-1 0-8,-1 0 16,-1 7-16,2-4 24,-2-5-8,0 7 24,0-5 24,0 5 8,-2 0 8,2 2-80,-3-1 56,-5 0-8,5 1 8,-4 0 8,4 2-40,-4 0 24,7-2-48,-4 7 32,-4-4-24,4 6 32,-4 0-8,4-1-32,-4 2 8,8-10-8,-2 10 0,-6 1 32,5 0-32,0 1 0,1 0 0,2-1-32,0-11 32,-2 12 32,1 0 16,1-2 16,0 1 32,2-2-8,-1 0-8,-1-9-80,3 7 112,4 0-40,-5-4 0,6 6-64,-8-9-8,3 2 32,5 5-24,-6-7-8,7 2 16,-7-1 0,7 1-16,-6-2 0,8 0 0,-11 0 0,8 0 0,1 0 0,-1 0-32,1 0-48,-1-1-144,1 0-376,-9 1 600,9-1-792,-1 1 16,0 0-200,0 0-233,-1 0-543,-5 0-801,-2 0 2553,9 0-3792,-6 0-3994,-3 0 7786</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0T06:11:06.536"/>
    </inkml:context>
    <inkml:brush xml:id="br0">
      <inkml:brushProperty name="width" value="0.05009" units="cm"/>
      <inkml:brushProperty name="height" value="0.05009" units="cm"/>
    </inkml:brush>
  </inkml:definitions>
  <inkml:trace contextRef="#ctx0" brushRef="#br0">50 0 8617,'0'0'0,"0"0"2385,0 0-2385,-1 3 904,-3 5-680,0-6 112,2 5 160,-1-4 168,1 5 89,2-8-753,-2 8 672,2-1-88,-1 2-104,-1 1-88,1 0-104,-1 2-80,2-12-208,-1 13 144,0 2-40,0 0-8,-1 3 24,1 1 16,0 1 64,-1 3-32,2-23-168,-1 24 152,0 1-16,1 2-32,-1 0-8,0 2-24,0 1-8,1-30-64,-2 30 72,0-2-15,0-2-9,0-3-8,1-4-16,0-2 8,1-17-32,-1 14 64,0-3-48,1-3-16,0-5-16,0-1-32,0 0-16,0-2 64,0 0-96,2-3-57,0-1-63,0-6-64,-1 3 32,2-1 40,-3 8 208,2-9-200,1 1 24,-1-3 24,1 1 40,0-1 40,4 0 8,-7 11 64,2-9-64,-1 0 0,7 0 8,-7 1 32,6-1 8,-4 2 16,-3 7 0,9-3-16,-6-5-24,6 5-16,-7-1 8,8 1-24,-10 3 72,3-3-176,7 2-112,-8 0-144,9 0-144,-4-1-128,1-1-89,-8 3 793,8-3-824,-1-4 24,1 5 48,-1-8 24,0 2-24,0-1-129,-7 9 881,7-10-944,-4-1-16,7 0 72,-7-2 248,6 1 128,-6-2-57,-3 14 569,8-13-2272,-5-2 400,-3 15 1872</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0T06:11:05.755"/>
    </inkml:context>
    <inkml:brush xml:id="br0">
      <inkml:brushProperty name="width" value="0.05009" units="cm"/>
      <inkml:brushProperty name="height" value="0.05009" units="cm"/>
    </inkml:brush>
  </inkml:definitions>
  <inkml:trace contextRef="#ctx0" brushRef="#br0">54 52 9386,'0'0'0,"3"-9"1096,4 2-864,-4-2 96,9 1 152,-5 4 96,1-4 48,-8 8-624,10-2 504,-1-1-104,0 2-80,1 0-23,0 1-73,1 0-48,-11 0-176,11 2 144,0 6-32,0-5-8,1 6-24,-3-7 8,1 10-8,-10-12-80,8 9 72,0 1 8,-1 3-16,-4 1 16,6 1-16,-7 1 0,-2-16-64,3 16 80,-1 2 8,1-1 24,-3 1 24,0 0 32,-1 2 48,1-20-216,-3 21 224,-5 0 56,5 0-16,-6 2 16,1 0 48,-1 1 8,9-24-336,-10 23 336,-3 2-23,1-1-25,-2 0-40,-1 3-16,-1-1-32,16-26-200,-15 25 176,0-2-24,0-3-56,2-1-32,0-3 0,-1-1-16,14-15-48,-12 10 80,0 0-56,1-7-64,4 0-144,4-2-184,-1-1-176,4 0 544,-3-1-705,1-1-159,1-7-160,1 2-232,0 0-313,2-2-215,-2 9 1784,1-8-2128,2-1-233,4 0-3728,-7 9 6089</inkml:trace>
  <inkml:trace contextRef="#ctx0" brushRef="#br0" timeOffset="1">327 409 10914,'0'0'0,"-2"9"3201,2-9-3201,-9 10 736,2 3-96,0-1 128,4 1 160,0 0 128,-1 2-135,4-15-921,-2 16 720,-1 0-184,2 0-128,0-1-48,1-1-96,0 0-64,0-14-200,0 10 144,3 1-56,5-3-32,-5-1-8,5-4-16,-1 4-32,1-7 8,-8 0-8,9 2 24,1-2 8,-1 0-32,1-1 0,0-2-16,0-5 16,-10 8 0,10-8 16,-1 0-8,0-1 24,-1 0-24,-6-1-8,8-1 32,-10 11-32,2-12 40,5 0-16,-7-1 0,3 1-24,-1-2 16,-1 2 24,-1 12-40,0-14 40,0 1-16,0 1-24,0 2 24,0-1 32,-1 1 24,1 10-80,-3-9 40,-4 1-16,4 0 0,-7 1 32,3 4 8,-1-6 8,8 9-72,-8-1 64,0-2-24,1 2-16,0 0 8,3 1-8,-5 0 16,9 0-40,-3 3 16,-6 5-32,5-6 32,-4 5-40,5-5-88,-4 7-152,7-9 264,-2 8-520,0-1-256,-1 0-248,1-4-264,1 6-281,0-6-295,1-3 1864,0 9-2041,0-6-207,0 5-425,0-7-4080,0-1 6753</inkml:trace>
  <inkml:trace contextRef="#ctx0" brushRef="#br0" timeOffset="2">516 518 7305,'0'0'0,"0"9"1232,0-1-343,0 2-217,0-1 72,0 0 112,0-9-856,0 8 896,0 0-24,0 1-95,0-2-33,0 2-16,0-7-96,0-2-632,0 8 608,0-6-160,2 5-56,-1-7-72,-1 3-48,2-3-40,-2 0-232,0 0 145,2 0-41,1-3 32,-1-5-24,5 1 56,-5-1-16,-2 8-152,3-8 120,4-3 80,-4 0-24,5 0 32,-6-2 32,5 3-112,-7 10-128,2-12 128,6 1-40,-5 1 24,6 0 32,-6 1-56,5 1-8,-8 8-80,3-7 64,5 4-24,-5-5 8,5 5-8,-6 0-24,6-5 8,-8 8-24,2-1 8,5-2 48,-5 0-16,0 0 8,6-1-8,-7 1-88,-1 3 48,2-3-168,1 0-184,0 0-192,-1 1-200,1-1-136,0 1-201,-3 2 1081,1-1-1336,1 0-280,0-1-177,0 1-183,0 0-465,-1 0-4096,-1 1 6537</inkml:trace>
  <inkml:trace contextRef="#ctx0" brushRef="#br0" timeOffset="3">734 444 10586,'0'0'0,"0"8"3392,0-8-3392,0 9 1225,0 3-257,0 1-240,0-2-56,0 1 216,0 0-63,0-12-825,0 12 696,-1-1-16,0 0-296,-1 1-152,1-2-64,1 0-64,0-10-104,-2 8 64,1 1 16,-1-2-40,0-5-8,1 9 8,-1-8-8,2-3-32,-2 10 24,1-8-88,0 1-200,0 4-240,0-7-304,0 0-320,1 0 1128,0 0-1393,-1 0-247,1-1-72,0-1-129,0-6-287,0 0-265,0 8 2393,0-8-6337,0 8 6337</inkml:trace>
  <inkml:trace contextRef="#ctx0" brushRef="#br0" timeOffset="4">785 309 10938,'0'0'0,"0"0"2000,-1 0-1416,0 3-104,1-3-480,-2 3 505,1-1 31,1 1 0,-1 4-136,0-5-168,1 5-96,0-7-136,0 2 72,0 5-32,0-5-152,0 1-288,2 4-512,-1-7-537,-1 0 1449,3 2-1848,4 0-649,-5 0-4464,-2-2 6961</inkml:trace>
  <inkml:trace contextRef="#ctx0" brushRef="#br0" timeOffset="5">942 430 9297,'0'0'0,"-1"0"2369,1 0-2369,-1 0 1032,-3 2-312,0 0 49,1-1 87,-1 1 32,-3 0-80,7-2-808,-2 2 688,-1 1-96,-4-1-104,5 5-47,-1-7-65,0 3-40,0 4-64,3-7-272,-3 2 224,0 1-40,1 4-64,0-5-24,-1 6-16,1-6-32,2-2-48,-3 8 40,1-5-16,0 6 0,1-6 8,-1 4-32,1-5 0,1-2 0,-1 8-32,1-7 24,0 2 16,0 4-8,2-5 16,0 5-32,-2-7 16,2 2-8,1 6 16,0-5-8,4 6 0,-5-7 0,0 7-8,-2-9 8,7 7 0,-5-4 24,1 7 0,0-7 32,-1 6-8,5-7-8,-7-2-40,0 8 72,2-6 96,0 5 16,0-7 8,0 3 0,-2-1-32,0-2-160,0 2 200,0 0 24,0 0 8,0 0 0,-1-2-16,-2 2-48,3-2-168,-3 0 176,-4 0 1,4 1-49,-4-1-8,5 0-8,-6 2-32,8-2-80,-4 3 64,-4 0-8,4-1-40,-4 1 0,6 0-8,-6-2-8,8-1 0,-3 3-160,-5 0-288,5-2-377,-4 1-487,4-2-448,-4 0-569,7 0 2329,-2 0-3064,-1 0-4362,1-2 1425,2 2 6001</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05:42:08.789"/>
    </inkml:context>
    <inkml:brush xml:id="br0">
      <inkml:brushProperty name="width" value="0.05009" units="cm"/>
      <inkml:brushProperty name="height" value="0.05009" units="cm"/>
    </inkml:brush>
  </inkml:definitions>
  <inkml:trace contextRef="#ctx0" brushRef="#br0">52 22 9321,'0'0'0,"0"-7"1601,0 4-761,0-5 112,0 6 168,0 1 113,0 1-1233,0-1 1224,0 1-96,0 3-192,-1 7-151,1-2-121,-1 3-112,1-11-552,0 11 472,-1 4-80,1 1-64,-1 2-112,0 1-32,-1 1-8,2-20-176,-2 21 104,-1 2 40,-1-2-40,1 2-40,0 2 8,1-2-32,2-23-40,-2 24 64,0 0-8,-1-1-32,0 1 0,1 0-72,-1-2-152,3-22 200,-3 21-424,0-3-296,0-2-304,2-4-240,0-2-305,0-3-415,1-7 1984,0 2-2313,0 1-367,0-2-2113,0-1-264,0 0 5057</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05:42:08.790"/>
    </inkml:context>
    <inkml:brush xml:id="br0">
      <inkml:brushProperty name="width" value="0.05006" units="cm"/>
      <inkml:brushProperty name="height" value="0.05006" units="cm"/>
    </inkml:brush>
  </inkml:definitions>
  <inkml:trace contextRef="#ctx0" brushRef="#br0">140 0 12658,'0'0'0,"-1"7"2313,-1 0-1585,-1 1-248,2 0 8,1-8-488,0 7 576,0 1 72,1 0-80,6 0-111,-5 2-65,6-2-16,-8-8-376,2 12 344,8 0-16,-8 0-8,7 0-32,-7 0 0,7 2-32,-9-14-256,2 15 248,4 0-16,-3 0-88,3 0 0,-4 2 56,0-1 0,-2-16-200,2 17 280,1 0 16,-3-1-39,0-2 31,0 1 16,-1-3-8,1-12-296,-2 11 336,-6-1-56,6-3-16,-7-1-8,2-4-56,-2 6-64,9-8-136,-10 0 120,-1 1-40,0 1-8,-1-2 0,-1 0-32,0-2-8,13 2-32,-14-6 0,1 3 0,0-6 16,1 1 8,0 0-8,1 0-32,11 8 16,-9-8-96,1-1-64,5 1-80,0 2-144,1 3-176,0-4-160,2 7 720,-1-3-913,1 1-231,0-1-256,3 2-232,-1 0-273,4-1-383,-6 2 2288,2-1-2993,5-1-5737,-7 2 8730</inkml:trace>
  <inkml:trace contextRef="#ctx0" brushRef="#br0" timeOffset="1">322 164 12002,'0'0'0,"0"0"0,0 15 3233,0-2-2577,-1 2-296,0-2 128,0-1 120,1-1 160,0-1-47,0-10-721,0 11 552,-1 0-168,1 0-88,-1 0-80,0 0-96,1-11-120,0 10 80,-1-1-56,1 0 16,-1-2-16,0-1-48,1-4-184,0 1-280,0-3 488,0 2-808,0 0-417,0-2-367,0 0-296,0 0-401,0-1-584,0 1 2873,2-2-7121,-2 2 7121</inkml:trace>
  <inkml:trace contextRef="#ctx0" brushRef="#br0" timeOffset="2">379 15 13882,'0'0'0,"0"7"2977,-1-1-2185,1-6-792,-3 10 344,2-3-48,0 1 16,1-1 57,0-1-33,0 2-120,0-8-216,0 7 104,2-1-48,0-3-24,0 4-56,5-6-304,-6 6-489,6-6-623,-7-1 1440,2 2-2096,5-2-729,-5 0-3024,6 0 296,-8 0 5553</inkml:trace>
  <inkml:trace contextRef="#ctx0" brushRef="#br0" timeOffset="3">523 108 10482,'0'0'0,"0"0"0,-2 1 3128,-2 6-1671,-3-1-577,5-4-128,-5 5 0,4-4-32,3-3-720,-6 8 641,4-1-153,-5-1-56,5 1-48,-5 0-64,4 1-32,3-8-288,-8 9 232,6 0-56,-5 0-48,4 0-24,-4 1-16,5 0-32,2-10-56,-7 10 80,5 1-16,0 0-16,-1-1-8,1 2 16,0-3-56,2-9 0,0 10 0,-1-2 8,0 0 8,0 0 32,1-1-32,0-1-16,0-6 0,0 3-16,0 4 16,3-5 32,-2 4-24,5-5-16,-4 2-8,-2-3 16,2 2-48,5 0 16,-4-1 24,3 1-8,-3-2-24,5 0 0,-8 0 40,3 0-64,4-1 64,-6-1 16,6-1-8,-5-4 8,4 5-40,-6 2 24,2-7-40,4 4 64,-4-6-32,0 2-8,4-2 32,-4 1-48,-2 8 32,2-10 16,5 0 0,-6 0-32,1-1 40,0-1-24,4 1 0,-6 11 0,0-11 16,3 0-32,-2 0 72,1 2-16,0 0 24,-1 1 0,-1 8-64,0-7 24,0 0-8,0 0-32,0 0 32,0 0-8,0 1 24,0 6-32,0-4 8,0-4 32,0 6 0,0-6 64,0 7 40,0-2 16,0 3-160,0-1 216,0 1 64,0 0 64,0 0 57,0 2-25,0 4-88,0-6-288,2 3 256,-1 5 8,-1 0-40,2-1-32,-1 2-8,2 1-72,-3-10-112,2 10 72,0 0 16,5 0-80,-6 1-8,2 2-24,5 0-48,-8-13 72,2 12 0,6 1 16,-6-1 24,7 0-8,-3 0-48,-3-2 0,-3-10 16,9 7-56,-7 0-112,7-4-168,-7 6-240,6-8-232,-5 1-233,-3-2 1041,7 1-1360,-6-1-400,6 0-537,-6-1-495,1-1-1177,0-4-4185,-2 6 8154</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05:42:08.794"/>
    </inkml:context>
    <inkml:brush xml:id="br0">
      <inkml:brushProperty name="width" value="0.05006" units="cm"/>
      <inkml:brushProperty name="height" value="0.05006" units="cm"/>
    </inkml:brush>
  </inkml:definitions>
  <inkml:trace contextRef="#ctx0" brushRef="#br0">1 39 14763,'0'0'0,"0"-1"3080,0 1-3080,0-2 712,0-1-175,0-3-57,2 4 112,7-6 112,-3 5-88,-6 3-616,7-8 480,2 7-88,1-2-56,1 3-32,1-1-24,3 1-31,-15 0-249,16 0 192,0 0-56,1 1-56,0 1-40,2 0 32,1-2-32,-20 0-40,20 1 40,-1-1-24,0 2-112,0-2-56,-3 0-256,0 0-201,-16 0 609,14 0-976,-1 0-440,-1 0-184,-1 0-257,0 0-367,-2 0-49,-9 0 2273,8 0-2632,-2 0-4890,-6 0 7522</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05:42:08.795"/>
    </inkml:context>
    <inkml:brush xml:id="br0">
      <inkml:brushProperty name="width" value="0.05006" units="cm"/>
      <inkml:brushProperty name="height" value="0.05006" units="cm"/>
    </inkml:brush>
  </inkml:definitions>
  <inkml:trace contextRef="#ctx0" brushRef="#br0">13 95 11754,'0'0'0,"0"12"3193,-3 0-2265,3-12-928,-3 15 392,0-1 56,1-3 136,2 0 136,-1 0 33,0 0-65,1-11-688,0 10 544,0 1-56,0 0-128,0 0-120,0-1-56,0 0-120,0-10-64,0 9 80,0 2 32,0-2-56,0 1-8,0 0-24,2-2 16,-2-8-40,0 10 56,1-1-16,-1-1-32,2 0 8,-2-6-32,1 7-24,-1-9 40,2 2-48,-1 5-120,1-6-64,0 1-128,1 0-104,-1-2-24,-2 0 488,3 0-584,-1 0-112,0 0-97,1-2-79,3-1-64,-5-4 16,-1 7 920,3-2-976,3-6-81,-4 2-111,5 0-192,-6-1-313,7-1-103,-8 8 1776,2-7-5393,-2 7 5393</inkml:trace>
  <inkml:trace contextRef="#ctx0" brushRef="#br0" timeOffset="1">132 226 5649,'0'0'0,"0"3"2880,0 3-1527,0-6-1353,0 6 776,0 1-256,0-1-88,0 2 72,0-1-24,0 1-24,0-8-456,-2 8 400,1 0-72,-2 2-63,2-1-113,-1-1-24,0-1-40,2-7-88,-2 7 64,0 0-40,2-5-136,-1 7-120,0-8-249,0 2-191,1-3 672,0 6-928,0-6-296,0 2-353,0-1-279,0 1-4033,0-2 5889</inkml:trace>
  <inkml:trace contextRef="#ctx0" brushRef="#br0" timeOffset="2">206 0 11450,'0'0'0,"0"2"3377,-1 0-2193,-1 6-504,0-6-48,2-2-632,-2 2 728,2 4 41,-2-6-41,1 3-168,1-1-184,-1 4-96,1-6-280,-1 0 168,1 3-96,0-2-32,0-1-24,0 0-96,0 0-264,0 0 344,0 0-744,2 0-545,-1-1-543,1-1-712,-1 0-1113,1-5-4433,-2 7 8090,0 0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05:42:08.798"/>
    </inkml:context>
    <inkml:brush xml:id="br0">
      <inkml:brushProperty name="width" value="0.05006" units="cm"/>
      <inkml:brushProperty name="height" value="0.05006" units="cm"/>
    </inkml:brush>
  </inkml:definitions>
  <inkml:trace contextRef="#ctx0" brushRef="#br0">17 16 7265,'0'0'0,"-1"0"2513,-2 0-1233,1 0-496,2 0-784,-2 0 744,-1 0 80,2 2 89,-1 1-41,1-1-80,1 6-144,0-8-648,-1 6 536,1 1-16,0 2-64,0 0-8,0 3 1,2 1-25,4 0-24,-6-13-400,2 15 384,4 2 0,-3-1-16,4 2-8,-5 0-8,8-1-40,-10-17-312,6 17 320,0-1-56,1-1 0,-1-1-32,0-1-16,1-3-15,-7-10-201,7 8 152,0-6-8,1 1-8,-2-1 16,1-2 184,0-1 24,-7 1-360,7-7 344,0-1-16,0-1-176,-1-3-24,0 0-16,-3-2 8,-3 14-120,8-14 80,-6-1 8,5 1-48,-6-1 8,6 1-8,-6-1 0,-1 15-40,2-14 64,0 1 8,1 1-16,-1 1-32,0 1-32,0-1-24,-2 11 32,2-8-88,-2 0-200,0 0-168,0 1-288,0 0-232,1 1-257,-1 6 1233,0-7-1560,0 1-200,0 3-289,0-6-463,0 6-1009,0-5-4969,0 8 8490,0 0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05:42:08.799"/>
    </inkml:context>
    <inkml:brush xml:id="br0">
      <inkml:brushProperty name="width" value="0.05006" units="cm"/>
      <inkml:brushProperty name="height" value="0.05006" units="cm"/>
    </inkml:brush>
  </inkml:definitions>
  <inkml:trace contextRef="#ctx0" brushRef="#br0">34 1 11610,'0'0'0,"-7"12"3177,3-2-2121,4-10-1056,-9 13 552,6-1 40,0-2 120,1 1 96,0 0-7,1-1-129,1-10-672,-1 12 552,0-1-64,1 2-80,0 1-104,0-2-88,0 2-56,0-14-160,0 12 120,0 2-32,1 0-8,-1 1-8,2 0-24,-1 0 16,-1-15-64,0 15 40,2 1 16,-1 1-32,-1-1-8,2 1-16,-2-2-64,0-15 64,0 15-184,2-2-120,-2-1-144,1-2-144,1-3-176,-1 0-144,-1-7 912,3 2-1113,-1 1-239,5-1-376,-5-2-337,0 0-423,6 0-289,-8 0 2777,2-1-6289,-2 1 6289</inkml:trace>
  <inkml:trace contextRef="#ctx0" brushRef="#br0" timeOffset="1">302 211 11410,'0'0'0,"-2"0"3473,-1-1-2433,-4 1-440,7 0-600,-2 0 624,-1 0 128,0 0 145,0 0-25,0 0-136,-4 0-144,7 0-592,-2 1 472,-4 2-72,3 3-64,-4-4-72,4 5-40,3-7-224,-7 7 128,4-1-16,-4 2-16,4 1-16,-5 0 24,1 1-24,4 2-80,3-12 0,-8 13-24,5-1-16,-4 0 8,5 1 160,-5-1-39,4 2 7,3-14-96,-3 12 72,0 0-72,1-2 24,-1-2 16,3 0-40,-1-1 16,1-7-16,0 7 16,0-5-48,0 0 32,1 1 0,2-1-16,-1 0-8,-2-2 24,2 0-80,5 0 24,-6 0-25,2-1 25,5-1 112,-6 0-39,-2 2-17,9-3 40,-6-4 40,7 4-120,-4-5 8,1 5-8,0-7-9,-7 10 49,7-7 0,0 0-32,-1-1 8,1-1 24,0 1 0,-5-2 16,-2 10-16,9-8-16,-7-2 0,5 1 0,-5 0 16,4 0 16,-4-2-16,-2 11 0,2-8 16,0-2 8,1 2-8,-1 0 0,0 0-16,-1 0-16,-1 8 16,2-7 16,-1 0-8,1 1 33,-2 4 47,1-5 16,-1 5 16,0 2-120,0-2 112,2 1 40,-2 0 24,0 1 0,0 0 8,0 2-16,0-2-168,2 8 112,-2-1 0,0-1-32,0 3 8,0-1-8,0 3 8,0-11-88,1 11 96,-1 1-56,2-1 32,-1 1 0,-1 1-48,2-1 8,-2-12-32,2 11 0,-1 0 16,-1-1-8,2-1 40,-1-1-8,1 0-40,-2-8 0,1 6 40,1-3-24,0 3-32,0-6-8,0 2-160,0-1-200,-2-1 384,2 0-608,1-1-288,-1-1-241,0-4-303,1 3-160,-1-6-201,-2 9 1801,6-8-2008,-4-1-169,5-1-455,-5-1-169,6-1-3600,-8 12 6401</inkml:trace>
  <inkml:trace contextRef="#ctx0" brushRef="#br0" timeOffset="2">448 229 8929,'0'0'0,"0"0"2537,0 2-769,0-2-1768,1 9 1361,1-7-209,-2 8-96,1-3-80,-1 2-152,0 2-151,0-11-673,2 12 592,-2 1-56,0 0-24,0 0-48,0 0-40,0 0-56,0-13-368,0 11 320,0 0 0,0-1-16,0-1-7,0-2-9,0 1-72,0-8-216,0 6 152,0-5-40,0 2-48,2-1-8,-2 0 32,1-2-80,-1 0-8,2 0 16,-2-3 0,1-4 8,1 1 48,-1-2-48,1-1 8,-2 9-32,2-10-16,0-2 32,0-3 8,1 1-8,4 0 0,-5 0-16,-2 14 0,6-14-16,-3 1 16,4 0 16,-5 3-32,6 2 16,-2 0 0,-6 8 0,7-3-40,-5-4 8,8 5 48,-8-1-16,7 0 0,-7 0 16,-2 3-16,9-2-16,-6 1 16,6 0 16,-6 1-32,5 0 16,-5 0 16,-3 0-16,6 3-16,-4 3 32,4-4-16,-5 8 0,2-3 40,-1 1-8,-2-8-32,3 10 8,-1 1 8,-1 1-16,1 0 16,-2 1-8,2 0 40,-2-13-48,0 14 24,0 0-8,0-1-16,0-1 16,0-1-8,0-2 40,0-9-48,0 9 24,0-2-48,0-5-8,0 4-160,0-6-360,0 0-601,0 0 1153,0-1-1864,0-6-721,0 0-999,0-3-7011,0 10 10595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0T05:29:18.993"/>
    </inkml:context>
    <inkml:brush xml:id="br0">
      <inkml:brushProperty name="width" value="0.05009" units="cm"/>
      <inkml:brushProperty name="height" value="0.05009" units="cm"/>
    </inkml:brush>
  </inkml:definitions>
  <inkml:trace contextRef="#ctx0" brushRef="#br0">28 410 5145,'0'0'0,"0"0"1432,-2-2-1352,2 2-80,-2-2 72,0 0 24,0 0 8,-1 1 40,1-1 24,0 0 8,2 2-176,-2-2 176,0 0 16,2 2 16,-1-1 16,-1 1 8,0-2 16,2 0 32,0 2-280,-2 0 296,2-2 49,0 1-17,-2-1-8,2 2 16,0-2-32,0 2-304,0-2 320,0 2 0,0 0-16,0 0 16,0 0-16,1 0 0,-1 0-304,1 1 272,0 2-48,2-1-32,0 6-32,-1-4-24,-2-4-136,3 11 128,0-4-8,-1 2 49,1 0-9,4 1-48,-6 0 8,-1-10-120,3 10 88,0 0-24,4-1 40,-5 0 16,2-1-32,-1 0 16,-3-8-104,4 4 88,3 5-8,-5-7-8,1 5-8,1-5 8,0 1-16,-4-3-56,2 3 64,2 0-32,-1 0 0,1-1 0,-1-2 8,-1 1-8,-2-1-32,3 1 32,0 0 24,-1-1-16,-2 1 40,2-1 48,-1 0-32,-1 0-96,1 0 88,0-3-16,-1 2 8,0-2 8,1-4-8,-1 5 40,0 2-120,0-7 96,0 4 0,0-5 8,0 5 8,0-6-8,0 1 0,0 8-104,0-8 96,0-1-40,0 1-72,1-2 0,0 0-16,2-2 64,-3 12-32,7-13 56,-5 0-16,6-1 8,-4-1-72,6-2 56,-2 0 8,-8 17-40,8-18-24,1 0 8,0 0 16,1-2-56,1 2 80,0-5 32,-11 23-56,19-38-8,-1 4-16,-3 6-40,-6 8-16,1 2 96,-2 2 16,-8 16-32,8-16 32,0 4-32,-1-1-88,-3 3-88,3 1-96,-6 0-112,-1 9 384,3-2-424,-1-5-8,-1 7-8,0-2 48,-1 2-8,0 0-56,0 0 456,0 0-577,0 0-111,0 1-128,0 2-80,0 0-24,0 4 7,0-7 913,0 2-896,0 1 120,0 0 168,0-1 152,0 1-40,0 0-4049,0-3 4545</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05:42:08.802"/>
    </inkml:context>
    <inkml:brush xml:id="br0">
      <inkml:brushProperty name="width" value="0.05006" units="cm"/>
      <inkml:brushProperty name="height" value="0.05006" units="cm"/>
    </inkml:brush>
  </inkml:definitions>
  <inkml:trace contextRef="#ctx0" brushRef="#br0">9 35 10434,'0'0'0,"-2"0"2200,0-1-1136,-1 0-151,2 0-81,1 1-832,-1-1 864,1 1-64,0 0-88,0 0-56,2 0-39,6 0-81,-8 0-536,3 0 440,6 2-72,0-2-64,0 2-40,2-1-32,2-1-16,-13 0-216,14 0 224,2 0 0,2-1-16,3 0 0,2-2-32,3 1-8,-26 2-168,26-3 136,1-4 8,0 5-32,0-5-16,0 5-8,-1-1-16,-26 3-72,25-3 105,-2 2 7,-1 1 8,-3 0-24,-1 2 0,-1 4 16,-17-6-112,14 3 96,0 5-32,-3-5-128,0 7-224,-1-3-241,-2 1-207,-8-8 736,2 10-1040,5-1-232,-5 1-241,-1 0-463,1-2-424,-2-2-929,0-6 3329,0 2-8298,0-2 8298</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05:42:08.803"/>
    </inkml:context>
    <inkml:brush xml:id="br0">
      <inkml:brushProperty name="width" value="0.05006" units="cm"/>
      <inkml:brushProperty name="height" value="0.05006" units="cm"/>
    </inkml:brush>
  </inkml:definitions>
  <inkml:trace contextRef="#ctx0" brushRef="#br0">183 433 5809,'0'0'0,"0"0"0,-2-3 688,-1 1-216,0-6 80,0 6 64,1 0 16,1 2-23,1 0-609,-1-1 592,-1-1-56,-1 2-72,3 0-64,0-2-32,0 0-48,0 2-320,0 0 304,-2 0-48,1-2-32,1 2-16,0 0-24,0-2-8,0 2-176,0 0 176,0-1-24,0-1-16,2 0 0,-1 0-31,-1 0-9,0 2-96,0-2 96,0 2-24,2-2-16,1 2-16,0 0-8,-1 0-8,-2 0-24,2 2 16,-1 1 32,2 1 0,5 4 8,-7-1-16,2 4 8,-3-11-48,3 10 40,0 3 0,5 2 16,-8 1-8,8 3-16,-5-1 8,-3-18-40,10 20 24,-9-1 16,1 1-8,0-1-16,0 1 0,1 0-16,-3-20 0,2 19 16,1 0-8,-3-3 0,2 0 24,0-1-16,0-2 16,-2-13-32,0 12 32,0-1-24,0-1 8,0 0 16,2-2 32,-2-1 32,0-7-96,0 4 112,-1 4-32,-1-5 16,1 0 0,1 0 16,-2-1 0,2-2-112,-4 0 88,-5 0-24,6 0-8,1 0 0,-1-2 16,-6-6-16,9 8-56,-8-2 48,0-9-24,0 4-16,6 0 24,-6-2 8,1 1-8,7 8-32,-8-9 24,5 0-24,-6 0-16,8 1 32,-1 0-8,-6 5 16,8 3-24,-1-8 32,0 8-16,0-3-16,1 2 0,0-1-16,-1 2 16,1 0 0,-1 0-8,1 0-8,0 0 8,2 1-16,1 1 16,0 2 8,-3-4 0,8 7 0,-6-4 0,6 6-16,-6-7 16,8 6 16,-8-6-16,-2-2 0,12 2 0,-3 0 0,-1-1-48,2-1 48,2 0 0,0-3 0,-12 3 0,12-8 8,-1 5-24,0-8 0,1 4 16,2-2 16,-3 1-8,-11 8-8,9-8-8,-1-1 8,1-1 0,1 0 0,-2 0 8,-5 1 16,-3 9-24,3-10 8,5 2 8,-5 1 16,6-2-8,-6 7 8,0-10 0,-3 12-32,2-2 16,-1-9-8,2 4 8,0 4 24,-1-8-16,-2 4-24,0 7 0,0-8 24,0 1 0,0 0 0,0-2 8,0 1-16,-1-1-8,1 9-8,-4-10 24,1 2-24,0-1 16,-6 0 0,6 1 24,-8 0-16,11 8-24,-2-8 8,-7 1-8,1 4 0,0-7 16,-2 7 0,0-4 0,10 7-16,-9-2 8,-1-1 8,-2 1-32,0 2 8,0 0 32,-1 1 0,13-1-24,-13 3 24,-2 5-16,-1-4-32,1 6 40,2-2-8,-2 0 16,15-8-24,-17 7 32,1 1-16,1-1 16,2-3-8,1 3 32,0-4 32,12-3-88,-13 3 88,2 0 0,1-1 8,7-1-16,-1 2-32,-6-1 0,10-2-48,-4 1 8,-3 1 8,6 1 8,0-2-16,-1 2-8,-2 0 0,4-3 0,-3 2 0,1 1 0,2-2 16,0 1-16,0 0-16,0-1 16,0-1 0,0 1 0,0 0-8,2 1-8,1-1 32,-1 0-16,0 0 0,-2-1 0,2 0 24,7 0 0,-2 0-16,-4 0 32,7 0-56,-7-3 16,-3 3 0,13-9 16,-2 8-16,-1-9 24,0 3-16,-1-1 16,1-1-24,-10 9 0,12-9 0,0 0 16,-1-1-32,0-2 40,-1 1-24,1 0-24,-11 11 24,10-11-32,-1-1-16,1 0 24,0 0 24,-2-1 48,-1 0 0,-7 13-48,3-14 24,5-2-16,-6 1 8,6-3-8,-6 0 32,-1-1-40,-1 19 0,2-18-16,-2-1-8,0 1 24,2-1 16,-2 1-8,-2 0 16,2 18-24,-3-17-8,1 1 8,0 0 24,1 1-16,-1 0-8,-2 2 24,4 13-24,-2-12 0,-1 3 40,1 1-16,1 5-16,-2-5 8,0 7-16,3 1 0,-2-2 0,1 2 0,1 0 8,-1 0 8,-2 1-8,0 1 8,3-2-16,0 4 0,0 5 8,0 0-8,0 1 16,-1 3-8,1 1 8,0-14-16,0 15 0,2-1-24,1 2 32,-1 0-16,0 1 16,0-1-8,-2-16 0,11 17-8,-9 1 8,8-1 8,-3 2-32,0 0 24,-7-19 0,9 19-32,1 0 16,0 0 16,1 2 0,2-1-24,0 1 40,-13-21-16,12 22-16,-1 1 16,1 1 48,0 1-32,4 0 8,-2 0-64,-14-25 40,13 26-72,0 0 0,2 1 16,1 1 80,0 2-24,1 0-144,-17-30 144,14 28-160,0-1-24,0-1 8,1-1 152,-2-2 8,-2-2 16,-11-21 0,10 22-32,2-3-16,0 1 24,0-2 0,-2-1 16,-2-2-32,-8-15 40,3 14-32,8-1 8,-4-3 48,-4 0 48,5-2-16,-8 0-48,0-8-8,2 3-8,-1 1 8,1-1 8,-2 0 16,0-2 24,-1-1-32,1 0-16,-2 0 0,-2-3 0,-5-6-16,5 1 56,-7-2-112,2-2 72,9 12 0,-8-14 0,-2 0-16,2-3 104,-3-1-80,1-2 16,1-1 8,9 21-32,-10-23 24,0 0-8,-2-3-8,4 0 8,1 0 8,-1-2-16,8 28-8,-7-29 16,-1-1-16,-1 0 8,6 1-8,0 2 0,-5 2 0,8 25 0,-1-22 0,-3 1 24,0 2-8,2 0-16,-1 3 0,0 0 0,3 16 0,-9-15-16,7 1 8,-1 0-40,2 2 48,-2 0-16,-1 1 8,4 11 8,-8-10 48,7 0-48,-2 0 24,1 0 0,-2-1 16,-3 1 0,7 10-40,-3-10 48,0 0 0,0 1-48,0-2 24,-1 1-24,-4-1 8,8 11-8,-2-10 16,1 0-32,-3 0 16,-3 1 24,4 1-24,0 0 16,3 8-16,-2-8 0,1 1 0,0 4 0,-1-7 24,-1 7-40,1-5 16,2 8 0,0-2-8,0 0-32,0 0 40,0 2 24,0 0-8,0 0-16,0 1-24,2 3 8,-2 3 16,2-3 0,-1 6 0,1-2-8,-2-8 8,3 9-16,-3 1 8,0 0 8,2 1 0,0-1 0,0 1-16,-2-11 16,2 12-8,0-1 8,1 0 0,0 0 8,4-1-8,-7 0-24,0-10 24,3 10-32,5 0-16,-5-1 0,6-1-8,-6 1 8,0-6 32,-3-3 16,8 11-8,-5-9-8,8 7-8,-8-7 0,6 2 0,-7 0 16,-2-4 8,8 4-8,-5-2 48,8 1 24,-3 0-40,-6-1 24,0-1-64,-2-1 16,11 1-8,-4-1 32,-4 0-16,-1 0-16,6 0 8,-5 0-16,-3 0 16,9 0 0,-6 0 16,4 0-16,-5 0 0,1 0 0,5 0-16,-8 0 16,3 0-8,0 0 8,-1 0 24,0-1-48,0-1-24,1 0 8,-3 2 40,2-2-48,0 0 48,-2 0 24,0 0 0,0-1-24,0-5 48,0 8-48,-1-1 40,-2-2-32,-1-6 40,1 8-48,1-8 24,-6 6-24,8 3 0,-2-9-8,-1 6 24,-6-6 0,8 6-8,-1-6-8,-7 6 0,9 3 0,-1-7 16,-1 5 8,-1-5-24,2 5 8,-2-1 8,2-5-16,1 8 0,-2 0 8,1-3 16,0 0-24,1 0 16,-2 2-8,1-1-8,1 2 0,-1-2 0,1 0 0,0 2-8,2 0-8,-2 0 16,2 0-8,0 0 8,6 1-24,-8 0 24,2 2 8,7-2-8,-9-1 0,2 3 0,6-1 16,-6 1-16,1 0-16,5-1 8,-5 0-16,-3-2 24,8 3 0,-6-2 8,5 1-8,-5-1 16,7 0-16,-7-1-16,-2 0 16,9 0 16,-8 0 8,2 0-24,6-2 0,-7 0-16,7 0 8,-9 2 8,2-3 0,0 2 0,6-1 0,-6 0-16,-1 2 8,2-2-8,-3 2 16,2 0 0,0 0-8,0 0-8,-2 0-16,0 2 0,0 1 16,0-3 16,0 7-8,-1-3-8,0 5 8,-1-2-8,-2 2-16,-4-1 16,8-8 16,-1 9 0,-2 1 0,-4 0 0,4 1-8,-7 1 8,6 1 8,4-13-8,-7 14 48,4 1 16,-6-1-64,1 2 8,-1 0 16,2 0-24,7-16 0,-8 15 32,1 1-16,-1 0-8,-2-2 8,2 0-16,4 1-16,4-15 16,-9 14 24,1 1 16,-2-2-40,0 0 24,3-1-16,-1 0 8,8-12-16,-4 11 32,-7-2-8,2-1 0,8-5 16,-7 6 8,7-7 0,1-2-48,-3 2 72,1 1-24,-1 0 8,-1 0 16,0 0 64,2-2 65,2-1-201,-3 2 232,-1 1-8,1 1-24,-4 3-40,6-4-24,0 5 16,1-8-152,-3 8 120,2-1-8,-1 0-8,0 3 0,0-1-16,-1 1-16,3-10-72,-3 10 80,2 1-16,-1-1 8,1-2-8,0-4-24,0 4 0,1-8-40,0 3 72,2 0 32,1-2 24,4 0 40,-7-1 0,9-1 32,-9 1-200,10-3 144,0-9-16,1 2-32,0-3-32,2-3 16,4-3 24,-17 19-104,20-21 160,-1-2 48,1-4 24,-1-4-56,3 1 24,3-2-39,-25 32-161,26-31 168,0 0-24,-1 1-32,-2 0-16,2 2-24,-25 28-72,25-26 24,-2 2-64,-2 1 24,1 3-8,-1 2 40,0 2 48,-21 16-64,20-16 0,-2 2 56,-2 0-40,0 3 8,0 0 16,-1 2-24,-15 9-16,12-10 56,-2 2 0,0 1 0,-1-1 0,1 6-56,-2-9-16,-8 11 16,3-2 24,6-7 24,-6 7 104,5-5 0,-6 7-40,1-3 0,-3 3-112,2-2 80,-1 1 24,1 1-24,0 0 8,0 0-16,-2 0-8,0 0-64,0 0 48,0 0 8,0 0 0,2 0-16,-2 2 48,0 0-16,0-2-72,0 3 72,0 1 8,0-1-48,-1 1-8,0 3 8,-1-4 0,2-3-32,-1 8 72,0-6-32,0 2-24,0 4 0,-1-7-16,1 3 24,1-4-24,-1 3 0,0 1-16,-1-2-24,0 0-32,0-1-72,0 1-112,2-2 256,0 1-424,-1-1-168,0 0-304,-1 0-321,0 0-415,1-2-368,1 2 2000,-2-2-2321,-1-1-592,2-6-1055,0 6-3802,1 3 7770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05:42:08.804"/>
    </inkml:context>
    <inkml:brush xml:id="br0">
      <inkml:brushProperty name="width" value="0.05006" units="cm"/>
      <inkml:brushProperty name="height" value="0.05006" units="cm"/>
    </inkml:brush>
  </inkml:definitions>
  <inkml:trace contextRef="#ctx0" brushRef="#br0">54 2 7977,'0'0'0,"-2"-1"1985,2 1-1985,-2-1 992,2 1-992,-2 0 608,-1 0 48,1 0 88,0 0 80,-1 0 17,1 3-145,2-3-696,-3 2 608,1 7-64,-4-7-136,4 8-56,-1-2-72,0 1-40,3-9-240,-3 9 224,0 2-32,-1 0 16,2 0 8,0 2-15,0 2-17,2-15-184,-1 16 144,1 1-40,0 1-32,0 1-8,0 3-8,0 0 8,0-22-64,2 23 24,0 1 16,0-1-32,4 1 16,-3-2 16,4 0-32,-7-22-8,2 22 0,7-3-8,-2-3 8,1-2 24,0-3 0,-1-4 0,-7-7-24,7 2 0,1 4 24,-1-6-8,1 0 24,-1 0-32,0 0-8,-7 0 0,6-7 0,-4 1 24,7-2 0,-6-1 16,4-3-16,-5-2 0,-2 14-24,6-15 16,-4-1-8,4-1 8,-3 0 8,4-1-40,-4-1 16,-3 19 0,8-19 16,-6 0-16,7 0 16,-7 0-32,7 2 0,-7 0 8,-2 17 8,8-17 0,-6 4 64,4-1-32,-6 2 24,2 1-8,1-1-40,-3 12-8,1-10 16,1 1-16,-2 0 0,1 1 0,-1 2 16,0 3-16,0 3 0,0-7 8,0 4 8,-1 1-8,-1-1 8,0 0-8,-1 3 8,3 0-16,-6 0 24,5 1-24,-3 2 16,1 3 16,0 0 0,-3 1 16,6-7-48,-2 8 0,0 2 0,-1 1 24,1 1-8,1 2 32,-2-1-64,3-13 16,-2 14-48,-1 2 40,0 1-32,-3 0 80,4 2 8,-5 1-48,7-20 0,-2 21 8,-4 1-8,3 2 32,-6 1 32,2 1-40,-1 2 0,8-28-24,-7 26-16,0 0 16,0-1 56,3-4-32,-3-2-16,6-2 8,1-17-16,-3 14 0,3-2 16,-1-1 16,1-4-32,0-4-8,0-1-16,0-2 24,1 2-40,2-2 40,-1-1 8,4-1-8,-4-5 0,5-1-8,-7 8 8,2-7-16,8-1 16,-4 0 0,2-1-8,0-1 8,0 0 0,-8 10 0,9-11 0,0 0-16,2-1-8,0 0 8,2-3 8,-1-1-32,-12 16 40,13-16-128,1-2-152,1 0-152,0-1-160,1-1-145,-2 2-191,-14 18 928,16-20-992,-1 1 144,0 0 32,0 1 144,0 1 199,-1 0 105,-14 17 368,15-16-160,-2 0 160,-1 1 72,-1 2-24,-1 0-8,-2 4 0,-8 9-40,8-10 0,0 1 32,-1 2 72,-4 0 56,5 4 112,-8 3-272,3-7 329,4 5 63,-6 0 48,6 2 64,-6 0 40,1 0-24,-2 0-520,7 2 440,-6 6-120,1-1 48,-2 2-16,2 2 48,-2 1-7,0-12-393,0 14 272,-1 0-24,-2 2 8,1 1-80,-4 1 24,3 1-64,3-19-136,-7 21 104,5-1 32,-7 2 32,2 2 24,0 0-40,-1 2 16,8-26-168,-9 28 152,-1-1 16,-2 2 64,-1-2 16,0 0 16,-2-2 40,15-25-304,-13 23 264,-2-1-24,2-2-24,-1-3-64,2-2-7,2-4-33,10-11-112,-9 7 96,2-6-48,4 1-16,-3-2-32,4-2-32,1-6 32,1 8 0,0-7 16,0-3 0,1 0-32,2-1 0,3 0 64,-4-2 0,-2 13-48,7-12 48,-4-1-8,6 0-56,-2-1 0,1 1 16,1 0-8,-9 13 8,9-12-16,0-1-24,1 0 8,0-1 8,1 1-8,-1-1 32,-10 14 0,11-13-24,0 0-16,1-1 16,0 1-8,0 1 32,0 0-64,-12 12 64,13-13-96,-1 1 16,0-2 7,1 2-127,0-2-80,-1 2 24,-12 12 256,12-13-248,0 1 176,-1-1 112,0 1-88,0 0 8,-1 0 0,-10 12 40,10-11-40,1 0 24,-1 0 48,-1 2 16,-2 0 8,0 1-8,-7 8-48,2-8-8,5 1 16,-5 5 8,0-1 0,1 0-16,-2 1 0,-1 2 0,2-1 24,-2 1 32,0 0 24,0 0-16,0 2-24,-1 5 24,1-7-64,-2 2 96,-1 9 8,1-3 32,-5 2-112,5 0-8,-6 2 0,8-12-16,-6 13 0,-1 1 64,-1 1-24,-2 2-16,1-1-8,-1 4 0,10-20-16,-11 21 24,1 1 0,0 1 8,1 0-8,-1 3 57,1-2 47,9-24-128,-7 24 176,4-2 0,-4-3-56,5-4-24,0-3-56,0-2-8,2-10-32,-1 8 16,1-6-16,0 4 0,2-4 0,0-1-16,-2-1 16,2 0-40,5 0-16,-6 0 16,2-4 40,3-3 24,-4 4-40,-2 3 16,7-10 32,-4 1-16,5-1-8,-5-2 48,5 1-80,-1-1-48,-7 12 72,7-12-96,1 1-24,0-1 8,1 1-24,0 1 16,-1 1 40,-8 9 80,7-8-57,-1 1 57,0 1-16,-3 2 32,5-2-32,-6 4-8,-2 2 24,7-3-16,-5 0 16,5 1 0,-5 0 0,0 1-16,5 0 8,-7 1 8,1-1 8,1 1-8,0 0 16,1 2-16,-1 0 32,0 6-24,-2-8-8,1 2 32,1 6-8,-2-1-40,1 0 16,-1 1 0,0 3 0,0-11 0,0 11 33,0 2-25,0 1-8,2 0 0,-2 0 0,1 0 32,-1-14-32,3 14 8,-2 0 48,1-3 40,0 0 24,-1-1 64,1-2 8,-2-8-192,3 6 136,-1-4-16,1-1-48,-1-1-48,4 0 48,-4 0-48,-2 0-24,2-1 16,1-5 16,-1 0 24,0-2-32,5-1 16,-6-1-8,-1 10-32,3-12 0,3 0-16,-5-3 40,6 1-24,-4 0 16,4 1 0,-7 13-16,2-12-32,7 0 24,-7 3 16,8 1 8,-8 2-16,7 4 0,-9 2 0,2-7-40,6 7 24,-6-1 56,6 1-24,-5 0-16,4 2-16,-7-2 16,1 7 0,2-5 32,-1 7-8,4-2 24,-4 0-48,0-1-16,-2-6 16,3 7 0,-1-4 16,0 4-8,0-5 8,0 0-16,0 1-24,-2-3 24,2 1 0,-1-1 0,1 0 0,-1 0 0,1 0 0,-1 0 0,-1 0 0,2 0 24,-2 0-8,2-1 8,-1 1-24,1-2-24,-1 0 40,-1 2-16,3-1-16,-1-1 0,0 1 16,6 0-16,-7-1 16,1 2-8,-2 0 8,7 0 8,-6 0 8,2 0-40,3-1 8,-4-1 16,4-2 0,-6 4 0,1-8 16,6 2 24,-5-1-72,5-1 32,-4 1 16,5 0-56,-8 7 40,3-7-16,5-1-8,-5 1 8,5 0 40,-6 1-24,7 2 16,-9 4-16,6-7 0,2 5 0,0 0-24,0-1-8,1 2 8,-1 1 8,-8 0 16,9 0 56,0 2 24,0 0-8,1 5 16,-1 0-80,2 0 24,-11-7-32,9 7 24,1 1 8,-2-1 8,0 0-56,-1-1 8,1-3-8,-8-3 16,7 7-40,0-6-48,0 1-104,-5 0-184,7-2-232,-8 0-177,-1 0 785,3-1-1048,3-2-320,-6-3-304,2 0-481,0-1-487,-1 4-1449,-1 3 4089,0-8-7898,0 8 7898</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05:42:08.805"/>
    </inkml:context>
    <inkml:brush xml:id="br0">
      <inkml:brushProperty name="width" value="0.05009" units="cm"/>
      <inkml:brushProperty name="height" value="0.05009" units="cm"/>
    </inkml:brush>
  </inkml:definitions>
  <inkml:trace contextRef="#ctx0" brushRef="#br0">56 46 11506,'0'0'0,"-3"8"3313,-6 2-2545,9-10-768,-8 12 616,0 0 80,5-3 152,-5 2 193,5 1-1,1 1-144,2-13-896,-4 14 720,2-1-120,-1 2-104,1-1-136,1-1-88,1 0-96,0-13-176,0 9 121,2 0-25,1-2-56,6-4-40,-2 4 0,1-7 24,-8 0-24,9 0 16,1 0 16,1 0-32,0-2 0,0 0-32,-1-6 32,-10 8 0,11-7 0,0 3-24,0-6 24,-2 3-16,-1-2 0,0-1 56,-8 10-40,8-10 48,-1 0-48,-5-1 24,6-1-48,-6 0 24,1-1 24,-3 13-24,3-11-40,-2-2 40,1 2-16,0-2 32,-2 2 8,0 1 8,0 10-32,0-8 8,0-1-8,-2 2 32,-1-1 32,-6 5 24,2-5-64,7 8-24,-8-2 0,-1-1-40,1 1-72,-1 0-80,0 1-169,1 1-247,8 0 608,-8 0-752,5 2-160,-5 0-288,5 1-225,0 5-343,0-6-536,3-2 2304,-3 8-3073,1-6-2504,0 6 560,2-8 5017</inkml:trace>
  <inkml:trace contextRef="#ctx0" brushRef="#br0" timeOffset="1">254 19 10042,'0'0'0,"0"0"0,2 0 2472,0 0-1912,5 0-136,-5 0 88,5 0 73,-5-1 55,-2 1-640,9-2 512,-6 1-112,7-1-40,-7 1-64,6 0-136,-6-1-56,-3 2-104,8-1 72,-5 0-24,6 0-16,-7 0 40,5 1 0,-6 0 8,1 2 0,-2-2-80,3 2 96,-1 1-8,0 5 24,-2-7-32,0 7-8,0-5 8,0-3-80,-1 10 96,-1-7-8,-1 8 88,0-2 112,0 0 41,-4 0 39,7-9-368,-3 10 296,-4 0-56,4 0 24,-4 2 32,5-1 48,0 1 32,2-12-376,-4 12 376,0 1 16,1 0-16,0-1-32,0 0-8,3-12-336,-3 12 328,0-1-47,1 2-9,1-2-80,0-2 0,1-1-8,0-8-184,0 2 120,0 6-24,2-6-24,-1 0-32,2 0 32,-1-2-40,-2 0-32,2 0 8,1 0-8,0-1 16,0-2 24,-1-5-8,1 5-8,-3 3-24,3-9 0,4 1-8,-5 0 16,5 0 8,-5-1 16,6 6-64,-8 3 32,3-10-40,7 6 0,-7-4-120,7 6-128,-3-6-224,-4 7-353,-3 1 865,11-3-1160,-3-1-344,0 1-377,0 0-295,0 2-417,0-1-719,-8 2 3312,9-2-7650,-9 2 7650</inkml:trace>
  <inkml:trace contextRef="#ctx0" brushRef="#br0" timeOffset="2">593 2 11834,'0'0'0,"0"2"3969,-1 10-2329,0-2-191,-2 1-457,2-2-72,1-9-920,-1 9 912,-2 2-120,2 0-72,0 2-127,0 1-121,0 0-104,1-14-368,0 15 296,-2-1-56,0-1-48,0 0-64,0 3-40,-1-1-64,3-15-24,-3 15 0,0-1 40,0 0-24,-1-1-112,2-3-288,0 0-488,2-10 872,-1 8-1481,0-5-799,1 5-873,0-7-1152,0 1-5433,0-2 9738</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05:42:08.808"/>
    </inkml:context>
    <inkml:brush xml:id="br0">
      <inkml:brushProperty name="width" value="0.05009" units="cm"/>
      <inkml:brushProperty name="height" value="0.05009" units="cm"/>
    </inkml:brush>
  </inkml:definitions>
  <inkml:trace contextRef="#ctx0" brushRef="#br0">4 29 11282,'0'0'0,"-1"0"2104,0 0-1552,0 0-263,1 0 31,0 0-320,0-1 432,0-1 104,1 0 40,2-1-64,0 2-104,4-1-72,-7 2-336,3-1 256,5-2-40,-6 1-40,7-1 0,-1 0-40,-1 1-16,-7 2-120,8-1 120,1 0-16,0 0 9,1 0-17,0 1-8,-1 0-8,-9 0-80,9 0 72,0 0-8,-1 2-16,0 0 24,0 6-8,-1-6-16,-7-2-48,3 9 88,4-6-80,-7 8-8,0-2 40,0 2-48,0 1 56,0-12-48,-2 12 88,-5 3-16,4 1-8,-7 0-32,2 0 8,0 0 8,8-16-48,-8 16 40,-1 0 8,1-1 64,0 1 88,0-3 104,0 1 120,8-14-424,-3 13 464,-5 0-24,5-2-16,-1 0-56,1-1-32,0-1 1,3-9-337,-3 9 312,2-1-64,-1 0-24,1-7-32,1 2-32,0 5-8,0-8-152,0 0 112,0 3-64,0-1-40,2-1 8,0-1 24,0 2 16,-2-2-56,3 0 16,4 0 24,-5 0-24,0-1 16,7 0-24,-7-1-8,-2 2 0,8-3 0,-5 0-8,7-5 8,-8 6-168,8-6-128,-2 1-240,-8 7 536,7-8-817,2 0-183,1-1-200,0 0-296,0 0-305,0-1-487,-10 10 2288,10-9-2841,-1-1-576,1 0-3816,-10 10 7233</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05:42:08.809"/>
    </inkml:context>
    <inkml:brush xml:id="br0">
      <inkml:brushProperty name="width" value="0.05009" units="cm"/>
      <inkml:brushProperty name="height" value="0.05009" units="cm"/>
    </inkml:brush>
  </inkml:definitions>
  <inkml:trace contextRef="#ctx0" brushRef="#br0">7 341 9490,'0'0'0,"0"2"2600,0 5-1960,0-7-640,-1 3 352,0 5 128,1-5 137,0 7 159,0-3 72,0 1-144,0-8-704,3 8 624,0 2-56,-1 0-96,1 0-72,5 0-87,-6-1-25,5-1-72,-7-8-216,3 9 160,6-7-40,-7 7-32,9-9 24,-4 3-16,0-1 8,-7-2-104,9 1 64,-1-1 0,1 0-8,1-3 24,-2-1 8,0-5 0,-8 9-88,8-2 112,-5-9 32,7 3-8,-8-2 56,5-1-24,-5 1-24,-2 10-144,3-13 104,0 0-16,4-2-8,-7 2-16,2-1 16,1-1 0,-3 15-80,2-13 48,0-1 32,-2 3-24,0 1-8,0 0 8,0 0 8,0 10-64,-1-9 64,-3 0-24,-3 1 0,4 1-8,-6 4 8,7-5-16,2 8-24,-10-3 64,3 0-24,-1 1-16,-2 1-24,0 0 32,-1 1-32,11 0 0,-9 2 8,-2 0-16,1 8-64,0-3-56,0 2-56,0 1-96,10-10 280,-8 13-416,-1-1-128,6 1-144,-5-1-232,5 1-241,0-1-295,3-12 1456,0 11-1832,-1-1-537,1-3-727,0-4-4282,0-3 7378</inkml:trace>
  <inkml:trace contextRef="#ctx0" brushRef="#br0" timeOffset="1">509 0 11402,'0'0'0,"-2"10"3337,-6-1-2521,1 3-80,3-2 16,4-10-752,-9 11 784,5-1 153,-5 2-121,0 1-112,1 1 72,-2 2-56,10-16-720,-10 19 632,0 0-32,-2 2-87,1 1-49,-2 2-8,0 3-112,13-27-344,-13 28 304,-1-1-48,2 3-72,-1-1-32,1 3-64,-1-1-48,13-31-40,-12 28 48,2 0-24,0-3 8,2-2-32,4-4-176,-3-2-232,7-17 408,-1 14-784,0-5-497,1 0-455,0-7-656,2 1-689,0-1-1224,-2-2 4305,3 0-8962,-3 0 8962</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05:42:08.811"/>
    </inkml:context>
    <inkml:brush xml:id="br0">
      <inkml:brushProperty name="width" value="0.05009" units="cm"/>
      <inkml:brushProperty name="height" value="0.05009" units="cm"/>
    </inkml:brush>
  </inkml:definitions>
  <inkml:trace contextRef="#ctx0" brushRef="#br0">72 1 11626,'0'0'0,"0"0"0,0-1 2569,-1 1-1817,0 0 16,-1 0 48,1 3 152,0-1 112,1-2-1080,-2 2 905,0 6-225,-1 0-184,0 1-160,1 1-80,-2 1-56,4-11-200,-7 11 184,4 3 16,1 2-16,-6-1-32,6 2-48,-5 0-32,7-17-72,-3 17 48,-5 2 8,6-1-16,-1-1-24,2 0-8,-1-2 16,2-15-24,-1 15 32,0-1-32,1-1-64,0-3-176,0-2-208,2-1-288,-2-7 736,2 3-1144,0-1-369,1 0-431,4-2-537,-4 0-847,5-2-4746,-8 2 8074</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05:42:08.812"/>
    </inkml:context>
    <inkml:brush xml:id="br0">
      <inkml:brushProperty name="width" value="0.05009" units="cm"/>
      <inkml:brushProperty name="height" value="0.05009" units="cm"/>
    </inkml:brush>
  </inkml:definitions>
  <inkml:trace contextRef="#ctx0" brushRef="#br0">4 297 13202,'0'0'0,"-1"15"1465,0-1-1153,0 5 56,1-2 144,0-17-512,0 15 720,0 0 168,1 1-72,1-1-191,1 0-113,5 0-152,-8-15-360,3 15 264,5-1 72,0-2-72,0-1-16,-1-2-80,1-2-136,-8-7-32,8 3 16,0 4-32,0-7 144,0 0-8,1-2-16,1-1 24,-10 3-128,9-10 24,1 3-8,-2-3 8,0-2 0,-6-1 32,8-1-16,-10 14-40,3-17 24,4 0-8,-5 0-8,1 0 24,-1 0 32,0 1-40,-2 16-24,0-16 16,0 2-8,0 1 48,-3-1 32,-4 3 24,0 0-64,7 11-48,-8-10 16,0 0 24,0 2 8,-1 1 8,1 3-16,1-3-40,7 7 0,-7-2 0,-1-1-16,5 1 48,-6 1-24,5 1-8,-5 0 0,9 0 0,-2 0 16,-5 2-72,5 1-208,-1-1-216,0 6-384,1-7-384,2-1 1248,-2 3-1481,1 5-279,0-5-288,0 6-361,1-7-488,0 7-4104,0-9 7001</inkml:trace>
  <inkml:trace contextRef="#ctx0" brushRef="#br0" timeOffset="1">574 0 9706,'0'0'0,"-3"10"2528,0 1-1592,-5 1-232,6 2-7,2-14-697,-4 11 808,-4 2 104,5 1-32,-4-1-48,4 3-15,-7 0-33,10-16-784,-8 18 704,0 0-96,-1 2-96,-1 1-104,0 2-80,-1 0-104,0 2-40,11-25-184,-11 24 128,-1 1-8,2 1-8,-2 0-16,-1 2-8,0 0-32,13-28-56,-13 27 40,1 0-16,0-2 16,3 0-8,-1-2-48,10-23 16,-9 24-136,2-4-208,-1-1-304,6-2-424,-2-4-560,1-2-561,3-11 2193,0 7-2832,0-5-993,2 0-4321,-2-2 8146</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05:42:08.814"/>
    </inkml:context>
    <inkml:brush xml:id="br0">
      <inkml:brushProperty name="width" value="0.05009" units="cm"/>
      <inkml:brushProperty name="height" value="0.05009" units="cm"/>
    </inkml:brush>
  </inkml:definitions>
  <inkml:trace contextRef="#ctx0" brushRef="#br0">71 19 8929,'0'0'0,"0"-3"2465,0 0-1393,0 3-1072,0-7 864,0 5 1,0 1 103,0 0 176,0 0-32,0 1-120,0 0-992,0 0 841,0 2-201,0 5-88,0-5-80,-1 10-88,0-2-72,1-10-312,-1 11 224,-1 3-32,-1 0 8,0 2 8,1 2-24,-2 1-8,4-19-176,-7 20 136,4-1-96,-4 3-32,4-1-16,-6 0-8,7 0 56,2-21-40,-8 21 32,6-1-32,-2 0 0,1-1-16,0-2-176,1-3-216,2-14 408,-1 12-736,1-2-448,0-2-448,3-5-481,5 5-511,-5-8-697,-3 0 3321,9 0-7906,-9 0 7906</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05:42:08.815"/>
    </inkml:context>
    <inkml:brush xml:id="br0">
      <inkml:brushProperty name="width" value="0.05006" units="cm"/>
      <inkml:brushProperty name="height" value="0.05006" units="cm"/>
    </inkml:brush>
  </inkml:definitions>
  <inkml:trace contextRef="#ctx0" brushRef="#br0">30 1 9538,'0'0'0,"0"0"2360,0 0-1104,0 0-351,0 0-73,0 0-832,0 0 856,0 1 16,0 1-16,0 0-64,-1 5-79,0-7-89,1 0-624,-1 7 560,1-6-40,-1 7-56,0-6-56,0 8-64,0-3-32,1-7-312,0 8 296,-1 3-8,0-1 48,0 2-23,0 0-33,1 1-48,0-13-232,0 14 192,0 4-24,-1 0-72,0 1-16,0-1-24,-1 1 0,2-19-56,-2 18 56,-1 1 16,2-4-56,-2 1 8,2-2 8,1-1-32,0-13 0,-1 11-88,0-1-176,0-3-240,1-5-297,0 5-383,0-7-440,0 0 1624,0 0-2121,0 0-519,1-1-1049,1-2-5201,-2 3 8890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0T05:29:19.608"/>
    </inkml:context>
    <inkml:brush xml:id="br0">
      <inkml:brushProperty name="width" value="0.05009" units="cm"/>
      <inkml:brushProperty name="height" value="0.05009" units="cm"/>
    </inkml:brush>
  </inkml:definitions>
  <inkml:trace contextRef="#ctx0" brushRef="#br0">69 551 6745,'0'0'0,"0"0"136,-2 0-40,-1 0-8,3 0-88,-2 0 56,-1 0-16,-4 0 40,5 0 96,-1 0 72,-6 1 64,9-1-312,-1 0 328,-7 0-56,7 0-8,-7 0 0,6 0-7,-1 0-1,-4-2 24,7 2-280,0-1 264,-3-1 0,1 0-24,0 0-8,2 0-16,0 1 8,0 1-224,0 0 232,0-2 48,0 0 0,1 2 8,1 0-32,0 0-40,-2 0-216,4 0 216,3 3-56,-4 6-48,6-2-8,-5 2-32,5 1 0,-9-10-72,4 10 48,5 2 16,-5 0-56,5-1 8,-6 1-32,5-1-24,-8-11 40,2 9-8,6 0 0,-5-1 56,4-1 64,-4-5 64,4 1 57,-7-3-233,3 2 240,4-1-32,-4-1-16,5-2-48,-6-1 0,6-7-16,-8 10-128,3-7 88,7-2-32,-7 0-32,6-3-16,-2 0 16,1-1 8,-8 13-32,8-14 32,1-2-32,-1 0 8,1-1 8,0 0-40,0-1 16,-9 18 8,11-19-24,-1 0-32,9-18 24,-3 7 16,-2 3 16,-2 5-32,-12 22 32,10-21-16,2-2 24,0 1-8,-1 0-8,2 1-112,-2 0-232,-11 21 352,10-20-480,0-1-121,0 1-111,-1 0-32,0-2-112,0 3-64,-9 19 920,8-20-944,0 1-33,-1 1 65,0 2 184,-3 0-416,5 4-3377,-9 12 4521,0 0 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05:42:08.816"/>
    </inkml:context>
    <inkml:brush xml:id="br0">
      <inkml:brushProperty name="width" value="0.05006" units="cm"/>
      <inkml:brushProperty name="height" value="0.05006" units="cm"/>
    </inkml:brush>
  </inkml:definitions>
  <inkml:trace contextRef="#ctx0" brushRef="#br0">22 91 10498,'0'0'0,"-1"-1"2440,-2 0-1071,-3 0-401,6 1-968,-1 0 864,-2-2 80,1-2 48,-1-3 1,3 5-121,-1-5-176,1 7-696,-1-6 536,1-1-72,0 1-56,0-1-16,1 4-72,2-5-64,3 1-72,-6 7-184,1-3 152,7-5-15,-6 7-17,8-2-24,-4 1-32,0 0-8,-6 2-56,2-2 56,7 1 24,-6 1-24,5 0 0,-5 0 16,6 0-64,-9 0-8,6 2 32,1 0-8,-1 0-8,-4 1 0,6 3 8,-7-4 8,-1-2-32,2 6 24,5-4 0,-7 6 32,1-2-24,1 1-8,-2 0 8,0-7-32,0 7 8,0 2 24,-1-1 8,-1 1 0,0 0-8,-1 0-8,3-9-24,-6 8 0,4 4 16,-5-2 8,0 1-48,1 1 8,-1 0-8,7-12 24,-7 11-32,4 2 64,-6-1-8,6 0 16,-5 0 48,5 0 40,3-12-128,-7 11 192,6-1 48,-2-1 56,1 0-56,0-2-8,1 0-24,1-7-208,-1 2 144,0 6 0,1-6 16,0 0-24,0 5-8,2-7-40,-2 0-88,1 2 56,1 0 16,0 0-16,1-2 8,-1 2-24,4-1-24,-6-1-16,2 0 16,0 0 24,1-1-24,3 0 0,-5-1-16,2-1 0,-3 3 0,7-6 16,1 4 16,-1-5-32,1 3-16,0-4 0,0 1-32,-8 7 48,7-7-40,1 0 24,0 0-128,1 1-64,0 2 8,-9 4 200,9-7-272,-1 5-88,2 0-144,0-1-128,-3 1-136,1 0-128,-8 2 896,7-2-1057,-4 1-351,5 1-344,-5-1-313,6 1-535,-7-1-1129,-2 1 3729,8-1-8266,-8 1 8266</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05:42:08.817"/>
    </inkml:context>
    <inkml:brush xml:id="br0">
      <inkml:brushProperty name="width" value="0.05006" units="cm"/>
      <inkml:brushProperty name="height" value="0.05006" units="cm"/>
    </inkml:brush>
  </inkml:definitions>
  <inkml:trace contextRef="#ctx0" brushRef="#br0">31 128 10146,'0'0'0,"-2"2"2904,-5 7-1839,4-1-609,-3 0-8,6-8-448,-1 6 648,-1 2 160,-1-1 32,1 1-112,0 2-200,0 0-151,2-10-377,-1 10 400,1 0 8,0 0-24,2 1 0,0-1-104,5-2-80,-6 0-48,-1-8-152,8 2 184,-1 5-80,1-7-40,2 2 0,0 0-40,0-2 16,-10 0-40,10 0 24,2 0 16,0-1 40,-1-2 8,0 0-8,0-4-8,-11 7-72,11-2 32,1-6 40,-2 1 32,-1-1 16,-1 0 40,-8 8-160,7-9 168,-1 1-32,-4-1-8,5 1 8,-5-1 0,0 0 16,-2 9-152,2-8 145,0 0-33,0-1-32,-2-2-24,0 2 64,0-2 8,0 11-128,0-9 104,0-1-8,-1 0-40,0-1-24,-3 0 16,1 2 40,3 9-88,-7-9 40,4 2 0,-5-1 0,2 0-40,0 0 48,-2 2 8,8 6-56,-8-3 8,0-5 24,-1 6-24,1-1-8,2-1 32,0 3-8,6 1-24,-3-1-8,-4 0-8,5 1-56,-1 0-80,0 2-136,0 0-208,3-2 496,-3 6-713,1-4-215,-1 4-216,1-3-152,1 6-65,0-3-159,1-6 1520,-1 3-1808,0 5-529,1-5-887,0 6-4074,0-9 7298</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05:42:08.818"/>
    </inkml:context>
    <inkml:brush xml:id="br0">
      <inkml:brushProperty name="width" value="0.05006" units="cm"/>
      <inkml:brushProperty name="height" value="0.05006" units="cm"/>
    </inkml:brush>
  </inkml:definitions>
  <inkml:trace contextRef="#ctx0" brushRef="#br0">8 124 10778,'0'0'0,"-1"-2"2776,1-5-1735,0 7-1041,-1-2 504,0-6 72,1 1 96,0 0 96,2 0 16,-1-1-104,-1 8-680,2-8 521,0 1-97,4-1-96,-4 1-64,5-1-8,-5 1-8,-2 7-248,10-7 216,-2 4-48,-1-4-40,1 4-40,2-3 16,-1 5 16,-9 1-120,8-1 80,2 0-16,-1 0-16,0 0 16,-1 1 16,0 0 0,-8 0-80,7 2 88,-5 6-8,6-5 0,-6 6 0,-1 0 8,2 0 24,-3-9-112,1 12 80,-1-1-32,0 4 8,0 0-8,-3 2 24,-5 1-48,8-18-24,-6 19-16,-2 0-24,-3 2 32,-1 0 48,-1 1-16,-1 0 32,14-22-56,-11 20 24,-2-1-8,2 0 8,1-2 0,0-1 112,4-1 96,6-15-232,-6 12 273,3-1 39,-3-2-72,4-1-56,0-1-48,1-5-40,1-2-96,-1 7 80,1-5 8,0-1-24,2 2-8,-1-1 0,2 0 0,-3-2-56,2 2 56,0-2 0,5 2-8,-5-2-40,5 0 40,-4 0-24,-3 0-24,8-1 32,-2-1-8,1-5-8,1 4 8,0-6 8,-1 2 24,-7 7-56,9-8 40,0-1 0,2 0-8,1 0-48,-1-1 32,-1-1-16,-10 11 0,11-10 0,0-1-56,0 1-128,1 0-120,-2 2-168,0-2-136,-10 10 608,9-8-785,-1 1-231,0-1-256,1 1-208,-1 1-153,1 0-247,-9 6 1880,9-4-2249,-1-3-679,-1 4-4994,-7 3 7922</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05:42:08.819"/>
    </inkml:context>
    <inkml:brush xml:id="br0">
      <inkml:brushProperty name="width" value="0.05006" units="cm"/>
      <inkml:brushProperty name="height" value="0.05006" units="cm"/>
    </inkml:brush>
  </inkml:definitions>
  <inkml:trace contextRef="#ctx0" brushRef="#br0">206 1 10890,'0'0'0,"0"2"2264,-3 4-1175,0-4-345,3-2-744,-6 10 592,4-3 40,0 1 120,-1 2 32,-4-1-24,5 2-95,2-11-665,-7 12 544,5 0-56,-6 1-48,5 1-24,-6 1-32,2 1-32,7-16-352,-6 17 328,-2 3 0,0 2 0,0 2 40,0 2-63,-1 1-41,9-27-264,-8 26 216,-2 2-40,2 1-8,0-1 0,-1 1-64,0-1-32,9-28-72,-8 26 80,1-1 8,0 1-8,1-2-24,3-1-8,-5-3-40,8-20-8,0 15-64,-2-2-160,1-2-224,0-3-352,1-6-409,0 1-367,0-3 1576,3 0-1848,4 0-281,-5-3-343,7-6-673,-7 0-5073,-2 9 8218</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05:42:08.820"/>
    </inkml:context>
    <inkml:brush xml:id="br0">
      <inkml:brushProperty name="width" value="0.05006" units="cm"/>
      <inkml:brushProperty name="height" value="0.05006" units="cm"/>
    </inkml:brush>
  </inkml:definitions>
  <inkml:trace contextRef="#ctx0" brushRef="#br0">20 160 10354,'0'0'0,"0"8"1912,-2-1-1200,0 2-224,0 1 121,0-1 143,2-9-752,-1 8 864,1 2-48,0 0-192,0-1-152,3 1-72,-1 0-40,-2-10-360,7 8 312,-6 1-55,7-1-65,-6-1-80,5-1-16,-4-3-8,-3-3-88,9 6 128,-3-5 16,1 1 8,1-2 0,-1 0-56,1 0 16,-8 0-112,8-1 88,1-1-24,-1-4-16,1-1 16,0 1-8,0-1 16,-9 7-72,8-7 80,-1-1-16,0 0 8,-4 0 8,5 0 8,-5 0 24,-3 8-112,7-8 104,-6-1-16,2-1-8,-1 0 8,1 1 16,-1-1 0,-2 10-104,2-9 136,-1-2-32,-1 1 16,2 0-56,-2-1-24,0 1-16,0 10-24,0-10 56,0 0-8,0 1-8,-1-1 0,-1 1-16,-2 0 16,4 9-40,-6-9 40,4 1 0,-5 1-8,4 0-8,-5 0 0,5 1-8,3 6-16,-8-2 24,2-5 32,-2 6-32,0-1 0,0 0-24,0 1 0,8 1 0,-8 0 32,0 0 32,-2 2-64,0 4 16,1-3-32,0 6 32,9-9-16,-9 8 40,0 2 0,0 2-16,0 1-8,2 0 8,0 1-80,7-14 56,-3 13-40,-4 3-40,6-2-40,0-1-72,0-2-272,1-2-280,0-9 744,0 8-1120,6-2-369,-4-4-255,8 0-536,-3-2-985,2 0-5209,-9 0 8474,0 0 0</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05:42:08.821"/>
    </inkml:context>
    <inkml:brush xml:id="br0">
      <inkml:brushProperty name="width" value="0.05006" units="cm"/>
      <inkml:brushProperty name="height" value="0.05006" units="cm"/>
    </inkml:brush>
  </inkml:definitions>
  <inkml:trace contextRef="#ctx0" brushRef="#br0">48 1 9562,'0'0'0,"-1"0"2984,1 0-2984,-1-1 1376,-1 1-663,-1 7-89,1-5 40,-1 6 56,1-1-16,2-7-704,-2 7 496,-1 2-144,1 2-96,0 1-40,0 1 1,0 2-9,2-15-208,-1 13 144,-1 1-16,-1 2-32,1-1-32,0 2 40,0-1 0,2-16-104,-2 16 64,1 0-16,-1 1-8,1 0-16,1-1 0,-1-2 8,1-14-32,-1 12 32,1 0-32,0-2-64,0-2-136,1-2-224,2-4-329,-3-2 753,6 2-1104,-4-2-288,4 0-472,-5-3-577,7-6-1112,-2 2-3032,-6 7 6585,0 0 0</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05:42:08.822"/>
    </inkml:context>
    <inkml:brush xml:id="br0">
      <inkml:brushProperty name="width" value="0.05006" units="cm"/>
      <inkml:brushProperty name="height" value="0.05006" units="cm"/>
    </inkml:brush>
  </inkml:definitions>
  <inkml:trace contextRef="#ctx0" brushRef="#br0">285 7 10130,'0'0'0,"0"0"0,0-1 2176,0-1-1336,-1 0-320,0 2 89,1-1 167,-1 1 200,1 0-976,-1 0 1016,0 0-136,0 6-152,-1-4-167,0 6-105,-1 0-32,3-8-424,-3 8 400,-4 1-16,5 3 0,-5 2 16,0 0 32,0 3 8,7-17-440,-6 15 448,-2 3 1,0 2-41,-1 0-8,-2 3-16,0 0-88,11-23-296,-11 23 264,0 5-96,-1 1-128,-1 2 88,-1 1-16,-1 1 56,15-33-168,-14 32 192,0 1-96,0-1 16,0 0-24,1-1-16,1-1-16,12-30-56,-9 26 16,1-3 24,5-4-8,-3-5 8,5-3 8,0-2-64,1-9 16,-1 2-32,1 5-40,0-7-80,3 0-152,-1-1-224,4-1-240,-6 2 768,2-7-1032,4 0-265,-4-1-319,6-3-296,-5 0-449,6-1-672,-9 12 3033,7-13-7545,0 0 2208,-7 13 5337</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05:42:08.823"/>
    </inkml:context>
    <inkml:brush xml:id="br0">
      <inkml:brushProperty name="width" value="0.05006" units="cm"/>
      <inkml:brushProperty name="height" value="0.05006" units="cm"/>
    </inkml:brush>
  </inkml:definitions>
  <inkml:trace contextRef="#ctx0" brushRef="#br0">7 151 13730,'0'-1'0,"-1"16"1609,-1 0-1177,0 4-112,0-3 112,2-16-432,0 14 568,0 0 144,0-1-88,3 1-103,3-2-145,-4 0-96,-2-12-280,8 10 224,-1-1-88,0-1-24,2-6-32,0 5-16,0-7 0,-9 0-64,10 0 72,0-1-8,2-1-24,0-5-16,2 0 16,-1-1 24,-13 8-64,14-9 56,-1-2 0,1 0 8,-1-1 64,-2-1 24,-2 0 64,-9 13-216,9-12 272,-2 0-8,-5-1 24,6 1 16,-6 0-56,0 0-8,-2 12-240,3-10 240,-2 0-32,-1-2-31,0 0-1,0 1-88,-1 0 24,1 11-112,0-10 96,-3-1-40,-3 1 0,4 0 24,-6 1-8,2 1-8,6 8-64,-7-9 56,0 2-16,-2 0 32,0 4 8,-2-4 8,0 4-32,11 3-56,-11-1 56,-1 0-16,3 1-16,-2 0 8,1 2-16,0 0-48,10-2 32,-9 8-24,0-6-80,2 6-88,0-1-168,4-5-200,-3 10-193,6-12 753,-2 7-928,0 2-152,1 1-152,0 0-81,1-1-223,0 2-232,0-11 1768,0 9-2129,2 0-639,6-1-4770,-8-8 7538</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05:42:08.824"/>
    </inkml:context>
    <inkml:brush xml:id="br0">
      <inkml:brushProperty name="width" value="0.05006" units="cm"/>
      <inkml:brushProperty name="height" value="0.05006" units="cm"/>
    </inkml:brush>
  </inkml:definitions>
  <inkml:trace contextRef="#ctx0" brushRef="#br0">62 2 12730,'0'0'0,"0"0"0,-1-1 1681,-1 1-721,0 0-128,-2 1-8,2 2 24,0 4 17,2-7-865,-3 6 784,-1 2-128,1 1-96,0 2-112,0 2-104,0 2-16,3-15-328,-3 13 272,-4 5-16,5 0-48,0 1-48,-2 0-24,-2 1-16,5-1-24,1-19-96,-1 20 80,-1 2-16,1-2-8,1 1 0,0 0 25,0-21-81,-1 19 80,1 0-40,0-1-80,2-1-153,0-3-223,0-1-312,-2-13 728,2 10-1096,5-2-472,-6-6-433,6 1-455,-4-3-681,4 0-5569,-7 0 8706</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07:33:25.953"/>
    </inkml:context>
    <inkml:brush xml:id="br0">
      <inkml:brushProperty name="width" value="0.05" units="cm"/>
      <inkml:brushProperty name="height" value="0.05" units="cm"/>
    </inkml:brush>
  </inkml:definitions>
  <inkml:trace contextRef="#ctx0" brushRef="#br0">1 169 6105,'0'0'0,"0"0"0,0 2 1808,0 3-1136,0 1-304,0-1-24,1 1 121,0 0 143,0 1 64,-1-7-672,2 8 568,0 0-152,0 0-88,3 1-64,-3 0 8,-2-9-272,1 7 328,1 0 24,3-2 24,-3 0 57,3-3-73,-3 0-64,-2-2-296,5 2 224,-3-1-72,4-1 16,-5 0 32,6-5 24,-5-1 0,-2 6-224,7-6 192,-2-2-8,1-1-24,-4-1-40,5-2 0,-2-2-56,-5 14-64,2-13 24,5-1 32,-2 0-56,-3 0 16,7-2 8,-3 0-48,-6 16 24,6-16 48,-1 0-40,2 1 24,-2 2-8,1 1 0,0 3-24,-6 9 0,5-8 0,-3 0-8,5 2-88,-5 1-168,4 3-248,-5-3-416,-1 5 928,5-1-1465,-3-1-703,4 1-1257,-4-1-3352,-2 2 6777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0T05:29:26.602"/>
    </inkml:context>
    <inkml:brush xml:id="br0">
      <inkml:brushProperty name="width" value="0.05009" units="cm"/>
      <inkml:brushProperty name="height" value="0.05009" units="cm"/>
    </inkml:brush>
  </inkml:definitions>
  <inkml:trace contextRef="#ctx0" brushRef="#br0">28 477 6593,'0'0'0,"0"0"0,-2 0 376,1 0-120,-2-2 40,0 0-16,0 0-24,-4 0 8,7 2-264,0-3 280,-1 1-24,-1-1 8,0 0-23,0 1-65,2 1-16,0 1-160,-2-2 120,2-1-40,0 1-16,0 1-24,0 1 8,0 0 8,0 0-56,0-2 120,0 2 32,0 0 40,0 0 40,0 0 24,1 0 0,-1 0-256,1 1 288,0 1-24,2 1-16,-1 1-8,1 3-8,-1-5-24,-2-2-208,3 3 216,0 5-8,1-5-16,-1 0 8,4 5-8,-5-6-8,-2-2-184,4 8 161,4-5-49,-5 6-16,4-6 0,-5 6 0,6-7-8,-8-2-88,4 9 72,4-5-24,-5 4-8,5-5 16,-6 5-8,1-6 8,-3-2-56,7 7 64,-4-4-32,0 0 16,-1 4-8,1-6-16,1 2-32,-4-3 8,2 3 0,1 0 0,0-1 8,-2 0 56,1-1 16,0 0 16,-2-1-96,2 1 120,-1-1 0,0 0-8,-1 0-8,2 0-16,-1 0-8,-1 0-80,1 0 72,0-2-16,0 2 16,0-2-48,0 1 8,0-1 8,-1 2-40,0-3 64,1 0-48,0-4 32,0 5-24,0 0-16,0-7 32,-1 9-40,2-3 8,-1-8 16,1 3 0,1-1 0,-1 0-8,0-3 8,-2 12-24,3-12-24,4-1-16,-4-1 16,5-2 8,-4-1 80,5 0 16,-9 17-80,8-17 40,0-2-40,2-1-32,0 0 24,8-18-40,0 4 48,-18 34 0,16-29 32,-3 5-40,-2 4 16,1 0 64,-2 1 8,2 0-24,-12 19-56,10-18 64,-1 3-24,-2-1-32,0 4 48,-4-1-8,6 2-24,-9 11-24,3-11 48,0 2 40,1 0-40,-2 2-72,2 4-8,-1-6-48,-3 9 80,2-1-32,0-2 88,-1 1-96,1 0-152,0 0-200,-1 2-224,-1 0 616,1 0-728,0 0-168,0 0-161,0 0-247,0 0-120,-1 1-137,0-1 1561,1 1-1424,-1 2-4233,0-3 5657</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07:33:25.954"/>
    </inkml:context>
    <inkml:brush xml:id="br0">
      <inkml:brushProperty name="width" value="0.05" units="cm"/>
      <inkml:brushProperty name="height" value="0.05" units="cm"/>
    </inkml:brush>
  </inkml:definitions>
  <inkml:trace contextRef="#ctx0" brushRef="#br0">2 200 7233,'0'0'0,"0"0"1512,-1-2-479,1 2-1033,0 0 936,0 0-56,0 0 40,0 0-32,0 0-47,0 0-97,0 0-744,0 0 624,0 2-56,1 0-136,0 3-80,0-3-40,1 5-16,-2-7-296,2 5 280,0 0-16,0 1-24,3 0-24,-4-1-39,1 0-33,-2-5-144,7 2 128,-5 1-24,3-1 0,0-2 16,1 0-8,-1-1 24,-5 1-136,7-5 112,-2-1-24,1 0-16,1-2 0,0-2 32,0-2-16,-7 12-88,7-13-16,-1-2 16,2-1-64,1 0 64,-1 0 88,1-1-64,-9 17-24,9-17 80,2 0-80,-1 2 24,-1 1 40,0 1-40,0 2 0,-9 11-24,8-8-8,1 1-72,-2 5-80,0-3-288,-1 3-328,-1 1-385,-5 1 1161,5 0-1656,-3-1-633,3 1-999,0 0-4666,-5 0 7954</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07:33:25.955"/>
    </inkml:context>
    <inkml:brush xml:id="br0">
      <inkml:brushProperty name="width" value="0.05" units="cm"/>
      <inkml:brushProperty name="height" value="0.05" units="cm"/>
    </inkml:brush>
  </inkml:definitions>
  <inkml:trace contextRef="#ctx0" brushRef="#br0">3 171 7441,'0'0'0,"0"0"1384,-1 0-831,0 0-129,1 0-424,0 0 528,-1 0 200,1 0 112,0 0-24,0 0-128,0 2-152,0-2-536,0 2 417,1 0-97,1 3-40,-1-3 16,0 4-24,0-1 8,-1-5-280,2 5 240,0 1-16,3 1-32,-5-2-32,2 0-32,0-2 8,-2-3-136,5 6 184,-3-4 72,4 3 72,-5-4-24,1 0 8,5 0-56,-7-1-256,1 0 249,6 0-1,-5-5-40,5 0-24,-2-1-16,1-2-16,-6 8-152,5-9 176,0-1-32,1 0-40,0 0-16,1-1-24,-1 1 0,-6 10-64,6-10 48,1 0-8,-1 0-32,2 1 16,0 0-8,-2 1 8,-6 8-24,6-9 40,0 2-40,-1 0 0,0 2 0,1-1-24,-1 4 32,-5 2-8,2-8-8,6 2-96,-3 1-144,0 0-256,-3-1-344,5 0-305,-7 6 1153,6-7-1648,-1 0-689,2-1-1295,0 0-4194,-7 8 7826</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07:33:25.956"/>
    </inkml:context>
    <inkml:brush xml:id="br0">
      <inkml:brushProperty name="width" value="0.05" units="cm"/>
      <inkml:brushProperty name="height" value="0.05" units="cm"/>
    </inkml:brush>
  </inkml:definitions>
  <inkml:trace contextRef="#ctx0" brushRef="#br0">1 299 4889,'0'0'0,"0"0"2808,0 1-1984,0 0-352,-1 1-120,1 0 65,0-2-417,0 2 536,0 0 104,0-1-8,0 1-88,0 0-112,0 0-88,0-2-344,0 2 304,2-1-40,-1 1-32,-1-1-48,1 0 1,1 0-1,-2-1-184,2 1 200,0 0-8,0 1-56,-1-1-24,4 1-24,-4-1-8,-1-1-80,2 2 136,0 3 24,3-2 8,-3 4-8,4-1 56,-4 0-40,-2-6-176,5 7 184,-4 0-8,1 0 0,4-1 16,-5 1 40,1-2 32,-2-5-264,2 5 232,3-3 16,-4 3-40,1-5-16,-1 2-32,1-2-8,-2 0-152,1 0 168,1-2 17,0-5 47,0 2-24,3-3-40,-4 0-8,-1 8-160,7-10 112,-2-1-8,0-3-8,1 0-56,-4-2-16,5-2-72,-7 18 48,7-19 0,0 0 48,0-1-32,1-1 40,1 1-64,2 0-8,-11 20 16,10-20 48,0 2-32,-1 1-40,-1 1 24,2 2-24,-1 0 8,-9 14 16,7-14 0,2 1-160,-1 0-240,-1 2-280,1 2-385,-2 0-447,-6 9 1512,6-6-2152,0 0-1185,-5 4-4849,-1 2 8186</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07:33:25.957"/>
    </inkml:context>
    <inkml:brush xml:id="br0">
      <inkml:brushProperty name="width" value="0.05" units="cm"/>
      <inkml:brushProperty name="height" value="0.05" units="cm"/>
    </inkml:brush>
  </inkml:definitions>
  <inkml:trace contextRef="#ctx0" brushRef="#br0">3 157 7105,'0'0'0,"-1"2"1416,0 0-1128,1 4-184,0-4 0,0-2-104,0 2 288,0 3 113,0-3 95,0 4-32,0-4-160,1 4-128,-1-6-176,1 2 104,0 4-48,1-4 32,0 3 96,0-3 128,-1-1 88,1 0 32,4-1-8,-4 0-40,4-1-32,-4-4 9,5 3-33,-7 2-328,6-8 328,0 2 48,1-2 8,-1-1 40,2-1-64,0-1-56,-8 11-304,10-13 176,-2 1-96,0-2-40,1 2 0,1-1-16,0 2 16,-10 11-40,10-12 16,-2 2-16,1 0-16,1 1 8,-1 1-72,-1 1-232,-8 7 312,7-5-600,-2 3-472,0-4-481,1 5-615,-5-4-1121,6 5-3216,-7 0 6505</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07:33:25.958"/>
    </inkml:context>
    <inkml:brush xml:id="br0">
      <inkml:brushProperty name="width" value="0.05" units="cm"/>
      <inkml:brushProperty name="height" value="0.05" units="cm"/>
    </inkml:brush>
  </inkml:definitions>
  <inkml:trace contextRef="#ctx0" brushRef="#br0">7 228 10818,'0'0'0,"-1"0"784,0 0-624,1 2-120,0-2-40,-1 3 56,1-1 136,-1 1 120,1 2 96,-1-3 48,0 4-88,1-6-368,0 2 248,0 5-72,0-5-23,-1 5-33,1-6 32,0 2 40,0-3-192,1 2 216,1 0 64,-1-2 24,1 0 16,0 0 64,4-1 8,-6 1-392,2-8 376,4 2-32,-4-1-48,6-1-40,-1 0 136,0-3 16,-7 11-408,7-10 377,1-3-25,-1 1-176,1-1-56,-2-1-8,1 2-72,-7 12-40,7-13 48,0 1-48,0 0 0,0 1 24,-1 1 16,1 0-24,-7 10-16,6-8-16,1 0-24,-1 0-8,-1 0-136,1 1-176,-6 7 360,7-6-593,-1 1-255,0-1-168,-1 1-264,0-1-265,0 0-519,-5 6 2064,6-6-2881,0-1-4184,-6 7 7065</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07:33:25.959"/>
    </inkml:context>
    <inkml:brush xml:id="br0">
      <inkml:brushProperty name="width" value="0.05" units="cm"/>
      <inkml:brushProperty name="height" value="0.05" units="cm"/>
    </inkml:brush>
  </inkml:definitions>
  <inkml:trace contextRef="#ctx0" brushRef="#br0">2 191 9193,'0'0'0,"0"0"0,-1 0 1633,1 1-1153,0 0-256,0 1 96,0-1 216,0 1 168,0-2-704,1 2 848,0 3-79,1-3-193,0 0-136,0 5-128,-1-5-56,-1-2-256,6 7 272,-5-2 8,1 1-16,0-1-32,0 0-80,3 0-16,-5-5-136,1 2 152,1 4 16,3-5 24,-4 1-16,4-2 8,-3 0-8,-2 0-176,5 0 185,-3-2-17,4-3-48,-4 0 8,5-1-16,-5-2-56,-2 8-56,7-8 64,-2-2-40,2 0 0,1-1 16,-1 0-168,-1-1-8,-6 12 136,7-12-72,1-1-16,1 1 152,-1-2 0,0 1-80,0 0-32,-8 13 48,8-13-168,2 0-176,-1 1-217,1 0-359,-1 0-448,0 1-737,-9 11 2105,9-12-3328,0 1-4586,-9 11 7914</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07:33:25.960"/>
    </inkml:context>
    <inkml:brush xml:id="br0">
      <inkml:brushProperty name="width" value="0.05" units="cm"/>
      <inkml:brushProperty name="height" value="0.05" units="cm"/>
    </inkml:brush>
  </inkml:definitions>
  <inkml:trace contextRef="#ctx0" brushRef="#br0">2 290 1072,'0'0'0,"-1"-1"1792,1 1-1792,0-2 1128,0 1-127,0 0-9,-1 1-56,1-1 8,0 1-40,0 0-904,0 0 865,0 0-73,0 0-88,0 0 0,0 0-72,1 2-56,-1-2-576,2 3 520,0-1-56,-1 3-15,0-3-33,1 3-24,0-3 0,-2-2-392,2 5 352,0-3-40,0 0-40,0 3-32,4-4 0,-6 0-32,0-1-208,2 1 176,4-1-8,-4 0-16,4-1 8,-4-4 8,6 3-8,-8 2-160,1-6 128,7 1-8,-3-2 16,0 0-15,0 0-41,1-1-32,-6 8-48,6-10 32,-4 0-8,7-2 24,-3 0 8,0 0-16,1 1-16,-7 11-24,6-11-16,0-2 16,0 2 16,0-1-8,1 0 8,0 0-32,-7 12 16,7-13-32,0 1-112,0 0-161,0-1-167,2 1-248,0 0-304,-9 12 1024,8-13-1232,0 1-353,1 0-447,0 0-649,-1 0-4160,-8 12 6841</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07:33:25.961"/>
    </inkml:context>
    <inkml:brush xml:id="br0">
      <inkml:brushProperty name="width" value="0.05" units="cm"/>
      <inkml:brushProperty name="height" value="0.05" units="cm"/>
    </inkml:brush>
  </inkml:definitions>
  <inkml:trace contextRef="#ctx0" brushRef="#br0">6 253 9225,'0'0'0,"-2"0"897,0 0-609,1 0-192,1 0-96,0 0 32,0 1 56,0-1 112,0 0 64,0 0 48,1 1 8,-1-1-320,1 0 224,1 1-48,-1 0-40,1 1-56,-1 0 24,4 0 40,-5-2-144,1 2 168,1 0 32,3 0 0,-3 0 0,3 0 40,-3 0 32,-2-2-272,5 2 289,-3-2 7,4 1-48,-1-1-48,-3 0-24,4-2-24,-6 2-152,2-5 152,6 3-16,-3-6 16,1 1-16,-4 0-16,5-3-16,-7 10-104,7-11 64,0-2 0,0-1-8,1 0-16,0 0 16,0-1-40,-8 15-16,10-13 24,-1-1 16,0 0-24,0 1 0,-1 1-16,1 1 24,-9 11-24,10-11 0,-3 2 0,0 0 0,0 1-40,-1 2-80,1 0-232,-7 6 352,6-7-736,-4 2-545,4-2-767,-5 2-1105,6-1-3752,-7 6 6905</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07:33:25.962"/>
    </inkml:context>
    <inkml:brush xml:id="br0">
      <inkml:brushProperty name="width" value="0.05" units="cm"/>
      <inkml:brushProperty name="height" value="0.05" units="cm"/>
    </inkml:brush>
  </inkml:definitions>
  <inkml:trace contextRef="#ctx0" brushRef="#br0">1 296 2960,'0'0'0,"0"0"2137,0 0-857,0 0-1280,0 0 1168,0 0-24,-1 0 1,1 0-97,0 0-136,0 1-160,0-1-752,0 0 536,0 1-200,2 0-80,-1 1-40,0 0-23,1 0 7,-2-2-200,0 2 168,1 0-24,0 0 48,1 0 24,0 0 0,-1 1 0,-1-3-216,0 2 152,1 1-16,1-1 0,0 0-16,0 0 0,-1 1 16,-1-3-136,1 5 136,1-3 48,0 1 0,-1 2 0,0-3-24,1 0-48,-2-2-112,2 3 120,0 0-32,0-1 0,0-1 0,4 0-16,-5-1 32,-1 0-104,2 0 144,5-6 8,-5 0 56,6-2-40,-2-2 0,2-4-47,-8 14-121,7-16 80,1-1-32,2-3 0,0-2 8,3 0 0,-1-2 32,-12 24-88,11-23 32,1 1 16,0 0-8,0 2 0,0 1 8,0 2-16,-12 17-32,11-15-48,-1 2-72,1 3 8,0 1-8,-3 2 32,0 2-89,-8 5 177,8-2-664,-1-4-464,-1 5-312,0-1-441,0 1-719,0 0-5322,-6 1 7922,0 0 0</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07:33:25.963"/>
    </inkml:context>
    <inkml:brush xml:id="br0">
      <inkml:brushProperty name="width" value="0.05018" units="cm"/>
      <inkml:brushProperty name="height" value="0.05018" units="cm"/>
    </inkml:brush>
  </inkml:definitions>
  <inkml:trace contextRef="#ctx0" brushRef="#br0">86 509 18980,'0'0'0,"-2"0"2920,-2 0-2120,0 0-152,4 0-648,-2 0 833,2 0 151,0-1-96,2-2-280,2 0-232,6 0-160,-10 3-216,4-4 144,13 0-56,-6 1-40,2 1-32,1-1 0,0-1-8,-14 4-8,16-4-24,-1 2-48,0-2-208,2 2-256,0-2-352,-2 0-392,-15 4 1280,17-4-1697,-2 0-591,-2 0-969,-2 0-1880,2 2-4185,-13 2 9322</inkml:trace>
  <inkml:trace contextRef="#ctx0" brushRef="#br0" timeOffset="1">26 382 19236,'0'0'0,"-10"-4"2792,6-1-1880,-6-7-151,10 12-761,-1-3 896,1-1 80,0-6-208,3 6-232,9-12-200,-2 6-152,-10 10-184,12-13 88,1 2-40,2 0-16,3-3-24,1 9 40,2-11-8,-21 16-40,20-4-72,2-8-88,-2 7-192,1-6-224,-1 8-336,1-1-456,-21 4 1368,22-1-1865,-3 0-639,0-2-1193,0 2-1760,0-1-3057,-19 2 8514</inkml:trace>
  <inkml:trace contextRef="#ctx0" brushRef="#br0" timeOffset="2">625 520 19772,'0'0'0,"-4"-4"2256,4 4-2256,-11-3 1008,6-8-31,-8 9 207,10-3 88,-2 1-192,-8-1-311,13 5-769,-5-4 488,-11-1-200,5 1-88,-2 0-40,0 3-32,0 0-24,0 1-24,13 0-80,-12 0 24,-2 0 40,1 3 0,0 0 8,0 1-8,2 9-80,11-13 16,-12 2-16,2 8 32,5-6 48,-6 9-40,8 0 8,-1-2-32,4-11 0,-4 11 64,1 3 16,2 0-40,0 1-8,1 2-32,0-2-32,0-15 32,4 17-16,-1-3 32,10 0-16,-9-2 32,10 0-48,-4-1 16,-10-11 0,12 10 16,1-8-16,1 2-48,1 0-104,1-1-216,0-3-296,-16 0 664,18-2-1032,-1-3-489,0-5-527,-2 5-625,0-9-1048,2 2-1296,-17 12 5017,15-14-9906,-15 14 9906</inkml:trace>
  <inkml:trace contextRef="#ctx0" brushRef="#br0" timeOffset="3">745 100 23853,'0'0'0,"-13"-1"3208,0-2-1951,-1-1-257,3 2 40,11 2-1040,-4-1 936,0-1-200,0 1-208,0 1-319,0 0-209,3 0 0,1 0 0,-1 3 0,0 0 0,-1 8 0,1-8 0,0 10 0,1 0 0,0-13 0,-1 14 0,-1 3 0,1 3 0,-3 2 0,0 2 0,0 2 0,4-26 0,-10 30 0,9 0 0,-4 5 0,-7 1 0,7-3 0,-8 0 0,13-33 0,-4 34 0,-7-2 0,7-1 0,0-3 0,0-3-417,1 1-607,3-26 1024,-2 26-1536,1-5-601,1-1-767,3-5-1105,0-4-1120,10 1-6314,-13-12 11443</inkml:trace>
  <inkml:trace contextRef="#ctx0" brushRef="#br0" timeOffset="4">768 460 21940,'0'0'0,"-1"-1"2657,-2-3-1697,-1-1-144,3-5 96,1 10-912,0-3 841,0-1-113,0 2-232,0-1-192,0 2-56,3 0-48,-3 1-200,2 0 136,-2 0 0,3 3-40,-1 11-56,-2-1 40,0 0-32,0-13-48,0 19 32,0-3 48,0 2-56,-1-2 56,0 0-48,-1 3-32,2-19 0,-2 19 48,-1 2 0,-1-1 8,2-5-40,-1 2-16,0 0 16,3-17-16,-4 14 48,0 0 64,0-3-8,1-7-24,2 12 32,0-14-48,1-2-64,-1 4 80,-1-1 0,2-3-40,0 0-8,3 0-48,1 0 16,-4 0 0,4-4 16,6-8 0,-8 7 16,2-8-64,8 2 32,-8-1 0,-4 12 0,10-14 32,-6 1 16,6-1-80,-8 0 0,9 1 16,-9-1 16,-2 14 0,4-14 16,0 0 16,6 1-32,-10 0-32,4 2 48,0 1-16,-4 10 0,4-11 16,0 6 32,-1-6-80,1 6 16,-1-7 16,-1 8 0,-2 4 0,3-11 16,1 8-16,-2-1 32,1 1 0,-1 0-16,1 2-32,-3 1 16,0 0-16,3 0 32,-3 0 16,2 0 0,-2 4-64,0 7-16,0-11 48,3 4-16,-1 7 32,-2-8 32,0 10-16,0-3-32,3 0-32,-3-10 32,0 12-16,0-1 16,0-7 48,0 15-48,0-3-16,-1-2 0,1-14 16,-2 14 0,2-4 48,0-6-16,0 10-32,0-10-16,0 8-16,0-12 32,0 2 0,0 2 64,0 0-96,0 6 48,0-7 16,3-1-48,-3-2 16,2 0 48,1 3-32,-3-3-48,3 0 16,-1 2 32,1-2-32,-3 0 16,2-1 0,1 0 32,1-3-48,-1 1 32,1-7 96,0 6-96,-4 4-16,10-14 16,-7 9 0,1-8-64,6 3 48,-7-2 16,0 0-16,-3 12 0,11-13-16,-9 1 32,2 2-32,6-3 32,-7 3-16,7-2-32,-10 12 32,3-5 16,1-9-16,7 3 0,-8 0 16,1 1-32,6 5 0,-10 5 16,2-11-16,2 5 16,8-6 32,-10 8 32,2-1-80,-1 1 0,-3 4 16,4-4 0,-2 3 16,1-1-16,-1 2-16,-2 3-16,3 1-16,-3-4 48,0 4 32,0 8 0,0-8-16,0 12-32,0-1 16,-1-5-16,1-10 16,-2 12 16,0-1 0,-2 3-32,1 1 0,-1 1-16,1-2 32,3-14 0,-3 16 16,0 0-16,1-2-112,-1-1-48,1-1-136,0-2-144,2-10 440,-1 10-560,1 2-288,0-8-240,0 7-361,3-11-487,1 4-641,-4-4 2577,3 4-3536,10 0-409,-10-2-3969,10 1 1441,-13-3 6473</inkml:trace>
  <inkml:trace contextRef="#ctx0" brushRef="#br0" timeOffset="5">1265 393 24485,'0'0'0,"-5"-1"1976,-7 1-1152,7-1-48,-5 1 17,9-1-281,1 1-512,-3-2 256,1 2 24,-2 0-112,3 4 48,-1 8 88,1-12-272,1 0-32,-1 10 32,1-6 16,0 11-32,0-2-64,0 1 32,0 1-16,0 2 64,0-17-32,0 21 96,0 0-40,-2 1-40,1 1 32,0-1-16,1-22-32,0 19 32,0 3-16,0-3-16,0-2-48,0 1 64,0-4 16,0-14-32,0 14 16,0 1 16,2-4-16,2-7-32,0-2 16,0 2 16,-4-4-16,11 4 0,-8-2 8,7-2-8,-7-1 0,8-3 16,-7-6 0,-4 10-16,13-5-16,-9-9 0,7 3 16,-7 1 16,8 0 0,-8-2-32,-4 12 16,12-10-24,-8-4 24,9 0 0,-10-3 8,8 1-8,-8-1 0,-3 17 0,4-17 0,6 1 0,-10 0 16,4 1-32,0 2 8,-1-6 8,-3 19 0,4-15-16,0-1 16,0 3 16,0 8-16,0-9 8,-1 9-8,-3 5 0,3-11 16,0 8 16,-1 0-32,-2 1-16,3 1 32,-3 1-16,0 0 48,0 3-32,0 11-64,0-10 64,0 13 0,-2-7-16,2-10 0,-2 10 16,-1 6-32,-1-2-32,1 1 32,-1 1 0,1-3-8,3-13 24,-4 14-16,0 4-80,2-1-88,-2 0-96,2 1-56,-1-5-144,3-13 480,-1 15-576,-1-1-152,1-1-193,1-1-191,0-8-200,0 12-313,0-16 1625,0 10-1920,0-6-344,4 8-729,0-12-112,0 2-1512,7-2-2360,-11 0 6977</inkml:trace>
  <inkml:trace contextRef="#ctx0" brushRef="#br0" timeOffset="6">1580 469 17779,'0'0'0,"0"0"0,-1-5 3665,0-5-2377,-1 5-343,2-8 71,0 9-40,0-8-184,0 12-792,0-3 528,0-3-192,3-4-88,0 8 24,-1-2-23,1 1-41,-3 3-208,2-1 176,-2 1-40,3 4 16,-3 9 0,0-3 24,0 3 24,0-13-200,0 14 240,-1 1 32,-2 2-40,-1 1 56,0 1-8,-1 1-64,5-20-216,-5 22 200,-5 0-40,6 1-32,-6-1 24,6-3 40,-6 2-56,10-21-136,-3 19 160,-1-4 0,0 1-48,2-4-32,-1-8 0,2 10-32,1-14-48,0 0 64,0 3-64,4-1-48,0-2 16,8 0 48,0-3 16,-12 3-32,10-12 0,3 0 0,-1-2-64,0 0 16,0-1 0,1-3 0,-13 18 48,11-15-48,1-3-32,-1 0-64,1 0 16,-2-3 64,-6 3 32,-4 18 32,13-15 48,-11 1-64,2 0-16,8-2 48,-12 2 16,4 0 0,-4 14-32,3-10 16,1-2-16,0 1 16,0-2 48,-2-1-32,1 2 0,-3 12-32,3-3 16,0-8-16,0 8 32,0-3 0,-1 3 48,-2 0 16,0 3-96,3 0 48,-3 3 32,0 8 16,0-1-32,0 2 32,0 1-80,0-13-16,-2 16 16,-1 1 32,-1 2 1,-7 3-49,8 1 0,-8 0 0,11-23 0,-5 23 0,-6-1 0,7-2 0,-6 1 0,7-3 0,-1 0 0,4-18 0,-4 11-225,1 3-207,1-2-368,1-2-488,1 1-568,0-11-777,0 0 2633,4 3-3425,7-3-1392,-7 0-632,13-1-3857,-17 1 9306</inkml:trace>
  <inkml:trace contextRef="#ctx0" brushRef="#br0" timeOffset="7">2080 434 19844,'0'0'0,"-3"-12"4545,-2 1-3385,0-1-584,5 12-576,-4-11 784,2 8 224,-1-10 121,1 9-425,-1-6-352,-1 6 16,4 4-368,-5-3 280,0 1 168,-5-1 56,7 2-288,-1 1-120,0 0 0,-6 2-16,10-2-80,-4 0 64,-1 3 80,-6-1-64,7 10 48,0-2-80,0-7-64,4-3 16,-5 11 80,0 0-144,1 0 96,-1 1 32,0-1-64,0 1 0,5-12 0,-5 15-64,1 2 32,0 1 16,0-3 32,0 2 80,0 2-79,4-19-17,-2 22 0,1 1 0,-1-4 0,1 0 0,1-5 0,0 0 0,0-14 0,4 15 0,0-12 0,7 9 0,-8-12 0,10 0 0,-10 0 0,-3 0 0,14-1 0,-2-3 0,0-10-145,0 2 1,1-2-80,3-3 224,-16 17 0,15-19 128,2-4 16,-2-1 64,0-2-175,1 2-33,-1-3 0,-15 27 0,14-27 0,0-1 0,-2 1 0,-1 3 0,1-1 0,-8 1 0,-4 24 0,14-24 0,-10-1 0,6 2 0,-8 1 0,9-1 0,-9 1 0,-2 22 0,4-21 0,6 0 0,-7 3 0,1-2 0,0-1 0,-1 3 0,-3 18 0,3-15 0,0 1 0,0 4 0,0-2 0,0 2 0,-3 10 0,0-4 0,2 1 0,-2 2 0,0 4 0,0-3 0,-1 11 0,-2 2 0,-1 0 0,1 2 0,-1 2 0,-1 1 0,5-18 0,-12 23 0,8 1 0,-6 3 0,5 1 0,-7 3 0,8 5 0,4-36 0,-11 38 0,6 3 0,-9-1 0,3 0 0,0 1 0,1 4 0,10-45 0,-11 45 0,1-1 0,0-3 0,5-3 0,-8-1 0,10-4 0,3-33 0,-3 29 0,0 0 0,3-8 0,0-3 0,0-1 0,4-4 0,-4-13 0,11 4 0,-7-1 0,8-3-545,-8-1-1207,11-3-1241,-2-8-2232,-13 12 5225,14-12-8970,0-2-1624,-14 14 10594</inkml:trace>
</inkml:ink>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Design Proposal: Spam Checker</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2627</TotalTime>
  <Pages>68</Pages>
  <Words>18164</Words>
  <Characters>103538</Characters>
  <Application>Microsoft Office Word</Application>
  <DocSecurity>0</DocSecurity>
  <Lines>862</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Proposal: Spam Checker</dc:title>
  <dc:subject/>
  <dc:creator>Tan Yi Jia</dc:creator>
  <cp:keywords/>
  <dc:description/>
  <cp:lastModifiedBy>Tan Yi Jia</cp:lastModifiedBy>
  <cp:revision>2764</cp:revision>
  <dcterms:created xsi:type="dcterms:W3CDTF">2021-10-09T11:00:00Z</dcterms:created>
  <dcterms:modified xsi:type="dcterms:W3CDTF">2022-03-09T12:48:00Z</dcterms:modified>
</cp:coreProperties>
</file>